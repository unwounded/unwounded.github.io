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E7C0F3" w14:textId="414AD64F" w:rsidR="00527338" w:rsidRPr="000317DD" w:rsidRDefault="00527338" w:rsidP="00723EDB">
      <w:pPr>
        <w:spacing w:line="276" w:lineRule="auto"/>
      </w:pPr>
    </w:p>
    <w:p w14:paraId="2BE21833" w14:textId="77777777" w:rsidR="00A50E2A" w:rsidRPr="000317DD" w:rsidRDefault="009C5438" w:rsidP="00527338">
      <w:pPr>
        <w:jc w:val="center"/>
      </w:pPr>
      <w:r w:rsidRPr="000317DD">
        <w:rPr>
          <w:noProof/>
          <w:lang w:eastAsia="en-GB"/>
        </w:rPr>
        <w:drawing>
          <wp:inline distT="0" distB="0" distL="0" distR="0" wp14:anchorId="104AE1EC" wp14:editId="23C9D6FB">
            <wp:extent cx="3044825" cy="758825"/>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4825" cy="758825"/>
                    </a:xfrm>
                    <a:prstGeom prst="rect">
                      <a:avLst/>
                    </a:prstGeom>
                    <a:noFill/>
                    <a:ln>
                      <a:noFill/>
                    </a:ln>
                  </pic:spPr>
                </pic:pic>
              </a:graphicData>
            </a:graphic>
          </wp:inline>
        </w:drawing>
      </w:r>
    </w:p>
    <w:p w14:paraId="1BC721EA" w14:textId="77777777" w:rsidR="009627B3" w:rsidRPr="000317DD" w:rsidRDefault="009627B3"/>
    <w:tbl>
      <w:tblPr>
        <w:tblpPr w:leftFromText="180" w:rightFromText="180" w:vertAnchor="page" w:horzAnchor="margin" w:tblpXSpec="center" w:tblpY="5236"/>
        <w:tblW w:w="0" w:type="auto"/>
        <w:tblBorders>
          <w:top w:val="single" w:sz="4" w:space="0" w:color="auto"/>
          <w:left w:val="single" w:sz="4" w:space="0" w:color="auto"/>
          <w:bottom w:val="single" w:sz="4" w:space="0" w:color="auto"/>
          <w:right w:val="single" w:sz="4" w:space="0" w:color="auto"/>
        </w:tblBorders>
        <w:tblLook w:val="01E0" w:firstRow="1" w:lastRow="1" w:firstColumn="1" w:lastColumn="1" w:noHBand="0" w:noVBand="0"/>
      </w:tblPr>
      <w:tblGrid>
        <w:gridCol w:w="8330"/>
      </w:tblGrid>
      <w:tr w:rsidR="0022030D" w:rsidRPr="000317DD" w14:paraId="53D0A2C9" w14:textId="77777777" w:rsidTr="002D1843">
        <w:trPr>
          <w:cantSplit/>
          <w:trHeight w:val="4958"/>
        </w:trPr>
        <w:tc>
          <w:tcPr>
            <w:tcW w:w="8330" w:type="dxa"/>
            <w:shd w:val="clear" w:color="auto" w:fill="auto"/>
            <w:vAlign w:val="center"/>
          </w:tcPr>
          <w:p w14:paraId="416CC920" w14:textId="42294924" w:rsidR="009627B3" w:rsidRPr="000317DD" w:rsidRDefault="005D5AC0" w:rsidP="0005417B">
            <w:pPr>
              <w:spacing w:after="0" w:line="260" w:lineRule="auto"/>
              <w:jc w:val="center"/>
              <w:rPr>
                <w:b/>
                <w:sz w:val="56"/>
              </w:rPr>
            </w:pPr>
            <w:r w:rsidRPr="000317DD">
              <w:rPr>
                <w:b/>
                <w:sz w:val="56"/>
              </w:rPr>
              <w:t xml:space="preserve">LoRaWAN </w:t>
            </w:r>
            <w:r w:rsidR="002F66FE" w:rsidRPr="000317DD">
              <w:rPr>
                <w:b/>
                <w:sz w:val="56"/>
              </w:rPr>
              <w:t xml:space="preserve">Network </w:t>
            </w:r>
            <w:r w:rsidRPr="000317DD">
              <w:rPr>
                <w:b/>
                <w:sz w:val="56"/>
              </w:rPr>
              <w:t>IoT Devices Security Test</w:t>
            </w:r>
          </w:p>
          <w:p w14:paraId="056CB688" w14:textId="77777777" w:rsidR="009627B3" w:rsidRPr="000317DD" w:rsidRDefault="009627B3" w:rsidP="009627B3">
            <w:pPr>
              <w:rPr>
                <w:rFonts w:ascii="Verdana" w:hAnsi="Verdana"/>
                <w:color w:val="222222"/>
                <w:shd w:val="clear" w:color="auto" w:fill="FFFFFF"/>
              </w:rPr>
            </w:pPr>
          </w:p>
          <w:p w14:paraId="36A33415" w14:textId="16ACE17C" w:rsidR="009627B3" w:rsidRPr="000317DD" w:rsidRDefault="005D5AC0" w:rsidP="009627B3">
            <w:pPr>
              <w:rPr>
                <w:rFonts w:ascii="Verdana" w:hAnsi="Verdana"/>
                <w:i/>
                <w:iCs/>
                <w:color w:val="222222"/>
                <w:shd w:val="clear" w:color="auto" w:fill="FFFFFF"/>
              </w:rPr>
            </w:pPr>
            <w:r w:rsidRPr="000317DD">
              <w:rPr>
                <w:rFonts w:ascii="Verdana" w:hAnsi="Verdana"/>
                <w:i/>
                <w:iCs/>
                <w:color w:val="222222"/>
                <w:shd w:val="clear" w:color="auto" w:fill="FFFFFF"/>
              </w:rPr>
              <w:t xml:space="preserve">To complete a penetration test on a LoRaWAN network and its related devices </w:t>
            </w:r>
            <w:r w:rsidR="00455B67" w:rsidRPr="000317DD">
              <w:rPr>
                <w:rFonts w:ascii="Verdana" w:hAnsi="Verdana"/>
                <w:i/>
                <w:iCs/>
                <w:color w:val="222222"/>
                <w:shd w:val="clear" w:color="auto" w:fill="FFFFFF"/>
              </w:rPr>
              <w:t xml:space="preserve">and present our findings </w:t>
            </w:r>
            <w:r w:rsidR="00364E0D" w:rsidRPr="000317DD">
              <w:rPr>
                <w:rFonts w:ascii="Verdana" w:hAnsi="Verdana"/>
                <w:i/>
                <w:iCs/>
                <w:color w:val="222222"/>
                <w:shd w:val="clear" w:color="auto" w:fill="FFFFFF"/>
              </w:rPr>
              <w:t xml:space="preserve">in a report and </w:t>
            </w:r>
            <w:r w:rsidR="007368AD" w:rsidRPr="000317DD">
              <w:rPr>
                <w:rFonts w:ascii="Verdana" w:hAnsi="Verdana"/>
                <w:i/>
                <w:iCs/>
                <w:color w:val="222222"/>
                <w:shd w:val="clear" w:color="auto" w:fill="FFFFFF"/>
              </w:rPr>
              <w:t>presentation covering our investigation.</w:t>
            </w:r>
          </w:p>
          <w:p w14:paraId="242B9B8A" w14:textId="77777777" w:rsidR="000317DD" w:rsidRPr="000317DD" w:rsidRDefault="00A03FB6" w:rsidP="009627B3">
            <w:pPr>
              <w:spacing w:after="161"/>
              <w:ind w:right="207"/>
              <w:jc w:val="center"/>
              <w:rPr>
                <w:b/>
                <w:sz w:val="40"/>
              </w:rPr>
            </w:pPr>
            <w:r w:rsidRPr="000317DD">
              <w:rPr>
                <w:b/>
                <w:sz w:val="40"/>
              </w:rPr>
              <w:t>EH8</w:t>
            </w:r>
          </w:p>
          <w:p w14:paraId="2E11D7B5" w14:textId="6560AACB" w:rsidR="0022030D" w:rsidRPr="000317DD" w:rsidRDefault="00A03FB6" w:rsidP="009627B3">
            <w:pPr>
              <w:spacing w:after="161"/>
              <w:ind w:right="207"/>
              <w:jc w:val="center"/>
              <w:rPr>
                <w:b/>
              </w:rPr>
            </w:pPr>
            <w:r w:rsidRPr="000317DD">
              <w:rPr>
                <w:b/>
                <w:sz w:val="40"/>
              </w:rPr>
              <w:t>Ryan Petrie, Is</w:t>
            </w:r>
            <w:r w:rsidR="007C4B4E">
              <w:rPr>
                <w:b/>
                <w:sz w:val="40"/>
              </w:rPr>
              <w:t>a</w:t>
            </w:r>
            <w:r w:rsidRPr="000317DD">
              <w:rPr>
                <w:b/>
                <w:sz w:val="40"/>
              </w:rPr>
              <w:t xml:space="preserve">ac Potts, Ben </w:t>
            </w:r>
            <w:r w:rsidR="00280C39" w:rsidRPr="000317DD">
              <w:rPr>
                <w:b/>
                <w:sz w:val="40"/>
              </w:rPr>
              <w:t xml:space="preserve">Poulton, </w:t>
            </w:r>
            <w:r w:rsidR="006D7F53" w:rsidRPr="000317DD">
              <w:rPr>
                <w:b/>
                <w:sz w:val="40"/>
              </w:rPr>
              <w:t xml:space="preserve">Annie Place, Mattia </w:t>
            </w:r>
            <w:r w:rsidR="00D3794C" w:rsidRPr="000317DD">
              <w:rPr>
                <w:b/>
                <w:sz w:val="40"/>
              </w:rPr>
              <w:t>Pulv</w:t>
            </w:r>
            <w:r w:rsidR="00EB0B84" w:rsidRPr="000317DD">
              <w:rPr>
                <w:b/>
                <w:sz w:val="40"/>
              </w:rPr>
              <w:t>irenti</w:t>
            </w:r>
            <w:r w:rsidR="006D7F53" w:rsidRPr="000317DD">
              <w:rPr>
                <w:b/>
                <w:sz w:val="40"/>
              </w:rPr>
              <w:t>, Joey Hall</w:t>
            </w:r>
          </w:p>
          <w:p w14:paraId="7D8CF891" w14:textId="77777777" w:rsidR="0022030D" w:rsidRPr="000317DD" w:rsidRDefault="0022030D" w:rsidP="0022030D">
            <w:pPr>
              <w:spacing w:after="161"/>
              <w:ind w:right="207"/>
              <w:jc w:val="center"/>
            </w:pPr>
            <w:r w:rsidRPr="000317DD">
              <w:rPr>
                <w:sz w:val="30"/>
              </w:rPr>
              <w:t>CMP</w:t>
            </w:r>
            <w:r w:rsidR="002E653A" w:rsidRPr="000317DD">
              <w:rPr>
                <w:sz w:val="30"/>
              </w:rPr>
              <w:t>311: Professional Project Development &amp; Delivery</w:t>
            </w:r>
          </w:p>
          <w:p w14:paraId="4C573D1C" w14:textId="22D0477C" w:rsidR="0022030D" w:rsidRPr="000317DD" w:rsidRDefault="00EB4ABE" w:rsidP="0022030D">
            <w:pPr>
              <w:spacing w:after="161"/>
              <w:ind w:right="207"/>
              <w:jc w:val="center"/>
              <w:rPr>
                <w:sz w:val="30"/>
              </w:rPr>
            </w:pPr>
            <w:r w:rsidRPr="000317DD">
              <w:rPr>
                <w:b/>
                <w:sz w:val="30"/>
              </w:rPr>
              <w:t xml:space="preserve">BSc </w:t>
            </w:r>
            <w:r w:rsidR="00233248" w:rsidRPr="000317DD">
              <w:rPr>
                <w:b/>
                <w:sz w:val="30"/>
              </w:rPr>
              <w:t>Ethical Hacking</w:t>
            </w:r>
          </w:p>
          <w:p w14:paraId="49D036BC" w14:textId="12C88487" w:rsidR="0022030D" w:rsidRPr="000317DD" w:rsidRDefault="0022030D" w:rsidP="00317BCE">
            <w:pPr>
              <w:spacing w:after="161"/>
              <w:ind w:right="207"/>
              <w:jc w:val="center"/>
            </w:pPr>
            <w:r w:rsidRPr="000317DD">
              <w:rPr>
                <w:sz w:val="30"/>
              </w:rPr>
              <w:t>20</w:t>
            </w:r>
            <w:r w:rsidR="00A06B67" w:rsidRPr="000317DD">
              <w:rPr>
                <w:sz w:val="30"/>
              </w:rPr>
              <w:t>2</w:t>
            </w:r>
            <w:r w:rsidR="00B840BF" w:rsidRPr="000317DD">
              <w:rPr>
                <w:sz w:val="30"/>
              </w:rPr>
              <w:t>4</w:t>
            </w:r>
            <w:r w:rsidRPr="000317DD">
              <w:rPr>
                <w:sz w:val="30"/>
              </w:rPr>
              <w:t>/</w:t>
            </w:r>
            <w:r w:rsidR="00A06B67" w:rsidRPr="000317DD">
              <w:rPr>
                <w:sz w:val="30"/>
              </w:rPr>
              <w:t>2</w:t>
            </w:r>
            <w:r w:rsidR="00B840BF" w:rsidRPr="000317DD">
              <w:rPr>
                <w:sz w:val="30"/>
              </w:rPr>
              <w:t>5</w:t>
            </w:r>
          </w:p>
        </w:tc>
      </w:tr>
    </w:tbl>
    <w:p w14:paraId="2AF724A3" w14:textId="61CFC2D4" w:rsidR="0022030D" w:rsidRPr="000317DD" w:rsidRDefault="00496901" w:rsidP="00496901">
      <w:pPr>
        <w:jc w:val="center"/>
        <w:rPr>
          <w:color w:val="FF0000"/>
          <w:sz w:val="40"/>
          <w:szCs w:val="40"/>
        </w:rPr>
      </w:pPr>
      <w:r w:rsidRPr="000317DD">
        <w:rPr>
          <w:rFonts w:cs="Calibri"/>
          <w:b/>
          <w:bCs/>
          <w:color w:val="FF0000"/>
          <w:sz w:val="40"/>
          <w:szCs w:val="40"/>
        </w:rPr>
        <w:t>All work in this document is subject to an NDA. This work is confidential and MUST not be shared with others.</w:t>
      </w:r>
    </w:p>
    <w:p w14:paraId="3D8C9E77" w14:textId="56A8003D" w:rsidR="00A06B67" w:rsidRPr="000317DD" w:rsidRDefault="00A06B67"/>
    <w:p w14:paraId="1FA5B020" w14:textId="77777777" w:rsidR="001C4DAD" w:rsidRPr="000317DD" w:rsidRDefault="001C4DAD" w:rsidP="00C240B9">
      <w:pPr>
        <w:spacing w:line="276" w:lineRule="auto"/>
        <w:rPr>
          <w:rFonts w:ascii="Verdana" w:hAnsi="Verdana"/>
          <w:i/>
          <w:iCs/>
          <w:color w:val="00B0F0"/>
          <w:sz w:val="28"/>
          <w:szCs w:val="28"/>
          <w:shd w:val="clear" w:color="auto" w:fill="FFFFFF"/>
        </w:rPr>
      </w:pPr>
    </w:p>
    <w:p w14:paraId="3C35358C" w14:textId="5EBD1C47" w:rsidR="0022030D" w:rsidRPr="000317DD" w:rsidRDefault="0022030D" w:rsidP="00723EDB">
      <w:pPr>
        <w:rPr>
          <w:rFonts w:ascii="Verdana" w:hAnsi="Verdana"/>
          <w:i/>
          <w:iCs/>
          <w:color w:val="00B0F0"/>
          <w:sz w:val="28"/>
          <w:szCs w:val="28"/>
          <w:shd w:val="clear" w:color="auto" w:fill="FFFFFF"/>
        </w:rPr>
      </w:pPr>
    </w:p>
    <w:p w14:paraId="145B6B01" w14:textId="057D7C0C" w:rsidR="00CA5897" w:rsidRPr="000317DD" w:rsidRDefault="00CA5897">
      <w:pPr>
        <w:rPr>
          <w:i/>
          <w:sz w:val="24"/>
          <w:szCs w:val="24"/>
        </w:rPr>
      </w:pPr>
      <w:r w:rsidRPr="000317DD">
        <w:rPr>
          <w:i/>
          <w:sz w:val="24"/>
          <w:szCs w:val="24"/>
        </w:rPr>
        <w:br w:type="page"/>
      </w:r>
    </w:p>
    <w:p w14:paraId="02950A30" w14:textId="77777777" w:rsidR="003D4AC5" w:rsidRPr="000317DD" w:rsidRDefault="003D4AC5" w:rsidP="003D4AC5">
      <w:pPr>
        <w:jc w:val="center"/>
        <w:rPr>
          <w:rFonts w:cstheme="minorHAnsi"/>
          <w:b/>
          <w:color w:val="008000"/>
        </w:rPr>
      </w:pPr>
    </w:p>
    <w:tbl>
      <w:tblPr>
        <w:tblStyle w:val="TableGrid"/>
        <w:tblW w:w="0" w:type="auto"/>
        <w:tblLook w:val="04A0" w:firstRow="1" w:lastRow="0" w:firstColumn="1" w:lastColumn="0" w:noHBand="0" w:noVBand="1"/>
      </w:tblPr>
      <w:tblGrid>
        <w:gridCol w:w="2072"/>
        <w:gridCol w:w="3895"/>
        <w:gridCol w:w="3383"/>
      </w:tblGrid>
      <w:tr w:rsidR="001110DF" w:rsidRPr="000317DD" w14:paraId="2AF3E899" w14:textId="3ED28354" w:rsidTr="001110DF">
        <w:trPr>
          <w:trHeight w:val="678"/>
        </w:trPr>
        <w:tc>
          <w:tcPr>
            <w:tcW w:w="2112" w:type="dxa"/>
          </w:tcPr>
          <w:p w14:paraId="2AB47887" w14:textId="77777777" w:rsidR="001110DF" w:rsidRPr="000317DD" w:rsidRDefault="001110DF">
            <w:pPr>
              <w:rPr>
                <w:rFonts w:ascii="Verdana" w:hAnsi="Verdana"/>
                <w:color w:val="00B0F0"/>
                <w:sz w:val="28"/>
                <w:szCs w:val="28"/>
                <w:shd w:val="clear" w:color="auto" w:fill="FFFFFF"/>
              </w:rPr>
            </w:pPr>
            <w:r w:rsidRPr="000317DD">
              <w:rPr>
                <w:rFonts w:ascii="Verdana" w:hAnsi="Verdana"/>
                <w:color w:val="00B0F0"/>
                <w:sz w:val="28"/>
                <w:szCs w:val="28"/>
                <w:shd w:val="clear" w:color="auto" w:fill="FFFFFF"/>
              </w:rPr>
              <w:t>Team Member</w:t>
            </w:r>
          </w:p>
        </w:tc>
        <w:tc>
          <w:tcPr>
            <w:tcW w:w="4002" w:type="dxa"/>
          </w:tcPr>
          <w:p w14:paraId="6880A983" w14:textId="6C31F769" w:rsidR="001110DF" w:rsidRPr="000317DD" w:rsidRDefault="001110DF" w:rsidP="00BB588D">
            <w:pPr>
              <w:rPr>
                <w:rFonts w:ascii="Verdana" w:hAnsi="Verdana"/>
                <w:color w:val="00B0F0"/>
                <w:sz w:val="28"/>
                <w:szCs w:val="28"/>
                <w:shd w:val="clear" w:color="auto" w:fill="FFFFFF"/>
              </w:rPr>
            </w:pPr>
            <w:r w:rsidRPr="000317DD">
              <w:rPr>
                <w:rFonts w:ascii="Verdana" w:hAnsi="Verdana"/>
                <w:color w:val="00B0F0"/>
                <w:sz w:val="28"/>
                <w:szCs w:val="28"/>
                <w:shd w:val="clear" w:color="auto" w:fill="FFFFFF"/>
              </w:rPr>
              <w:t>Section</w:t>
            </w:r>
          </w:p>
        </w:tc>
        <w:tc>
          <w:tcPr>
            <w:tcW w:w="3462" w:type="dxa"/>
          </w:tcPr>
          <w:p w14:paraId="2D04F91F" w14:textId="21D86C44" w:rsidR="001110DF" w:rsidRPr="000317DD" w:rsidRDefault="001110DF" w:rsidP="00BB588D">
            <w:pPr>
              <w:rPr>
                <w:rFonts w:ascii="Verdana" w:hAnsi="Verdana"/>
                <w:color w:val="00B0F0"/>
                <w:sz w:val="28"/>
                <w:szCs w:val="28"/>
                <w:shd w:val="clear" w:color="auto" w:fill="FFFFFF"/>
              </w:rPr>
            </w:pPr>
            <w:r w:rsidRPr="000317DD">
              <w:rPr>
                <w:rFonts w:ascii="Verdana" w:hAnsi="Verdana"/>
                <w:color w:val="00B0F0"/>
                <w:sz w:val="28"/>
                <w:szCs w:val="28"/>
                <w:shd w:val="clear" w:color="auto" w:fill="FFFFFF"/>
              </w:rPr>
              <w:t>Technical Contribution</w:t>
            </w:r>
            <w:r w:rsidR="003430F3" w:rsidRPr="000317DD">
              <w:rPr>
                <w:rFonts w:ascii="Verdana" w:hAnsi="Verdana"/>
                <w:color w:val="00B0F0"/>
                <w:sz w:val="28"/>
                <w:szCs w:val="28"/>
                <w:shd w:val="clear" w:color="auto" w:fill="FFFFFF"/>
              </w:rPr>
              <w:t xml:space="preserve"> </w:t>
            </w:r>
            <w:r w:rsidR="003430F3" w:rsidRPr="000317DD">
              <w:rPr>
                <w:rFonts w:ascii="Verdana" w:hAnsi="Verdana"/>
                <w:color w:val="00B0F0"/>
                <w:shd w:val="clear" w:color="auto" w:fill="FFFFFF"/>
              </w:rPr>
              <w:t xml:space="preserve">(list contributed work, e.g., </w:t>
            </w:r>
            <w:r w:rsidR="00AA5EE7" w:rsidRPr="000317DD">
              <w:rPr>
                <w:rFonts w:ascii="Verdana" w:hAnsi="Verdana"/>
                <w:color w:val="00B0F0"/>
                <w:shd w:val="clear" w:color="auto" w:fill="FFFFFF"/>
              </w:rPr>
              <w:t xml:space="preserve">coded, designed, developed, investigated </w:t>
            </w:r>
            <w:r w:rsidR="005674D7" w:rsidRPr="000317DD">
              <w:rPr>
                <w:rFonts w:ascii="Verdana" w:hAnsi="Verdana"/>
                <w:color w:val="00B0F0"/>
                <w:shd w:val="clear" w:color="auto" w:fill="FFFFFF"/>
              </w:rPr>
              <w:t>components</w:t>
            </w:r>
            <w:r w:rsidR="00AA5EE7" w:rsidRPr="000317DD">
              <w:rPr>
                <w:rFonts w:ascii="Verdana" w:hAnsi="Verdana"/>
                <w:color w:val="00B0F0"/>
                <w:shd w:val="clear" w:color="auto" w:fill="FFFFFF"/>
              </w:rPr>
              <w:t xml:space="preserve"> etc.</w:t>
            </w:r>
            <w:r w:rsidR="003430F3" w:rsidRPr="000317DD">
              <w:rPr>
                <w:rFonts w:ascii="Verdana" w:hAnsi="Verdana"/>
                <w:color w:val="00B0F0"/>
                <w:shd w:val="clear" w:color="auto" w:fill="FFFFFF"/>
              </w:rPr>
              <w:t>)</w:t>
            </w:r>
          </w:p>
        </w:tc>
      </w:tr>
      <w:tr w:rsidR="001110DF" w:rsidRPr="000317DD" w14:paraId="0641FFA5" w14:textId="32D5D84E" w:rsidTr="001110DF">
        <w:trPr>
          <w:trHeight w:val="1074"/>
        </w:trPr>
        <w:tc>
          <w:tcPr>
            <w:tcW w:w="2112" w:type="dxa"/>
          </w:tcPr>
          <w:p w14:paraId="6A2EFF89" w14:textId="209DF0A5" w:rsidR="001110DF" w:rsidRPr="000317DD" w:rsidRDefault="00E57F7B">
            <w:pPr>
              <w:rPr>
                <w:rFonts w:cstheme="minorHAnsi"/>
                <w:bCs/>
              </w:rPr>
            </w:pPr>
            <w:r w:rsidRPr="000317DD">
              <w:rPr>
                <w:rFonts w:cstheme="minorHAnsi"/>
                <w:bCs/>
              </w:rPr>
              <w:t xml:space="preserve">Mattia </w:t>
            </w:r>
            <w:r w:rsidR="00EB0B84" w:rsidRPr="000317DD">
              <w:rPr>
                <w:bCs/>
                <w:szCs w:val="12"/>
              </w:rPr>
              <w:t>Pulvirenti</w:t>
            </w:r>
          </w:p>
        </w:tc>
        <w:tc>
          <w:tcPr>
            <w:tcW w:w="4002" w:type="dxa"/>
          </w:tcPr>
          <w:p w14:paraId="37F67DB9" w14:textId="50AC43A1" w:rsidR="001110DF" w:rsidRPr="000317DD" w:rsidRDefault="001110DF">
            <w:pPr>
              <w:rPr>
                <w:rFonts w:cstheme="minorHAnsi"/>
                <w:b/>
              </w:rPr>
            </w:pPr>
            <w:r w:rsidRPr="000317DD">
              <w:rPr>
                <w:rFonts w:cstheme="minorHAnsi"/>
                <w:bCs/>
              </w:rPr>
              <w:t>Executive Summary</w:t>
            </w:r>
          </w:p>
        </w:tc>
        <w:tc>
          <w:tcPr>
            <w:tcW w:w="3462" w:type="dxa"/>
          </w:tcPr>
          <w:p w14:paraId="50D7EB19" w14:textId="2A9AC4C2" w:rsidR="001110DF" w:rsidRPr="000317DD" w:rsidRDefault="00F1291D">
            <w:pPr>
              <w:rPr>
                <w:rFonts w:cstheme="minorHAnsi"/>
                <w:bCs/>
              </w:rPr>
            </w:pPr>
            <w:r>
              <w:rPr>
                <w:rFonts w:cstheme="minorHAnsi"/>
                <w:bCs/>
              </w:rPr>
              <w:t>Security testing</w:t>
            </w:r>
            <w:r w:rsidR="00684340">
              <w:rPr>
                <w:rFonts w:cstheme="minorHAnsi"/>
                <w:bCs/>
              </w:rPr>
              <w:t xml:space="preserve"> and research</w:t>
            </w:r>
            <w:r>
              <w:rPr>
                <w:rFonts w:cstheme="minorHAnsi"/>
                <w:bCs/>
              </w:rPr>
              <w:t xml:space="preserve">, particularly related to </w:t>
            </w:r>
            <w:r w:rsidR="000D42C7">
              <w:rPr>
                <w:rFonts w:cstheme="minorHAnsi"/>
                <w:bCs/>
              </w:rPr>
              <w:t>RF transmission protocols.</w:t>
            </w:r>
          </w:p>
        </w:tc>
      </w:tr>
      <w:tr w:rsidR="001110DF" w:rsidRPr="000317DD" w14:paraId="3317CE8C" w14:textId="0662F1DB" w:rsidTr="001110DF">
        <w:trPr>
          <w:trHeight w:val="1074"/>
        </w:trPr>
        <w:tc>
          <w:tcPr>
            <w:tcW w:w="2112" w:type="dxa"/>
          </w:tcPr>
          <w:p w14:paraId="2CF923D3" w14:textId="1851CE89" w:rsidR="001110DF" w:rsidRPr="00996B80" w:rsidRDefault="008E0446">
            <w:pPr>
              <w:rPr>
                <w:rFonts w:cstheme="minorHAnsi"/>
                <w:bCs/>
              </w:rPr>
            </w:pPr>
            <w:r w:rsidRPr="00996B80">
              <w:rPr>
                <w:rFonts w:cstheme="minorHAnsi"/>
                <w:bCs/>
              </w:rPr>
              <w:t>Isaac Potts</w:t>
            </w:r>
          </w:p>
        </w:tc>
        <w:tc>
          <w:tcPr>
            <w:tcW w:w="4002" w:type="dxa"/>
          </w:tcPr>
          <w:p w14:paraId="7B314CB3" w14:textId="735F2B45" w:rsidR="001110DF" w:rsidRPr="00996B80" w:rsidRDefault="001110DF">
            <w:pPr>
              <w:rPr>
                <w:rFonts w:cstheme="minorHAnsi"/>
                <w:bCs/>
              </w:rPr>
            </w:pPr>
            <w:r w:rsidRPr="00996B80">
              <w:rPr>
                <w:rFonts w:cstheme="minorHAnsi"/>
                <w:bCs/>
              </w:rPr>
              <w:t>Introduction</w:t>
            </w:r>
          </w:p>
          <w:p w14:paraId="2D586497" w14:textId="77777777" w:rsidR="001110DF" w:rsidRPr="00996B80" w:rsidRDefault="001110DF">
            <w:pPr>
              <w:tabs>
                <w:tab w:val="left" w:pos="1815"/>
              </w:tabs>
              <w:rPr>
                <w:rFonts w:cstheme="minorHAnsi"/>
                <w:b/>
              </w:rPr>
            </w:pPr>
          </w:p>
        </w:tc>
        <w:tc>
          <w:tcPr>
            <w:tcW w:w="3462" w:type="dxa"/>
          </w:tcPr>
          <w:p w14:paraId="1CE514E2" w14:textId="7C03AC56" w:rsidR="001110DF" w:rsidRPr="00996B80" w:rsidRDefault="009A0973">
            <w:pPr>
              <w:rPr>
                <w:rFonts w:cstheme="minorHAnsi"/>
                <w:bCs/>
              </w:rPr>
            </w:pPr>
            <w:r w:rsidRPr="00996B80">
              <w:rPr>
                <w:rFonts w:cstheme="minorHAnsi"/>
                <w:bCs/>
              </w:rPr>
              <w:t xml:space="preserve">Vulnerability scanning, web application testing, </w:t>
            </w:r>
            <w:r w:rsidR="00CC7DF6" w:rsidRPr="00996B80">
              <w:rPr>
                <w:rFonts w:cstheme="minorHAnsi"/>
                <w:bCs/>
              </w:rPr>
              <w:t>tested ssh and http server for CVEs.</w:t>
            </w:r>
          </w:p>
        </w:tc>
      </w:tr>
      <w:tr w:rsidR="001110DF" w:rsidRPr="000317DD" w14:paraId="45675752" w14:textId="1B5EF008" w:rsidTr="001110DF">
        <w:trPr>
          <w:trHeight w:val="1074"/>
        </w:trPr>
        <w:tc>
          <w:tcPr>
            <w:tcW w:w="2112" w:type="dxa"/>
          </w:tcPr>
          <w:p w14:paraId="2DC72264" w14:textId="78FF5893" w:rsidR="001110DF" w:rsidRPr="000317DD" w:rsidRDefault="006D4525">
            <w:pPr>
              <w:rPr>
                <w:rFonts w:cstheme="minorHAnsi"/>
                <w:bCs/>
              </w:rPr>
            </w:pPr>
            <w:r w:rsidRPr="000317DD">
              <w:rPr>
                <w:rFonts w:cstheme="minorHAnsi"/>
                <w:bCs/>
              </w:rPr>
              <w:t>Ben Poulton</w:t>
            </w:r>
          </w:p>
          <w:p w14:paraId="335B9498" w14:textId="72C5EAA1" w:rsidR="001110DF" w:rsidRPr="000317DD" w:rsidRDefault="001110DF">
            <w:pPr>
              <w:rPr>
                <w:rFonts w:cstheme="minorHAnsi"/>
                <w:bCs/>
              </w:rPr>
            </w:pPr>
          </w:p>
        </w:tc>
        <w:tc>
          <w:tcPr>
            <w:tcW w:w="4002" w:type="dxa"/>
          </w:tcPr>
          <w:p w14:paraId="5A8F98C2" w14:textId="34464BE0" w:rsidR="001110DF" w:rsidRPr="00085059" w:rsidRDefault="001110DF">
            <w:pPr>
              <w:tabs>
                <w:tab w:val="left" w:pos="375"/>
              </w:tabs>
              <w:rPr>
                <w:rFonts w:cstheme="minorHAnsi"/>
              </w:rPr>
            </w:pPr>
            <w:r w:rsidRPr="000317DD">
              <w:rPr>
                <w:rFonts w:cstheme="minorHAnsi"/>
                <w:bCs/>
              </w:rPr>
              <w:t>Method</w:t>
            </w:r>
            <w:r w:rsidR="009E6E25">
              <w:rPr>
                <w:rFonts w:cstheme="minorHAnsi"/>
                <w:bCs/>
              </w:rPr>
              <w:t>/</w:t>
            </w:r>
            <w:r w:rsidR="008801BF" w:rsidRPr="008801BF">
              <w:rPr>
                <w:rFonts w:cstheme="minorHAnsi"/>
                <w:bCs/>
              </w:rPr>
              <w:t>Procedure</w:t>
            </w:r>
          </w:p>
          <w:p w14:paraId="38800707" w14:textId="77777777" w:rsidR="001110DF" w:rsidRPr="000317DD" w:rsidRDefault="001110DF">
            <w:pPr>
              <w:tabs>
                <w:tab w:val="left" w:pos="375"/>
              </w:tabs>
              <w:rPr>
                <w:rFonts w:cstheme="minorHAnsi"/>
                <w:b/>
              </w:rPr>
            </w:pPr>
          </w:p>
          <w:p w14:paraId="446081FB" w14:textId="51E42583" w:rsidR="001110DF" w:rsidRPr="000317DD" w:rsidRDefault="001110DF">
            <w:pPr>
              <w:tabs>
                <w:tab w:val="left" w:pos="375"/>
              </w:tabs>
              <w:rPr>
                <w:rFonts w:cstheme="minorHAnsi"/>
                <w:b/>
              </w:rPr>
            </w:pPr>
          </w:p>
        </w:tc>
        <w:tc>
          <w:tcPr>
            <w:tcW w:w="3462" w:type="dxa"/>
          </w:tcPr>
          <w:p w14:paraId="242B12CA" w14:textId="247D087C" w:rsidR="001110DF" w:rsidRPr="000317DD" w:rsidRDefault="001D5786">
            <w:pPr>
              <w:tabs>
                <w:tab w:val="left" w:pos="375"/>
              </w:tabs>
              <w:rPr>
                <w:rFonts w:cstheme="minorHAnsi"/>
                <w:bCs/>
              </w:rPr>
            </w:pPr>
            <w:r>
              <w:rPr>
                <w:rFonts w:cstheme="minorHAnsi"/>
                <w:bCs/>
              </w:rPr>
              <w:t xml:space="preserve">Vulnerability scanning, Web app testing specifically </w:t>
            </w:r>
            <w:proofErr w:type="gramStart"/>
            <w:r w:rsidR="00D27C53">
              <w:rPr>
                <w:rFonts w:cstheme="minorHAnsi"/>
                <w:bCs/>
              </w:rPr>
              <w:t>in regard to</w:t>
            </w:r>
            <w:proofErr w:type="gramEnd"/>
            <w:r>
              <w:rPr>
                <w:rFonts w:cstheme="minorHAnsi"/>
                <w:bCs/>
              </w:rPr>
              <w:t xml:space="preserve"> file handling. </w:t>
            </w:r>
          </w:p>
        </w:tc>
      </w:tr>
      <w:tr w:rsidR="009E6E25" w:rsidRPr="00085059" w14:paraId="36F980B0" w14:textId="77777777" w:rsidTr="001110DF">
        <w:trPr>
          <w:trHeight w:val="1074"/>
        </w:trPr>
        <w:tc>
          <w:tcPr>
            <w:tcW w:w="2112" w:type="dxa"/>
          </w:tcPr>
          <w:p w14:paraId="0E45BEAA" w14:textId="77777777" w:rsidR="009E6E25" w:rsidRPr="00085059" w:rsidRDefault="009E6E25" w:rsidP="009E6E25">
            <w:pPr>
              <w:rPr>
                <w:rFonts w:cstheme="minorHAnsi"/>
                <w:bCs/>
              </w:rPr>
            </w:pPr>
            <w:r w:rsidRPr="00085059">
              <w:rPr>
                <w:rFonts w:cstheme="minorHAnsi"/>
                <w:bCs/>
              </w:rPr>
              <w:t>Annie Place</w:t>
            </w:r>
          </w:p>
          <w:p w14:paraId="0FE2B81F" w14:textId="77777777" w:rsidR="009E6E25" w:rsidRPr="00085059" w:rsidRDefault="009E6E25">
            <w:pPr>
              <w:rPr>
                <w:rFonts w:cstheme="minorHAnsi"/>
                <w:bCs/>
              </w:rPr>
            </w:pPr>
          </w:p>
        </w:tc>
        <w:tc>
          <w:tcPr>
            <w:tcW w:w="4002" w:type="dxa"/>
          </w:tcPr>
          <w:p w14:paraId="007CBCBB" w14:textId="77777777" w:rsidR="009E6E25" w:rsidRPr="009E6E25" w:rsidRDefault="009E6E25" w:rsidP="009E6E25">
            <w:pPr>
              <w:tabs>
                <w:tab w:val="left" w:pos="375"/>
              </w:tabs>
              <w:rPr>
                <w:rFonts w:cstheme="minorHAnsi"/>
                <w:bCs/>
              </w:rPr>
            </w:pPr>
            <w:r w:rsidRPr="00085059">
              <w:rPr>
                <w:rFonts w:cstheme="minorHAnsi"/>
                <w:bCs/>
              </w:rPr>
              <w:t>Method</w:t>
            </w:r>
            <w:r>
              <w:rPr>
                <w:rFonts w:cstheme="minorHAnsi"/>
                <w:bCs/>
              </w:rPr>
              <w:t>/</w:t>
            </w:r>
            <w:r w:rsidRPr="00085059">
              <w:rPr>
                <w:rFonts w:cstheme="minorHAnsi"/>
                <w:bCs/>
              </w:rPr>
              <w:t>Procedure</w:t>
            </w:r>
          </w:p>
          <w:p w14:paraId="07BE2AF9" w14:textId="77777777" w:rsidR="009E6E25" w:rsidRPr="00085059" w:rsidRDefault="009E6E25">
            <w:pPr>
              <w:tabs>
                <w:tab w:val="left" w:pos="375"/>
              </w:tabs>
              <w:rPr>
                <w:rFonts w:cstheme="minorHAnsi"/>
                <w:bCs/>
              </w:rPr>
            </w:pPr>
          </w:p>
        </w:tc>
        <w:tc>
          <w:tcPr>
            <w:tcW w:w="3462" w:type="dxa"/>
          </w:tcPr>
          <w:p w14:paraId="25833E4B" w14:textId="188249B5" w:rsidR="009E6E25" w:rsidRPr="00085059" w:rsidRDefault="00BB0CE2">
            <w:pPr>
              <w:tabs>
                <w:tab w:val="left" w:pos="375"/>
              </w:tabs>
              <w:rPr>
                <w:rFonts w:cstheme="minorHAnsi"/>
                <w:bCs/>
              </w:rPr>
            </w:pPr>
            <w:r>
              <w:rPr>
                <w:rFonts w:cstheme="minorHAnsi"/>
                <w:bCs/>
              </w:rPr>
              <w:t xml:space="preserve">Vulnerability analysis and assistance, </w:t>
            </w:r>
            <w:proofErr w:type="spellStart"/>
            <w:r>
              <w:rPr>
                <w:rFonts w:cstheme="minorHAnsi"/>
                <w:bCs/>
              </w:rPr>
              <w:t>LoRaWAN</w:t>
            </w:r>
            <w:proofErr w:type="spellEnd"/>
            <w:r>
              <w:rPr>
                <w:rFonts w:cstheme="minorHAnsi"/>
                <w:bCs/>
              </w:rPr>
              <w:t xml:space="preserve"> Auditing Framework research and execution. </w:t>
            </w:r>
          </w:p>
        </w:tc>
      </w:tr>
      <w:tr w:rsidR="001110DF" w:rsidRPr="000317DD" w14:paraId="4E09A484" w14:textId="237C857C" w:rsidTr="007D03B5">
        <w:trPr>
          <w:trHeight w:val="1074"/>
        </w:trPr>
        <w:tc>
          <w:tcPr>
            <w:tcW w:w="2112" w:type="dxa"/>
            <w:shd w:val="clear" w:color="auto" w:fill="auto"/>
          </w:tcPr>
          <w:p w14:paraId="288DB62A" w14:textId="3A9696D7" w:rsidR="001110DF" w:rsidRPr="00996B80" w:rsidRDefault="008E0446">
            <w:pPr>
              <w:rPr>
                <w:rFonts w:cstheme="minorHAnsi"/>
              </w:rPr>
            </w:pPr>
            <w:r w:rsidRPr="00996B80">
              <w:rPr>
                <w:rFonts w:cstheme="minorHAnsi"/>
              </w:rPr>
              <w:t>Ryan Petrie</w:t>
            </w:r>
          </w:p>
        </w:tc>
        <w:tc>
          <w:tcPr>
            <w:tcW w:w="4002" w:type="dxa"/>
            <w:shd w:val="clear" w:color="auto" w:fill="auto"/>
          </w:tcPr>
          <w:p w14:paraId="1360A672" w14:textId="3C96E84C" w:rsidR="001110DF" w:rsidRPr="00996B80" w:rsidRDefault="001110DF">
            <w:pPr>
              <w:tabs>
                <w:tab w:val="left" w:pos="375"/>
              </w:tabs>
              <w:rPr>
                <w:rFonts w:cstheme="minorHAnsi"/>
              </w:rPr>
            </w:pPr>
            <w:r w:rsidRPr="00996B80">
              <w:rPr>
                <w:rFonts w:cstheme="minorHAnsi"/>
              </w:rPr>
              <w:t>Results</w:t>
            </w:r>
          </w:p>
          <w:p w14:paraId="7DDE23A0" w14:textId="77777777" w:rsidR="001110DF" w:rsidRPr="00996B80" w:rsidRDefault="001110DF">
            <w:pPr>
              <w:jc w:val="center"/>
              <w:rPr>
                <w:rFonts w:cstheme="minorHAnsi"/>
                <w:b/>
              </w:rPr>
            </w:pPr>
          </w:p>
        </w:tc>
        <w:tc>
          <w:tcPr>
            <w:tcW w:w="3462" w:type="dxa"/>
            <w:shd w:val="clear" w:color="auto" w:fill="auto"/>
          </w:tcPr>
          <w:p w14:paraId="78D500C0" w14:textId="77777777" w:rsidR="001110DF" w:rsidRPr="00996B80" w:rsidRDefault="00056BE0">
            <w:pPr>
              <w:tabs>
                <w:tab w:val="left" w:pos="375"/>
              </w:tabs>
              <w:rPr>
                <w:rFonts w:cstheme="minorHAnsi"/>
              </w:rPr>
            </w:pPr>
            <w:r w:rsidRPr="00996B80">
              <w:rPr>
                <w:rFonts w:cstheme="minorHAnsi"/>
              </w:rPr>
              <w:t>Security Testing</w:t>
            </w:r>
          </w:p>
          <w:p w14:paraId="3A81E217" w14:textId="77777777" w:rsidR="004F7EF9" w:rsidRPr="00996B80" w:rsidRDefault="004F7EF9">
            <w:pPr>
              <w:tabs>
                <w:tab w:val="left" w:pos="375"/>
              </w:tabs>
              <w:rPr>
                <w:rFonts w:cstheme="minorHAnsi"/>
              </w:rPr>
            </w:pPr>
            <w:r w:rsidRPr="00996B80">
              <w:rPr>
                <w:rFonts w:cstheme="minorHAnsi"/>
              </w:rPr>
              <w:t>Methodology research</w:t>
            </w:r>
          </w:p>
          <w:p w14:paraId="7B199F10" w14:textId="17AD3A69" w:rsidR="001110DF" w:rsidRPr="00996B80" w:rsidRDefault="004F7EF9">
            <w:pPr>
              <w:tabs>
                <w:tab w:val="left" w:pos="375"/>
              </w:tabs>
              <w:rPr>
                <w:rFonts w:cstheme="minorHAnsi"/>
              </w:rPr>
            </w:pPr>
            <w:r w:rsidRPr="00996B80">
              <w:rPr>
                <w:rFonts w:cstheme="minorHAnsi"/>
              </w:rPr>
              <w:t>Results writing</w:t>
            </w:r>
          </w:p>
        </w:tc>
      </w:tr>
      <w:tr w:rsidR="001110DF" w:rsidRPr="000317DD" w14:paraId="5329BF91" w14:textId="20F831C9" w:rsidTr="001110DF">
        <w:trPr>
          <w:trHeight w:val="1074"/>
        </w:trPr>
        <w:tc>
          <w:tcPr>
            <w:tcW w:w="2112" w:type="dxa"/>
          </w:tcPr>
          <w:p w14:paraId="62F92B4D" w14:textId="4A35A125" w:rsidR="001110DF" w:rsidRPr="000317DD" w:rsidRDefault="00FC3C92">
            <w:pPr>
              <w:rPr>
                <w:rFonts w:cstheme="minorHAnsi"/>
                <w:bCs/>
              </w:rPr>
            </w:pPr>
            <w:r w:rsidRPr="000317DD">
              <w:rPr>
                <w:rFonts w:cstheme="minorHAnsi"/>
                <w:bCs/>
              </w:rPr>
              <w:t>Joey Hall</w:t>
            </w:r>
          </w:p>
        </w:tc>
        <w:tc>
          <w:tcPr>
            <w:tcW w:w="4002" w:type="dxa"/>
          </w:tcPr>
          <w:p w14:paraId="0BFF1087" w14:textId="66F0996F" w:rsidR="001110DF" w:rsidRPr="000317DD" w:rsidRDefault="001110DF">
            <w:pPr>
              <w:rPr>
                <w:rFonts w:cstheme="minorHAnsi"/>
                <w:bCs/>
              </w:rPr>
            </w:pPr>
            <w:r w:rsidRPr="000317DD">
              <w:rPr>
                <w:rFonts w:cstheme="minorHAnsi"/>
                <w:bCs/>
              </w:rPr>
              <w:t>Discussion</w:t>
            </w:r>
          </w:p>
        </w:tc>
        <w:tc>
          <w:tcPr>
            <w:tcW w:w="3462" w:type="dxa"/>
          </w:tcPr>
          <w:p w14:paraId="6C9AA0FE" w14:textId="0F94B821" w:rsidR="001110DF" w:rsidRPr="000317DD" w:rsidRDefault="00FB450E">
            <w:pPr>
              <w:rPr>
                <w:rFonts w:cstheme="minorHAnsi"/>
                <w:bCs/>
              </w:rPr>
            </w:pPr>
            <w:r>
              <w:rPr>
                <w:rFonts w:cstheme="minorHAnsi"/>
                <w:bCs/>
              </w:rPr>
              <w:t>Network traffic analysis</w:t>
            </w:r>
            <w:r w:rsidR="002C7193">
              <w:rPr>
                <w:rFonts w:cstheme="minorHAnsi"/>
                <w:bCs/>
              </w:rPr>
              <w:t>,</w:t>
            </w:r>
            <w:r w:rsidR="005021A8">
              <w:rPr>
                <w:rFonts w:cstheme="minorHAnsi"/>
                <w:bCs/>
              </w:rPr>
              <w:t xml:space="preserve"> encryption</w:t>
            </w:r>
            <w:r w:rsidR="005021A8">
              <w:rPr>
                <w:rFonts w:cstheme="minorHAnsi"/>
                <w:bCs/>
              </w:rPr>
              <w:t xml:space="preserve"> </w:t>
            </w:r>
            <w:r w:rsidR="002C7193">
              <w:rPr>
                <w:rFonts w:cstheme="minorHAnsi"/>
                <w:bCs/>
              </w:rPr>
              <w:t>vulnerability testing</w:t>
            </w:r>
            <w:r w:rsidR="00595F9D">
              <w:rPr>
                <w:rFonts w:cstheme="minorHAnsi"/>
                <w:bCs/>
              </w:rPr>
              <w:t xml:space="preserve"> with a focus on credential interception.</w:t>
            </w:r>
            <w:r w:rsidR="005021A8">
              <w:rPr>
                <w:rFonts w:cstheme="minorHAnsi"/>
                <w:bCs/>
              </w:rPr>
              <w:t xml:space="preserve"> </w:t>
            </w:r>
          </w:p>
        </w:tc>
      </w:tr>
    </w:tbl>
    <w:p w14:paraId="38834E3D" w14:textId="54A9AFA6" w:rsidR="003D4AC5" w:rsidRPr="000317DD" w:rsidRDefault="003D4AC5" w:rsidP="003D4AC5">
      <w:pPr>
        <w:jc w:val="center"/>
        <w:rPr>
          <w:rFonts w:cstheme="minorHAnsi"/>
          <w:b/>
          <w:color w:val="008000"/>
        </w:rPr>
      </w:pPr>
    </w:p>
    <w:p w14:paraId="22482AA6" w14:textId="4598E7B0" w:rsidR="001110DF" w:rsidRPr="000317DD" w:rsidRDefault="001110DF" w:rsidP="001110DF">
      <w:pPr>
        <w:rPr>
          <w:rFonts w:cstheme="minorHAnsi"/>
          <w:b/>
        </w:rPr>
      </w:pPr>
    </w:p>
    <w:p w14:paraId="15FD2C6C" w14:textId="2CDCA809" w:rsidR="001110DF" w:rsidRPr="000317DD" w:rsidRDefault="001110DF" w:rsidP="001110DF">
      <w:pPr>
        <w:rPr>
          <w:rFonts w:cstheme="minorHAnsi"/>
          <w:b/>
        </w:rPr>
      </w:pPr>
    </w:p>
    <w:p w14:paraId="5A615D5F" w14:textId="0758248E" w:rsidR="003D4AC5" w:rsidRPr="000317DD" w:rsidRDefault="003D4AC5">
      <w:pPr>
        <w:rPr>
          <w:color w:val="00B0F0"/>
          <w:sz w:val="32"/>
          <w:szCs w:val="24"/>
        </w:rPr>
      </w:pPr>
      <w:r w:rsidRPr="000317DD">
        <w:rPr>
          <w:color w:val="00B0F0"/>
          <w:sz w:val="32"/>
          <w:szCs w:val="24"/>
        </w:rPr>
        <w:br w:type="page"/>
      </w:r>
    </w:p>
    <w:p w14:paraId="213C0F1F" w14:textId="777B232C" w:rsidR="00B07153" w:rsidRPr="00085059" w:rsidRDefault="00BD418F" w:rsidP="00052C4C">
      <w:pPr>
        <w:pStyle w:val="Heading1"/>
        <w:jc w:val="center"/>
      </w:pPr>
      <w:bookmarkStart w:id="0" w:name="_Toc197264288"/>
      <w:r>
        <w:lastRenderedPageBreak/>
        <w:t>Executive Summary</w:t>
      </w:r>
      <w:bookmarkEnd w:id="0"/>
    </w:p>
    <w:p w14:paraId="08D3CCE4" w14:textId="77777777" w:rsidR="00EF3344" w:rsidRPr="00085059" w:rsidRDefault="00EF3344" w:rsidP="00E54984">
      <w:pPr>
        <w:pStyle w:val="Heading2"/>
      </w:pPr>
      <w:bookmarkStart w:id="1" w:name="_Toc197264289"/>
      <w:r w:rsidRPr="00085059">
        <w:t>Background and Objective</w:t>
      </w:r>
      <w:bookmarkEnd w:id="1"/>
    </w:p>
    <w:p w14:paraId="4067FF79" w14:textId="77777777" w:rsidR="00EF3344" w:rsidRPr="00085059" w:rsidRDefault="00EF3344" w:rsidP="00EF3344">
      <w:r w:rsidRPr="00085059">
        <w:t xml:space="preserve">The following document covers a comprehensive review of the security framework of a LoRaWAN (Long Range Wide Area Network) IoT setup that has been commissioned by the firm PA Consulting. </w:t>
      </w:r>
    </w:p>
    <w:p w14:paraId="70C0AB15" w14:textId="77777777" w:rsidR="00EF3344" w:rsidRPr="00085059" w:rsidRDefault="00EF3344" w:rsidP="00EF3344">
      <w:r w:rsidRPr="00085059">
        <w:t xml:space="preserve">LoRaWAN technology has widespread use in various critical industries where security flaws may result in significant financial losses, operational disruption and reputational damage. The financial implications of IoT security vulnerabilities are significant, particularly for businesses managing large networks of connected devices. The National Institute of Standards and Technology (NIST, cited in: </w:t>
      </w:r>
      <w:proofErr w:type="spellStart"/>
      <w:r w:rsidRPr="00085059">
        <w:t>JumpCloud</w:t>
      </w:r>
      <w:proofErr w:type="spellEnd"/>
      <w:r w:rsidRPr="00085059">
        <w:t xml:space="preserve"> (2024) ‘IoT security risks: stats and trends to know in 2025’, </w:t>
      </w:r>
      <w:proofErr w:type="spellStart"/>
      <w:r w:rsidRPr="00085059">
        <w:t>JumpCloud</w:t>
      </w:r>
      <w:proofErr w:type="spellEnd"/>
      <w:r w:rsidRPr="00085059">
        <w:t xml:space="preserve"> Blog, 7 November. Available at: </w:t>
      </w:r>
      <w:hyperlink r:id="rId12" w:tgtFrame="_blank" w:history="1">
        <w:r w:rsidRPr="00085059">
          <w:rPr>
            <w:rStyle w:val="Hyperlink"/>
          </w:rPr>
          <w:t>https://jumpcloud.com/blog/iot-security-risks-stats-and-trends-to-know-in-2025</w:t>
        </w:r>
      </w:hyperlink>
      <w:r w:rsidRPr="00085059">
        <w:t>) reports that IoT security failures cost businesses an average of $330,000 per incident. This substantial cost highlights the importance of implementing robust security measures to mitigate risks in IoT ecosystems.</w:t>
      </w:r>
    </w:p>
    <w:p w14:paraId="276959C1" w14:textId="77777777" w:rsidR="006F1303" w:rsidRDefault="00AB63D1" w:rsidP="006F1303">
      <w:pPr>
        <w:jc w:val="center"/>
      </w:pPr>
      <w:r>
        <w:rPr>
          <w:noProof/>
        </w:rPr>
        <w:drawing>
          <wp:inline distT="0" distB="0" distL="0" distR="0" wp14:anchorId="6CD901B3" wp14:editId="10E2D4BD">
            <wp:extent cx="3165438" cy="2191457"/>
            <wp:effectExtent l="0" t="0" r="0" b="0"/>
            <wp:docPr id="1784842929" name="Picture 1" descr="IoT Security Market - Total Market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oT Security Market - Total Market Illustratio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83844" cy="2204200"/>
                    </a:xfrm>
                    <a:prstGeom prst="rect">
                      <a:avLst/>
                    </a:prstGeom>
                    <a:noFill/>
                    <a:ln>
                      <a:noFill/>
                    </a:ln>
                  </pic:spPr>
                </pic:pic>
              </a:graphicData>
            </a:graphic>
          </wp:inline>
        </w:drawing>
      </w:r>
    </w:p>
    <w:p w14:paraId="0FA4FB30" w14:textId="4E76BAF1" w:rsidR="006F1303" w:rsidRPr="00624C9B" w:rsidRDefault="006F1303" w:rsidP="006F1303">
      <w:pPr>
        <w:jc w:val="center"/>
        <w:rPr>
          <w:sz w:val="18"/>
          <w:szCs w:val="18"/>
        </w:rPr>
      </w:pPr>
      <w:r w:rsidRPr="00680C89">
        <w:rPr>
          <w:sz w:val="18"/>
          <w:szCs w:val="18"/>
        </w:rPr>
        <w:t>IoT Analytics</w:t>
      </w:r>
      <w:r w:rsidRPr="00624C9B">
        <w:rPr>
          <w:sz w:val="18"/>
          <w:szCs w:val="18"/>
        </w:rPr>
        <w:t xml:space="preserve"> (2017)</w:t>
      </w:r>
      <w:r w:rsidR="00680C89">
        <w:rPr>
          <w:sz w:val="18"/>
          <w:szCs w:val="18"/>
        </w:rPr>
        <w:t xml:space="preserve">: </w:t>
      </w:r>
      <w:r w:rsidRPr="00680C89">
        <w:rPr>
          <w:b/>
          <w:bCs/>
          <w:i/>
          <w:iCs/>
          <w:sz w:val="18"/>
          <w:szCs w:val="18"/>
        </w:rPr>
        <w:t>Total IoT Security Market Forecast 2017–2022</w:t>
      </w:r>
      <w:r w:rsidRPr="00680C89">
        <w:rPr>
          <w:b/>
          <w:bCs/>
          <w:sz w:val="18"/>
          <w:szCs w:val="18"/>
        </w:rPr>
        <w:t>.</w:t>
      </w:r>
      <w:r w:rsidRPr="00624C9B">
        <w:rPr>
          <w:sz w:val="18"/>
          <w:szCs w:val="18"/>
        </w:rPr>
        <w:t xml:space="preserve"> Available at: </w:t>
      </w:r>
      <w:hyperlink r:id="rId14" w:tgtFrame="_new" w:history="1">
        <w:r w:rsidRPr="00624C9B">
          <w:rPr>
            <w:rStyle w:val="Hyperlink"/>
            <w:sz w:val="18"/>
            <w:szCs w:val="18"/>
          </w:rPr>
          <w:t>https://iot-analytics.com/wp-content/uploads/2017/11/TotalMarket-min.png</w:t>
        </w:r>
      </w:hyperlink>
      <w:r w:rsidRPr="00624C9B">
        <w:rPr>
          <w:sz w:val="18"/>
          <w:szCs w:val="18"/>
        </w:rPr>
        <w:t xml:space="preserve"> (Last accessed: 6 May 2025).</w:t>
      </w:r>
    </w:p>
    <w:p w14:paraId="490F3934" w14:textId="3501F6E4" w:rsidR="00AB63D1" w:rsidRDefault="006F1303" w:rsidP="006F1303">
      <w:pPr>
        <w:jc w:val="center"/>
      </w:pPr>
      <w:r>
        <w:rPr>
          <w:noProof/>
        </w:rPr>
        <w:drawing>
          <wp:inline distT="0" distB="0" distL="0" distR="0" wp14:anchorId="7E971622" wp14:editId="2EE6BDC8">
            <wp:extent cx="3189642" cy="1792811"/>
            <wp:effectExtent l="0" t="0" r="0" b="0"/>
            <wp:docPr id="2123414592" name="Picture 2" descr="The True Cost of a Security Breac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True Cost of a Security Breach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02580" cy="1800083"/>
                    </a:xfrm>
                    <a:prstGeom prst="rect">
                      <a:avLst/>
                    </a:prstGeom>
                    <a:noFill/>
                    <a:ln>
                      <a:noFill/>
                    </a:ln>
                  </pic:spPr>
                </pic:pic>
              </a:graphicData>
            </a:graphic>
          </wp:inline>
        </w:drawing>
      </w:r>
    </w:p>
    <w:p w14:paraId="77D832CE" w14:textId="03150E60" w:rsidR="006F1303" w:rsidRPr="00680C89" w:rsidRDefault="00680C89" w:rsidP="006F1303">
      <w:pPr>
        <w:jc w:val="center"/>
        <w:rPr>
          <w:sz w:val="18"/>
          <w:szCs w:val="18"/>
        </w:rPr>
      </w:pPr>
      <w:proofErr w:type="spellStart"/>
      <w:r w:rsidRPr="00680C89">
        <w:rPr>
          <w:sz w:val="18"/>
          <w:szCs w:val="18"/>
        </w:rPr>
        <w:t>BitLyft</w:t>
      </w:r>
      <w:proofErr w:type="spellEnd"/>
      <w:r w:rsidRPr="00680C89">
        <w:rPr>
          <w:sz w:val="18"/>
          <w:szCs w:val="18"/>
        </w:rPr>
        <w:t xml:space="preserve"> (n.d.)</w:t>
      </w:r>
      <w:r>
        <w:rPr>
          <w:sz w:val="18"/>
          <w:szCs w:val="18"/>
        </w:rPr>
        <w:t xml:space="preserve">: </w:t>
      </w:r>
      <w:r w:rsidRPr="00680C89">
        <w:rPr>
          <w:b/>
          <w:bCs/>
          <w:i/>
          <w:iCs/>
          <w:sz w:val="18"/>
          <w:szCs w:val="18"/>
        </w:rPr>
        <w:t>True Costs of a Security Breach</w:t>
      </w:r>
      <w:r w:rsidRPr="00680C89">
        <w:rPr>
          <w:b/>
          <w:bCs/>
          <w:sz w:val="18"/>
          <w:szCs w:val="18"/>
        </w:rPr>
        <w:t>.</w:t>
      </w:r>
      <w:r w:rsidRPr="00680C89">
        <w:rPr>
          <w:sz w:val="18"/>
          <w:szCs w:val="18"/>
        </w:rPr>
        <w:t xml:space="preserve"> Available at: </w:t>
      </w:r>
      <w:hyperlink r:id="rId16" w:tgtFrame="_new" w:history="1">
        <w:r w:rsidRPr="00680C89">
          <w:rPr>
            <w:rStyle w:val="Hyperlink"/>
            <w:sz w:val="18"/>
            <w:szCs w:val="18"/>
          </w:rPr>
          <w:t>https://www.bitlyft.com/hs-fs/hubfs/True%20Costs%20of%20a%20Security%20Breach.png</w:t>
        </w:r>
      </w:hyperlink>
      <w:r w:rsidRPr="00680C89">
        <w:rPr>
          <w:sz w:val="18"/>
          <w:szCs w:val="18"/>
        </w:rPr>
        <w:t xml:space="preserve"> (</w:t>
      </w:r>
      <w:r w:rsidRPr="00624C9B">
        <w:rPr>
          <w:sz w:val="18"/>
          <w:szCs w:val="18"/>
        </w:rPr>
        <w:t>Last accessed</w:t>
      </w:r>
      <w:r w:rsidRPr="00680C89">
        <w:rPr>
          <w:sz w:val="18"/>
          <w:szCs w:val="18"/>
        </w:rPr>
        <w:t>: 6 May 2025).</w:t>
      </w:r>
    </w:p>
    <w:p w14:paraId="2A703493" w14:textId="71AC3E20" w:rsidR="00EF3344" w:rsidRPr="00085059" w:rsidRDefault="00EF3344" w:rsidP="00EF3344">
      <w:r w:rsidRPr="00085059">
        <w:lastRenderedPageBreak/>
        <w:t>The main goal of this project was to conduct a thorough penetration test of a Dragino LoRaWAN network and all connected devices and communication protocols, more precisely focusing on the Dragino LoRaWAN gateway kit v3 and a variety of remote sensors for soil moisture, electric conductivity, liquid level detection, and temperature and humidity. Areas to be tested included physical security, communications security, web application vulnerabilities, and operating system security. This test followed the guidelines presented in the OWASP IoT Security Testing Guide, which provides a practical, comprehensive framework for testing the security of IoT systems.</w:t>
      </w:r>
    </w:p>
    <w:p w14:paraId="2D9DAD44" w14:textId="77777777" w:rsidR="00EF3344" w:rsidRPr="00773C52" w:rsidRDefault="00EF3344" w:rsidP="00E54984">
      <w:pPr>
        <w:pStyle w:val="Heading2"/>
      </w:pPr>
      <w:bookmarkStart w:id="2" w:name="_Toc197264290"/>
      <w:r w:rsidRPr="00773C52">
        <w:t>Client Benefits</w:t>
      </w:r>
      <w:bookmarkEnd w:id="2"/>
    </w:p>
    <w:p w14:paraId="150CD695" w14:textId="6020F55F" w:rsidR="00EF3344" w:rsidRPr="00085059" w:rsidRDefault="00EF3344" w:rsidP="00EF3344">
      <w:r w:rsidRPr="00085059">
        <w:t>This security assessment delivers a comprehensive review of gateway firmware, web user interface, and radio communications on the product’s security, including severity of the vulnerabilities detected, their potential impact and recommendation on remediation actions to undertake. The findings enable PA Consulting to safeguard both their internal systems and client implementations against unauthori</w:t>
      </w:r>
      <w:r w:rsidR="00973C9B">
        <w:t>s</w:t>
      </w:r>
      <w:r w:rsidRPr="00085059">
        <w:t xml:space="preserve">ed access, data theft, and service disruption, that can impact their LoRaWAN implementations or customer deployments. This information is to be used to improve the organization's capability to deliver safe IoT solutions safeguarding confidential information and maintaining the integrity of IoT-dependent systems. </w:t>
      </w:r>
    </w:p>
    <w:p w14:paraId="2890D38B" w14:textId="77777777" w:rsidR="00EF3344" w:rsidRPr="00085059" w:rsidRDefault="00EF3344" w:rsidP="00EF3344">
      <w:r w:rsidRPr="00085059">
        <w:t xml:space="preserve">Ultimately, the findings enable the firm to understand specific security vulnerabilities within LoRaWAN deployments, prioritise remediation efforts, and implement appropriate countermeasures, as well as mature awareness about the technology’s weaknesses and criticalities, providing it with the ability to make informed decisions with respective clients, and cut costs. </w:t>
      </w:r>
    </w:p>
    <w:p w14:paraId="571044ED" w14:textId="77777777" w:rsidR="00EF3344" w:rsidRPr="00085059" w:rsidRDefault="00EF3344" w:rsidP="00EF3344">
      <w:r w:rsidRPr="00085059">
        <w:br w:type="page"/>
      </w:r>
    </w:p>
    <w:p w14:paraId="2631123D" w14:textId="77777777" w:rsidR="00EF3344" w:rsidRPr="00085059" w:rsidRDefault="00EF3344" w:rsidP="00E54984">
      <w:pPr>
        <w:pStyle w:val="Heading2"/>
      </w:pPr>
      <w:bookmarkStart w:id="3" w:name="_Toc197264291"/>
      <w:r w:rsidRPr="00085059">
        <w:lastRenderedPageBreak/>
        <w:t>Testing Methodology</w:t>
      </w:r>
      <w:bookmarkEnd w:id="3"/>
    </w:p>
    <w:p w14:paraId="43957558" w14:textId="77777777" w:rsidR="00EF3344" w:rsidRPr="00085059" w:rsidRDefault="00EF3344" w:rsidP="00EF3344">
      <w:r w:rsidRPr="00085059">
        <w:t>The technical assessment followed the OWASP IoT Security Testing Guide methodology, consisting of several coordinated phases:</w:t>
      </w:r>
    </w:p>
    <w:p w14:paraId="57C379DF" w14:textId="77777777" w:rsidR="00EF3344" w:rsidRPr="00085059" w:rsidRDefault="00EF3344" w:rsidP="00EF3344">
      <w:pPr>
        <w:pStyle w:val="ListBullet"/>
        <w:ind w:left="360" w:hanging="360"/>
      </w:pPr>
      <w:r w:rsidRPr="00085059">
        <w:t xml:space="preserve">Discovery and Enumeration: the team conducted a thorough inventory of all system components, documenting the Dragino LoRaWAN gateway kit, multiple sensor devices, network infrastructure, and host systems, including hardware and firmware specifications for accurate research. </w:t>
      </w:r>
    </w:p>
    <w:p w14:paraId="0127561A" w14:textId="77777777" w:rsidR="00EF3344" w:rsidRPr="00085059" w:rsidRDefault="00EF3344" w:rsidP="00EF3344">
      <w:pPr>
        <w:pStyle w:val="ListBullet"/>
        <w:ind w:left="360" w:hanging="360"/>
      </w:pPr>
      <w:r w:rsidRPr="00085059">
        <w:t xml:space="preserve">Information Gathering: multiple reconnaissance techniques were used to understand the system architecture and identify potential entry points. This included passive network </w:t>
      </w:r>
      <w:proofErr w:type="gramStart"/>
      <w:r w:rsidRPr="00085059">
        <w:t>monitoring ,</w:t>
      </w:r>
      <w:proofErr w:type="gramEnd"/>
      <w:r w:rsidRPr="00085059">
        <w:t xml:space="preserve"> active scanning, web interface analysis and OSINT </w:t>
      </w:r>
      <w:proofErr w:type="gramStart"/>
      <w:r w:rsidRPr="00085059">
        <w:t>research  to</w:t>
      </w:r>
      <w:proofErr w:type="gramEnd"/>
      <w:r w:rsidRPr="00085059">
        <w:t xml:space="preserve"> evaluate the system’s attack surface and known weaknesses.</w:t>
      </w:r>
    </w:p>
    <w:p w14:paraId="5D1EE11C" w14:textId="77777777" w:rsidR="00EF3344" w:rsidRPr="00085059" w:rsidRDefault="00EF3344" w:rsidP="00EF3344">
      <w:pPr>
        <w:pStyle w:val="ListBullet"/>
        <w:ind w:left="360" w:hanging="360"/>
      </w:pPr>
      <w:r w:rsidRPr="00085059">
        <w:t>Vulnerability Analysis: the team conducted a systematic security assessment across multiple layers, including web application, networking, firmware, radio communications and transmission protocols.</w:t>
      </w:r>
    </w:p>
    <w:p w14:paraId="04AEDBD3" w14:textId="77777777" w:rsidR="00EF3344" w:rsidRPr="00085059" w:rsidRDefault="00EF3344" w:rsidP="00EF3344">
      <w:pPr>
        <w:pStyle w:val="ListBullet"/>
        <w:ind w:left="360" w:hanging="360"/>
      </w:pPr>
      <w:r w:rsidRPr="00085059">
        <w:t>Exploitation Verification: exploitation attempts were conducted to validate identified vulnerabilities, including authentication bypass attempts, man-in-the-middle attacks, path traversal and file upload testing, radio signal capture, decryption and replay testing and SSH vulnerability testing.</w:t>
      </w:r>
    </w:p>
    <w:p w14:paraId="4333D4C4" w14:textId="7E421E45" w:rsidR="00EF3344" w:rsidRPr="00085059" w:rsidRDefault="00EF3344" w:rsidP="00EF3344">
      <w:r w:rsidRPr="00085059">
        <w:t>Each testing phase utili</w:t>
      </w:r>
      <w:r w:rsidR="00085059" w:rsidRPr="00085059">
        <w:t>s</w:t>
      </w:r>
      <w:r w:rsidRPr="00085059">
        <w:t>ed specialised tools appropriate to the target environment and technique involved. The present assessment combined both passive analysis methods and active exploitation techniques to perform an extensive evaluation of the LoRaWAN system’s security, considering both opportunistic and targeted attack scenarios.</w:t>
      </w:r>
    </w:p>
    <w:p w14:paraId="36763600" w14:textId="3083AC47" w:rsidR="00C83DEF" w:rsidRDefault="00EF3344" w:rsidP="00EF3344">
      <w:r w:rsidRPr="00085059">
        <w:t>This comprehensive methodology enabled thorough testing and documentation of vulnerabilities, including severity rating and remediation recommendations, providing a complete overview and understanding of the issues.</w:t>
      </w:r>
    </w:p>
    <w:p w14:paraId="101046BC" w14:textId="77777777" w:rsidR="00EE2E94" w:rsidRDefault="00EE2E94" w:rsidP="00EF3344"/>
    <w:p w14:paraId="55E14E26" w14:textId="56131179" w:rsidR="00417CCE" w:rsidRDefault="00417CCE" w:rsidP="00417CCE">
      <w:pPr>
        <w:jc w:val="center"/>
      </w:pPr>
      <w:r>
        <w:rPr>
          <w:noProof/>
        </w:rPr>
        <w:drawing>
          <wp:inline distT="0" distB="0" distL="0" distR="0" wp14:anchorId="6FCC0DFF" wp14:editId="053E59A9">
            <wp:extent cx="5445863" cy="2560021"/>
            <wp:effectExtent l="0" t="0" r="2540" b="0"/>
            <wp:docPr id="147918139" name="Picture 4" descr="Component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onent Overview"/>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65049" cy="2569040"/>
                    </a:xfrm>
                    <a:prstGeom prst="rect">
                      <a:avLst/>
                    </a:prstGeom>
                    <a:noFill/>
                    <a:ln>
                      <a:noFill/>
                    </a:ln>
                  </pic:spPr>
                </pic:pic>
              </a:graphicData>
            </a:graphic>
          </wp:inline>
        </w:drawing>
      </w:r>
    </w:p>
    <w:p w14:paraId="65D1D24A" w14:textId="77777777" w:rsidR="008B1A88" w:rsidRDefault="00EE2E94" w:rsidP="00417CCE">
      <w:pPr>
        <w:jc w:val="center"/>
        <w:rPr>
          <w:sz w:val="18"/>
          <w:szCs w:val="18"/>
        </w:rPr>
      </w:pPr>
      <w:r>
        <w:rPr>
          <w:sz w:val="18"/>
          <w:szCs w:val="18"/>
        </w:rPr>
        <w:t xml:space="preserve">Base testing framework </w:t>
      </w:r>
      <w:r w:rsidR="00802DBD">
        <w:rPr>
          <w:sz w:val="18"/>
          <w:szCs w:val="18"/>
        </w:rPr>
        <w:t xml:space="preserve">used as starting point for this project’s </w:t>
      </w:r>
      <w:r w:rsidR="008B1A88">
        <w:rPr>
          <w:sz w:val="18"/>
          <w:szCs w:val="18"/>
        </w:rPr>
        <w:t>testing methodology:</w:t>
      </w:r>
    </w:p>
    <w:p w14:paraId="0B318169" w14:textId="45A85501" w:rsidR="00417CCE" w:rsidRPr="00377975" w:rsidRDefault="00EE2E94" w:rsidP="00417CCE">
      <w:pPr>
        <w:jc w:val="center"/>
        <w:rPr>
          <w:sz w:val="18"/>
          <w:szCs w:val="18"/>
        </w:rPr>
      </w:pPr>
      <w:r>
        <w:rPr>
          <w:sz w:val="18"/>
          <w:szCs w:val="18"/>
        </w:rPr>
        <w:t xml:space="preserve"> </w:t>
      </w:r>
      <w:r w:rsidR="00781E81" w:rsidRPr="00377975">
        <w:rPr>
          <w:sz w:val="18"/>
          <w:szCs w:val="18"/>
        </w:rPr>
        <w:t xml:space="preserve">OWASP (n.d.): </w:t>
      </w:r>
      <w:r w:rsidR="00781E81" w:rsidRPr="00377975">
        <w:rPr>
          <w:b/>
          <w:bCs/>
          <w:i/>
          <w:iCs/>
          <w:sz w:val="18"/>
          <w:szCs w:val="18"/>
        </w:rPr>
        <w:t>Component Overview – IoT Security Testing Guide</w:t>
      </w:r>
      <w:r w:rsidR="00781E81" w:rsidRPr="00377975">
        <w:rPr>
          <w:b/>
          <w:bCs/>
          <w:sz w:val="18"/>
          <w:szCs w:val="18"/>
        </w:rPr>
        <w:t>.</w:t>
      </w:r>
      <w:r w:rsidR="00781E81" w:rsidRPr="00377975">
        <w:rPr>
          <w:sz w:val="18"/>
          <w:szCs w:val="18"/>
        </w:rPr>
        <w:t xml:space="preserve"> </w:t>
      </w:r>
      <w:r w:rsidR="005A5A52" w:rsidRPr="00377975">
        <w:rPr>
          <w:sz w:val="18"/>
          <w:szCs w:val="18"/>
        </w:rPr>
        <w:t xml:space="preserve">Available at: </w:t>
      </w:r>
      <w:hyperlink r:id="rId18" w:tgtFrame="_new" w:history="1">
        <w:r w:rsidR="005A5A52" w:rsidRPr="00377975">
          <w:rPr>
            <w:rStyle w:val="Hyperlink"/>
            <w:sz w:val="18"/>
            <w:szCs w:val="18"/>
          </w:rPr>
          <w:t>https://owasp.org/owasp-istg/img/Component_Overview.png</w:t>
        </w:r>
      </w:hyperlink>
      <w:r w:rsidR="005A5A52" w:rsidRPr="00377975">
        <w:rPr>
          <w:sz w:val="18"/>
          <w:szCs w:val="18"/>
        </w:rPr>
        <w:t xml:space="preserve"> (Last accessed: 6 May 2025).</w:t>
      </w:r>
    </w:p>
    <w:p w14:paraId="0B7F5F9C" w14:textId="3CF5A3BF" w:rsidR="00EF3344" w:rsidRPr="00085059" w:rsidRDefault="00C83DEF" w:rsidP="00EF3344">
      <w:r>
        <w:br w:type="page"/>
      </w:r>
    </w:p>
    <w:p w14:paraId="70026CD2" w14:textId="77777777" w:rsidR="00EF3344" w:rsidRPr="00085059" w:rsidRDefault="00EF3344" w:rsidP="00E54984">
      <w:pPr>
        <w:pStyle w:val="Heading2"/>
      </w:pPr>
      <w:bookmarkStart w:id="4" w:name="_Toc197264292"/>
      <w:r w:rsidRPr="00085059">
        <w:lastRenderedPageBreak/>
        <w:t>Findings and Implications</w:t>
      </w:r>
      <w:bookmarkEnd w:id="4"/>
    </w:p>
    <w:p w14:paraId="2815B7CA" w14:textId="77777777" w:rsidR="00EF3344" w:rsidRPr="00085059" w:rsidRDefault="00EF3344" w:rsidP="00EF3344">
      <w:r w:rsidRPr="00085059">
        <w:t xml:space="preserve">The security audit revealed several critical vulnerabilities in the Dragino LoRaWAN gateway that pose a risk to the entire network's integrity, here reported by </w:t>
      </w:r>
      <w:proofErr w:type="spellStart"/>
      <w:r w:rsidRPr="00085059">
        <w:t>cathegory</w:t>
      </w:r>
      <w:proofErr w:type="spellEnd"/>
      <w:r w:rsidRPr="00085059">
        <w:t>:</w:t>
      </w:r>
    </w:p>
    <w:p w14:paraId="643891D4" w14:textId="3F3B15FA" w:rsidR="00EF3344" w:rsidRPr="00085059" w:rsidRDefault="00EF3344" w:rsidP="00EF3344">
      <w:pPr>
        <w:pStyle w:val="ListBullet"/>
        <w:ind w:left="360" w:hanging="360"/>
      </w:pPr>
      <w:r w:rsidRPr="00085059">
        <w:t>Administrative Access Vulnerabilities: The gateway has default credentials (root/dragino) easily available online. This allows unauthori</w:t>
      </w:r>
      <w:r w:rsidR="00973C9B">
        <w:t>s</w:t>
      </w:r>
      <w:r w:rsidRPr="00085059">
        <w:t>ed users to access critical system configurations, including firmware information, network setup, and administration of services.</w:t>
      </w:r>
    </w:p>
    <w:p w14:paraId="693F5CDC" w14:textId="77777777" w:rsidR="00EF3344" w:rsidRPr="00085059" w:rsidRDefault="00EF3344" w:rsidP="00EF3344">
      <w:pPr>
        <w:pStyle w:val="ListBullet"/>
        <w:ind w:left="360" w:hanging="360"/>
      </w:pPr>
      <w:r w:rsidRPr="00085059">
        <w:t>Insecure Communications: The gateway's web interface uses HTTP instead of HTTPS, thus allowing the interception of credentials through man-in-the-middle attacks using tools like Wireshark. This security vulnerability was successfully exploited, disclosing the administrative username and password.</w:t>
      </w:r>
    </w:p>
    <w:p w14:paraId="3EDA64E0" w14:textId="77777777" w:rsidR="00EF3344" w:rsidRPr="00085059" w:rsidRDefault="00EF3344" w:rsidP="00EF3344">
      <w:pPr>
        <w:pStyle w:val="ListBullet"/>
        <w:ind w:left="360" w:hanging="360"/>
      </w:pPr>
      <w:r w:rsidRPr="00085059">
        <w:t>File Upload Vulnerability: MQTT Forwarder web page of the gateway has improper file validation that allows the upload of most file extensions without any limitation. Further inspection revealed path traversal flaws that permit files to be written to unintended directories in the device, potentially enabling code execution.</w:t>
      </w:r>
    </w:p>
    <w:p w14:paraId="5B5CB001" w14:textId="77777777" w:rsidR="00EF3344" w:rsidRPr="00085059" w:rsidRDefault="00EF3344" w:rsidP="00EF3344">
      <w:pPr>
        <w:pStyle w:val="ListBullet"/>
        <w:ind w:left="360" w:hanging="360"/>
      </w:pPr>
      <w:r w:rsidRPr="00085059">
        <w:t>Radio Communications Evaluation: While radiocommunications from sensors to the gateway can be intercepted and replayed with HackRF, the embedded AES-128 encryption that is part of the LoRaWAN protocol has proven effective in keeping the data payload contents secure. OpenSSH that exists on the gateway is affected by CVE-2024-6387; nonetheless, because the vulnerability involves exploiting a race condition in the code, the success rates are very low and POC is statistically hard to accomplish.</w:t>
      </w:r>
    </w:p>
    <w:p w14:paraId="0DD8ECE9" w14:textId="3B91B88F" w:rsidR="00EF3344" w:rsidRDefault="00EF3344" w:rsidP="00EF3344">
      <w:r w:rsidRPr="00085059">
        <w:t xml:space="preserve">The findings show that while the encryption offered by the LoRaWAN protocol is robust, deployment-specific configurations </w:t>
      </w:r>
      <w:r w:rsidR="003D62EF">
        <w:t>seriously</w:t>
      </w:r>
      <w:r w:rsidRPr="00085059">
        <w:t xml:space="preserve"> compromise the overall security of the system. The star topology of LoRaWAN networks (characterised by a central connection point) means that a gateway breach would affect all the connected devices and data communications. The discovered flaws could in fact allow attackers to gain administrative access to gateways, capture network traffic, run malicious code, and disrupt network activity. Due to these discoveries, it is advised to use separate and secure credentials, enable HTTPS, upgrade the firmware to patch CVE-2024-6387, and conduct proper file upload verification and constant security monitoring in LoRaWAN deployments.</w:t>
      </w:r>
    </w:p>
    <w:p w14:paraId="0A6B7293" w14:textId="61C8F1A7" w:rsidR="00220327" w:rsidRDefault="00220327" w:rsidP="00220327">
      <w:pPr>
        <w:jc w:val="center"/>
        <w:rPr>
          <w:b/>
          <w:bCs/>
        </w:rPr>
      </w:pPr>
      <w:r>
        <w:rPr>
          <w:noProof/>
        </w:rPr>
        <w:drawing>
          <wp:inline distT="0" distB="0" distL="0" distR="0" wp14:anchorId="79AC6E0A" wp14:editId="49B974A7">
            <wp:extent cx="4226662" cy="1944445"/>
            <wp:effectExtent l="0" t="0" r="2540" b="0"/>
            <wp:docPr id="1458143915" name="Picture 3" descr="generic tree topology, compar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eneric tree topology, compared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56119" cy="1957997"/>
                    </a:xfrm>
                    <a:prstGeom prst="rect">
                      <a:avLst/>
                    </a:prstGeom>
                    <a:noFill/>
                    <a:ln>
                      <a:noFill/>
                    </a:ln>
                  </pic:spPr>
                </pic:pic>
              </a:graphicData>
            </a:graphic>
          </wp:inline>
        </w:drawing>
      </w:r>
    </w:p>
    <w:p w14:paraId="398A9C97" w14:textId="5E120B14" w:rsidR="008A58E3" w:rsidRPr="00C502AB" w:rsidRDefault="00061891" w:rsidP="00C502AB">
      <w:pPr>
        <w:jc w:val="center"/>
        <w:rPr>
          <w:sz w:val="18"/>
          <w:szCs w:val="18"/>
        </w:rPr>
      </w:pPr>
      <w:r w:rsidRPr="00680C89">
        <w:rPr>
          <w:sz w:val="18"/>
          <w:szCs w:val="18"/>
        </w:rPr>
        <w:t>Ayele, E.D. (2017)</w:t>
      </w:r>
      <w:r w:rsidR="00680C89">
        <w:rPr>
          <w:sz w:val="18"/>
          <w:szCs w:val="18"/>
        </w:rPr>
        <w:t>:</w:t>
      </w:r>
      <w:r w:rsidRPr="00680C89">
        <w:rPr>
          <w:b/>
          <w:bCs/>
          <w:sz w:val="18"/>
          <w:szCs w:val="18"/>
        </w:rPr>
        <w:t xml:space="preserve"> </w:t>
      </w:r>
      <w:r w:rsidRPr="00680C89">
        <w:rPr>
          <w:b/>
          <w:bCs/>
          <w:i/>
          <w:iCs/>
          <w:sz w:val="18"/>
          <w:szCs w:val="18"/>
        </w:rPr>
        <w:t>Proposed generic tree topology compared with the conventional star network of LoRa</w:t>
      </w:r>
      <w:r w:rsidRPr="00680C89">
        <w:rPr>
          <w:b/>
          <w:bCs/>
          <w:sz w:val="18"/>
          <w:szCs w:val="18"/>
        </w:rPr>
        <w:t>.</w:t>
      </w:r>
      <w:r w:rsidRPr="00680C89">
        <w:rPr>
          <w:sz w:val="18"/>
          <w:szCs w:val="18"/>
        </w:rPr>
        <w:t xml:space="preserve"> Available at: </w:t>
      </w:r>
      <w:hyperlink r:id="rId20" w:tgtFrame="_new" w:history="1">
        <w:r w:rsidRPr="00680C89">
          <w:rPr>
            <w:rStyle w:val="Hyperlink"/>
            <w:sz w:val="18"/>
            <w:szCs w:val="18"/>
          </w:rPr>
          <w:t>https://www.researchgate.net/figure/Proposed-generic-tree-topology-compared-with-the-conventional-star-network-of-LoRa_fig3_321170201</w:t>
        </w:r>
      </w:hyperlink>
      <w:r w:rsidRPr="00680C89">
        <w:rPr>
          <w:sz w:val="18"/>
          <w:szCs w:val="18"/>
        </w:rPr>
        <w:t xml:space="preserve"> (</w:t>
      </w:r>
      <w:r w:rsidR="00680C89" w:rsidRPr="00680C89">
        <w:rPr>
          <w:sz w:val="18"/>
          <w:szCs w:val="18"/>
        </w:rPr>
        <w:t>Last accessed</w:t>
      </w:r>
      <w:r w:rsidRPr="00680C89">
        <w:rPr>
          <w:sz w:val="18"/>
          <w:szCs w:val="18"/>
        </w:rPr>
        <w:t>: 6 May 2025).</w:t>
      </w:r>
      <w:r w:rsidR="00527338" w:rsidRPr="00085059">
        <w:br w:type="page"/>
      </w:r>
    </w:p>
    <w:sdt>
      <w:sdtPr>
        <w:rPr>
          <w:b w:val="0"/>
          <w:sz w:val="22"/>
          <w:szCs w:val="22"/>
        </w:rPr>
        <w:id w:val="-265923424"/>
        <w:docPartObj>
          <w:docPartGallery w:val="Table of Contents"/>
          <w:docPartUnique/>
        </w:docPartObj>
      </w:sdtPr>
      <w:sdtContent>
        <w:p w14:paraId="15A61790" w14:textId="73B9770F" w:rsidR="00712DC9" w:rsidRPr="000317DD" w:rsidRDefault="00EC7C6A" w:rsidP="003363BE">
          <w:pPr>
            <w:pStyle w:val="Abtracttitle"/>
          </w:pPr>
          <w:r w:rsidRPr="000317DD">
            <w:t>Table of C</w:t>
          </w:r>
          <w:r w:rsidR="00712DC9" w:rsidRPr="000317DD">
            <w:t>ontents</w:t>
          </w:r>
        </w:p>
        <w:p w14:paraId="7F780022" w14:textId="69D7D60D" w:rsidR="00B05188" w:rsidRDefault="00404615">
          <w:pPr>
            <w:pStyle w:val="TOC1"/>
            <w:tabs>
              <w:tab w:val="left" w:pos="440"/>
              <w:tab w:val="right" w:leader="dot" w:pos="9350"/>
            </w:tabs>
            <w:rPr>
              <w:rFonts w:asciiTheme="minorHAnsi" w:hAnsiTheme="minorHAnsi"/>
              <w:noProof/>
              <w:kern w:val="2"/>
              <w:sz w:val="24"/>
              <w:szCs w:val="24"/>
              <w:lang w:val="en-US" w:eastAsia="en-US"/>
              <w14:ligatures w14:val="standardContextual"/>
            </w:rPr>
          </w:pPr>
          <w:r w:rsidRPr="00085059">
            <w:fldChar w:fldCharType="begin"/>
          </w:r>
          <w:r w:rsidR="00712DC9" w:rsidRPr="00085059">
            <w:instrText xml:space="preserve"> TOC \o "1-3" \h \z \u </w:instrText>
          </w:r>
          <w:r w:rsidRPr="00085059">
            <w:fldChar w:fldCharType="separate"/>
          </w:r>
          <w:hyperlink w:anchor="_Toc197264288" w:history="1">
            <w:r w:rsidR="00B05188" w:rsidRPr="00FD3210">
              <w:rPr>
                <w:rStyle w:val="Hyperlink"/>
                <w:noProof/>
              </w:rPr>
              <w:t>1</w:t>
            </w:r>
            <w:r w:rsidR="00B05188">
              <w:rPr>
                <w:rFonts w:asciiTheme="minorHAnsi" w:hAnsiTheme="minorHAnsi"/>
                <w:noProof/>
                <w:kern w:val="2"/>
                <w:sz w:val="24"/>
                <w:szCs w:val="24"/>
                <w:lang w:val="en-US" w:eastAsia="en-US"/>
                <w14:ligatures w14:val="standardContextual"/>
              </w:rPr>
              <w:tab/>
            </w:r>
            <w:r w:rsidR="00B05188" w:rsidRPr="00FD3210">
              <w:rPr>
                <w:rStyle w:val="Hyperlink"/>
                <w:noProof/>
              </w:rPr>
              <w:t>Executive Summary</w:t>
            </w:r>
            <w:r w:rsidR="00B05188">
              <w:rPr>
                <w:noProof/>
                <w:webHidden/>
              </w:rPr>
              <w:tab/>
            </w:r>
            <w:r w:rsidR="00B05188">
              <w:rPr>
                <w:noProof/>
                <w:webHidden/>
              </w:rPr>
              <w:fldChar w:fldCharType="begin"/>
            </w:r>
            <w:r w:rsidR="00B05188">
              <w:rPr>
                <w:noProof/>
                <w:webHidden/>
              </w:rPr>
              <w:instrText xml:space="preserve"> PAGEREF _Toc197264288 \h </w:instrText>
            </w:r>
            <w:r w:rsidR="00B05188">
              <w:rPr>
                <w:noProof/>
                <w:webHidden/>
              </w:rPr>
            </w:r>
            <w:r w:rsidR="00B05188">
              <w:rPr>
                <w:noProof/>
                <w:webHidden/>
              </w:rPr>
              <w:fldChar w:fldCharType="separate"/>
            </w:r>
            <w:r w:rsidR="00B05188">
              <w:rPr>
                <w:noProof/>
                <w:webHidden/>
              </w:rPr>
              <w:t>4</w:t>
            </w:r>
            <w:r w:rsidR="00B05188">
              <w:rPr>
                <w:noProof/>
                <w:webHidden/>
              </w:rPr>
              <w:fldChar w:fldCharType="end"/>
            </w:r>
          </w:hyperlink>
        </w:p>
        <w:p w14:paraId="39AA1E2D" w14:textId="0CF2395E" w:rsidR="00B05188" w:rsidRDefault="00B05188">
          <w:pPr>
            <w:pStyle w:val="TOC2"/>
            <w:tabs>
              <w:tab w:val="left" w:pos="960"/>
              <w:tab w:val="right" w:leader="dot" w:pos="9350"/>
            </w:tabs>
            <w:rPr>
              <w:rFonts w:asciiTheme="minorHAnsi" w:hAnsiTheme="minorHAnsi"/>
              <w:noProof/>
              <w:kern w:val="2"/>
              <w:sz w:val="24"/>
              <w:szCs w:val="24"/>
              <w:lang w:val="en-US" w:eastAsia="en-US"/>
              <w14:ligatures w14:val="standardContextual"/>
            </w:rPr>
          </w:pPr>
          <w:hyperlink w:anchor="_Toc197264289" w:history="1">
            <w:r w:rsidRPr="00FD3210">
              <w:rPr>
                <w:rStyle w:val="Hyperlink"/>
                <w:noProof/>
              </w:rPr>
              <w:t>1.1</w:t>
            </w:r>
            <w:r>
              <w:rPr>
                <w:rFonts w:asciiTheme="minorHAnsi" w:hAnsiTheme="minorHAnsi"/>
                <w:noProof/>
                <w:kern w:val="2"/>
                <w:sz w:val="24"/>
                <w:szCs w:val="24"/>
                <w:lang w:val="en-US" w:eastAsia="en-US"/>
                <w14:ligatures w14:val="standardContextual"/>
              </w:rPr>
              <w:tab/>
            </w:r>
            <w:r w:rsidRPr="00FD3210">
              <w:rPr>
                <w:rStyle w:val="Hyperlink"/>
                <w:noProof/>
              </w:rPr>
              <w:t>Background and Objective</w:t>
            </w:r>
            <w:r>
              <w:rPr>
                <w:noProof/>
                <w:webHidden/>
              </w:rPr>
              <w:tab/>
            </w:r>
            <w:r>
              <w:rPr>
                <w:noProof/>
                <w:webHidden/>
              </w:rPr>
              <w:fldChar w:fldCharType="begin"/>
            </w:r>
            <w:r>
              <w:rPr>
                <w:noProof/>
                <w:webHidden/>
              </w:rPr>
              <w:instrText xml:space="preserve"> PAGEREF _Toc197264289 \h </w:instrText>
            </w:r>
            <w:r>
              <w:rPr>
                <w:noProof/>
                <w:webHidden/>
              </w:rPr>
            </w:r>
            <w:r>
              <w:rPr>
                <w:noProof/>
                <w:webHidden/>
              </w:rPr>
              <w:fldChar w:fldCharType="separate"/>
            </w:r>
            <w:r>
              <w:rPr>
                <w:noProof/>
                <w:webHidden/>
              </w:rPr>
              <w:t>4</w:t>
            </w:r>
            <w:r>
              <w:rPr>
                <w:noProof/>
                <w:webHidden/>
              </w:rPr>
              <w:fldChar w:fldCharType="end"/>
            </w:r>
          </w:hyperlink>
        </w:p>
        <w:p w14:paraId="4E5467B5" w14:textId="4A0D0A8F" w:rsidR="00B05188" w:rsidRDefault="00B05188">
          <w:pPr>
            <w:pStyle w:val="TOC2"/>
            <w:tabs>
              <w:tab w:val="left" w:pos="960"/>
              <w:tab w:val="right" w:leader="dot" w:pos="9350"/>
            </w:tabs>
            <w:rPr>
              <w:rFonts w:asciiTheme="minorHAnsi" w:hAnsiTheme="minorHAnsi"/>
              <w:noProof/>
              <w:kern w:val="2"/>
              <w:sz w:val="24"/>
              <w:szCs w:val="24"/>
              <w:lang w:val="en-US" w:eastAsia="en-US"/>
              <w14:ligatures w14:val="standardContextual"/>
            </w:rPr>
          </w:pPr>
          <w:hyperlink w:anchor="_Toc197264290" w:history="1">
            <w:r w:rsidRPr="00FD3210">
              <w:rPr>
                <w:rStyle w:val="Hyperlink"/>
                <w:noProof/>
              </w:rPr>
              <w:t>1.2</w:t>
            </w:r>
            <w:r>
              <w:rPr>
                <w:rFonts w:asciiTheme="minorHAnsi" w:hAnsiTheme="minorHAnsi"/>
                <w:noProof/>
                <w:kern w:val="2"/>
                <w:sz w:val="24"/>
                <w:szCs w:val="24"/>
                <w:lang w:val="en-US" w:eastAsia="en-US"/>
                <w14:ligatures w14:val="standardContextual"/>
              </w:rPr>
              <w:tab/>
            </w:r>
            <w:r w:rsidRPr="00FD3210">
              <w:rPr>
                <w:rStyle w:val="Hyperlink"/>
                <w:noProof/>
              </w:rPr>
              <w:t>Client Benefits</w:t>
            </w:r>
            <w:r>
              <w:rPr>
                <w:noProof/>
                <w:webHidden/>
              </w:rPr>
              <w:tab/>
            </w:r>
            <w:r>
              <w:rPr>
                <w:noProof/>
                <w:webHidden/>
              </w:rPr>
              <w:fldChar w:fldCharType="begin"/>
            </w:r>
            <w:r>
              <w:rPr>
                <w:noProof/>
                <w:webHidden/>
              </w:rPr>
              <w:instrText xml:space="preserve"> PAGEREF _Toc197264290 \h </w:instrText>
            </w:r>
            <w:r>
              <w:rPr>
                <w:noProof/>
                <w:webHidden/>
              </w:rPr>
            </w:r>
            <w:r>
              <w:rPr>
                <w:noProof/>
                <w:webHidden/>
              </w:rPr>
              <w:fldChar w:fldCharType="separate"/>
            </w:r>
            <w:r>
              <w:rPr>
                <w:noProof/>
                <w:webHidden/>
              </w:rPr>
              <w:t>4</w:t>
            </w:r>
            <w:r>
              <w:rPr>
                <w:noProof/>
                <w:webHidden/>
              </w:rPr>
              <w:fldChar w:fldCharType="end"/>
            </w:r>
          </w:hyperlink>
        </w:p>
        <w:p w14:paraId="171B6FE9" w14:textId="64780DA0" w:rsidR="00B05188" w:rsidRDefault="00B05188">
          <w:pPr>
            <w:pStyle w:val="TOC2"/>
            <w:tabs>
              <w:tab w:val="left" w:pos="960"/>
              <w:tab w:val="right" w:leader="dot" w:pos="9350"/>
            </w:tabs>
            <w:rPr>
              <w:rFonts w:asciiTheme="minorHAnsi" w:hAnsiTheme="minorHAnsi"/>
              <w:noProof/>
              <w:kern w:val="2"/>
              <w:sz w:val="24"/>
              <w:szCs w:val="24"/>
              <w:lang w:val="en-US" w:eastAsia="en-US"/>
              <w14:ligatures w14:val="standardContextual"/>
            </w:rPr>
          </w:pPr>
          <w:hyperlink w:anchor="_Toc197264291" w:history="1">
            <w:r w:rsidRPr="00FD3210">
              <w:rPr>
                <w:rStyle w:val="Hyperlink"/>
                <w:noProof/>
              </w:rPr>
              <w:t>1.3</w:t>
            </w:r>
            <w:r>
              <w:rPr>
                <w:rFonts w:asciiTheme="minorHAnsi" w:hAnsiTheme="minorHAnsi"/>
                <w:noProof/>
                <w:kern w:val="2"/>
                <w:sz w:val="24"/>
                <w:szCs w:val="24"/>
                <w:lang w:val="en-US" w:eastAsia="en-US"/>
                <w14:ligatures w14:val="standardContextual"/>
              </w:rPr>
              <w:tab/>
            </w:r>
            <w:r w:rsidRPr="00FD3210">
              <w:rPr>
                <w:rStyle w:val="Hyperlink"/>
                <w:noProof/>
              </w:rPr>
              <w:t>Testing Methodology</w:t>
            </w:r>
            <w:r>
              <w:rPr>
                <w:noProof/>
                <w:webHidden/>
              </w:rPr>
              <w:tab/>
            </w:r>
            <w:r>
              <w:rPr>
                <w:noProof/>
                <w:webHidden/>
              </w:rPr>
              <w:fldChar w:fldCharType="begin"/>
            </w:r>
            <w:r>
              <w:rPr>
                <w:noProof/>
                <w:webHidden/>
              </w:rPr>
              <w:instrText xml:space="preserve"> PAGEREF _Toc197264291 \h </w:instrText>
            </w:r>
            <w:r>
              <w:rPr>
                <w:noProof/>
                <w:webHidden/>
              </w:rPr>
            </w:r>
            <w:r>
              <w:rPr>
                <w:noProof/>
                <w:webHidden/>
              </w:rPr>
              <w:fldChar w:fldCharType="separate"/>
            </w:r>
            <w:r>
              <w:rPr>
                <w:noProof/>
                <w:webHidden/>
              </w:rPr>
              <w:t>5</w:t>
            </w:r>
            <w:r>
              <w:rPr>
                <w:noProof/>
                <w:webHidden/>
              </w:rPr>
              <w:fldChar w:fldCharType="end"/>
            </w:r>
          </w:hyperlink>
        </w:p>
        <w:p w14:paraId="12A0F95E" w14:textId="6AC414A1" w:rsidR="00B05188" w:rsidRDefault="00B05188">
          <w:pPr>
            <w:pStyle w:val="TOC2"/>
            <w:tabs>
              <w:tab w:val="left" w:pos="960"/>
              <w:tab w:val="right" w:leader="dot" w:pos="9350"/>
            </w:tabs>
            <w:rPr>
              <w:rFonts w:asciiTheme="minorHAnsi" w:hAnsiTheme="minorHAnsi"/>
              <w:noProof/>
              <w:kern w:val="2"/>
              <w:sz w:val="24"/>
              <w:szCs w:val="24"/>
              <w:lang w:val="en-US" w:eastAsia="en-US"/>
              <w14:ligatures w14:val="standardContextual"/>
            </w:rPr>
          </w:pPr>
          <w:hyperlink w:anchor="_Toc197264292" w:history="1">
            <w:r w:rsidRPr="00FD3210">
              <w:rPr>
                <w:rStyle w:val="Hyperlink"/>
                <w:noProof/>
              </w:rPr>
              <w:t>1.4</w:t>
            </w:r>
            <w:r>
              <w:rPr>
                <w:rFonts w:asciiTheme="minorHAnsi" w:hAnsiTheme="minorHAnsi"/>
                <w:noProof/>
                <w:kern w:val="2"/>
                <w:sz w:val="24"/>
                <w:szCs w:val="24"/>
                <w:lang w:val="en-US" w:eastAsia="en-US"/>
                <w14:ligatures w14:val="standardContextual"/>
              </w:rPr>
              <w:tab/>
            </w:r>
            <w:r w:rsidRPr="00FD3210">
              <w:rPr>
                <w:rStyle w:val="Hyperlink"/>
                <w:noProof/>
              </w:rPr>
              <w:t>Findings and Implications</w:t>
            </w:r>
            <w:r>
              <w:rPr>
                <w:noProof/>
                <w:webHidden/>
              </w:rPr>
              <w:tab/>
            </w:r>
            <w:r>
              <w:rPr>
                <w:noProof/>
                <w:webHidden/>
              </w:rPr>
              <w:fldChar w:fldCharType="begin"/>
            </w:r>
            <w:r>
              <w:rPr>
                <w:noProof/>
                <w:webHidden/>
              </w:rPr>
              <w:instrText xml:space="preserve"> PAGEREF _Toc197264292 \h </w:instrText>
            </w:r>
            <w:r>
              <w:rPr>
                <w:noProof/>
                <w:webHidden/>
              </w:rPr>
            </w:r>
            <w:r>
              <w:rPr>
                <w:noProof/>
                <w:webHidden/>
              </w:rPr>
              <w:fldChar w:fldCharType="separate"/>
            </w:r>
            <w:r>
              <w:rPr>
                <w:noProof/>
                <w:webHidden/>
              </w:rPr>
              <w:t>6</w:t>
            </w:r>
            <w:r>
              <w:rPr>
                <w:noProof/>
                <w:webHidden/>
              </w:rPr>
              <w:fldChar w:fldCharType="end"/>
            </w:r>
          </w:hyperlink>
        </w:p>
        <w:p w14:paraId="448B35B5" w14:textId="78FCFD5C" w:rsidR="00B05188" w:rsidRDefault="00B05188">
          <w:pPr>
            <w:pStyle w:val="TOC1"/>
            <w:tabs>
              <w:tab w:val="left" w:pos="440"/>
              <w:tab w:val="right" w:leader="dot" w:pos="9350"/>
            </w:tabs>
            <w:rPr>
              <w:rFonts w:asciiTheme="minorHAnsi" w:hAnsiTheme="minorHAnsi"/>
              <w:noProof/>
              <w:kern w:val="2"/>
              <w:sz w:val="24"/>
              <w:szCs w:val="24"/>
              <w:lang w:val="en-US" w:eastAsia="en-US"/>
              <w14:ligatures w14:val="standardContextual"/>
            </w:rPr>
          </w:pPr>
          <w:hyperlink w:anchor="_Toc197264293" w:history="1">
            <w:r w:rsidRPr="00FD3210">
              <w:rPr>
                <w:rStyle w:val="Hyperlink"/>
                <w:noProof/>
              </w:rPr>
              <w:t>2</w:t>
            </w:r>
            <w:r>
              <w:rPr>
                <w:rFonts w:asciiTheme="minorHAnsi" w:hAnsiTheme="minorHAnsi"/>
                <w:noProof/>
                <w:kern w:val="2"/>
                <w:sz w:val="24"/>
                <w:szCs w:val="24"/>
                <w:lang w:val="en-US" w:eastAsia="en-US"/>
                <w14:ligatures w14:val="standardContextual"/>
              </w:rPr>
              <w:tab/>
            </w:r>
            <w:r w:rsidRPr="00FD3210">
              <w:rPr>
                <w:rStyle w:val="Hyperlink"/>
                <w:noProof/>
              </w:rPr>
              <w:t>Introduction</w:t>
            </w:r>
            <w:r>
              <w:rPr>
                <w:noProof/>
                <w:webHidden/>
              </w:rPr>
              <w:tab/>
            </w:r>
            <w:r>
              <w:rPr>
                <w:noProof/>
                <w:webHidden/>
              </w:rPr>
              <w:fldChar w:fldCharType="begin"/>
            </w:r>
            <w:r>
              <w:rPr>
                <w:noProof/>
                <w:webHidden/>
              </w:rPr>
              <w:instrText xml:space="preserve"> PAGEREF _Toc197264293 \h </w:instrText>
            </w:r>
            <w:r>
              <w:rPr>
                <w:noProof/>
                <w:webHidden/>
              </w:rPr>
            </w:r>
            <w:r>
              <w:rPr>
                <w:noProof/>
                <w:webHidden/>
              </w:rPr>
              <w:fldChar w:fldCharType="separate"/>
            </w:r>
            <w:r>
              <w:rPr>
                <w:noProof/>
                <w:webHidden/>
              </w:rPr>
              <w:t>9</w:t>
            </w:r>
            <w:r>
              <w:rPr>
                <w:noProof/>
                <w:webHidden/>
              </w:rPr>
              <w:fldChar w:fldCharType="end"/>
            </w:r>
          </w:hyperlink>
        </w:p>
        <w:p w14:paraId="2B984130" w14:textId="69326F4D" w:rsidR="00B05188" w:rsidRDefault="00B05188">
          <w:pPr>
            <w:pStyle w:val="TOC2"/>
            <w:tabs>
              <w:tab w:val="left" w:pos="960"/>
              <w:tab w:val="right" w:leader="dot" w:pos="9350"/>
            </w:tabs>
            <w:rPr>
              <w:rFonts w:asciiTheme="minorHAnsi" w:hAnsiTheme="minorHAnsi"/>
              <w:noProof/>
              <w:kern w:val="2"/>
              <w:sz w:val="24"/>
              <w:szCs w:val="24"/>
              <w:lang w:val="en-US" w:eastAsia="en-US"/>
              <w14:ligatures w14:val="standardContextual"/>
            </w:rPr>
          </w:pPr>
          <w:hyperlink w:anchor="_Toc197264294" w:history="1">
            <w:r w:rsidRPr="00FD3210">
              <w:rPr>
                <w:rStyle w:val="Hyperlink"/>
                <w:noProof/>
              </w:rPr>
              <w:t>2.1</w:t>
            </w:r>
            <w:r>
              <w:rPr>
                <w:rFonts w:asciiTheme="minorHAnsi" w:hAnsiTheme="minorHAnsi"/>
                <w:noProof/>
                <w:kern w:val="2"/>
                <w:sz w:val="24"/>
                <w:szCs w:val="24"/>
                <w:lang w:val="en-US" w:eastAsia="en-US"/>
                <w14:ligatures w14:val="standardContextual"/>
              </w:rPr>
              <w:tab/>
            </w:r>
            <w:r w:rsidRPr="00FD3210">
              <w:rPr>
                <w:rStyle w:val="Hyperlink"/>
                <w:noProof/>
              </w:rPr>
              <w:t>Background</w:t>
            </w:r>
            <w:r>
              <w:rPr>
                <w:noProof/>
                <w:webHidden/>
              </w:rPr>
              <w:tab/>
            </w:r>
            <w:r>
              <w:rPr>
                <w:noProof/>
                <w:webHidden/>
              </w:rPr>
              <w:fldChar w:fldCharType="begin"/>
            </w:r>
            <w:r>
              <w:rPr>
                <w:noProof/>
                <w:webHidden/>
              </w:rPr>
              <w:instrText xml:space="preserve"> PAGEREF _Toc197264294 \h </w:instrText>
            </w:r>
            <w:r>
              <w:rPr>
                <w:noProof/>
                <w:webHidden/>
              </w:rPr>
            </w:r>
            <w:r>
              <w:rPr>
                <w:noProof/>
                <w:webHidden/>
              </w:rPr>
              <w:fldChar w:fldCharType="separate"/>
            </w:r>
            <w:r>
              <w:rPr>
                <w:noProof/>
                <w:webHidden/>
              </w:rPr>
              <w:t>9</w:t>
            </w:r>
            <w:r>
              <w:rPr>
                <w:noProof/>
                <w:webHidden/>
              </w:rPr>
              <w:fldChar w:fldCharType="end"/>
            </w:r>
          </w:hyperlink>
        </w:p>
        <w:p w14:paraId="0B099F83" w14:textId="367A5BA3" w:rsidR="00B05188" w:rsidRDefault="00B05188">
          <w:pPr>
            <w:pStyle w:val="TOC2"/>
            <w:tabs>
              <w:tab w:val="left" w:pos="960"/>
              <w:tab w:val="right" w:leader="dot" w:pos="9350"/>
            </w:tabs>
            <w:rPr>
              <w:rFonts w:asciiTheme="minorHAnsi" w:hAnsiTheme="minorHAnsi"/>
              <w:noProof/>
              <w:kern w:val="2"/>
              <w:sz w:val="24"/>
              <w:szCs w:val="24"/>
              <w:lang w:val="en-US" w:eastAsia="en-US"/>
              <w14:ligatures w14:val="standardContextual"/>
            </w:rPr>
          </w:pPr>
          <w:hyperlink w:anchor="_Toc197264295" w:history="1">
            <w:r w:rsidRPr="00FD3210">
              <w:rPr>
                <w:rStyle w:val="Hyperlink"/>
                <w:noProof/>
              </w:rPr>
              <w:t>2.2</w:t>
            </w:r>
            <w:r>
              <w:rPr>
                <w:rFonts w:asciiTheme="minorHAnsi" w:hAnsiTheme="minorHAnsi"/>
                <w:noProof/>
                <w:kern w:val="2"/>
                <w:sz w:val="24"/>
                <w:szCs w:val="24"/>
                <w:lang w:val="en-US" w:eastAsia="en-US"/>
                <w14:ligatures w14:val="standardContextual"/>
              </w:rPr>
              <w:tab/>
            </w:r>
            <w:r w:rsidRPr="00FD3210">
              <w:rPr>
                <w:rStyle w:val="Hyperlink"/>
                <w:noProof/>
              </w:rPr>
              <w:t>Aim</w:t>
            </w:r>
            <w:r>
              <w:rPr>
                <w:noProof/>
                <w:webHidden/>
              </w:rPr>
              <w:tab/>
            </w:r>
            <w:r>
              <w:rPr>
                <w:noProof/>
                <w:webHidden/>
              </w:rPr>
              <w:fldChar w:fldCharType="begin"/>
            </w:r>
            <w:r>
              <w:rPr>
                <w:noProof/>
                <w:webHidden/>
              </w:rPr>
              <w:instrText xml:space="preserve"> PAGEREF _Toc197264295 \h </w:instrText>
            </w:r>
            <w:r>
              <w:rPr>
                <w:noProof/>
                <w:webHidden/>
              </w:rPr>
            </w:r>
            <w:r>
              <w:rPr>
                <w:noProof/>
                <w:webHidden/>
              </w:rPr>
              <w:fldChar w:fldCharType="separate"/>
            </w:r>
            <w:r>
              <w:rPr>
                <w:noProof/>
                <w:webHidden/>
              </w:rPr>
              <w:t>11</w:t>
            </w:r>
            <w:r>
              <w:rPr>
                <w:noProof/>
                <w:webHidden/>
              </w:rPr>
              <w:fldChar w:fldCharType="end"/>
            </w:r>
          </w:hyperlink>
        </w:p>
        <w:p w14:paraId="0B392C99" w14:textId="4CF48A01" w:rsidR="00B05188" w:rsidRDefault="00B05188">
          <w:pPr>
            <w:pStyle w:val="TOC1"/>
            <w:tabs>
              <w:tab w:val="left" w:pos="440"/>
              <w:tab w:val="right" w:leader="dot" w:pos="9350"/>
            </w:tabs>
            <w:rPr>
              <w:rFonts w:asciiTheme="minorHAnsi" w:hAnsiTheme="minorHAnsi"/>
              <w:noProof/>
              <w:kern w:val="2"/>
              <w:sz w:val="24"/>
              <w:szCs w:val="24"/>
              <w:lang w:val="en-US" w:eastAsia="en-US"/>
              <w14:ligatures w14:val="standardContextual"/>
            </w:rPr>
          </w:pPr>
          <w:hyperlink w:anchor="_Toc197264296" w:history="1">
            <w:r w:rsidRPr="00FD3210">
              <w:rPr>
                <w:rStyle w:val="Hyperlink"/>
                <w:noProof/>
              </w:rPr>
              <w:t>3</w:t>
            </w:r>
            <w:r>
              <w:rPr>
                <w:rFonts w:asciiTheme="minorHAnsi" w:hAnsiTheme="minorHAnsi"/>
                <w:noProof/>
                <w:kern w:val="2"/>
                <w:sz w:val="24"/>
                <w:szCs w:val="24"/>
                <w:lang w:val="en-US" w:eastAsia="en-US"/>
                <w14:ligatures w14:val="standardContextual"/>
              </w:rPr>
              <w:tab/>
            </w:r>
            <w:r w:rsidRPr="00FD3210">
              <w:rPr>
                <w:rStyle w:val="Hyperlink"/>
                <w:noProof/>
              </w:rPr>
              <w:t>Method</w:t>
            </w:r>
            <w:r>
              <w:rPr>
                <w:noProof/>
                <w:webHidden/>
              </w:rPr>
              <w:tab/>
            </w:r>
            <w:r>
              <w:rPr>
                <w:noProof/>
                <w:webHidden/>
              </w:rPr>
              <w:fldChar w:fldCharType="begin"/>
            </w:r>
            <w:r>
              <w:rPr>
                <w:noProof/>
                <w:webHidden/>
              </w:rPr>
              <w:instrText xml:space="preserve"> PAGEREF _Toc197264296 \h </w:instrText>
            </w:r>
            <w:r>
              <w:rPr>
                <w:noProof/>
                <w:webHidden/>
              </w:rPr>
            </w:r>
            <w:r>
              <w:rPr>
                <w:noProof/>
                <w:webHidden/>
              </w:rPr>
              <w:fldChar w:fldCharType="separate"/>
            </w:r>
            <w:r>
              <w:rPr>
                <w:noProof/>
                <w:webHidden/>
              </w:rPr>
              <w:t>12</w:t>
            </w:r>
            <w:r>
              <w:rPr>
                <w:noProof/>
                <w:webHidden/>
              </w:rPr>
              <w:fldChar w:fldCharType="end"/>
            </w:r>
          </w:hyperlink>
        </w:p>
        <w:p w14:paraId="2B70B26A" w14:textId="33A9B922" w:rsidR="00B05188" w:rsidRDefault="00B05188">
          <w:pPr>
            <w:pStyle w:val="TOC2"/>
            <w:tabs>
              <w:tab w:val="left" w:pos="960"/>
              <w:tab w:val="right" w:leader="dot" w:pos="9350"/>
            </w:tabs>
            <w:rPr>
              <w:rFonts w:asciiTheme="minorHAnsi" w:hAnsiTheme="minorHAnsi"/>
              <w:noProof/>
              <w:kern w:val="2"/>
              <w:sz w:val="24"/>
              <w:szCs w:val="24"/>
              <w:lang w:val="en-US" w:eastAsia="en-US"/>
              <w14:ligatures w14:val="standardContextual"/>
            </w:rPr>
          </w:pPr>
          <w:hyperlink w:anchor="_Toc197264297" w:history="1">
            <w:r w:rsidRPr="00FD3210">
              <w:rPr>
                <w:rStyle w:val="Hyperlink"/>
                <w:noProof/>
              </w:rPr>
              <w:t>3.1</w:t>
            </w:r>
            <w:r>
              <w:rPr>
                <w:rFonts w:asciiTheme="minorHAnsi" w:hAnsiTheme="minorHAnsi"/>
                <w:noProof/>
                <w:kern w:val="2"/>
                <w:sz w:val="24"/>
                <w:szCs w:val="24"/>
                <w:lang w:val="en-US" w:eastAsia="en-US"/>
                <w14:ligatures w14:val="standardContextual"/>
              </w:rPr>
              <w:tab/>
            </w:r>
            <w:r w:rsidRPr="00FD3210">
              <w:rPr>
                <w:rStyle w:val="Hyperlink"/>
                <w:noProof/>
              </w:rPr>
              <w:t>Vulnerability Analysis</w:t>
            </w:r>
            <w:r>
              <w:rPr>
                <w:noProof/>
                <w:webHidden/>
              </w:rPr>
              <w:tab/>
            </w:r>
            <w:r>
              <w:rPr>
                <w:noProof/>
                <w:webHidden/>
              </w:rPr>
              <w:fldChar w:fldCharType="begin"/>
            </w:r>
            <w:r>
              <w:rPr>
                <w:noProof/>
                <w:webHidden/>
              </w:rPr>
              <w:instrText xml:space="preserve"> PAGEREF _Toc197264297 \h </w:instrText>
            </w:r>
            <w:r>
              <w:rPr>
                <w:noProof/>
                <w:webHidden/>
              </w:rPr>
            </w:r>
            <w:r>
              <w:rPr>
                <w:noProof/>
                <w:webHidden/>
              </w:rPr>
              <w:fldChar w:fldCharType="separate"/>
            </w:r>
            <w:r>
              <w:rPr>
                <w:noProof/>
                <w:webHidden/>
              </w:rPr>
              <w:t>12</w:t>
            </w:r>
            <w:r>
              <w:rPr>
                <w:noProof/>
                <w:webHidden/>
              </w:rPr>
              <w:fldChar w:fldCharType="end"/>
            </w:r>
          </w:hyperlink>
        </w:p>
        <w:p w14:paraId="1D795544" w14:textId="4399957C" w:rsidR="00B05188" w:rsidRDefault="00B05188">
          <w:pPr>
            <w:pStyle w:val="TOC3"/>
            <w:tabs>
              <w:tab w:val="left" w:pos="1200"/>
              <w:tab w:val="right" w:leader="dot" w:pos="9350"/>
            </w:tabs>
            <w:rPr>
              <w:rFonts w:asciiTheme="minorHAnsi" w:hAnsiTheme="minorHAnsi"/>
              <w:noProof/>
              <w:kern w:val="2"/>
              <w:sz w:val="24"/>
              <w:szCs w:val="24"/>
              <w:lang w:val="en-US" w:eastAsia="en-US"/>
              <w14:ligatures w14:val="standardContextual"/>
            </w:rPr>
          </w:pPr>
          <w:hyperlink w:anchor="_Toc197264298" w:history="1">
            <w:r w:rsidRPr="00FD3210">
              <w:rPr>
                <w:rStyle w:val="Hyperlink"/>
                <w:noProof/>
              </w:rPr>
              <w:t>3.1.1</w:t>
            </w:r>
            <w:r>
              <w:rPr>
                <w:rFonts w:asciiTheme="minorHAnsi" w:hAnsiTheme="minorHAnsi"/>
                <w:noProof/>
                <w:kern w:val="2"/>
                <w:sz w:val="24"/>
                <w:szCs w:val="24"/>
                <w:lang w:val="en-US" w:eastAsia="en-US"/>
                <w14:ligatures w14:val="standardContextual"/>
              </w:rPr>
              <w:tab/>
            </w:r>
            <w:r w:rsidRPr="00FD3210">
              <w:rPr>
                <w:rStyle w:val="Hyperlink"/>
                <w:noProof/>
              </w:rPr>
              <w:t>Publicly available admin account credentials</w:t>
            </w:r>
            <w:r>
              <w:rPr>
                <w:noProof/>
                <w:webHidden/>
              </w:rPr>
              <w:tab/>
            </w:r>
            <w:r>
              <w:rPr>
                <w:noProof/>
                <w:webHidden/>
              </w:rPr>
              <w:fldChar w:fldCharType="begin"/>
            </w:r>
            <w:r>
              <w:rPr>
                <w:noProof/>
                <w:webHidden/>
              </w:rPr>
              <w:instrText xml:space="preserve"> PAGEREF _Toc197264298 \h </w:instrText>
            </w:r>
            <w:r>
              <w:rPr>
                <w:noProof/>
                <w:webHidden/>
              </w:rPr>
            </w:r>
            <w:r>
              <w:rPr>
                <w:noProof/>
                <w:webHidden/>
              </w:rPr>
              <w:fldChar w:fldCharType="separate"/>
            </w:r>
            <w:r>
              <w:rPr>
                <w:noProof/>
                <w:webHidden/>
              </w:rPr>
              <w:t>12</w:t>
            </w:r>
            <w:r>
              <w:rPr>
                <w:noProof/>
                <w:webHidden/>
              </w:rPr>
              <w:fldChar w:fldCharType="end"/>
            </w:r>
          </w:hyperlink>
        </w:p>
        <w:p w14:paraId="52C8D37D" w14:textId="303C0AAF" w:rsidR="00B05188" w:rsidRDefault="00B05188">
          <w:pPr>
            <w:pStyle w:val="TOC3"/>
            <w:tabs>
              <w:tab w:val="left" w:pos="1200"/>
              <w:tab w:val="right" w:leader="dot" w:pos="9350"/>
            </w:tabs>
            <w:rPr>
              <w:rFonts w:asciiTheme="minorHAnsi" w:hAnsiTheme="minorHAnsi"/>
              <w:noProof/>
              <w:kern w:val="2"/>
              <w:sz w:val="24"/>
              <w:szCs w:val="24"/>
              <w:lang w:val="en-US" w:eastAsia="en-US"/>
              <w14:ligatures w14:val="standardContextual"/>
            </w:rPr>
          </w:pPr>
          <w:hyperlink w:anchor="_Toc197264299" w:history="1">
            <w:r w:rsidRPr="00FD3210">
              <w:rPr>
                <w:rStyle w:val="Hyperlink"/>
                <w:noProof/>
              </w:rPr>
              <w:t>3.1.2</w:t>
            </w:r>
            <w:r>
              <w:rPr>
                <w:rFonts w:asciiTheme="minorHAnsi" w:hAnsiTheme="minorHAnsi"/>
                <w:noProof/>
                <w:kern w:val="2"/>
                <w:sz w:val="24"/>
                <w:szCs w:val="24"/>
                <w:lang w:val="en-US" w:eastAsia="en-US"/>
                <w14:ligatures w14:val="standardContextual"/>
              </w:rPr>
              <w:tab/>
            </w:r>
            <w:r w:rsidRPr="00FD3210">
              <w:rPr>
                <w:rStyle w:val="Hyperlink"/>
                <w:noProof/>
              </w:rPr>
              <w:t>Weak cryptography through http protocol</w:t>
            </w:r>
            <w:r>
              <w:rPr>
                <w:noProof/>
                <w:webHidden/>
              </w:rPr>
              <w:tab/>
            </w:r>
            <w:r>
              <w:rPr>
                <w:noProof/>
                <w:webHidden/>
              </w:rPr>
              <w:fldChar w:fldCharType="begin"/>
            </w:r>
            <w:r>
              <w:rPr>
                <w:noProof/>
                <w:webHidden/>
              </w:rPr>
              <w:instrText xml:space="preserve"> PAGEREF _Toc197264299 \h </w:instrText>
            </w:r>
            <w:r>
              <w:rPr>
                <w:noProof/>
                <w:webHidden/>
              </w:rPr>
            </w:r>
            <w:r>
              <w:rPr>
                <w:noProof/>
                <w:webHidden/>
              </w:rPr>
              <w:fldChar w:fldCharType="separate"/>
            </w:r>
            <w:r>
              <w:rPr>
                <w:noProof/>
                <w:webHidden/>
              </w:rPr>
              <w:t>13</w:t>
            </w:r>
            <w:r>
              <w:rPr>
                <w:noProof/>
                <w:webHidden/>
              </w:rPr>
              <w:fldChar w:fldCharType="end"/>
            </w:r>
          </w:hyperlink>
        </w:p>
        <w:p w14:paraId="7D664EAE" w14:textId="748B44E6" w:rsidR="00B05188" w:rsidRDefault="00B05188">
          <w:pPr>
            <w:pStyle w:val="TOC3"/>
            <w:tabs>
              <w:tab w:val="left" w:pos="1200"/>
              <w:tab w:val="right" w:leader="dot" w:pos="9350"/>
            </w:tabs>
            <w:rPr>
              <w:rFonts w:asciiTheme="minorHAnsi" w:hAnsiTheme="minorHAnsi"/>
              <w:noProof/>
              <w:kern w:val="2"/>
              <w:sz w:val="24"/>
              <w:szCs w:val="24"/>
              <w:lang w:val="en-US" w:eastAsia="en-US"/>
              <w14:ligatures w14:val="standardContextual"/>
            </w:rPr>
          </w:pPr>
          <w:hyperlink w:anchor="_Toc197264300" w:history="1">
            <w:r w:rsidRPr="00FD3210">
              <w:rPr>
                <w:rStyle w:val="Hyperlink"/>
                <w:noProof/>
              </w:rPr>
              <w:t>3.1.3</w:t>
            </w:r>
            <w:r>
              <w:rPr>
                <w:rFonts w:asciiTheme="minorHAnsi" w:hAnsiTheme="minorHAnsi"/>
                <w:noProof/>
                <w:kern w:val="2"/>
                <w:sz w:val="24"/>
                <w:szCs w:val="24"/>
                <w:lang w:val="en-US" w:eastAsia="en-US"/>
                <w14:ligatures w14:val="standardContextual"/>
              </w:rPr>
              <w:tab/>
            </w:r>
            <w:r w:rsidRPr="00FD3210">
              <w:rPr>
                <w:rStyle w:val="Hyperlink"/>
                <w:noProof/>
              </w:rPr>
              <w:t>CVE-2024-6387</w:t>
            </w:r>
            <w:r>
              <w:rPr>
                <w:noProof/>
                <w:webHidden/>
              </w:rPr>
              <w:tab/>
            </w:r>
            <w:r>
              <w:rPr>
                <w:noProof/>
                <w:webHidden/>
              </w:rPr>
              <w:fldChar w:fldCharType="begin"/>
            </w:r>
            <w:r>
              <w:rPr>
                <w:noProof/>
                <w:webHidden/>
              </w:rPr>
              <w:instrText xml:space="preserve"> PAGEREF _Toc197264300 \h </w:instrText>
            </w:r>
            <w:r>
              <w:rPr>
                <w:noProof/>
                <w:webHidden/>
              </w:rPr>
            </w:r>
            <w:r>
              <w:rPr>
                <w:noProof/>
                <w:webHidden/>
              </w:rPr>
              <w:fldChar w:fldCharType="separate"/>
            </w:r>
            <w:r>
              <w:rPr>
                <w:noProof/>
                <w:webHidden/>
              </w:rPr>
              <w:t>13</w:t>
            </w:r>
            <w:r>
              <w:rPr>
                <w:noProof/>
                <w:webHidden/>
              </w:rPr>
              <w:fldChar w:fldCharType="end"/>
            </w:r>
          </w:hyperlink>
        </w:p>
        <w:p w14:paraId="58E5551B" w14:textId="34CC39FE" w:rsidR="00B05188" w:rsidRDefault="00B05188">
          <w:pPr>
            <w:pStyle w:val="TOC3"/>
            <w:tabs>
              <w:tab w:val="left" w:pos="1200"/>
              <w:tab w:val="right" w:leader="dot" w:pos="9350"/>
            </w:tabs>
            <w:rPr>
              <w:rFonts w:asciiTheme="minorHAnsi" w:hAnsiTheme="minorHAnsi"/>
              <w:noProof/>
              <w:kern w:val="2"/>
              <w:sz w:val="24"/>
              <w:szCs w:val="24"/>
              <w:lang w:val="en-US" w:eastAsia="en-US"/>
              <w14:ligatures w14:val="standardContextual"/>
            </w:rPr>
          </w:pPr>
          <w:hyperlink w:anchor="_Toc197264301" w:history="1">
            <w:r w:rsidRPr="00FD3210">
              <w:rPr>
                <w:rStyle w:val="Hyperlink"/>
                <w:noProof/>
              </w:rPr>
              <w:t>3.1.4</w:t>
            </w:r>
            <w:r>
              <w:rPr>
                <w:rFonts w:asciiTheme="minorHAnsi" w:hAnsiTheme="minorHAnsi"/>
                <w:noProof/>
                <w:kern w:val="2"/>
                <w:sz w:val="24"/>
                <w:szCs w:val="24"/>
                <w:lang w:val="en-US" w:eastAsia="en-US"/>
                <w14:ligatures w14:val="standardContextual"/>
              </w:rPr>
              <w:tab/>
            </w:r>
            <w:r w:rsidRPr="00FD3210">
              <w:rPr>
                <w:rStyle w:val="Hyperlink"/>
                <w:noProof/>
              </w:rPr>
              <w:t>Insecure File Upload</w:t>
            </w:r>
            <w:r>
              <w:rPr>
                <w:noProof/>
                <w:webHidden/>
              </w:rPr>
              <w:tab/>
            </w:r>
            <w:r>
              <w:rPr>
                <w:noProof/>
                <w:webHidden/>
              </w:rPr>
              <w:fldChar w:fldCharType="begin"/>
            </w:r>
            <w:r>
              <w:rPr>
                <w:noProof/>
                <w:webHidden/>
              </w:rPr>
              <w:instrText xml:space="preserve"> PAGEREF _Toc197264301 \h </w:instrText>
            </w:r>
            <w:r>
              <w:rPr>
                <w:noProof/>
                <w:webHidden/>
              </w:rPr>
            </w:r>
            <w:r>
              <w:rPr>
                <w:noProof/>
                <w:webHidden/>
              </w:rPr>
              <w:fldChar w:fldCharType="separate"/>
            </w:r>
            <w:r>
              <w:rPr>
                <w:noProof/>
                <w:webHidden/>
              </w:rPr>
              <w:t>14</w:t>
            </w:r>
            <w:r>
              <w:rPr>
                <w:noProof/>
                <w:webHidden/>
              </w:rPr>
              <w:fldChar w:fldCharType="end"/>
            </w:r>
          </w:hyperlink>
        </w:p>
        <w:p w14:paraId="70FEDC39" w14:textId="5AF2764B" w:rsidR="00B05188" w:rsidRDefault="00B05188">
          <w:pPr>
            <w:pStyle w:val="TOC3"/>
            <w:tabs>
              <w:tab w:val="left" w:pos="1200"/>
              <w:tab w:val="right" w:leader="dot" w:pos="9350"/>
            </w:tabs>
            <w:rPr>
              <w:rFonts w:asciiTheme="minorHAnsi" w:hAnsiTheme="minorHAnsi"/>
              <w:noProof/>
              <w:kern w:val="2"/>
              <w:sz w:val="24"/>
              <w:szCs w:val="24"/>
              <w:lang w:val="en-US" w:eastAsia="en-US"/>
              <w14:ligatures w14:val="standardContextual"/>
            </w:rPr>
          </w:pPr>
          <w:hyperlink w:anchor="_Toc197264302" w:history="1">
            <w:r w:rsidRPr="00FD3210">
              <w:rPr>
                <w:rStyle w:val="Hyperlink"/>
                <w:noProof/>
              </w:rPr>
              <w:t>3.1.5</w:t>
            </w:r>
            <w:r>
              <w:rPr>
                <w:rFonts w:asciiTheme="minorHAnsi" w:hAnsiTheme="minorHAnsi"/>
                <w:noProof/>
                <w:kern w:val="2"/>
                <w:sz w:val="24"/>
                <w:szCs w:val="24"/>
                <w:lang w:val="en-US" w:eastAsia="en-US"/>
                <w14:ligatures w14:val="standardContextual"/>
              </w:rPr>
              <w:tab/>
            </w:r>
            <w:r w:rsidRPr="00FD3210">
              <w:rPr>
                <w:rStyle w:val="Hyperlink"/>
                <w:noProof/>
              </w:rPr>
              <w:t>HackRF Radio Wave Interception</w:t>
            </w:r>
            <w:r>
              <w:rPr>
                <w:noProof/>
                <w:webHidden/>
              </w:rPr>
              <w:tab/>
            </w:r>
            <w:r>
              <w:rPr>
                <w:noProof/>
                <w:webHidden/>
              </w:rPr>
              <w:fldChar w:fldCharType="begin"/>
            </w:r>
            <w:r>
              <w:rPr>
                <w:noProof/>
                <w:webHidden/>
              </w:rPr>
              <w:instrText xml:space="preserve"> PAGEREF _Toc197264302 \h </w:instrText>
            </w:r>
            <w:r>
              <w:rPr>
                <w:noProof/>
                <w:webHidden/>
              </w:rPr>
            </w:r>
            <w:r>
              <w:rPr>
                <w:noProof/>
                <w:webHidden/>
              </w:rPr>
              <w:fldChar w:fldCharType="separate"/>
            </w:r>
            <w:r>
              <w:rPr>
                <w:noProof/>
                <w:webHidden/>
              </w:rPr>
              <w:t>15</w:t>
            </w:r>
            <w:r>
              <w:rPr>
                <w:noProof/>
                <w:webHidden/>
              </w:rPr>
              <w:fldChar w:fldCharType="end"/>
            </w:r>
          </w:hyperlink>
        </w:p>
        <w:p w14:paraId="7C537ABA" w14:textId="39DC8964" w:rsidR="00B05188" w:rsidRDefault="00B05188">
          <w:pPr>
            <w:pStyle w:val="TOC1"/>
            <w:tabs>
              <w:tab w:val="left" w:pos="440"/>
              <w:tab w:val="right" w:leader="dot" w:pos="9350"/>
            </w:tabs>
            <w:rPr>
              <w:rFonts w:asciiTheme="minorHAnsi" w:hAnsiTheme="minorHAnsi"/>
              <w:noProof/>
              <w:kern w:val="2"/>
              <w:sz w:val="24"/>
              <w:szCs w:val="24"/>
              <w:lang w:val="en-US" w:eastAsia="en-US"/>
              <w14:ligatures w14:val="standardContextual"/>
            </w:rPr>
          </w:pPr>
          <w:hyperlink w:anchor="_Toc197264303" w:history="1">
            <w:r w:rsidRPr="00FD3210">
              <w:rPr>
                <w:rStyle w:val="Hyperlink"/>
                <w:noProof/>
              </w:rPr>
              <w:t>4</w:t>
            </w:r>
            <w:r>
              <w:rPr>
                <w:rFonts w:asciiTheme="minorHAnsi" w:hAnsiTheme="minorHAnsi"/>
                <w:noProof/>
                <w:kern w:val="2"/>
                <w:sz w:val="24"/>
                <w:szCs w:val="24"/>
                <w:lang w:val="en-US" w:eastAsia="en-US"/>
                <w14:ligatures w14:val="standardContextual"/>
              </w:rPr>
              <w:tab/>
            </w:r>
            <w:r w:rsidRPr="00FD3210">
              <w:rPr>
                <w:rStyle w:val="Hyperlink"/>
                <w:noProof/>
              </w:rPr>
              <w:t>Procedure</w:t>
            </w:r>
            <w:r>
              <w:rPr>
                <w:noProof/>
                <w:webHidden/>
              </w:rPr>
              <w:tab/>
            </w:r>
            <w:r>
              <w:rPr>
                <w:noProof/>
                <w:webHidden/>
              </w:rPr>
              <w:fldChar w:fldCharType="begin"/>
            </w:r>
            <w:r>
              <w:rPr>
                <w:noProof/>
                <w:webHidden/>
              </w:rPr>
              <w:instrText xml:space="preserve"> PAGEREF _Toc197264303 \h </w:instrText>
            </w:r>
            <w:r>
              <w:rPr>
                <w:noProof/>
                <w:webHidden/>
              </w:rPr>
            </w:r>
            <w:r>
              <w:rPr>
                <w:noProof/>
                <w:webHidden/>
              </w:rPr>
              <w:fldChar w:fldCharType="separate"/>
            </w:r>
            <w:r>
              <w:rPr>
                <w:noProof/>
                <w:webHidden/>
              </w:rPr>
              <w:t>18</w:t>
            </w:r>
            <w:r>
              <w:rPr>
                <w:noProof/>
                <w:webHidden/>
              </w:rPr>
              <w:fldChar w:fldCharType="end"/>
            </w:r>
          </w:hyperlink>
        </w:p>
        <w:p w14:paraId="299833DF" w14:textId="619D04C0" w:rsidR="00B05188" w:rsidRDefault="00B05188">
          <w:pPr>
            <w:pStyle w:val="TOC2"/>
            <w:tabs>
              <w:tab w:val="left" w:pos="960"/>
              <w:tab w:val="right" w:leader="dot" w:pos="9350"/>
            </w:tabs>
            <w:rPr>
              <w:rFonts w:asciiTheme="minorHAnsi" w:hAnsiTheme="minorHAnsi"/>
              <w:noProof/>
              <w:kern w:val="2"/>
              <w:sz w:val="24"/>
              <w:szCs w:val="24"/>
              <w:lang w:val="en-US" w:eastAsia="en-US"/>
              <w14:ligatures w14:val="standardContextual"/>
            </w:rPr>
          </w:pPr>
          <w:hyperlink w:anchor="_Toc197264304" w:history="1">
            <w:r w:rsidRPr="00FD3210">
              <w:rPr>
                <w:rStyle w:val="Hyperlink"/>
                <w:noProof/>
              </w:rPr>
              <w:t>4.1</w:t>
            </w:r>
            <w:r>
              <w:rPr>
                <w:rFonts w:asciiTheme="minorHAnsi" w:hAnsiTheme="minorHAnsi"/>
                <w:noProof/>
                <w:kern w:val="2"/>
                <w:sz w:val="24"/>
                <w:szCs w:val="24"/>
                <w:lang w:val="en-US" w:eastAsia="en-US"/>
                <w14:ligatures w14:val="standardContextual"/>
              </w:rPr>
              <w:tab/>
            </w:r>
            <w:r w:rsidRPr="00FD3210">
              <w:rPr>
                <w:rStyle w:val="Hyperlink"/>
                <w:noProof/>
              </w:rPr>
              <w:t>Network/Device Overview</w:t>
            </w:r>
            <w:r>
              <w:rPr>
                <w:noProof/>
                <w:webHidden/>
              </w:rPr>
              <w:tab/>
            </w:r>
            <w:r>
              <w:rPr>
                <w:noProof/>
                <w:webHidden/>
              </w:rPr>
              <w:fldChar w:fldCharType="begin"/>
            </w:r>
            <w:r>
              <w:rPr>
                <w:noProof/>
                <w:webHidden/>
              </w:rPr>
              <w:instrText xml:space="preserve"> PAGEREF _Toc197264304 \h </w:instrText>
            </w:r>
            <w:r>
              <w:rPr>
                <w:noProof/>
                <w:webHidden/>
              </w:rPr>
            </w:r>
            <w:r>
              <w:rPr>
                <w:noProof/>
                <w:webHidden/>
              </w:rPr>
              <w:fldChar w:fldCharType="separate"/>
            </w:r>
            <w:r>
              <w:rPr>
                <w:noProof/>
                <w:webHidden/>
              </w:rPr>
              <w:t>18</w:t>
            </w:r>
            <w:r>
              <w:rPr>
                <w:noProof/>
                <w:webHidden/>
              </w:rPr>
              <w:fldChar w:fldCharType="end"/>
            </w:r>
          </w:hyperlink>
        </w:p>
        <w:p w14:paraId="4F0AC70E" w14:textId="5CFC1907" w:rsidR="00B05188" w:rsidRDefault="00B05188">
          <w:pPr>
            <w:pStyle w:val="TOC3"/>
            <w:tabs>
              <w:tab w:val="left" w:pos="1200"/>
              <w:tab w:val="right" w:leader="dot" w:pos="9350"/>
            </w:tabs>
            <w:rPr>
              <w:rFonts w:asciiTheme="minorHAnsi" w:hAnsiTheme="minorHAnsi"/>
              <w:noProof/>
              <w:kern w:val="2"/>
              <w:sz w:val="24"/>
              <w:szCs w:val="24"/>
              <w:lang w:val="en-US" w:eastAsia="en-US"/>
              <w14:ligatures w14:val="standardContextual"/>
            </w:rPr>
          </w:pPr>
          <w:hyperlink w:anchor="_Toc197264305" w:history="1">
            <w:r w:rsidRPr="00FD3210">
              <w:rPr>
                <w:rStyle w:val="Hyperlink"/>
                <w:noProof/>
              </w:rPr>
              <w:t>4.1.1</w:t>
            </w:r>
            <w:r>
              <w:rPr>
                <w:rFonts w:asciiTheme="minorHAnsi" w:hAnsiTheme="minorHAnsi"/>
                <w:noProof/>
                <w:kern w:val="2"/>
                <w:sz w:val="24"/>
                <w:szCs w:val="24"/>
                <w:lang w:val="en-US" w:eastAsia="en-US"/>
                <w14:ligatures w14:val="standardContextual"/>
              </w:rPr>
              <w:tab/>
            </w:r>
            <w:r w:rsidRPr="00FD3210">
              <w:rPr>
                <w:rStyle w:val="Hyperlink"/>
                <w:noProof/>
              </w:rPr>
              <w:t>Overview of Network</w:t>
            </w:r>
            <w:r>
              <w:rPr>
                <w:noProof/>
                <w:webHidden/>
              </w:rPr>
              <w:tab/>
            </w:r>
            <w:r>
              <w:rPr>
                <w:noProof/>
                <w:webHidden/>
              </w:rPr>
              <w:fldChar w:fldCharType="begin"/>
            </w:r>
            <w:r>
              <w:rPr>
                <w:noProof/>
                <w:webHidden/>
              </w:rPr>
              <w:instrText xml:space="preserve"> PAGEREF _Toc197264305 \h </w:instrText>
            </w:r>
            <w:r>
              <w:rPr>
                <w:noProof/>
                <w:webHidden/>
              </w:rPr>
            </w:r>
            <w:r>
              <w:rPr>
                <w:noProof/>
                <w:webHidden/>
              </w:rPr>
              <w:fldChar w:fldCharType="separate"/>
            </w:r>
            <w:r>
              <w:rPr>
                <w:noProof/>
                <w:webHidden/>
              </w:rPr>
              <w:t>18</w:t>
            </w:r>
            <w:r>
              <w:rPr>
                <w:noProof/>
                <w:webHidden/>
              </w:rPr>
              <w:fldChar w:fldCharType="end"/>
            </w:r>
          </w:hyperlink>
        </w:p>
        <w:p w14:paraId="6B834424" w14:textId="737577AA" w:rsidR="00B05188" w:rsidRDefault="00B05188">
          <w:pPr>
            <w:pStyle w:val="TOC3"/>
            <w:tabs>
              <w:tab w:val="left" w:pos="1200"/>
              <w:tab w:val="right" w:leader="dot" w:pos="9350"/>
            </w:tabs>
            <w:rPr>
              <w:rFonts w:asciiTheme="minorHAnsi" w:hAnsiTheme="minorHAnsi"/>
              <w:noProof/>
              <w:kern w:val="2"/>
              <w:sz w:val="24"/>
              <w:szCs w:val="24"/>
              <w:lang w:val="en-US" w:eastAsia="en-US"/>
              <w14:ligatures w14:val="standardContextual"/>
            </w:rPr>
          </w:pPr>
          <w:hyperlink w:anchor="_Toc197264306" w:history="1">
            <w:r w:rsidRPr="00FD3210">
              <w:rPr>
                <w:rStyle w:val="Hyperlink"/>
                <w:noProof/>
              </w:rPr>
              <w:t>4.1.2</w:t>
            </w:r>
            <w:r>
              <w:rPr>
                <w:rFonts w:asciiTheme="minorHAnsi" w:hAnsiTheme="minorHAnsi"/>
                <w:noProof/>
                <w:kern w:val="2"/>
                <w:sz w:val="24"/>
                <w:szCs w:val="24"/>
                <w:lang w:val="en-US" w:eastAsia="en-US"/>
                <w14:ligatures w14:val="standardContextual"/>
              </w:rPr>
              <w:tab/>
            </w:r>
            <w:r w:rsidRPr="00FD3210">
              <w:rPr>
                <w:rStyle w:val="Hyperlink"/>
                <w:noProof/>
              </w:rPr>
              <w:t>Router</w:t>
            </w:r>
            <w:r>
              <w:rPr>
                <w:noProof/>
                <w:webHidden/>
              </w:rPr>
              <w:tab/>
            </w:r>
            <w:r>
              <w:rPr>
                <w:noProof/>
                <w:webHidden/>
              </w:rPr>
              <w:fldChar w:fldCharType="begin"/>
            </w:r>
            <w:r>
              <w:rPr>
                <w:noProof/>
                <w:webHidden/>
              </w:rPr>
              <w:instrText xml:space="preserve"> PAGEREF _Toc197264306 \h </w:instrText>
            </w:r>
            <w:r>
              <w:rPr>
                <w:noProof/>
                <w:webHidden/>
              </w:rPr>
            </w:r>
            <w:r>
              <w:rPr>
                <w:noProof/>
                <w:webHidden/>
              </w:rPr>
              <w:fldChar w:fldCharType="separate"/>
            </w:r>
            <w:r>
              <w:rPr>
                <w:noProof/>
                <w:webHidden/>
              </w:rPr>
              <w:t>18</w:t>
            </w:r>
            <w:r>
              <w:rPr>
                <w:noProof/>
                <w:webHidden/>
              </w:rPr>
              <w:fldChar w:fldCharType="end"/>
            </w:r>
          </w:hyperlink>
        </w:p>
        <w:p w14:paraId="25DA140A" w14:textId="55B90F01" w:rsidR="00B05188" w:rsidRDefault="00B05188">
          <w:pPr>
            <w:pStyle w:val="TOC3"/>
            <w:tabs>
              <w:tab w:val="left" w:pos="1200"/>
              <w:tab w:val="right" w:leader="dot" w:pos="9350"/>
            </w:tabs>
            <w:rPr>
              <w:rFonts w:asciiTheme="minorHAnsi" w:hAnsiTheme="minorHAnsi"/>
              <w:noProof/>
              <w:kern w:val="2"/>
              <w:sz w:val="24"/>
              <w:szCs w:val="24"/>
              <w:lang w:val="en-US" w:eastAsia="en-US"/>
              <w14:ligatures w14:val="standardContextual"/>
            </w:rPr>
          </w:pPr>
          <w:hyperlink w:anchor="_Toc197264307" w:history="1">
            <w:r w:rsidRPr="00FD3210">
              <w:rPr>
                <w:rStyle w:val="Hyperlink"/>
                <w:noProof/>
              </w:rPr>
              <w:t>4.1.3</w:t>
            </w:r>
            <w:r>
              <w:rPr>
                <w:rFonts w:asciiTheme="minorHAnsi" w:hAnsiTheme="minorHAnsi"/>
                <w:noProof/>
                <w:kern w:val="2"/>
                <w:sz w:val="24"/>
                <w:szCs w:val="24"/>
                <w:lang w:val="en-US" w:eastAsia="en-US"/>
                <w14:ligatures w14:val="standardContextual"/>
              </w:rPr>
              <w:tab/>
            </w:r>
            <w:r w:rsidRPr="00FD3210">
              <w:rPr>
                <w:rStyle w:val="Hyperlink"/>
                <w:noProof/>
              </w:rPr>
              <w:t>Switch</w:t>
            </w:r>
            <w:r>
              <w:rPr>
                <w:noProof/>
                <w:webHidden/>
              </w:rPr>
              <w:tab/>
            </w:r>
            <w:r>
              <w:rPr>
                <w:noProof/>
                <w:webHidden/>
              </w:rPr>
              <w:fldChar w:fldCharType="begin"/>
            </w:r>
            <w:r>
              <w:rPr>
                <w:noProof/>
                <w:webHidden/>
              </w:rPr>
              <w:instrText xml:space="preserve"> PAGEREF _Toc197264307 \h </w:instrText>
            </w:r>
            <w:r>
              <w:rPr>
                <w:noProof/>
                <w:webHidden/>
              </w:rPr>
            </w:r>
            <w:r>
              <w:rPr>
                <w:noProof/>
                <w:webHidden/>
              </w:rPr>
              <w:fldChar w:fldCharType="separate"/>
            </w:r>
            <w:r>
              <w:rPr>
                <w:noProof/>
                <w:webHidden/>
              </w:rPr>
              <w:t>19</w:t>
            </w:r>
            <w:r>
              <w:rPr>
                <w:noProof/>
                <w:webHidden/>
              </w:rPr>
              <w:fldChar w:fldCharType="end"/>
            </w:r>
          </w:hyperlink>
        </w:p>
        <w:p w14:paraId="3A3F79F5" w14:textId="50BF1B60" w:rsidR="00B05188" w:rsidRDefault="00B05188">
          <w:pPr>
            <w:pStyle w:val="TOC3"/>
            <w:tabs>
              <w:tab w:val="left" w:pos="1200"/>
              <w:tab w:val="right" w:leader="dot" w:pos="9350"/>
            </w:tabs>
            <w:rPr>
              <w:rFonts w:asciiTheme="minorHAnsi" w:hAnsiTheme="minorHAnsi"/>
              <w:noProof/>
              <w:kern w:val="2"/>
              <w:sz w:val="24"/>
              <w:szCs w:val="24"/>
              <w:lang w:val="en-US" w:eastAsia="en-US"/>
              <w14:ligatures w14:val="standardContextual"/>
            </w:rPr>
          </w:pPr>
          <w:hyperlink w:anchor="_Toc197264308" w:history="1">
            <w:r w:rsidRPr="00FD3210">
              <w:rPr>
                <w:rStyle w:val="Hyperlink"/>
                <w:noProof/>
              </w:rPr>
              <w:t>4.1.4</w:t>
            </w:r>
            <w:r>
              <w:rPr>
                <w:rFonts w:asciiTheme="minorHAnsi" w:hAnsiTheme="minorHAnsi"/>
                <w:noProof/>
                <w:kern w:val="2"/>
                <w:sz w:val="24"/>
                <w:szCs w:val="24"/>
                <w:lang w:val="en-US" w:eastAsia="en-US"/>
                <w14:ligatures w14:val="standardContextual"/>
              </w:rPr>
              <w:tab/>
            </w:r>
            <w:r w:rsidRPr="00FD3210">
              <w:rPr>
                <w:rStyle w:val="Hyperlink"/>
                <w:noProof/>
              </w:rPr>
              <w:t>Moisture and EC Sensor</w:t>
            </w:r>
            <w:r>
              <w:rPr>
                <w:noProof/>
                <w:webHidden/>
              </w:rPr>
              <w:tab/>
            </w:r>
            <w:r>
              <w:rPr>
                <w:noProof/>
                <w:webHidden/>
              </w:rPr>
              <w:fldChar w:fldCharType="begin"/>
            </w:r>
            <w:r>
              <w:rPr>
                <w:noProof/>
                <w:webHidden/>
              </w:rPr>
              <w:instrText xml:space="preserve"> PAGEREF _Toc197264308 \h </w:instrText>
            </w:r>
            <w:r>
              <w:rPr>
                <w:noProof/>
                <w:webHidden/>
              </w:rPr>
            </w:r>
            <w:r>
              <w:rPr>
                <w:noProof/>
                <w:webHidden/>
              </w:rPr>
              <w:fldChar w:fldCharType="separate"/>
            </w:r>
            <w:r>
              <w:rPr>
                <w:noProof/>
                <w:webHidden/>
              </w:rPr>
              <w:t>20</w:t>
            </w:r>
            <w:r>
              <w:rPr>
                <w:noProof/>
                <w:webHidden/>
              </w:rPr>
              <w:fldChar w:fldCharType="end"/>
            </w:r>
          </w:hyperlink>
        </w:p>
        <w:p w14:paraId="303679EE" w14:textId="44E94EE0" w:rsidR="00B05188" w:rsidRDefault="00B05188">
          <w:pPr>
            <w:pStyle w:val="TOC3"/>
            <w:tabs>
              <w:tab w:val="left" w:pos="1200"/>
              <w:tab w:val="right" w:leader="dot" w:pos="9350"/>
            </w:tabs>
            <w:rPr>
              <w:rFonts w:asciiTheme="minorHAnsi" w:hAnsiTheme="minorHAnsi"/>
              <w:noProof/>
              <w:kern w:val="2"/>
              <w:sz w:val="24"/>
              <w:szCs w:val="24"/>
              <w:lang w:val="en-US" w:eastAsia="en-US"/>
              <w14:ligatures w14:val="standardContextual"/>
            </w:rPr>
          </w:pPr>
          <w:hyperlink w:anchor="_Toc197264309" w:history="1">
            <w:r w:rsidRPr="00FD3210">
              <w:rPr>
                <w:rStyle w:val="Hyperlink"/>
                <w:noProof/>
              </w:rPr>
              <w:t>4.1.5</w:t>
            </w:r>
            <w:r>
              <w:rPr>
                <w:rFonts w:asciiTheme="minorHAnsi" w:hAnsiTheme="minorHAnsi"/>
                <w:noProof/>
                <w:kern w:val="2"/>
                <w:sz w:val="24"/>
                <w:szCs w:val="24"/>
                <w:lang w:val="en-US" w:eastAsia="en-US"/>
                <w14:ligatures w14:val="standardContextual"/>
              </w:rPr>
              <w:tab/>
            </w:r>
            <w:r w:rsidRPr="00FD3210">
              <w:rPr>
                <w:rStyle w:val="Hyperlink"/>
                <w:noProof/>
              </w:rPr>
              <w:t>Liquid Level Sensor</w:t>
            </w:r>
            <w:r>
              <w:rPr>
                <w:noProof/>
                <w:webHidden/>
              </w:rPr>
              <w:tab/>
            </w:r>
            <w:r>
              <w:rPr>
                <w:noProof/>
                <w:webHidden/>
              </w:rPr>
              <w:fldChar w:fldCharType="begin"/>
            </w:r>
            <w:r>
              <w:rPr>
                <w:noProof/>
                <w:webHidden/>
              </w:rPr>
              <w:instrText xml:space="preserve"> PAGEREF _Toc197264309 \h </w:instrText>
            </w:r>
            <w:r>
              <w:rPr>
                <w:noProof/>
                <w:webHidden/>
              </w:rPr>
            </w:r>
            <w:r>
              <w:rPr>
                <w:noProof/>
                <w:webHidden/>
              </w:rPr>
              <w:fldChar w:fldCharType="separate"/>
            </w:r>
            <w:r>
              <w:rPr>
                <w:noProof/>
                <w:webHidden/>
              </w:rPr>
              <w:t>20</w:t>
            </w:r>
            <w:r>
              <w:rPr>
                <w:noProof/>
                <w:webHidden/>
              </w:rPr>
              <w:fldChar w:fldCharType="end"/>
            </w:r>
          </w:hyperlink>
        </w:p>
        <w:p w14:paraId="34F075B4" w14:textId="490C3C95" w:rsidR="00B05188" w:rsidRDefault="00B05188">
          <w:pPr>
            <w:pStyle w:val="TOC3"/>
            <w:tabs>
              <w:tab w:val="left" w:pos="1200"/>
              <w:tab w:val="right" w:leader="dot" w:pos="9350"/>
            </w:tabs>
            <w:rPr>
              <w:rFonts w:asciiTheme="minorHAnsi" w:hAnsiTheme="minorHAnsi"/>
              <w:noProof/>
              <w:kern w:val="2"/>
              <w:sz w:val="24"/>
              <w:szCs w:val="24"/>
              <w:lang w:val="en-US" w:eastAsia="en-US"/>
              <w14:ligatures w14:val="standardContextual"/>
            </w:rPr>
          </w:pPr>
          <w:hyperlink w:anchor="_Toc197264310" w:history="1">
            <w:r w:rsidRPr="00FD3210">
              <w:rPr>
                <w:rStyle w:val="Hyperlink"/>
                <w:noProof/>
              </w:rPr>
              <w:t>4.1.6</w:t>
            </w:r>
            <w:r>
              <w:rPr>
                <w:rFonts w:asciiTheme="minorHAnsi" w:hAnsiTheme="minorHAnsi"/>
                <w:noProof/>
                <w:kern w:val="2"/>
                <w:sz w:val="24"/>
                <w:szCs w:val="24"/>
                <w:lang w:val="en-US" w:eastAsia="en-US"/>
                <w14:ligatures w14:val="standardContextual"/>
              </w:rPr>
              <w:tab/>
            </w:r>
            <w:r w:rsidRPr="00FD3210">
              <w:rPr>
                <w:rStyle w:val="Hyperlink"/>
                <w:noProof/>
              </w:rPr>
              <w:t>Temperature and Humid Sensor</w:t>
            </w:r>
            <w:r>
              <w:rPr>
                <w:noProof/>
                <w:webHidden/>
              </w:rPr>
              <w:tab/>
            </w:r>
            <w:r>
              <w:rPr>
                <w:noProof/>
                <w:webHidden/>
              </w:rPr>
              <w:fldChar w:fldCharType="begin"/>
            </w:r>
            <w:r>
              <w:rPr>
                <w:noProof/>
                <w:webHidden/>
              </w:rPr>
              <w:instrText xml:space="preserve"> PAGEREF _Toc197264310 \h </w:instrText>
            </w:r>
            <w:r>
              <w:rPr>
                <w:noProof/>
                <w:webHidden/>
              </w:rPr>
            </w:r>
            <w:r>
              <w:rPr>
                <w:noProof/>
                <w:webHidden/>
              </w:rPr>
              <w:fldChar w:fldCharType="separate"/>
            </w:r>
            <w:r>
              <w:rPr>
                <w:noProof/>
                <w:webHidden/>
              </w:rPr>
              <w:t>21</w:t>
            </w:r>
            <w:r>
              <w:rPr>
                <w:noProof/>
                <w:webHidden/>
              </w:rPr>
              <w:fldChar w:fldCharType="end"/>
            </w:r>
          </w:hyperlink>
        </w:p>
        <w:p w14:paraId="07E056DB" w14:textId="063BF20F" w:rsidR="00B05188" w:rsidRDefault="00B05188">
          <w:pPr>
            <w:pStyle w:val="TOC3"/>
            <w:tabs>
              <w:tab w:val="left" w:pos="1200"/>
              <w:tab w:val="right" w:leader="dot" w:pos="9350"/>
            </w:tabs>
            <w:rPr>
              <w:rFonts w:asciiTheme="minorHAnsi" w:hAnsiTheme="minorHAnsi"/>
              <w:noProof/>
              <w:kern w:val="2"/>
              <w:sz w:val="24"/>
              <w:szCs w:val="24"/>
              <w:lang w:val="en-US" w:eastAsia="en-US"/>
              <w14:ligatures w14:val="standardContextual"/>
            </w:rPr>
          </w:pPr>
          <w:hyperlink w:anchor="_Toc197264311" w:history="1">
            <w:r w:rsidRPr="00FD3210">
              <w:rPr>
                <w:rStyle w:val="Hyperlink"/>
                <w:noProof/>
              </w:rPr>
              <w:t>4.1.7</w:t>
            </w:r>
            <w:r>
              <w:rPr>
                <w:rFonts w:asciiTheme="minorHAnsi" w:hAnsiTheme="minorHAnsi"/>
                <w:noProof/>
                <w:kern w:val="2"/>
                <w:sz w:val="24"/>
                <w:szCs w:val="24"/>
                <w:lang w:val="en-US" w:eastAsia="en-US"/>
                <w14:ligatures w14:val="standardContextual"/>
              </w:rPr>
              <w:tab/>
            </w:r>
            <w:r w:rsidRPr="00FD3210">
              <w:rPr>
                <w:rStyle w:val="Hyperlink"/>
                <w:noProof/>
              </w:rPr>
              <w:t>High Gain USB Adapter</w:t>
            </w:r>
            <w:r>
              <w:rPr>
                <w:noProof/>
                <w:webHidden/>
              </w:rPr>
              <w:tab/>
            </w:r>
            <w:r>
              <w:rPr>
                <w:noProof/>
                <w:webHidden/>
              </w:rPr>
              <w:fldChar w:fldCharType="begin"/>
            </w:r>
            <w:r>
              <w:rPr>
                <w:noProof/>
                <w:webHidden/>
              </w:rPr>
              <w:instrText xml:space="preserve"> PAGEREF _Toc197264311 \h </w:instrText>
            </w:r>
            <w:r>
              <w:rPr>
                <w:noProof/>
                <w:webHidden/>
              </w:rPr>
            </w:r>
            <w:r>
              <w:rPr>
                <w:noProof/>
                <w:webHidden/>
              </w:rPr>
              <w:fldChar w:fldCharType="separate"/>
            </w:r>
            <w:r>
              <w:rPr>
                <w:noProof/>
                <w:webHidden/>
              </w:rPr>
              <w:t>22</w:t>
            </w:r>
            <w:r>
              <w:rPr>
                <w:noProof/>
                <w:webHidden/>
              </w:rPr>
              <w:fldChar w:fldCharType="end"/>
            </w:r>
          </w:hyperlink>
        </w:p>
        <w:p w14:paraId="4470C894" w14:textId="69FEFD20" w:rsidR="00B05188" w:rsidRDefault="00B05188">
          <w:pPr>
            <w:pStyle w:val="TOC3"/>
            <w:tabs>
              <w:tab w:val="left" w:pos="1200"/>
              <w:tab w:val="right" w:leader="dot" w:pos="9350"/>
            </w:tabs>
            <w:rPr>
              <w:rFonts w:asciiTheme="minorHAnsi" w:hAnsiTheme="minorHAnsi"/>
              <w:noProof/>
              <w:kern w:val="2"/>
              <w:sz w:val="24"/>
              <w:szCs w:val="24"/>
              <w:lang w:val="en-US" w:eastAsia="en-US"/>
              <w14:ligatures w14:val="standardContextual"/>
            </w:rPr>
          </w:pPr>
          <w:hyperlink w:anchor="_Toc197264312" w:history="1">
            <w:r w:rsidRPr="00FD3210">
              <w:rPr>
                <w:rStyle w:val="Hyperlink"/>
                <w:noProof/>
              </w:rPr>
              <w:t>4.1.8</w:t>
            </w:r>
            <w:r>
              <w:rPr>
                <w:rFonts w:asciiTheme="minorHAnsi" w:hAnsiTheme="minorHAnsi"/>
                <w:noProof/>
                <w:kern w:val="2"/>
                <w:sz w:val="24"/>
                <w:szCs w:val="24"/>
                <w:lang w:val="en-US" w:eastAsia="en-US"/>
                <w14:ligatures w14:val="standardContextual"/>
              </w:rPr>
              <w:tab/>
            </w:r>
            <w:r w:rsidRPr="00FD3210">
              <w:rPr>
                <w:rStyle w:val="Hyperlink"/>
                <w:noProof/>
              </w:rPr>
              <w:t>Host Machine 1</w:t>
            </w:r>
            <w:r>
              <w:rPr>
                <w:noProof/>
                <w:webHidden/>
              </w:rPr>
              <w:tab/>
            </w:r>
            <w:r>
              <w:rPr>
                <w:noProof/>
                <w:webHidden/>
              </w:rPr>
              <w:fldChar w:fldCharType="begin"/>
            </w:r>
            <w:r>
              <w:rPr>
                <w:noProof/>
                <w:webHidden/>
              </w:rPr>
              <w:instrText xml:space="preserve"> PAGEREF _Toc197264312 \h </w:instrText>
            </w:r>
            <w:r>
              <w:rPr>
                <w:noProof/>
                <w:webHidden/>
              </w:rPr>
            </w:r>
            <w:r>
              <w:rPr>
                <w:noProof/>
                <w:webHidden/>
              </w:rPr>
              <w:fldChar w:fldCharType="separate"/>
            </w:r>
            <w:r>
              <w:rPr>
                <w:noProof/>
                <w:webHidden/>
              </w:rPr>
              <w:t>22</w:t>
            </w:r>
            <w:r>
              <w:rPr>
                <w:noProof/>
                <w:webHidden/>
              </w:rPr>
              <w:fldChar w:fldCharType="end"/>
            </w:r>
          </w:hyperlink>
        </w:p>
        <w:p w14:paraId="35CBB85F" w14:textId="0593F448" w:rsidR="00B05188" w:rsidRDefault="00B05188">
          <w:pPr>
            <w:pStyle w:val="TOC3"/>
            <w:tabs>
              <w:tab w:val="left" w:pos="1200"/>
              <w:tab w:val="right" w:leader="dot" w:pos="9350"/>
            </w:tabs>
            <w:rPr>
              <w:rFonts w:asciiTheme="minorHAnsi" w:hAnsiTheme="minorHAnsi"/>
              <w:noProof/>
              <w:kern w:val="2"/>
              <w:sz w:val="24"/>
              <w:szCs w:val="24"/>
              <w:lang w:val="en-US" w:eastAsia="en-US"/>
              <w14:ligatures w14:val="standardContextual"/>
            </w:rPr>
          </w:pPr>
          <w:hyperlink w:anchor="_Toc197264313" w:history="1">
            <w:r w:rsidRPr="00FD3210">
              <w:rPr>
                <w:rStyle w:val="Hyperlink"/>
                <w:noProof/>
              </w:rPr>
              <w:t>4.1.9</w:t>
            </w:r>
            <w:r>
              <w:rPr>
                <w:rFonts w:asciiTheme="minorHAnsi" w:hAnsiTheme="minorHAnsi"/>
                <w:noProof/>
                <w:kern w:val="2"/>
                <w:sz w:val="24"/>
                <w:szCs w:val="24"/>
                <w:lang w:val="en-US" w:eastAsia="en-US"/>
                <w14:ligatures w14:val="standardContextual"/>
              </w:rPr>
              <w:tab/>
            </w:r>
            <w:r w:rsidRPr="00FD3210">
              <w:rPr>
                <w:rStyle w:val="Hyperlink"/>
                <w:noProof/>
              </w:rPr>
              <w:t>Host Machine 2</w:t>
            </w:r>
            <w:r>
              <w:rPr>
                <w:noProof/>
                <w:webHidden/>
              </w:rPr>
              <w:tab/>
            </w:r>
            <w:r>
              <w:rPr>
                <w:noProof/>
                <w:webHidden/>
              </w:rPr>
              <w:fldChar w:fldCharType="begin"/>
            </w:r>
            <w:r>
              <w:rPr>
                <w:noProof/>
                <w:webHidden/>
              </w:rPr>
              <w:instrText xml:space="preserve"> PAGEREF _Toc197264313 \h </w:instrText>
            </w:r>
            <w:r>
              <w:rPr>
                <w:noProof/>
                <w:webHidden/>
              </w:rPr>
            </w:r>
            <w:r>
              <w:rPr>
                <w:noProof/>
                <w:webHidden/>
              </w:rPr>
              <w:fldChar w:fldCharType="separate"/>
            </w:r>
            <w:r>
              <w:rPr>
                <w:noProof/>
                <w:webHidden/>
              </w:rPr>
              <w:t>22</w:t>
            </w:r>
            <w:r>
              <w:rPr>
                <w:noProof/>
                <w:webHidden/>
              </w:rPr>
              <w:fldChar w:fldCharType="end"/>
            </w:r>
          </w:hyperlink>
        </w:p>
        <w:p w14:paraId="636CEFD9" w14:textId="03D645BF" w:rsidR="00B05188" w:rsidRDefault="00B05188">
          <w:pPr>
            <w:pStyle w:val="TOC3"/>
            <w:tabs>
              <w:tab w:val="left" w:pos="1440"/>
              <w:tab w:val="right" w:leader="dot" w:pos="9350"/>
            </w:tabs>
            <w:rPr>
              <w:rFonts w:asciiTheme="minorHAnsi" w:hAnsiTheme="minorHAnsi"/>
              <w:noProof/>
              <w:kern w:val="2"/>
              <w:sz w:val="24"/>
              <w:szCs w:val="24"/>
              <w:lang w:val="en-US" w:eastAsia="en-US"/>
              <w14:ligatures w14:val="standardContextual"/>
            </w:rPr>
          </w:pPr>
          <w:hyperlink w:anchor="_Toc197264314" w:history="1">
            <w:r w:rsidRPr="00FD3210">
              <w:rPr>
                <w:rStyle w:val="Hyperlink"/>
                <w:noProof/>
              </w:rPr>
              <w:t>4.1.10</w:t>
            </w:r>
            <w:r>
              <w:rPr>
                <w:rFonts w:asciiTheme="minorHAnsi" w:hAnsiTheme="minorHAnsi"/>
                <w:noProof/>
                <w:kern w:val="2"/>
                <w:sz w:val="24"/>
                <w:szCs w:val="24"/>
                <w:lang w:val="en-US" w:eastAsia="en-US"/>
                <w14:ligatures w14:val="standardContextual"/>
              </w:rPr>
              <w:tab/>
            </w:r>
            <w:r w:rsidRPr="00FD3210">
              <w:rPr>
                <w:rStyle w:val="Hyperlink"/>
                <w:noProof/>
              </w:rPr>
              <w:t>Laptop</w:t>
            </w:r>
            <w:r>
              <w:rPr>
                <w:noProof/>
                <w:webHidden/>
              </w:rPr>
              <w:tab/>
            </w:r>
            <w:r>
              <w:rPr>
                <w:noProof/>
                <w:webHidden/>
              </w:rPr>
              <w:fldChar w:fldCharType="begin"/>
            </w:r>
            <w:r>
              <w:rPr>
                <w:noProof/>
                <w:webHidden/>
              </w:rPr>
              <w:instrText xml:space="preserve"> PAGEREF _Toc197264314 \h </w:instrText>
            </w:r>
            <w:r>
              <w:rPr>
                <w:noProof/>
                <w:webHidden/>
              </w:rPr>
            </w:r>
            <w:r>
              <w:rPr>
                <w:noProof/>
                <w:webHidden/>
              </w:rPr>
              <w:fldChar w:fldCharType="separate"/>
            </w:r>
            <w:r>
              <w:rPr>
                <w:noProof/>
                <w:webHidden/>
              </w:rPr>
              <w:t>22</w:t>
            </w:r>
            <w:r>
              <w:rPr>
                <w:noProof/>
                <w:webHidden/>
              </w:rPr>
              <w:fldChar w:fldCharType="end"/>
            </w:r>
          </w:hyperlink>
        </w:p>
        <w:p w14:paraId="653A41C7" w14:textId="30F092B7" w:rsidR="00B05188" w:rsidRDefault="00B05188">
          <w:pPr>
            <w:pStyle w:val="TOC2"/>
            <w:tabs>
              <w:tab w:val="left" w:pos="960"/>
              <w:tab w:val="right" w:leader="dot" w:pos="9350"/>
            </w:tabs>
            <w:rPr>
              <w:rFonts w:asciiTheme="minorHAnsi" w:hAnsiTheme="minorHAnsi"/>
              <w:noProof/>
              <w:kern w:val="2"/>
              <w:sz w:val="24"/>
              <w:szCs w:val="24"/>
              <w:lang w:val="en-US" w:eastAsia="en-US"/>
              <w14:ligatures w14:val="standardContextual"/>
            </w:rPr>
          </w:pPr>
          <w:hyperlink w:anchor="_Toc197264315" w:history="1">
            <w:r w:rsidRPr="00FD3210">
              <w:rPr>
                <w:rStyle w:val="Hyperlink"/>
                <w:noProof/>
              </w:rPr>
              <w:t>4.2</w:t>
            </w:r>
            <w:r>
              <w:rPr>
                <w:rFonts w:asciiTheme="minorHAnsi" w:hAnsiTheme="minorHAnsi"/>
                <w:noProof/>
                <w:kern w:val="2"/>
                <w:sz w:val="24"/>
                <w:szCs w:val="24"/>
                <w:lang w:val="en-US" w:eastAsia="en-US"/>
                <w14:ligatures w14:val="standardContextual"/>
              </w:rPr>
              <w:tab/>
            </w:r>
            <w:r w:rsidRPr="00FD3210">
              <w:rPr>
                <w:rStyle w:val="Hyperlink"/>
                <w:noProof/>
              </w:rPr>
              <w:t>Information gathering</w:t>
            </w:r>
            <w:r>
              <w:rPr>
                <w:noProof/>
                <w:webHidden/>
              </w:rPr>
              <w:tab/>
            </w:r>
            <w:r>
              <w:rPr>
                <w:noProof/>
                <w:webHidden/>
              </w:rPr>
              <w:fldChar w:fldCharType="begin"/>
            </w:r>
            <w:r>
              <w:rPr>
                <w:noProof/>
                <w:webHidden/>
              </w:rPr>
              <w:instrText xml:space="preserve"> PAGEREF _Toc197264315 \h </w:instrText>
            </w:r>
            <w:r>
              <w:rPr>
                <w:noProof/>
                <w:webHidden/>
              </w:rPr>
            </w:r>
            <w:r>
              <w:rPr>
                <w:noProof/>
                <w:webHidden/>
              </w:rPr>
              <w:fldChar w:fldCharType="separate"/>
            </w:r>
            <w:r>
              <w:rPr>
                <w:noProof/>
                <w:webHidden/>
              </w:rPr>
              <w:t>23</w:t>
            </w:r>
            <w:r>
              <w:rPr>
                <w:noProof/>
                <w:webHidden/>
              </w:rPr>
              <w:fldChar w:fldCharType="end"/>
            </w:r>
          </w:hyperlink>
        </w:p>
        <w:p w14:paraId="06FA695B" w14:textId="0391BFC4" w:rsidR="00B05188" w:rsidRDefault="00B05188">
          <w:pPr>
            <w:pStyle w:val="TOC3"/>
            <w:tabs>
              <w:tab w:val="left" w:pos="1200"/>
              <w:tab w:val="right" w:leader="dot" w:pos="9350"/>
            </w:tabs>
            <w:rPr>
              <w:rFonts w:asciiTheme="minorHAnsi" w:hAnsiTheme="minorHAnsi"/>
              <w:noProof/>
              <w:kern w:val="2"/>
              <w:sz w:val="24"/>
              <w:szCs w:val="24"/>
              <w:lang w:val="en-US" w:eastAsia="en-US"/>
              <w14:ligatures w14:val="standardContextual"/>
            </w:rPr>
          </w:pPr>
          <w:hyperlink w:anchor="_Toc197264316" w:history="1">
            <w:r w:rsidRPr="00FD3210">
              <w:rPr>
                <w:rStyle w:val="Hyperlink"/>
                <w:noProof/>
              </w:rPr>
              <w:t>4.2.1</w:t>
            </w:r>
            <w:r>
              <w:rPr>
                <w:rFonts w:asciiTheme="minorHAnsi" w:hAnsiTheme="minorHAnsi"/>
                <w:noProof/>
                <w:kern w:val="2"/>
                <w:sz w:val="24"/>
                <w:szCs w:val="24"/>
                <w:lang w:val="en-US" w:eastAsia="en-US"/>
                <w14:ligatures w14:val="standardContextual"/>
              </w:rPr>
              <w:tab/>
            </w:r>
            <w:r w:rsidRPr="00FD3210">
              <w:rPr>
                <w:rStyle w:val="Hyperlink"/>
                <w:noProof/>
              </w:rPr>
              <w:t>Nikto</w:t>
            </w:r>
            <w:r>
              <w:rPr>
                <w:noProof/>
                <w:webHidden/>
              </w:rPr>
              <w:tab/>
            </w:r>
            <w:r>
              <w:rPr>
                <w:noProof/>
                <w:webHidden/>
              </w:rPr>
              <w:fldChar w:fldCharType="begin"/>
            </w:r>
            <w:r>
              <w:rPr>
                <w:noProof/>
                <w:webHidden/>
              </w:rPr>
              <w:instrText xml:space="preserve"> PAGEREF _Toc197264316 \h </w:instrText>
            </w:r>
            <w:r>
              <w:rPr>
                <w:noProof/>
                <w:webHidden/>
              </w:rPr>
            </w:r>
            <w:r>
              <w:rPr>
                <w:noProof/>
                <w:webHidden/>
              </w:rPr>
              <w:fldChar w:fldCharType="separate"/>
            </w:r>
            <w:r>
              <w:rPr>
                <w:noProof/>
                <w:webHidden/>
              </w:rPr>
              <w:t>23</w:t>
            </w:r>
            <w:r>
              <w:rPr>
                <w:noProof/>
                <w:webHidden/>
              </w:rPr>
              <w:fldChar w:fldCharType="end"/>
            </w:r>
          </w:hyperlink>
        </w:p>
        <w:p w14:paraId="4FA8776A" w14:textId="63B09E05" w:rsidR="00B05188" w:rsidRDefault="00B05188">
          <w:pPr>
            <w:pStyle w:val="TOC3"/>
            <w:tabs>
              <w:tab w:val="left" w:pos="1200"/>
              <w:tab w:val="right" w:leader="dot" w:pos="9350"/>
            </w:tabs>
            <w:rPr>
              <w:rFonts w:asciiTheme="minorHAnsi" w:hAnsiTheme="minorHAnsi"/>
              <w:noProof/>
              <w:kern w:val="2"/>
              <w:sz w:val="24"/>
              <w:szCs w:val="24"/>
              <w:lang w:val="en-US" w:eastAsia="en-US"/>
              <w14:ligatures w14:val="standardContextual"/>
            </w:rPr>
          </w:pPr>
          <w:hyperlink w:anchor="_Toc197264317" w:history="1">
            <w:r w:rsidRPr="00FD3210">
              <w:rPr>
                <w:rStyle w:val="Hyperlink"/>
                <w:noProof/>
              </w:rPr>
              <w:t>4.2.2</w:t>
            </w:r>
            <w:r>
              <w:rPr>
                <w:rFonts w:asciiTheme="minorHAnsi" w:hAnsiTheme="minorHAnsi"/>
                <w:noProof/>
                <w:kern w:val="2"/>
                <w:sz w:val="24"/>
                <w:szCs w:val="24"/>
                <w:lang w:val="en-US" w:eastAsia="en-US"/>
                <w14:ligatures w14:val="standardContextual"/>
              </w:rPr>
              <w:tab/>
            </w:r>
            <w:r w:rsidRPr="00FD3210">
              <w:rPr>
                <w:rStyle w:val="Hyperlink"/>
                <w:noProof/>
              </w:rPr>
              <w:t>Nmap</w:t>
            </w:r>
            <w:r>
              <w:rPr>
                <w:noProof/>
                <w:webHidden/>
              </w:rPr>
              <w:tab/>
            </w:r>
            <w:r>
              <w:rPr>
                <w:noProof/>
                <w:webHidden/>
              </w:rPr>
              <w:fldChar w:fldCharType="begin"/>
            </w:r>
            <w:r>
              <w:rPr>
                <w:noProof/>
                <w:webHidden/>
              </w:rPr>
              <w:instrText xml:space="preserve"> PAGEREF _Toc197264317 \h </w:instrText>
            </w:r>
            <w:r>
              <w:rPr>
                <w:noProof/>
                <w:webHidden/>
              </w:rPr>
            </w:r>
            <w:r>
              <w:rPr>
                <w:noProof/>
                <w:webHidden/>
              </w:rPr>
              <w:fldChar w:fldCharType="separate"/>
            </w:r>
            <w:r>
              <w:rPr>
                <w:noProof/>
                <w:webHidden/>
              </w:rPr>
              <w:t>23</w:t>
            </w:r>
            <w:r>
              <w:rPr>
                <w:noProof/>
                <w:webHidden/>
              </w:rPr>
              <w:fldChar w:fldCharType="end"/>
            </w:r>
          </w:hyperlink>
        </w:p>
        <w:p w14:paraId="0CF9EF8F" w14:textId="531F0666" w:rsidR="00B05188" w:rsidRDefault="00B05188">
          <w:pPr>
            <w:pStyle w:val="TOC3"/>
            <w:tabs>
              <w:tab w:val="left" w:pos="1200"/>
              <w:tab w:val="right" w:leader="dot" w:pos="9350"/>
            </w:tabs>
            <w:rPr>
              <w:rFonts w:asciiTheme="minorHAnsi" w:hAnsiTheme="minorHAnsi"/>
              <w:noProof/>
              <w:kern w:val="2"/>
              <w:sz w:val="24"/>
              <w:szCs w:val="24"/>
              <w:lang w:val="en-US" w:eastAsia="en-US"/>
              <w14:ligatures w14:val="standardContextual"/>
            </w:rPr>
          </w:pPr>
          <w:hyperlink w:anchor="_Toc197264318" w:history="1">
            <w:r w:rsidRPr="00FD3210">
              <w:rPr>
                <w:rStyle w:val="Hyperlink"/>
                <w:noProof/>
              </w:rPr>
              <w:t>4.2.3</w:t>
            </w:r>
            <w:r>
              <w:rPr>
                <w:rFonts w:asciiTheme="minorHAnsi" w:hAnsiTheme="minorHAnsi"/>
                <w:noProof/>
                <w:kern w:val="2"/>
                <w:sz w:val="24"/>
                <w:szCs w:val="24"/>
                <w:lang w:val="en-US" w:eastAsia="en-US"/>
                <w14:ligatures w14:val="standardContextual"/>
              </w:rPr>
              <w:tab/>
            </w:r>
            <w:r w:rsidRPr="00FD3210">
              <w:rPr>
                <w:rStyle w:val="Hyperlink"/>
                <w:noProof/>
              </w:rPr>
              <w:t>LoRaWAN Auditing Framework</w:t>
            </w:r>
            <w:r>
              <w:rPr>
                <w:noProof/>
                <w:webHidden/>
              </w:rPr>
              <w:tab/>
            </w:r>
            <w:r>
              <w:rPr>
                <w:noProof/>
                <w:webHidden/>
              </w:rPr>
              <w:fldChar w:fldCharType="begin"/>
            </w:r>
            <w:r>
              <w:rPr>
                <w:noProof/>
                <w:webHidden/>
              </w:rPr>
              <w:instrText xml:space="preserve"> PAGEREF _Toc197264318 \h </w:instrText>
            </w:r>
            <w:r>
              <w:rPr>
                <w:noProof/>
                <w:webHidden/>
              </w:rPr>
            </w:r>
            <w:r>
              <w:rPr>
                <w:noProof/>
                <w:webHidden/>
              </w:rPr>
              <w:fldChar w:fldCharType="separate"/>
            </w:r>
            <w:r>
              <w:rPr>
                <w:noProof/>
                <w:webHidden/>
              </w:rPr>
              <w:t>23</w:t>
            </w:r>
            <w:r>
              <w:rPr>
                <w:noProof/>
                <w:webHidden/>
              </w:rPr>
              <w:fldChar w:fldCharType="end"/>
            </w:r>
          </w:hyperlink>
        </w:p>
        <w:p w14:paraId="6B67F074" w14:textId="7B3F05AE" w:rsidR="00B05188" w:rsidRDefault="00B05188">
          <w:pPr>
            <w:pStyle w:val="TOC1"/>
            <w:tabs>
              <w:tab w:val="left" w:pos="440"/>
              <w:tab w:val="right" w:leader="dot" w:pos="9350"/>
            </w:tabs>
            <w:rPr>
              <w:rFonts w:asciiTheme="minorHAnsi" w:hAnsiTheme="minorHAnsi"/>
              <w:noProof/>
              <w:kern w:val="2"/>
              <w:sz w:val="24"/>
              <w:szCs w:val="24"/>
              <w:lang w:val="en-US" w:eastAsia="en-US"/>
              <w14:ligatures w14:val="standardContextual"/>
            </w:rPr>
          </w:pPr>
          <w:hyperlink w:anchor="_Toc197264319" w:history="1">
            <w:r w:rsidRPr="00FD3210">
              <w:rPr>
                <w:rStyle w:val="Hyperlink"/>
                <w:noProof/>
              </w:rPr>
              <w:t>5</w:t>
            </w:r>
            <w:r>
              <w:rPr>
                <w:rFonts w:asciiTheme="minorHAnsi" w:hAnsiTheme="minorHAnsi"/>
                <w:noProof/>
                <w:kern w:val="2"/>
                <w:sz w:val="24"/>
                <w:szCs w:val="24"/>
                <w:lang w:val="en-US" w:eastAsia="en-US"/>
                <w14:ligatures w14:val="standardContextual"/>
              </w:rPr>
              <w:tab/>
            </w:r>
            <w:r w:rsidRPr="00FD3210">
              <w:rPr>
                <w:rStyle w:val="Hyperlink"/>
                <w:noProof/>
              </w:rPr>
              <w:t>Results</w:t>
            </w:r>
            <w:r>
              <w:rPr>
                <w:noProof/>
                <w:webHidden/>
              </w:rPr>
              <w:tab/>
            </w:r>
            <w:r>
              <w:rPr>
                <w:noProof/>
                <w:webHidden/>
              </w:rPr>
              <w:fldChar w:fldCharType="begin"/>
            </w:r>
            <w:r>
              <w:rPr>
                <w:noProof/>
                <w:webHidden/>
              </w:rPr>
              <w:instrText xml:space="preserve"> PAGEREF _Toc197264319 \h </w:instrText>
            </w:r>
            <w:r>
              <w:rPr>
                <w:noProof/>
                <w:webHidden/>
              </w:rPr>
            </w:r>
            <w:r>
              <w:rPr>
                <w:noProof/>
                <w:webHidden/>
              </w:rPr>
              <w:fldChar w:fldCharType="separate"/>
            </w:r>
            <w:r>
              <w:rPr>
                <w:noProof/>
                <w:webHidden/>
              </w:rPr>
              <w:t>24</w:t>
            </w:r>
            <w:r>
              <w:rPr>
                <w:noProof/>
                <w:webHidden/>
              </w:rPr>
              <w:fldChar w:fldCharType="end"/>
            </w:r>
          </w:hyperlink>
        </w:p>
        <w:p w14:paraId="0D807221" w14:textId="53D8ED0E" w:rsidR="00B05188" w:rsidRDefault="00B05188">
          <w:pPr>
            <w:pStyle w:val="TOC2"/>
            <w:tabs>
              <w:tab w:val="left" w:pos="960"/>
              <w:tab w:val="right" w:leader="dot" w:pos="9350"/>
            </w:tabs>
            <w:rPr>
              <w:rFonts w:asciiTheme="minorHAnsi" w:hAnsiTheme="minorHAnsi"/>
              <w:noProof/>
              <w:kern w:val="2"/>
              <w:sz w:val="24"/>
              <w:szCs w:val="24"/>
              <w:lang w:val="en-US" w:eastAsia="en-US"/>
              <w14:ligatures w14:val="standardContextual"/>
            </w:rPr>
          </w:pPr>
          <w:hyperlink w:anchor="_Toc197264320" w:history="1">
            <w:r w:rsidRPr="00FD3210">
              <w:rPr>
                <w:rStyle w:val="Hyperlink"/>
                <w:noProof/>
              </w:rPr>
              <w:t>5.1</w:t>
            </w:r>
            <w:r>
              <w:rPr>
                <w:rFonts w:asciiTheme="minorHAnsi" w:hAnsiTheme="minorHAnsi"/>
                <w:noProof/>
                <w:kern w:val="2"/>
                <w:sz w:val="24"/>
                <w:szCs w:val="24"/>
                <w:lang w:val="en-US" w:eastAsia="en-US"/>
                <w14:ligatures w14:val="standardContextual"/>
              </w:rPr>
              <w:tab/>
            </w:r>
            <w:r w:rsidRPr="00FD3210">
              <w:rPr>
                <w:rStyle w:val="Hyperlink"/>
                <w:noProof/>
              </w:rPr>
              <w:t>Summary</w:t>
            </w:r>
            <w:r>
              <w:rPr>
                <w:noProof/>
                <w:webHidden/>
              </w:rPr>
              <w:tab/>
            </w:r>
            <w:r>
              <w:rPr>
                <w:noProof/>
                <w:webHidden/>
              </w:rPr>
              <w:fldChar w:fldCharType="begin"/>
            </w:r>
            <w:r>
              <w:rPr>
                <w:noProof/>
                <w:webHidden/>
              </w:rPr>
              <w:instrText xml:space="preserve"> PAGEREF _Toc197264320 \h </w:instrText>
            </w:r>
            <w:r>
              <w:rPr>
                <w:noProof/>
                <w:webHidden/>
              </w:rPr>
            </w:r>
            <w:r>
              <w:rPr>
                <w:noProof/>
                <w:webHidden/>
              </w:rPr>
              <w:fldChar w:fldCharType="separate"/>
            </w:r>
            <w:r>
              <w:rPr>
                <w:noProof/>
                <w:webHidden/>
              </w:rPr>
              <w:t>24</w:t>
            </w:r>
            <w:r>
              <w:rPr>
                <w:noProof/>
                <w:webHidden/>
              </w:rPr>
              <w:fldChar w:fldCharType="end"/>
            </w:r>
          </w:hyperlink>
        </w:p>
        <w:p w14:paraId="13A70354" w14:textId="3566A8B0" w:rsidR="00B05188" w:rsidRDefault="00B05188">
          <w:pPr>
            <w:pStyle w:val="TOC2"/>
            <w:tabs>
              <w:tab w:val="left" w:pos="960"/>
              <w:tab w:val="right" w:leader="dot" w:pos="9350"/>
            </w:tabs>
            <w:rPr>
              <w:rFonts w:asciiTheme="minorHAnsi" w:hAnsiTheme="minorHAnsi"/>
              <w:noProof/>
              <w:kern w:val="2"/>
              <w:sz w:val="24"/>
              <w:szCs w:val="24"/>
              <w:lang w:val="en-US" w:eastAsia="en-US"/>
              <w14:ligatures w14:val="standardContextual"/>
            </w:rPr>
          </w:pPr>
          <w:hyperlink w:anchor="_Toc197264321" w:history="1">
            <w:r w:rsidRPr="00FD3210">
              <w:rPr>
                <w:rStyle w:val="Hyperlink"/>
                <w:noProof/>
              </w:rPr>
              <w:t>5.2</w:t>
            </w:r>
            <w:r>
              <w:rPr>
                <w:rFonts w:asciiTheme="minorHAnsi" w:hAnsiTheme="minorHAnsi"/>
                <w:noProof/>
                <w:kern w:val="2"/>
                <w:sz w:val="24"/>
                <w:szCs w:val="24"/>
                <w:lang w:val="en-US" w:eastAsia="en-US"/>
                <w14:ligatures w14:val="standardContextual"/>
              </w:rPr>
              <w:tab/>
            </w:r>
            <w:r w:rsidRPr="00FD3210">
              <w:rPr>
                <w:rStyle w:val="Hyperlink"/>
                <w:noProof/>
              </w:rPr>
              <w:t>Exploits and Vulnerabilities</w:t>
            </w:r>
            <w:r>
              <w:rPr>
                <w:noProof/>
                <w:webHidden/>
              </w:rPr>
              <w:tab/>
            </w:r>
            <w:r>
              <w:rPr>
                <w:noProof/>
                <w:webHidden/>
              </w:rPr>
              <w:fldChar w:fldCharType="begin"/>
            </w:r>
            <w:r>
              <w:rPr>
                <w:noProof/>
                <w:webHidden/>
              </w:rPr>
              <w:instrText xml:space="preserve"> PAGEREF _Toc197264321 \h </w:instrText>
            </w:r>
            <w:r>
              <w:rPr>
                <w:noProof/>
                <w:webHidden/>
              </w:rPr>
            </w:r>
            <w:r>
              <w:rPr>
                <w:noProof/>
                <w:webHidden/>
              </w:rPr>
              <w:fldChar w:fldCharType="separate"/>
            </w:r>
            <w:r>
              <w:rPr>
                <w:noProof/>
                <w:webHidden/>
              </w:rPr>
              <w:t>25</w:t>
            </w:r>
            <w:r>
              <w:rPr>
                <w:noProof/>
                <w:webHidden/>
              </w:rPr>
              <w:fldChar w:fldCharType="end"/>
            </w:r>
          </w:hyperlink>
        </w:p>
        <w:p w14:paraId="09376EDB" w14:textId="2A83EE90" w:rsidR="00B05188" w:rsidRDefault="00B05188">
          <w:pPr>
            <w:pStyle w:val="TOC3"/>
            <w:tabs>
              <w:tab w:val="left" w:pos="1200"/>
              <w:tab w:val="right" w:leader="dot" w:pos="9350"/>
            </w:tabs>
            <w:rPr>
              <w:rFonts w:asciiTheme="minorHAnsi" w:hAnsiTheme="minorHAnsi"/>
              <w:noProof/>
              <w:kern w:val="2"/>
              <w:sz w:val="24"/>
              <w:szCs w:val="24"/>
              <w:lang w:val="en-US" w:eastAsia="en-US"/>
              <w14:ligatures w14:val="standardContextual"/>
            </w:rPr>
          </w:pPr>
          <w:hyperlink w:anchor="_Toc197264322" w:history="1">
            <w:r w:rsidRPr="00FD3210">
              <w:rPr>
                <w:rStyle w:val="Hyperlink"/>
                <w:noProof/>
              </w:rPr>
              <w:t>5.2.1</w:t>
            </w:r>
            <w:r>
              <w:rPr>
                <w:rFonts w:asciiTheme="minorHAnsi" w:hAnsiTheme="minorHAnsi"/>
                <w:noProof/>
                <w:kern w:val="2"/>
                <w:sz w:val="24"/>
                <w:szCs w:val="24"/>
                <w:lang w:val="en-US" w:eastAsia="en-US"/>
                <w14:ligatures w14:val="standardContextual"/>
              </w:rPr>
              <w:tab/>
            </w:r>
            <w:r w:rsidRPr="00FD3210">
              <w:rPr>
                <w:rStyle w:val="Hyperlink"/>
                <w:noProof/>
              </w:rPr>
              <w:t>Publicly available admin account credentials</w:t>
            </w:r>
            <w:r>
              <w:rPr>
                <w:noProof/>
                <w:webHidden/>
              </w:rPr>
              <w:tab/>
            </w:r>
            <w:r>
              <w:rPr>
                <w:noProof/>
                <w:webHidden/>
              </w:rPr>
              <w:fldChar w:fldCharType="begin"/>
            </w:r>
            <w:r>
              <w:rPr>
                <w:noProof/>
                <w:webHidden/>
              </w:rPr>
              <w:instrText xml:space="preserve"> PAGEREF _Toc197264322 \h </w:instrText>
            </w:r>
            <w:r>
              <w:rPr>
                <w:noProof/>
                <w:webHidden/>
              </w:rPr>
            </w:r>
            <w:r>
              <w:rPr>
                <w:noProof/>
                <w:webHidden/>
              </w:rPr>
              <w:fldChar w:fldCharType="separate"/>
            </w:r>
            <w:r>
              <w:rPr>
                <w:noProof/>
                <w:webHidden/>
              </w:rPr>
              <w:t>25</w:t>
            </w:r>
            <w:r>
              <w:rPr>
                <w:noProof/>
                <w:webHidden/>
              </w:rPr>
              <w:fldChar w:fldCharType="end"/>
            </w:r>
          </w:hyperlink>
        </w:p>
        <w:p w14:paraId="2EA48A05" w14:textId="7ADAAC9E" w:rsidR="00B05188" w:rsidRDefault="00B05188">
          <w:pPr>
            <w:pStyle w:val="TOC3"/>
            <w:tabs>
              <w:tab w:val="left" w:pos="1200"/>
              <w:tab w:val="right" w:leader="dot" w:pos="9350"/>
            </w:tabs>
            <w:rPr>
              <w:rFonts w:asciiTheme="minorHAnsi" w:hAnsiTheme="minorHAnsi"/>
              <w:noProof/>
              <w:kern w:val="2"/>
              <w:sz w:val="24"/>
              <w:szCs w:val="24"/>
              <w:lang w:val="en-US" w:eastAsia="en-US"/>
              <w14:ligatures w14:val="standardContextual"/>
            </w:rPr>
          </w:pPr>
          <w:hyperlink w:anchor="_Toc197264323" w:history="1">
            <w:r w:rsidRPr="00FD3210">
              <w:rPr>
                <w:rStyle w:val="Hyperlink"/>
                <w:noProof/>
              </w:rPr>
              <w:t>5.2.2</w:t>
            </w:r>
            <w:r>
              <w:rPr>
                <w:rFonts w:asciiTheme="minorHAnsi" w:hAnsiTheme="minorHAnsi"/>
                <w:noProof/>
                <w:kern w:val="2"/>
                <w:sz w:val="24"/>
                <w:szCs w:val="24"/>
                <w:lang w:val="en-US" w:eastAsia="en-US"/>
                <w14:ligatures w14:val="standardContextual"/>
              </w:rPr>
              <w:tab/>
            </w:r>
            <w:r w:rsidRPr="00FD3210">
              <w:rPr>
                <w:rStyle w:val="Hyperlink"/>
                <w:noProof/>
              </w:rPr>
              <w:t>Weak cryptography through http protocol</w:t>
            </w:r>
            <w:r>
              <w:rPr>
                <w:noProof/>
                <w:webHidden/>
              </w:rPr>
              <w:tab/>
            </w:r>
            <w:r>
              <w:rPr>
                <w:noProof/>
                <w:webHidden/>
              </w:rPr>
              <w:fldChar w:fldCharType="begin"/>
            </w:r>
            <w:r>
              <w:rPr>
                <w:noProof/>
                <w:webHidden/>
              </w:rPr>
              <w:instrText xml:space="preserve"> PAGEREF _Toc197264323 \h </w:instrText>
            </w:r>
            <w:r>
              <w:rPr>
                <w:noProof/>
                <w:webHidden/>
              </w:rPr>
            </w:r>
            <w:r>
              <w:rPr>
                <w:noProof/>
                <w:webHidden/>
              </w:rPr>
              <w:fldChar w:fldCharType="separate"/>
            </w:r>
            <w:r>
              <w:rPr>
                <w:noProof/>
                <w:webHidden/>
              </w:rPr>
              <w:t>25</w:t>
            </w:r>
            <w:r>
              <w:rPr>
                <w:noProof/>
                <w:webHidden/>
              </w:rPr>
              <w:fldChar w:fldCharType="end"/>
            </w:r>
          </w:hyperlink>
        </w:p>
        <w:p w14:paraId="794FC013" w14:textId="3E4DC651" w:rsidR="00B05188" w:rsidRDefault="00B05188">
          <w:pPr>
            <w:pStyle w:val="TOC3"/>
            <w:tabs>
              <w:tab w:val="left" w:pos="1200"/>
              <w:tab w:val="right" w:leader="dot" w:pos="9350"/>
            </w:tabs>
            <w:rPr>
              <w:rFonts w:asciiTheme="minorHAnsi" w:hAnsiTheme="minorHAnsi"/>
              <w:noProof/>
              <w:kern w:val="2"/>
              <w:sz w:val="24"/>
              <w:szCs w:val="24"/>
              <w:lang w:val="en-US" w:eastAsia="en-US"/>
              <w14:ligatures w14:val="standardContextual"/>
            </w:rPr>
          </w:pPr>
          <w:hyperlink w:anchor="_Toc197264324" w:history="1">
            <w:r w:rsidRPr="00FD3210">
              <w:rPr>
                <w:rStyle w:val="Hyperlink"/>
                <w:noProof/>
              </w:rPr>
              <w:t>5.2.3</w:t>
            </w:r>
            <w:r>
              <w:rPr>
                <w:rFonts w:asciiTheme="minorHAnsi" w:hAnsiTheme="minorHAnsi"/>
                <w:noProof/>
                <w:kern w:val="2"/>
                <w:sz w:val="24"/>
                <w:szCs w:val="24"/>
                <w:lang w:val="en-US" w:eastAsia="en-US"/>
                <w14:ligatures w14:val="standardContextual"/>
              </w:rPr>
              <w:tab/>
            </w:r>
            <w:r w:rsidRPr="00FD3210">
              <w:rPr>
                <w:rStyle w:val="Hyperlink"/>
                <w:noProof/>
              </w:rPr>
              <w:t>CVE-2024-6387</w:t>
            </w:r>
            <w:r>
              <w:rPr>
                <w:noProof/>
                <w:webHidden/>
              </w:rPr>
              <w:tab/>
            </w:r>
            <w:r>
              <w:rPr>
                <w:noProof/>
                <w:webHidden/>
              </w:rPr>
              <w:fldChar w:fldCharType="begin"/>
            </w:r>
            <w:r>
              <w:rPr>
                <w:noProof/>
                <w:webHidden/>
              </w:rPr>
              <w:instrText xml:space="preserve"> PAGEREF _Toc197264324 \h </w:instrText>
            </w:r>
            <w:r>
              <w:rPr>
                <w:noProof/>
                <w:webHidden/>
              </w:rPr>
            </w:r>
            <w:r>
              <w:rPr>
                <w:noProof/>
                <w:webHidden/>
              </w:rPr>
              <w:fldChar w:fldCharType="separate"/>
            </w:r>
            <w:r>
              <w:rPr>
                <w:noProof/>
                <w:webHidden/>
              </w:rPr>
              <w:t>26</w:t>
            </w:r>
            <w:r>
              <w:rPr>
                <w:noProof/>
                <w:webHidden/>
              </w:rPr>
              <w:fldChar w:fldCharType="end"/>
            </w:r>
          </w:hyperlink>
        </w:p>
        <w:p w14:paraId="03888614" w14:textId="7B609084" w:rsidR="00B05188" w:rsidRDefault="00B05188">
          <w:pPr>
            <w:pStyle w:val="TOC3"/>
            <w:tabs>
              <w:tab w:val="left" w:pos="1200"/>
              <w:tab w:val="right" w:leader="dot" w:pos="9350"/>
            </w:tabs>
            <w:rPr>
              <w:rFonts w:asciiTheme="minorHAnsi" w:hAnsiTheme="minorHAnsi"/>
              <w:noProof/>
              <w:kern w:val="2"/>
              <w:sz w:val="24"/>
              <w:szCs w:val="24"/>
              <w:lang w:val="en-US" w:eastAsia="en-US"/>
              <w14:ligatures w14:val="standardContextual"/>
            </w:rPr>
          </w:pPr>
          <w:hyperlink w:anchor="_Toc197264325" w:history="1">
            <w:r w:rsidRPr="00FD3210">
              <w:rPr>
                <w:rStyle w:val="Hyperlink"/>
                <w:noProof/>
              </w:rPr>
              <w:t>5.2.4</w:t>
            </w:r>
            <w:r>
              <w:rPr>
                <w:rFonts w:asciiTheme="minorHAnsi" w:hAnsiTheme="minorHAnsi"/>
                <w:noProof/>
                <w:kern w:val="2"/>
                <w:sz w:val="24"/>
                <w:szCs w:val="24"/>
                <w:lang w:val="en-US" w:eastAsia="en-US"/>
                <w14:ligatures w14:val="standardContextual"/>
              </w:rPr>
              <w:tab/>
            </w:r>
            <w:r w:rsidRPr="00FD3210">
              <w:rPr>
                <w:rStyle w:val="Hyperlink"/>
                <w:noProof/>
              </w:rPr>
              <w:t>Insecure File Upload</w:t>
            </w:r>
            <w:r>
              <w:rPr>
                <w:noProof/>
                <w:webHidden/>
              </w:rPr>
              <w:tab/>
            </w:r>
            <w:r>
              <w:rPr>
                <w:noProof/>
                <w:webHidden/>
              </w:rPr>
              <w:fldChar w:fldCharType="begin"/>
            </w:r>
            <w:r>
              <w:rPr>
                <w:noProof/>
                <w:webHidden/>
              </w:rPr>
              <w:instrText xml:space="preserve"> PAGEREF _Toc197264325 \h </w:instrText>
            </w:r>
            <w:r>
              <w:rPr>
                <w:noProof/>
                <w:webHidden/>
              </w:rPr>
            </w:r>
            <w:r>
              <w:rPr>
                <w:noProof/>
                <w:webHidden/>
              </w:rPr>
              <w:fldChar w:fldCharType="separate"/>
            </w:r>
            <w:r>
              <w:rPr>
                <w:noProof/>
                <w:webHidden/>
              </w:rPr>
              <w:t>26</w:t>
            </w:r>
            <w:r>
              <w:rPr>
                <w:noProof/>
                <w:webHidden/>
              </w:rPr>
              <w:fldChar w:fldCharType="end"/>
            </w:r>
          </w:hyperlink>
        </w:p>
        <w:p w14:paraId="278C5368" w14:textId="7A219B78" w:rsidR="00B05188" w:rsidRDefault="00B05188">
          <w:pPr>
            <w:pStyle w:val="TOC3"/>
            <w:tabs>
              <w:tab w:val="left" w:pos="1200"/>
              <w:tab w:val="right" w:leader="dot" w:pos="9350"/>
            </w:tabs>
            <w:rPr>
              <w:rFonts w:asciiTheme="minorHAnsi" w:hAnsiTheme="minorHAnsi"/>
              <w:noProof/>
              <w:kern w:val="2"/>
              <w:sz w:val="24"/>
              <w:szCs w:val="24"/>
              <w:lang w:val="en-US" w:eastAsia="en-US"/>
              <w14:ligatures w14:val="standardContextual"/>
            </w:rPr>
          </w:pPr>
          <w:hyperlink w:anchor="_Toc197264326" w:history="1">
            <w:r w:rsidRPr="00FD3210">
              <w:rPr>
                <w:rStyle w:val="Hyperlink"/>
                <w:noProof/>
              </w:rPr>
              <w:t>5.2.5</w:t>
            </w:r>
            <w:r>
              <w:rPr>
                <w:rFonts w:asciiTheme="minorHAnsi" w:hAnsiTheme="minorHAnsi"/>
                <w:noProof/>
                <w:kern w:val="2"/>
                <w:sz w:val="24"/>
                <w:szCs w:val="24"/>
                <w:lang w:val="en-US" w:eastAsia="en-US"/>
                <w14:ligatures w14:val="standardContextual"/>
              </w:rPr>
              <w:tab/>
            </w:r>
            <w:r w:rsidRPr="00FD3210">
              <w:rPr>
                <w:rStyle w:val="Hyperlink"/>
                <w:noProof/>
              </w:rPr>
              <w:t>LoRaWAN Auditing Framework</w:t>
            </w:r>
            <w:r>
              <w:rPr>
                <w:noProof/>
                <w:webHidden/>
              </w:rPr>
              <w:tab/>
            </w:r>
            <w:r>
              <w:rPr>
                <w:noProof/>
                <w:webHidden/>
              </w:rPr>
              <w:fldChar w:fldCharType="begin"/>
            </w:r>
            <w:r>
              <w:rPr>
                <w:noProof/>
                <w:webHidden/>
              </w:rPr>
              <w:instrText xml:space="preserve"> PAGEREF _Toc197264326 \h </w:instrText>
            </w:r>
            <w:r>
              <w:rPr>
                <w:noProof/>
                <w:webHidden/>
              </w:rPr>
            </w:r>
            <w:r>
              <w:rPr>
                <w:noProof/>
                <w:webHidden/>
              </w:rPr>
              <w:fldChar w:fldCharType="separate"/>
            </w:r>
            <w:r>
              <w:rPr>
                <w:noProof/>
                <w:webHidden/>
              </w:rPr>
              <w:t>27</w:t>
            </w:r>
            <w:r>
              <w:rPr>
                <w:noProof/>
                <w:webHidden/>
              </w:rPr>
              <w:fldChar w:fldCharType="end"/>
            </w:r>
          </w:hyperlink>
        </w:p>
        <w:p w14:paraId="4D6881B7" w14:textId="0FABC9F7" w:rsidR="00B05188" w:rsidRDefault="00B05188">
          <w:pPr>
            <w:pStyle w:val="TOC2"/>
            <w:tabs>
              <w:tab w:val="left" w:pos="960"/>
              <w:tab w:val="right" w:leader="dot" w:pos="9350"/>
            </w:tabs>
            <w:rPr>
              <w:rFonts w:asciiTheme="minorHAnsi" w:hAnsiTheme="minorHAnsi"/>
              <w:noProof/>
              <w:kern w:val="2"/>
              <w:sz w:val="24"/>
              <w:szCs w:val="24"/>
              <w:lang w:val="en-US" w:eastAsia="en-US"/>
              <w14:ligatures w14:val="standardContextual"/>
            </w:rPr>
          </w:pPr>
          <w:hyperlink w:anchor="_Toc197264327" w:history="1">
            <w:r w:rsidRPr="00FD3210">
              <w:rPr>
                <w:rStyle w:val="Hyperlink"/>
                <w:noProof/>
              </w:rPr>
              <w:t>5.3</w:t>
            </w:r>
            <w:r>
              <w:rPr>
                <w:rFonts w:asciiTheme="minorHAnsi" w:hAnsiTheme="minorHAnsi"/>
                <w:noProof/>
                <w:kern w:val="2"/>
                <w:sz w:val="24"/>
                <w:szCs w:val="24"/>
                <w:lang w:val="en-US" w:eastAsia="en-US"/>
                <w14:ligatures w14:val="standardContextual"/>
              </w:rPr>
              <w:tab/>
            </w:r>
            <w:r w:rsidRPr="00FD3210">
              <w:rPr>
                <w:rStyle w:val="Hyperlink"/>
                <w:noProof/>
              </w:rPr>
              <w:t>Communications Analysis</w:t>
            </w:r>
            <w:r>
              <w:rPr>
                <w:noProof/>
                <w:webHidden/>
              </w:rPr>
              <w:tab/>
            </w:r>
            <w:r>
              <w:rPr>
                <w:noProof/>
                <w:webHidden/>
              </w:rPr>
              <w:fldChar w:fldCharType="begin"/>
            </w:r>
            <w:r>
              <w:rPr>
                <w:noProof/>
                <w:webHidden/>
              </w:rPr>
              <w:instrText xml:space="preserve"> PAGEREF _Toc197264327 \h </w:instrText>
            </w:r>
            <w:r>
              <w:rPr>
                <w:noProof/>
                <w:webHidden/>
              </w:rPr>
            </w:r>
            <w:r>
              <w:rPr>
                <w:noProof/>
                <w:webHidden/>
              </w:rPr>
              <w:fldChar w:fldCharType="separate"/>
            </w:r>
            <w:r>
              <w:rPr>
                <w:noProof/>
                <w:webHidden/>
              </w:rPr>
              <w:t>27</w:t>
            </w:r>
            <w:r>
              <w:rPr>
                <w:noProof/>
                <w:webHidden/>
              </w:rPr>
              <w:fldChar w:fldCharType="end"/>
            </w:r>
          </w:hyperlink>
        </w:p>
        <w:p w14:paraId="3D452784" w14:textId="79223121" w:rsidR="00B05188" w:rsidRDefault="00B05188">
          <w:pPr>
            <w:pStyle w:val="TOC3"/>
            <w:tabs>
              <w:tab w:val="left" w:pos="1200"/>
              <w:tab w:val="right" w:leader="dot" w:pos="9350"/>
            </w:tabs>
            <w:rPr>
              <w:rFonts w:asciiTheme="minorHAnsi" w:hAnsiTheme="minorHAnsi"/>
              <w:noProof/>
              <w:kern w:val="2"/>
              <w:sz w:val="24"/>
              <w:szCs w:val="24"/>
              <w:lang w:val="en-US" w:eastAsia="en-US"/>
              <w14:ligatures w14:val="standardContextual"/>
            </w:rPr>
          </w:pPr>
          <w:hyperlink w:anchor="_Toc197264328" w:history="1">
            <w:r w:rsidRPr="00FD3210">
              <w:rPr>
                <w:rStyle w:val="Hyperlink"/>
                <w:noProof/>
              </w:rPr>
              <w:t>5.3.1</w:t>
            </w:r>
            <w:r>
              <w:rPr>
                <w:rFonts w:asciiTheme="minorHAnsi" w:hAnsiTheme="minorHAnsi"/>
                <w:noProof/>
                <w:kern w:val="2"/>
                <w:sz w:val="24"/>
                <w:szCs w:val="24"/>
                <w:lang w:val="en-US" w:eastAsia="en-US"/>
                <w14:ligatures w14:val="standardContextual"/>
              </w:rPr>
              <w:tab/>
            </w:r>
            <w:r w:rsidRPr="00FD3210">
              <w:rPr>
                <w:rStyle w:val="Hyperlink"/>
                <w:noProof/>
              </w:rPr>
              <w:t>HackRF and Radio Waves</w:t>
            </w:r>
            <w:r>
              <w:rPr>
                <w:noProof/>
                <w:webHidden/>
              </w:rPr>
              <w:tab/>
            </w:r>
            <w:r>
              <w:rPr>
                <w:noProof/>
                <w:webHidden/>
              </w:rPr>
              <w:fldChar w:fldCharType="begin"/>
            </w:r>
            <w:r>
              <w:rPr>
                <w:noProof/>
                <w:webHidden/>
              </w:rPr>
              <w:instrText xml:space="preserve"> PAGEREF _Toc197264328 \h </w:instrText>
            </w:r>
            <w:r>
              <w:rPr>
                <w:noProof/>
                <w:webHidden/>
              </w:rPr>
            </w:r>
            <w:r>
              <w:rPr>
                <w:noProof/>
                <w:webHidden/>
              </w:rPr>
              <w:fldChar w:fldCharType="separate"/>
            </w:r>
            <w:r>
              <w:rPr>
                <w:noProof/>
                <w:webHidden/>
              </w:rPr>
              <w:t>27</w:t>
            </w:r>
            <w:r>
              <w:rPr>
                <w:noProof/>
                <w:webHidden/>
              </w:rPr>
              <w:fldChar w:fldCharType="end"/>
            </w:r>
          </w:hyperlink>
        </w:p>
        <w:p w14:paraId="2109CB39" w14:textId="61BD5A26" w:rsidR="00B05188" w:rsidRDefault="00B05188">
          <w:pPr>
            <w:pStyle w:val="TOC1"/>
            <w:tabs>
              <w:tab w:val="left" w:pos="440"/>
              <w:tab w:val="right" w:leader="dot" w:pos="9350"/>
            </w:tabs>
            <w:rPr>
              <w:rFonts w:asciiTheme="minorHAnsi" w:hAnsiTheme="minorHAnsi"/>
              <w:noProof/>
              <w:kern w:val="2"/>
              <w:sz w:val="24"/>
              <w:szCs w:val="24"/>
              <w:lang w:val="en-US" w:eastAsia="en-US"/>
              <w14:ligatures w14:val="standardContextual"/>
            </w:rPr>
          </w:pPr>
          <w:hyperlink w:anchor="_Toc197264329" w:history="1">
            <w:r w:rsidRPr="00FD3210">
              <w:rPr>
                <w:rStyle w:val="Hyperlink"/>
                <w:noProof/>
                <w:lang w:eastAsia="en-US"/>
              </w:rPr>
              <w:t>6</w:t>
            </w:r>
            <w:r>
              <w:rPr>
                <w:rFonts w:asciiTheme="minorHAnsi" w:hAnsiTheme="minorHAnsi"/>
                <w:noProof/>
                <w:kern w:val="2"/>
                <w:sz w:val="24"/>
                <w:szCs w:val="24"/>
                <w:lang w:val="en-US" w:eastAsia="en-US"/>
                <w14:ligatures w14:val="standardContextual"/>
              </w:rPr>
              <w:tab/>
            </w:r>
            <w:r w:rsidRPr="00FD3210">
              <w:rPr>
                <w:rStyle w:val="Hyperlink"/>
                <w:noProof/>
                <w:lang w:eastAsia="en-US"/>
              </w:rPr>
              <w:t>Discussion</w:t>
            </w:r>
            <w:r>
              <w:rPr>
                <w:noProof/>
                <w:webHidden/>
              </w:rPr>
              <w:tab/>
            </w:r>
            <w:r>
              <w:rPr>
                <w:noProof/>
                <w:webHidden/>
              </w:rPr>
              <w:fldChar w:fldCharType="begin"/>
            </w:r>
            <w:r>
              <w:rPr>
                <w:noProof/>
                <w:webHidden/>
              </w:rPr>
              <w:instrText xml:space="preserve"> PAGEREF _Toc197264329 \h </w:instrText>
            </w:r>
            <w:r>
              <w:rPr>
                <w:noProof/>
                <w:webHidden/>
              </w:rPr>
            </w:r>
            <w:r>
              <w:rPr>
                <w:noProof/>
                <w:webHidden/>
              </w:rPr>
              <w:fldChar w:fldCharType="separate"/>
            </w:r>
            <w:r>
              <w:rPr>
                <w:noProof/>
                <w:webHidden/>
              </w:rPr>
              <w:t>28</w:t>
            </w:r>
            <w:r>
              <w:rPr>
                <w:noProof/>
                <w:webHidden/>
              </w:rPr>
              <w:fldChar w:fldCharType="end"/>
            </w:r>
          </w:hyperlink>
        </w:p>
        <w:p w14:paraId="0FC5FC23" w14:textId="7C6B1E63" w:rsidR="00B05188" w:rsidRDefault="00B05188">
          <w:pPr>
            <w:pStyle w:val="TOC2"/>
            <w:tabs>
              <w:tab w:val="left" w:pos="960"/>
              <w:tab w:val="right" w:leader="dot" w:pos="9350"/>
            </w:tabs>
            <w:rPr>
              <w:rFonts w:asciiTheme="minorHAnsi" w:hAnsiTheme="minorHAnsi"/>
              <w:noProof/>
              <w:kern w:val="2"/>
              <w:sz w:val="24"/>
              <w:szCs w:val="24"/>
              <w:lang w:val="en-US" w:eastAsia="en-US"/>
              <w14:ligatures w14:val="standardContextual"/>
            </w:rPr>
          </w:pPr>
          <w:hyperlink w:anchor="_Toc197264330" w:history="1">
            <w:r w:rsidRPr="00FD3210">
              <w:rPr>
                <w:rStyle w:val="Hyperlink"/>
                <w:rFonts w:eastAsia="Times New Roman"/>
                <w:noProof/>
                <w:lang w:eastAsia="en-US"/>
              </w:rPr>
              <w:t>6.1</w:t>
            </w:r>
            <w:r>
              <w:rPr>
                <w:rFonts w:asciiTheme="minorHAnsi" w:hAnsiTheme="minorHAnsi"/>
                <w:noProof/>
                <w:kern w:val="2"/>
                <w:sz w:val="24"/>
                <w:szCs w:val="24"/>
                <w:lang w:val="en-US" w:eastAsia="en-US"/>
                <w14:ligatures w14:val="standardContextual"/>
              </w:rPr>
              <w:tab/>
            </w:r>
            <w:r w:rsidRPr="00FD3210">
              <w:rPr>
                <w:rStyle w:val="Hyperlink"/>
                <w:rFonts w:eastAsia="Times New Roman"/>
                <w:noProof/>
                <w:lang w:eastAsia="en-US"/>
              </w:rPr>
              <w:t>General Discussion</w:t>
            </w:r>
            <w:r>
              <w:rPr>
                <w:noProof/>
                <w:webHidden/>
              </w:rPr>
              <w:tab/>
            </w:r>
            <w:r>
              <w:rPr>
                <w:noProof/>
                <w:webHidden/>
              </w:rPr>
              <w:fldChar w:fldCharType="begin"/>
            </w:r>
            <w:r>
              <w:rPr>
                <w:noProof/>
                <w:webHidden/>
              </w:rPr>
              <w:instrText xml:space="preserve"> PAGEREF _Toc197264330 \h </w:instrText>
            </w:r>
            <w:r>
              <w:rPr>
                <w:noProof/>
                <w:webHidden/>
              </w:rPr>
            </w:r>
            <w:r>
              <w:rPr>
                <w:noProof/>
                <w:webHidden/>
              </w:rPr>
              <w:fldChar w:fldCharType="separate"/>
            </w:r>
            <w:r>
              <w:rPr>
                <w:noProof/>
                <w:webHidden/>
              </w:rPr>
              <w:t>28</w:t>
            </w:r>
            <w:r>
              <w:rPr>
                <w:noProof/>
                <w:webHidden/>
              </w:rPr>
              <w:fldChar w:fldCharType="end"/>
            </w:r>
          </w:hyperlink>
        </w:p>
        <w:p w14:paraId="3966878F" w14:textId="422B6989" w:rsidR="00B05188" w:rsidRDefault="00B05188">
          <w:pPr>
            <w:pStyle w:val="TOC2"/>
            <w:tabs>
              <w:tab w:val="left" w:pos="960"/>
              <w:tab w:val="right" w:leader="dot" w:pos="9350"/>
            </w:tabs>
            <w:rPr>
              <w:rFonts w:asciiTheme="minorHAnsi" w:hAnsiTheme="minorHAnsi"/>
              <w:noProof/>
              <w:kern w:val="2"/>
              <w:sz w:val="24"/>
              <w:szCs w:val="24"/>
              <w:lang w:val="en-US" w:eastAsia="en-US"/>
              <w14:ligatures w14:val="standardContextual"/>
            </w:rPr>
          </w:pPr>
          <w:hyperlink w:anchor="_Toc197264331" w:history="1">
            <w:r w:rsidRPr="00FD3210">
              <w:rPr>
                <w:rStyle w:val="Hyperlink"/>
                <w:rFonts w:eastAsia="Times New Roman"/>
                <w:noProof/>
                <w:lang w:eastAsia="en-US"/>
              </w:rPr>
              <w:t>6.2</w:t>
            </w:r>
            <w:r>
              <w:rPr>
                <w:rFonts w:asciiTheme="minorHAnsi" w:hAnsiTheme="minorHAnsi"/>
                <w:noProof/>
                <w:kern w:val="2"/>
                <w:sz w:val="24"/>
                <w:szCs w:val="24"/>
                <w:lang w:val="en-US" w:eastAsia="en-US"/>
                <w14:ligatures w14:val="standardContextual"/>
              </w:rPr>
              <w:tab/>
            </w:r>
            <w:r w:rsidRPr="00FD3210">
              <w:rPr>
                <w:rStyle w:val="Hyperlink"/>
                <w:rFonts w:eastAsia="Times New Roman"/>
                <w:noProof/>
                <w:lang w:eastAsia="en-US"/>
              </w:rPr>
              <w:t>Conclusions</w:t>
            </w:r>
            <w:r>
              <w:rPr>
                <w:noProof/>
                <w:webHidden/>
              </w:rPr>
              <w:tab/>
            </w:r>
            <w:r>
              <w:rPr>
                <w:noProof/>
                <w:webHidden/>
              </w:rPr>
              <w:fldChar w:fldCharType="begin"/>
            </w:r>
            <w:r>
              <w:rPr>
                <w:noProof/>
                <w:webHidden/>
              </w:rPr>
              <w:instrText xml:space="preserve"> PAGEREF _Toc197264331 \h </w:instrText>
            </w:r>
            <w:r>
              <w:rPr>
                <w:noProof/>
                <w:webHidden/>
              </w:rPr>
            </w:r>
            <w:r>
              <w:rPr>
                <w:noProof/>
                <w:webHidden/>
              </w:rPr>
              <w:fldChar w:fldCharType="separate"/>
            </w:r>
            <w:r>
              <w:rPr>
                <w:noProof/>
                <w:webHidden/>
              </w:rPr>
              <w:t>28</w:t>
            </w:r>
            <w:r>
              <w:rPr>
                <w:noProof/>
                <w:webHidden/>
              </w:rPr>
              <w:fldChar w:fldCharType="end"/>
            </w:r>
          </w:hyperlink>
        </w:p>
        <w:p w14:paraId="2D6B3F4F" w14:textId="1328D47A" w:rsidR="00B05188" w:rsidRDefault="00B05188">
          <w:pPr>
            <w:pStyle w:val="TOC2"/>
            <w:tabs>
              <w:tab w:val="left" w:pos="960"/>
              <w:tab w:val="right" w:leader="dot" w:pos="9350"/>
            </w:tabs>
            <w:rPr>
              <w:rFonts w:asciiTheme="minorHAnsi" w:hAnsiTheme="minorHAnsi"/>
              <w:noProof/>
              <w:kern w:val="2"/>
              <w:sz w:val="24"/>
              <w:szCs w:val="24"/>
              <w:lang w:val="en-US" w:eastAsia="en-US"/>
              <w14:ligatures w14:val="standardContextual"/>
            </w:rPr>
          </w:pPr>
          <w:hyperlink w:anchor="_Toc197264332" w:history="1">
            <w:r w:rsidRPr="00FD3210">
              <w:rPr>
                <w:rStyle w:val="Hyperlink"/>
                <w:rFonts w:eastAsia="Times New Roman"/>
                <w:noProof/>
                <w:lang w:eastAsia="en-US"/>
              </w:rPr>
              <w:t>6.3</w:t>
            </w:r>
            <w:r>
              <w:rPr>
                <w:rFonts w:asciiTheme="minorHAnsi" w:hAnsiTheme="minorHAnsi"/>
                <w:noProof/>
                <w:kern w:val="2"/>
                <w:sz w:val="24"/>
                <w:szCs w:val="24"/>
                <w:lang w:val="en-US" w:eastAsia="en-US"/>
                <w14:ligatures w14:val="standardContextual"/>
              </w:rPr>
              <w:tab/>
            </w:r>
            <w:r w:rsidRPr="00FD3210">
              <w:rPr>
                <w:rStyle w:val="Hyperlink"/>
                <w:rFonts w:eastAsia="Times New Roman"/>
                <w:noProof/>
                <w:lang w:eastAsia="en-US"/>
              </w:rPr>
              <w:t>Future Work or Countermeasures</w:t>
            </w:r>
            <w:r>
              <w:rPr>
                <w:noProof/>
                <w:webHidden/>
              </w:rPr>
              <w:tab/>
            </w:r>
            <w:r>
              <w:rPr>
                <w:noProof/>
                <w:webHidden/>
              </w:rPr>
              <w:fldChar w:fldCharType="begin"/>
            </w:r>
            <w:r>
              <w:rPr>
                <w:noProof/>
                <w:webHidden/>
              </w:rPr>
              <w:instrText xml:space="preserve"> PAGEREF _Toc197264332 \h </w:instrText>
            </w:r>
            <w:r>
              <w:rPr>
                <w:noProof/>
                <w:webHidden/>
              </w:rPr>
            </w:r>
            <w:r>
              <w:rPr>
                <w:noProof/>
                <w:webHidden/>
              </w:rPr>
              <w:fldChar w:fldCharType="separate"/>
            </w:r>
            <w:r>
              <w:rPr>
                <w:noProof/>
                <w:webHidden/>
              </w:rPr>
              <w:t>28</w:t>
            </w:r>
            <w:r>
              <w:rPr>
                <w:noProof/>
                <w:webHidden/>
              </w:rPr>
              <w:fldChar w:fldCharType="end"/>
            </w:r>
          </w:hyperlink>
        </w:p>
        <w:p w14:paraId="066882AF" w14:textId="187652A2" w:rsidR="00B05188" w:rsidRDefault="00B05188">
          <w:pPr>
            <w:pStyle w:val="TOC2"/>
            <w:tabs>
              <w:tab w:val="left" w:pos="960"/>
              <w:tab w:val="right" w:leader="dot" w:pos="9350"/>
            </w:tabs>
            <w:rPr>
              <w:rFonts w:asciiTheme="minorHAnsi" w:hAnsiTheme="minorHAnsi"/>
              <w:noProof/>
              <w:kern w:val="2"/>
              <w:sz w:val="24"/>
              <w:szCs w:val="24"/>
              <w:lang w:val="en-US" w:eastAsia="en-US"/>
              <w14:ligatures w14:val="standardContextual"/>
            </w:rPr>
          </w:pPr>
          <w:hyperlink w:anchor="_Toc197264333" w:history="1">
            <w:r w:rsidRPr="00FD3210">
              <w:rPr>
                <w:rStyle w:val="Hyperlink"/>
                <w:rFonts w:eastAsia="Times New Roman"/>
                <w:noProof/>
                <w:lang w:eastAsia="en-US"/>
              </w:rPr>
              <w:t>6.4</w:t>
            </w:r>
            <w:r>
              <w:rPr>
                <w:rFonts w:asciiTheme="minorHAnsi" w:hAnsiTheme="minorHAnsi"/>
                <w:noProof/>
                <w:kern w:val="2"/>
                <w:sz w:val="24"/>
                <w:szCs w:val="24"/>
                <w:lang w:val="en-US" w:eastAsia="en-US"/>
                <w14:ligatures w14:val="standardContextual"/>
              </w:rPr>
              <w:tab/>
            </w:r>
            <w:r w:rsidRPr="00FD3210">
              <w:rPr>
                <w:rStyle w:val="Hyperlink"/>
                <w:rFonts w:eastAsia="Times New Roman"/>
                <w:noProof/>
                <w:lang w:eastAsia="en-US"/>
              </w:rPr>
              <w:t>Call to action</w:t>
            </w:r>
            <w:r>
              <w:rPr>
                <w:noProof/>
                <w:webHidden/>
              </w:rPr>
              <w:tab/>
            </w:r>
            <w:r>
              <w:rPr>
                <w:noProof/>
                <w:webHidden/>
              </w:rPr>
              <w:fldChar w:fldCharType="begin"/>
            </w:r>
            <w:r>
              <w:rPr>
                <w:noProof/>
                <w:webHidden/>
              </w:rPr>
              <w:instrText xml:space="preserve"> PAGEREF _Toc197264333 \h </w:instrText>
            </w:r>
            <w:r>
              <w:rPr>
                <w:noProof/>
                <w:webHidden/>
              </w:rPr>
            </w:r>
            <w:r>
              <w:rPr>
                <w:noProof/>
                <w:webHidden/>
              </w:rPr>
              <w:fldChar w:fldCharType="separate"/>
            </w:r>
            <w:r>
              <w:rPr>
                <w:noProof/>
                <w:webHidden/>
              </w:rPr>
              <w:t>28</w:t>
            </w:r>
            <w:r>
              <w:rPr>
                <w:noProof/>
                <w:webHidden/>
              </w:rPr>
              <w:fldChar w:fldCharType="end"/>
            </w:r>
          </w:hyperlink>
        </w:p>
        <w:p w14:paraId="726A23E6" w14:textId="16B94275" w:rsidR="00B05188" w:rsidRDefault="00B05188">
          <w:pPr>
            <w:pStyle w:val="TOC1"/>
            <w:tabs>
              <w:tab w:val="right" w:leader="dot" w:pos="9350"/>
            </w:tabs>
            <w:rPr>
              <w:rFonts w:asciiTheme="minorHAnsi" w:hAnsiTheme="minorHAnsi"/>
              <w:noProof/>
              <w:kern w:val="2"/>
              <w:sz w:val="24"/>
              <w:szCs w:val="24"/>
              <w:lang w:val="en-US" w:eastAsia="en-US"/>
              <w14:ligatures w14:val="standardContextual"/>
            </w:rPr>
          </w:pPr>
          <w:hyperlink w:anchor="_Toc197264334" w:history="1">
            <w:r w:rsidRPr="00FD3210">
              <w:rPr>
                <w:rStyle w:val="Hyperlink"/>
                <w:noProof/>
              </w:rPr>
              <w:t>References</w:t>
            </w:r>
            <w:r>
              <w:rPr>
                <w:noProof/>
                <w:webHidden/>
              </w:rPr>
              <w:tab/>
            </w:r>
            <w:r>
              <w:rPr>
                <w:noProof/>
                <w:webHidden/>
              </w:rPr>
              <w:fldChar w:fldCharType="begin"/>
            </w:r>
            <w:r>
              <w:rPr>
                <w:noProof/>
                <w:webHidden/>
              </w:rPr>
              <w:instrText xml:space="preserve"> PAGEREF _Toc197264334 \h </w:instrText>
            </w:r>
            <w:r>
              <w:rPr>
                <w:noProof/>
                <w:webHidden/>
              </w:rPr>
            </w:r>
            <w:r>
              <w:rPr>
                <w:noProof/>
                <w:webHidden/>
              </w:rPr>
              <w:fldChar w:fldCharType="separate"/>
            </w:r>
            <w:r>
              <w:rPr>
                <w:noProof/>
                <w:webHidden/>
              </w:rPr>
              <w:t>30</w:t>
            </w:r>
            <w:r>
              <w:rPr>
                <w:noProof/>
                <w:webHidden/>
              </w:rPr>
              <w:fldChar w:fldCharType="end"/>
            </w:r>
          </w:hyperlink>
        </w:p>
        <w:p w14:paraId="6CF034D3" w14:textId="0FADDB08" w:rsidR="00B05188" w:rsidRDefault="00B05188">
          <w:pPr>
            <w:pStyle w:val="TOC1"/>
            <w:tabs>
              <w:tab w:val="right" w:leader="dot" w:pos="9350"/>
            </w:tabs>
            <w:rPr>
              <w:rFonts w:asciiTheme="minorHAnsi" w:hAnsiTheme="minorHAnsi"/>
              <w:noProof/>
              <w:kern w:val="2"/>
              <w:sz w:val="24"/>
              <w:szCs w:val="24"/>
              <w:lang w:val="en-US" w:eastAsia="en-US"/>
              <w14:ligatures w14:val="standardContextual"/>
            </w:rPr>
          </w:pPr>
          <w:hyperlink w:anchor="_Toc197264335" w:history="1">
            <w:r w:rsidRPr="00FD3210">
              <w:rPr>
                <w:rStyle w:val="Hyperlink"/>
                <w:noProof/>
              </w:rPr>
              <w:t>Appendices</w:t>
            </w:r>
            <w:r>
              <w:rPr>
                <w:noProof/>
                <w:webHidden/>
              </w:rPr>
              <w:tab/>
            </w:r>
            <w:r>
              <w:rPr>
                <w:noProof/>
                <w:webHidden/>
              </w:rPr>
              <w:fldChar w:fldCharType="begin"/>
            </w:r>
            <w:r>
              <w:rPr>
                <w:noProof/>
                <w:webHidden/>
              </w:rPr>
              <w:instrText xml:space="preserve"> PAGEREF _Toc197264335 \h </w:instrText>
            </w:r>
            <w:r>
              <w:rPr>
                <w:noProof/>
                <w:webHidden/>
              </w:rPr>
            </w:r>
            <w:r>
              <w:rPr>
                <w:noProof/>
                <w:webHidden/>
              </w:rPr>
              <w:fldChar w:fldCharType="separate"/>
            </w:r>
            <w:r>
              <w:rPr>
                <w:noProof/>
                <w:webHidden/>
              </w:rPr>
              <w:t>31</w:t>
            </w:r>
            <w:r>
              <w:rPr>
                <w:noProof/>
                <w:webHidden/>
              </w:rPr>
              <w:fldChar w:fldCharType="end"/>
            </w:r>
          </w:hyperlink>
        </w:p>
        <w:p w14:paraId="56276FAC" w14:textId="6DB1052A" w:rsidR="00B05188" w:rsidRDefault="00B05188">
          <w:pPr>
            <w:pStyle w:val="TOC2"/>
            <w:tabs>
              <w:tab w:val="right" w:leader="dot" w:pos="9350"/>
            </w:tabs>
            <w:rPr>
              <w:rFonts w:asciiTheme="minorHAnsi" w:hAnsiTheme="minorHAnsi"/>
              <w:noProof/>
              <w:kern w:val="2"/>
              <w:sz w:val="24"/>
              <w:szCs w:val="24"/>
              <w:lang w:val="en-US" w:eastAsia="en-US"/>
              <w14:ligatures w14:val="standardContextual"/>
            </w:rPr>
          </w:pPr>
          <w:hyperlink w:anchor="_Toc197264336" w:history="1">
            <w:r w:rsidRPr="00FD3210">
              <w:rPr>
                <w:rStyle w:val="Hyperlink"/>
                <w:noProof/>
                <w:lang w:eastAsia="en-US"/>
              </w:rPr>
              <w:t>Appendix A – Nikto Scan Result</w:t>
            </w:r>
            <w:r>
              <w:rPr>
                <w:noProof/>
                <w:webHidden/>
              </w:rPr>
              <w:tab/>
            </w:r>
            <w:r>
              <w:rPr>
                <w:noProof/>
                <w:webHidden/>
              </w:rPr>
              <w:fldChar w:fldCharType="begin"/>
            </w:r>
            <w:r>
              <w:rPr>
                <w:noProof/>
                <w:webHidden/>
              </w:rPr>
              <w:instrText xml:space="preserve"> PAGEREF _Toc197264336 \h </w:instrText>
            </w:r>
            <w:r>
              <w:rPr>
                <w:noProof/>
                <w:webHidden/>
              </w:rPr>
            </w:r>
            <w:r>
              <w:rPr>
                <w:noProof/>
                <w:webHidden/>
              </w:rPr>
              <w:fldChar w:fldCharType="separate"/>
            </w:r>
            <w:r>
              <w:rPr>
                <w:noProof/>
                <w:webHidden/>
              </w:rPr>
              <w:t>31</w:t>
            </w:r>
            <w:r>
              <w:rPr>
                <w:noProof/>
                <w:webHidden/>
              </w:rPr>
              <w:fldChar w:fldCharType="end"/>
            </w:r>
          </w:hyperlink>
        </w:p>
        <w:p w14:paraId="41F3FE6A" w14:textId="73ECA3EC" w:rsidR="00B05188" w:rsidRDefault="00B05188">
          <w:pPr>
            <w:pStyle w:val="TOC2"/>
            <w:tabs>
              <w:tab w:val="right" w:leader="dot" w:pos="9350"/>
            </w:tabs>
            <w:rPr>
              <w:rFonts w:asciiTheme="minorHAnsi" w:hAnsiTheme="minorHAnsi"/>
              <w:noProof/>
              <w:kern w:val="2"/>
              <w:sz w:val="24"/>
              <w:szCs w:val="24"/>
              <w:lang w:val="en-US" w:eastAsia="en-US"/>
              <w14:ligatures w14:val="standardContextual"/>
            </w:rPr>
          </w:pPr>
          <w:hyperlink w:anchor="_Toc197264337" w:history="1">
            <w:r w:rsidRPr="00FD3210">
              <w:rPr>
                <w:rStyle w:val="Hyperlink"/>
                <w:noProof/>
                <w:lang w:eastAsia="en-US"/>
              </w:rPr>
              <w:t>Appendix B – Nmap Scan Result</w:t>
            </w:r>
            <w:r>
              <w:rPr>
                <w:noProof/>
                <w:webHidden/>
              </w:rPr>
              <w:tab/>
            </w:r>
            <w:r>
              <w:rPr>
                <w:noProof/>
                <w:webHidden/>
              </w:rPr>
              <w:fldChar w:fldCharType="begin"/>
            </w:r>
            <w:r>
              <w:rPr>
                <w:noProof/>
                <w:webHidden/>
              </w:rPr>
              <w:instrText xml:space="preserve"> PAGEREF _Toc197264337 \h </w:instrText>
            </w:r>
            <w:r>
              <w:rPr>
                <w:noProof/>
                <w:webHidden/>
              </w:rPr>
            </w:r>
            <w:r>
              <w:rPr>
                <w:noProof/>
                <w:webHidden/>
              </w:rPr>
              <w:fldChar w:fldCharType="separate"/>
            </w:r>
            <w:r>
              <w:rPr>
                <w:noProof/>
                <w:webHidden/>
              </w:rPr>
              <w:t>32</w:t>
            </w:r>
            <w:r>
              <w:rPr>
                <w:noProof/>
                <w:webHidden/>
              </w:rPr>
              <w:fldChar w:fldCharType="end"/>
            </w:r>
          </w:hyperlink>
        </w:p>
        <w:p w14:paraId="4873F5AF" w14:textId="63D4AB83" w:rsidR="00B05188" w:rsidRDefault="00B05188">
          <w:pPr>
            <w:pStyle w:val="TOC2"/>
            <w:tabs>
              <w:tab w:val="right" w:leader="dot" w:pos="9350"/>
            </w:tabs>
            <w:rPr>
              <w:rFonts w:asciiTheme="minorHAnsi" w:hAnsiTheme="minorHAnsi"/>
              <w:noProof/>
              <w:kern w:val="2"/>
              <w:sz w:val="24"/>
              <w:szCs w:val="24"/>
              <w:lang w:val="en-US" w:eastAsia="en-US"/>
              <w14:ligatures w14:val="standardContextual"/>
            </w:rPr>
          </w:pPr>
          <w:hyperlink w:anchor="_Toc197264338" w:history="1">
            <w:r w:rsidRPr="00FD3210">
              <w:rPr>
                <w:rStyle w:val="Hyperlink"/>
                <w:noProof/>
                <w:lang w:eastAsia="en-US"/>
              </w:rPr>
              <w:t>Appendix C - Deliverables &amp; requirements (Required)</w:t>
            </w:r>
            <w:r>
              <w:rPr>
                <w:noProof/>
                <w:webHidden/>
              </w:rPr>
              <w:tab/>
            </w:r>
            <w:r>
              <w:rPr>
                <w:noProof/>
                <w:webHidden/>
              </w:rPr>
              <w:fldChar w:fldCharType="begin"/>
            </w:r>
            <w:r>
              <w:rPr>
                <w:noProof/>
                <w:webHidden/>
              </w:rPr>
              <w:instrText xml:space="preserve"> PAGEREF _Toc197264338 \h </w:instrText>
            </w:r>
            <w:r>
              <w:rPr>
                <w:noProof/>
                <w:webHidden/>
              </w:rPr>
            </w:r>
            <w:r>
              <w:rPr>
                <w:noProof/>
                <w:webHidden/>
              </w:rPr>
              <w:fldChar w:fldCharType="separate"/>
            </w:r>
            <w:r>
              <w:rPr>
                <w:noProof/>
                <w:webHidden/>
              </w:rPr>
              <w:t>33</w:t>
            </w:r>
            <w:r>
              <w:rPr>
                <w:noProof/>
                <w:webHidden/>
              </w:rPr>
              <w:fldChar w:fldCharType="end"/>
            </w:r>
          </w:hyperlink>
        </w:p>
        <w:p w14:paraId="23A517DD" w14:textId="55FDDE16" w:rsidR="00B05188" w:rsidRDefault="00B05188">
          <w:pPr>
            <w:pStyle w:val="TOC2"/>
            <w:tabs>
              <w:tab w:val="right" w:leader="dot" w:pos="9350"/>
            </w:tabs>
            <w:rPr>
              <w:rFonts w:asciiTheme="minorHAnsi" w:hAnsiTheme="minorHAnsi"/>
              <w:noProof/>
              <w:kern w:val="2"/>
              <w:sz w:val="24"/>
              <w:szCs w:val="24"/>
              <w:lang w:val="en-US" w:eastAsia="en-US"/>
              <w14:ligatures w14:val="standardContextual"/>
            </w:rPr>
          </w:pPr>
          <w:hyperlink w:anchor="_Toc197264339" w:history="1">
            <w:r w:rsidRPr="00FD3210">
              <w:rPr>
                <w:rStyle w:val="Hyperlink"/>
                <w:noProof/>
              </w:rPr>
              <w:t>Appendix D Other settings discovered from access to Admin Account</w:t>
            </w:r>
            <w:r>
              <w:rPr>
                <w:noProof/>
                <w:webHidden/>
              </w:rPr>
              <w:tab/>
            </w:r>
            <w:r>
              <w:rPr>
                <w:noProof/>
                <w:webHidden/>
              </w:rPr>
              <w:fldChar w:fldCharType="begin"/>
            </w:r>
            <w:r>
              <w:rPr>
                <w:noProof/>
                <w:webHidden/>
              </w:rPr>
              <w:instrText xml:space="preserve"> PAGEREF _Toc197264339 \h </w:instrText>
            </w:r>
            <w:r>
              <w:rPr>
                <w:noProof/>
                <w:webHidden/>
              </w:rPr>
            </w:r>
            <w:r>
              <w:rPr>
                <w:noProof/>
                <w:webHidden/>
              </w:rPr>
              <w:fldChar w:fldCharType="separate"/>
            </w:r>
            <w:r>
              <w:rPr>
                <w:noProof/>
                <w:webHidden/>
              </w:rPr>
              <w:t>36</w:t>
            </w:r>
            <w:r>
              <w:rPr>
                <w:noProof/>
                <w:webHidden/>
              </w:rPr>
              <w:fldChar w:fldCharType="end"/>
            </w:r>
          </w:hyperlink>
        </w:p>
        <w:p w14:paraId="0F91323C" w14:textId="5B32602C" w:rsidR="00B05188" w:rsidRDefault="00B05188">
          <w:pPr>
            <w:pStyle w:val="TOC2"/>
            <w:tabs>
              <w:tab w:val="right" w:leader="dot" w:pos="9350"/>
            </w:tabs>
            <w:rPr>
              <w:rFonts w:asciiTheme="minorHAnsi" w:hAnsiTheme="minorHAnsi"/>
              <w:noProof/>
              <w:kern w:val="2"/>
              <w:sz w:val="24"/>
              <w:szCs w:val="24"/>
              <w:lang w:val="en-US" w:eastAsia="en-US"/>
              <w14:ligatures w14:val="standardContextual"/>
            </w:rPr>
          </w:pPr>
          <w:hyperlink w:anchor="_Toc197264340" w:history="1">
            <w:r w:rsidRPr="00FD3210">
              <w:rPr>
                <w:rStyle w:val="Hyperlink"/>
                <w:noProof/>
              </w:rPr>
              <w:t>Appendix E Gateway Index</w:t>
            </w:r>
            <w:r>
              <w:rPr>
                <w:noProof/>
                <w:webHidden/>
              </w:rPr>
              <w:tab/>
            </w:r>
            <w:r>
              <w:rPr>
                <w:noProof/>
                <w:webHidden/>
              </w:rPr>
              <w:fldChar w:fldCharType="begin"/>
            </w:r>
            <w:r>
              <w:rPr>
                <w:noProof/>
                <w:webHidden/>
              </w:rPr>
              <w:instrText xml:space="preserve"> PAGEREF _Toc197264340 \h </w:instrText>
            </w:r>
            <w:r>
              <w:rPr>
                <w:noProof/>
                <w:webHidden/>
              </w:rPr>
            </w:r>
            <w:r>
              <w:rPr>
                <w:noProof/>
                <w:webHidden/>
              </w:rPr>
              <w:fldChar w:fldCharType="separate"/>
            </w:r>
            <w:r>
              <w:rPr>
                <w:noProof/>
                <w:webHidden/>
              </w:rPr>
              <w:t>46</w:t>
            </w:r>
            <w:r>
              <w:rPr>
                <w:noProof/>
                <w:webHidden/>
              </w:rPr>
              <w:fldChar w:fldCharType="end"/>
            </w:r>
          </w:hyperlink>
        </w:p>
        <w:p w14:paraId="39EB5E1B" w14:textId="5040DD12" w:rsidR="001905B9" w:rsidRPr="000317DD" w:rsidRDefault="00404615" w:rsidP="001905B9">
          <w:pPr>
            <w:rPr>
              <w:b/>
              <w:bCs/>
            </w:rPr>
          </w:pPr>
          <w:r w:rsidRPr="00085059">
            <w:rPr>
              <w:b/>
              <w:bCs/>
            </w:rPr>
            <w:fldChar w:fldCharType="end"/>
          </w:r>
        </w:p>
      </w:sdtContent>
    </w:sdt>
    <w:p w14:paraId="51575E0A" w14:textId="33CDE950" w:rsidR="00C5090A" w:rsidRPr="000317DD" w:rsidRDefault="00C5090A">
      <w:pPr>
        <w:rPr>
          <w:b/>
          <w:bCs/>
        </w:rPr>
        <w:sectPr w:rsidR="00C5090A" w:rsidRPr="000317DD" w:rsidSect="002B1786">
          <w:footerReference w:type="default" r:id="rId21"/>
          <w:footerReference w:type="first" r:id="rId22"/>
          <w:type w:val="continuous"/>
          <w:pgSz w:w="12240" w:h="15840"/>
          <w:pgMar w:top="993" w:right="1440" w:bottom="1440" w:left="1440" w:header="720" w:footer="0" w:gutter="0"/>
          <w:pgNumType w:start="1"/>
          <w:cols w:space="720"/>
          <w:docGrid w:linePitch="299"/>
        </w:sectPr>
      </w:pPr>
    </w:p>
    <w:p w14:paraId="1FBF7941" w14:textId="3D4DD1B9" w:rsidR="001905B9" w:rsidRPr="000317DD" w:rsidRDefault="00341658" w:rsidP="7FBAB598">
      <w:pPr>
        <w:pStyle w:val="Heading1"/>
        <w:rPr>
          <w:sz w:val="40"/>
          <w:szCs w:val="40"/>
        </w:rPr>
      </w:pPr>
      <w:bookmarkStart w:id="5" w:name="_Toc197264293"/>
      <w:r w:rsidRPr="7FBAB598">
        <w:rPr>
          <w:sz w:val="40"/>
          <w:szCs w:val="40"/>
        </w:rPr>
        <w:lastRenderedPageBreak/>
        <w:t>Introduction</w:t>
      </w:r>
      <w:bookmarkEnd w:id="5"/>
    </w:p>
    <w:p w14:paraId="0F9B815E" w14:textId="119FDF7F" w:rsidR="00341658" w:rsidRPr="000317DD" w:rsidRDefault="00341658" w:rsidP="004D7B3D">
      <w:pPr>
        <w:pStyle w:val="Heading2"/>
      </w:pPr>
      <w:bookmarkStart w:id="6" w:name="_Toc197264294"/>
      <w:r w:rsidRPr="000317DD">
        <w:t>Background</w:t>
      </w:r>
      <w:bookmarkEnd w:id="6"/>
      <w:r w:rsidR="00992F6E" w:rsidRPr="000317DD">
        <w:t xml:space="preserve"> </w:t>
      </w:r>
    </w:p>
    <w:p w14:paraId="4067AB32" w14:textId="7AEA90FC" w:rsidR="002762D9" w:rsidRPr="00996B80" w:rsidRDefault="00375991">
      <w:r w:rsidRPr="00996B80">
        <w:t xml:space="preserve">LoRaWAN stands for </w:t>
      </w:r>
      <w:r w:rsidR="006E2ECB" w:rsidRPr="00996B80">
        <w:t xml:space="preserve">Long Range Wide Area </w:t>
      </w:r>
      <w:r w:rsidR="0025405D" w:rsidRPr="00996B80">
        <w:t>Network and</w:t>
      </w:r>
      <w:r w:rsidR="00C42B14" w:rsidRPr="00996B80">
        <w:t xml:space="preserve"> is used in a variety of sensors such as </w:t>
      </w:r>
      <w:r w:rsidR="0030708B" w:rsidRPr="00996B80">
        <w:t xml:space="preserve">soil moisture </w:t>
      </w:r>
      <w:r w:rsidR="00513864" w:rsidRPr="00996B80">
        <w:t>sensors, animal tracking sensors, and is used in GPS- free tracking.</w:t>
      </w:r>
      <w:r w:rsidR="00AF2AD8" w:rsidRPr="00996B80">
        <w:t xml:space="preserve"> (the</w:t>
      </w:r>
      <w:r w:rsidR="0028296C" w:rsidRPr="00996B80">
        <w:t>thingsnetwork.org, 2024</w:t>
      </w:r>
      <w:r w:rsidR="00F04F8D" w:rsidRPr="00996B80">
        <w:t>)</w:t>
      </w:r>
      <w:r w:rsidR="00BB0B41" w:rsidRPr="00996B80">
        <w:t>.</w:t>
      </w:r>
      <w:r w:rsidR="000A48E2" w:rsidRPr="00996B80">
        <w:t xml:space="preserve"> </w:t>
      </w:r>
      <w:r w:rsidR="004E0959" w:rsidRPr="00996B80">
        <w:t>The a</w:t>
      </w:r>
      <w:r w:rsidR="0022452D" w:rsidRPr="00996B80">
        <w:t xml:space="preserve">verage data breach in the </w:t>
      </w:r>
      <w:r w:rsidR="0025405D" w:rsidRPr="00996B80">
        <w:t>United Kingdom</w:t>
      </w:r>
      <w:r w:rsidR="0022452D" w:rsidRPr="00996B80">
        <w:t xml:space="preserve"> costs an average of £3.4 million</w:t>
      </w:r>
      <w:r w:rsidR="00873B7E" w:rsidRPr="00996B80">
        <w:t xml:space="preserve"> (</w:t>
      </w:r>
      <w:r w:rsidR="00766E15" w:rsidRPr="00996B80">
        <w:t>uk</w:t>
      </w:r>
      <w:r w:rsidR="0022452D" w:rsidRPr="00996B80">
        <w:t>.</w:t>
      </w:r>
      <w:r w:rsidR="00766E15" w:rsidRPr="00996B80">
        <w:t>newsroom.ibm.com, 202</w:t>
      </w:r>
      <w:r w:rsidR="00B31741" w:rsidRPr="00996B80">
        <w:t>3)</w:t>
      </w:r>
      <w:r w:rsidR="001240B9" w:rsidRPr="00996B80">
        <w:t xml:space="preserve"> Along with the fact that LoRaWAN technology is </w:t>
      </w:r>
      <w:r w:rsidR="004F0249" w:rsidRPr="00996B80">
        <w:t xml:space="preserve">used within vital healthcare products, the cost of a </w:t>
      </w:r>
      <w:r w:rsidR="004E0959" w:rsidRPr="00996B80">
        <w:t xml:space="preserve">LoRaWAN hack could be immense. </w:t>
      </w:r>
    </w:p>
    <w:p w14:paraId="42BEEE43" w14:textId="46305446" w:rsidR="001336AA" w:rsidRPr="00996B80" w:rsidRDefault="00E065D2">
      <w:r w:rsidRPr="00996B80">
        <w:t>There is a large given scope for this project. Not limited to but including</w:t>
      </w:r>
      <w:r w:rsidR="00BA07B6" w:rsidRPr="00996B80">
        <w:t xml:space="preserve"> testing physical security, security of communication in transit, </w:t>
      </w:r>
      <w:r w:rsidR="00B023CC" w:rsidRPr="00996B80">
        <w:t xml:space="preserve">web application exploits, and </w:t>
      </w:r>
      <w:r w:rsidR="00E54EAE" w:rsidRPr="00996B80">
        <w:t>OS security. These were</w:t>
      </w:r>
      <w:r w:rsidR="00D62CCA" w:rsidRPr="00996B80">
        <w:t xml:space="preserve"> examined to identify present vulnerabilities. </w:t>
      </w:r>
    </w:p>
    <w:p w14:paraId="293D1308" w14:textId="4F4A79B1" w:rsidR="00630F2C" w:rsidRPr="00996B80" w:rsidRDefault="00D206C5">
      <w:r w:rsidRPr="00996B80">
        <w:t xml:space="preserve">Security of </w:t>
      </w:r>
      <w:r w:rsidR="00D64838" w:rsidRPr="00996B80">
        <w:t>LoRaWAN</w:t>
      </w:r>
      <w:r w:rsidRPr="00996B80">
        <w:t xml:space="preserve"> devices </w:t>
      </w:r>
      <w:r w:rsidR="00B52082" w:rsidRPr="00996B80">
        <w:t xml:space="preserve">is paramount, and </w:t>
      </w:r>
      <w:r w:rsidR="00D71C84" w:rsidRPr="00996B80">
        <w:t xml:space="preserve">the </w:t>
      </w:r>
      <w:r w:rsidR="0021579B" w:rsidRPr="00996B80">
        <w:t xml:space="preserve">risk of data being compromised is decreased </w:t>
      </w:r>
      <w:proofErr w:type="gramStart"/>
      <w:r w:rsidR="0021579B" w:rsidRPr="00996B80">
        <w:t>by the use of</w:t>
      </w:r>
      <w:proofErr w:type="gramEnd"/>
      <w:r w:rsidR="0021579B" w:rsidRPr="00996B80">
        <w:t xml:space="preserve"> AES</w:t>
      </w:r>
      <w:r w:rsidR="002067E3" w:rsidRPr="00996B80">
        <w:t xml:space="preserve"> 128 encryption keys used within </w:t>
      </w:r>
      <w:r w:rsidR="008532CB" w:rsidRPr="00996B80">
        <w:t>device communication (eetimes.com, 2020). However, vulnerabilities still exist</w:t>
      </w:r>
      <w:r w:rsidR="0061082E" w:rsidRPr="00996B80">
        <w:t>, especially if a malicious actor can access th</w:t>
      </w:r>
      <w:r w:rsidR="00F07945" w:rsidRPr="00996B80">
        <w:t>e keys used for encryption</w:t>
      </w:r>
      <w:r w:rsidR="00EC0608" w:rsidRPr="00996B80">
        <w:t>.</w:t>
      </w:r>
      <w:r w:rsidR="00BE6014" w:rsidRPr="00996B80">
        <w:t xml:space="preserve"> Other vulnerabilities in LoRaWAN </w:t>
      </w:r>
      <w:r w:rsidR="0088099F" w:rsidRPr="00996B80">
        <w:t>have also been discovered, such as bit flipping, DOS using ABP</w:t>
      </w:r>
      <w:r w:rsidR="002A3E5D" w:rsidRPr="00996B80">
        <w:t xml:space="preserve"> and ACK spoofing (trendmicro.com, 2021</w:t>
      </w:r>
      <w:r w:rsidR="002D63BC" w:rsidRPr="00996B80">
        <w:t xml:space="preserve">). More vulnerabilities are being discovered in LoRaWAN, and we aim to provide a </w:t>
      </w:r>
      <w:r w:rsidR="00D64838" w:rsidRPr="00996B80">
        <w:t xml:space="preserve">comprehensive report on the security posture of the given Dragino LoRaWAN devices. </w:t>
      </w:r>
    </w:p>
    <w:p w14:paraId="018657BF" w14:textId="77777777" w:rsidR="001F1C48" w:rsidRPr="00996B80" w:rsidRDefault="001F1C48" w:rsidP="001F1C48">
      <w:r w:rsidRPr="00996B80">
        <w:t xml:space="preserve">LoRaWAN security has evolved over time, with the release of LoRaWAN 1.1 introducing new security mechanisms such as AES encrypted radio waves. However, some Dragino models will not have been automatically updated to this, leading to further vulnerabilities. As no auto-update mechanism was discovered it is possible many Dragino devices are still on an older version creating several vulnerabilities. </w:t>
      </w:r>
    </w:p>
    <w:p w14:paraId="7E1833C0" w14:textId="0C5BB238" w:rsidR="001F1C48" w:rsidRPr="00996B80" w:rsidRDefault="001F1C48">
      <w:r w:rsidRPr="00996B80">
        <w:t xml:space="preserve">The LoRaWAN gateway also serves as an entry point into the broader network. All information throughout the LoRaWAN network follows a STAR topology. If the gateway device is compromised all further devices could be compromised. The devices that connect to the gateway communicate via radio waves, which the gateway sends to the cloud. This makes the gateway a prime target for any malicious actor. </w:t>
      </w:r>
    </w:p>
    <w:p w14:paraId="673BA3A3" w14:textId="77777777" w:rsidR="005F1CF0" w:rsidRPr="00996B80" w:rsidRDefault="00B20723">
      <w:r w:rsidRPr="00996B80">
        <w:t xml:space="preserve">This will be done </w:t>
      </w:r>
      <w:proofErr w:type="gramStart"/>
      <w:r w:rsidRPr="00996B80">
        <w:t>through the use of</w:t>
      </w:r>
      <w:proofErr w:type="gramEnd"/>
      <w:r w:rsidRPr="00996B80">
        <w:t xml:space="preserve"> the OWASP IoT </w:t>
      </w:r>
      <w:r w:rsidR="007F6BC7" w:rsidRPr="00996B80">
        <w:t>Security Testing Guide</w:t>
      </w:r>
      <w:r w:rsidR="002B69F7" w:rsidRPr="00996B80">
        <w:t>, which provides a comprehensive methodology for penetration tests in the IoT field</w:t>
      </w:r>
      <w:r w:rsidR="0094207E" w:rsidRPr="00996B80">
        <w:t>, offering flexibility to adapt innovations and developments (owasp.org, 2024</w:t>
      </w:r>
      <w:r w:rsidR="00393DF9" w:rsidRPr="00996B80">
        <w:t>) This encompasses</w:t>
      </w:r>
      <w:r w:rsidR="005F1CF0" w:rsidRPr="00996B80">
        <w:t xml:space="preserve"> the following elements of an IoT device</w:t>
      </w:r>
    </w:p>
    <w:p w14:paraId="364742FA" w14:textId="69094140" w:rsidR="005F1CF0" w:rsidRPr="00996B80" w:rsidRDefault="005F1CF0" w:rsidP="004929F5">
      <w:pPr>
        <w:pStyle w:val="ListParagraph"/>
        <w:numPr>
          <w:ilvl w:val="0"/>
          <w:numId w:val="2"/>
        </w:numPr>
      </w:pPr>
      <w:r w:rsidRPr="00996B80">
        <w:t>Memory</w:t>
      </w:r>
    </w:p>
    <w:p w14:paraId="18012332" w14:textId="60FF877B" w:rsidR="005F1CF0" w:rsidRPr="00996B80" w:rsidRDefault="005F1CF0" w:rsidP="004929F5">
      <w:pPr>
        <w:pStyle w:val="ListParagraph"/>
        <w:numPr>
          <w:ilvl w:val="0"/>
          <w:numId w:val="2"/>
        </w:numPr>
      </w:pPr>
      <w:r w:rsidRPr="00996B80">
        <w:t>Firmware</w:t>
      </w:r>
    </w:p>
    <w:p w14:paraId="25AD487F" w14:textId="09DCECBE" w:rsidR="005F1CF0" w:rsidRPr="00996B80" w:rsidRDefault="005F1CF0" w:rsidP="004929F5">
      <w:pPr>
        <w:pStyle w:val="ListParagraph"/>
        <w:numPr>
          <w:ilvl w:val="0"/>
          <w:numId w:val="2"/>
        </w:numPr>
      </w:pPr>
      <w:r w:rsidRPr="00996B80">
        <w:t>Data exchange services</w:t>
      </w:r>
    </w:p>
    <w:p w14:paraId="0287C597" w14:textId="23CF41AD" w:rsidR="005F1CF0" w:rsidRPr="00996B80" w:rsidRDefault="00220E50" w:rsidP="004929F5">
      <w:pPr>
        <w:pStyle w:val="ListParagraph"/>
        <w:numPr>
          <w:ilvl w:val="0"/>
          <w:numId w:val="2"/>
        </w:numPr>
      </w:pPr>
      <w:r w:rsidRPr="00996B80">
        <w:t>Internal interfaces</w:t>
      </w:r>
    </w:p>
    <w:p w14:paraId="56EB448B" w14:textId="7F7DB8E4" w:rsidR="00220E50" w:rsidRPr="00996B80" w:rsidRDefault="00220E50" w:rsidP="004929F5">
      <w:pPr>
        <w:pStyle w:val="ListParagraph"/>
        <w:numPr>
          <w:ilvl w:val="0"/>
          <w:numId w:val="2"/>
        </w:numPr>
      </w:pPr>
      <w:r w:rsidRPr="00996B80">
        <w:t>Physical interfaces</w:t>
      </w:r>
    </w:p>
    <w:p w14:paraId="2E93167B" w14:textId="67F8D52E" w:rsidR="00220E50" w:rsidRPr="00996B80" w:rsidRDefault="00220E50" w:rsidP="004929F5">
      <w:pPr>
        <w:pStyle w:val="ListParagraph"/>
        <w:numPr>
          <w:ilvl w:val="0"/>
          <w:numId w:val="2"/>
        </w:numPr>
      </w:pPr>
      <w:r w:rsidRPr="00996B80">
        <w:t>Wireless interfaces</w:t>
      </w:r>
    </w:p>
    <w:p w14:paraId="251913C1" w14:textId="522DAD1D" w:rsidR="00220E50" w:rsidRPr="00996B80" w:rsidRDefault="00220E50" w:rsidP="004929F5">
      <w:pPr>
        <w:pStyle w:val="ListParagraph"/>
        <w:numPr>
          <w:ilvl w:val="0"/>
          <w:numId w:val="2"/>
        </w:numPr>
      </w:pPr>
      <w:r w:rsidRPr="00996B80">
        <w:t>User interfaces</w:t>
      </w:r>
    </w:p>
    <w:p w14:paraId="4AA686FF" w14:textId="77777777" w:rsidR="00F32855" w:rsidRPr="00996B80" w:rsidRDefault="0059349A">
      <w:r w:rsidRPr="00996B80">
        <w:t xml:space="preserve">This allows for all </w:t>
      </w:r>
      <w:r w:rsidR="00FD41D0" w:rsidRPr="00996B80">
        <w:t>in scope</w:t>
      </w:r>
      <w:r w:rsidR="0057056E" w:rsidRPr="00996B80">
        <w:t xml:space="preserve"> parts of the IoT devices to be tested. </w:t>
      </w:r>
    </w:p>
    <w:p w14:paraId="393AFB54" w14:textId="3F1434A9" w:rsidR="008A4C35" w:rsidRPr="00996B80" w:rsidRDefault="0091336F">
      <w:r w:rsidRPr="00996B80">
        <w:t xml:space="preserve">Firmware analysis will form </w:t>
      </w:r>
      <w:r w:rsidR="00C87F42" w:rsidRPr="00996B80">
        <w:t xml:space="preserve">a key part of the testing process. A downloadable </w:t>
      </w:r>
      <w:proofErr w:type="spellStart"/>
      <w:r w:rsidR="00E8352D" w:rsidRPr="00996B80">
        <w:t>Dragino</w:t>
      </w:r>
      <w:proofErr w:type="spellEnd"/>
      <w:r w:rsidR="00C87F42" w:rsidRPr="00996B80">
        <w:t xml:space="preserve"> OS </w:t>
      </w:r>
      <w:proofErr w:type="spellStart"/>
      <w:r w:rsidR="00E007C5" w:rsidRPr="00996B80">
        <w:t>fo</w:t>
      </w:r>
      <w:proofErr w:type="spellEnd"/>
      <w:r w:rsidR="00E007C5" w:rsidRPr="00996B80">
        <w:t xml:space="preserve"> the same version of the device was found</w:t>
      </w:r>
      <w:r w:rsidR="00A9142E" w:rsidRPr="00996B80">
        <w:t>. This allowed for firmware examination of the gateway device</w:t>
      </w:r>
      <w:r w:rsidR="00667411" w:rsidRPr="00996B80">
        <w:t xml:space="preserve">, allowing the team to discover </w:t>
      </w:r>
      <w:r w:rsidR="00040622" w:rsidRPr="00996B80">
        <w:t xml:space="preserve">source code for web applications and examine further information about present </w:t>
      </w:r>
      <w:r w:rsidR="00040622" w:rsidRPr="00996B80">
        <w:lastRenderedPageBreak/>
        <w:t>services.</w:t>
      </w:r>
      <w:r w:rsidR="00F0255B" w:rsidRPr="00996B80">
        <w:t xml:space="preserve"> Even though the key exchange services used AES encryption, the </w:t>
      </w:r>
      <w:r w:rsidR="00DD3C63" w:rsidRPr="00996B80">
        <w:t xml:space="preserve">security of a LoRaWAN </w:t>
      </w:r>
      <w:r w:rsidR="007B3433" w:rsidRPr="00996B80">
        <w:t>deployment</w:t>
      </w:r>
      <w:r w:rsidR="00DD3C63" w:rsidRPr="00996B80">
        <w:t xml:space="preserve"> is heavily dependent on the protection of the encryption keys themselves. If keys are improperly stored, exposed </w:t>
      </w:r>
      <w:r w:rsidR="008A4C35" w:rsidRPr="00996B80">
        <w:t xml:space="preserve">through firmware or recovered through another way can undermine all security in the device. </w:t>
      </w:r>
    </w:p>
    <w:p w14:paraId="526AB380" w14:textId="6113AEC2" w:rsidR="0001238B" w:rsidRPr="00996B80" w:rsidRDefault="0001238B">
      <w:r w:rsidRPr="00996B80">
        <w:t xml:space="preserve">This testing will also involve tools such as </w:t>
      </w:r>
      <w:r w:rsidR="00040622" w:rsidRPr="00996B80">
        <w:t>Wireshark</w:t>
      </w:r>
      <w:r w:rsidRPr="00996B80">
        <w:t xml:space="preserve">, </w:t>
      </w:r>
      <w:proofErr w:type="spellStart"/>
      <w:r w:rsidRPr="00996B80">
        <w:t>HackRF</w:t>
      </w:r>
      <w:proofErr w:type="spellEnd"/>
      <w:r w:rsidRPr="00996B80">
        <w:t xml:space="preserve"> and </w:t>
      </w:r>
      <w:proofErr w:type="spellStart"/>
      <w:r w:rsidR="00E8352D" w:rsidRPr="00996B80">
        <w:t>Burpsuite</w:t>
      </w:r>
      <w:proofErr w:type="spellEnd"/>
      <w:r w:rsidR="00DD0F3C" w:rsidRPr="00996B80">
        <w:t xml:space="preserve">. The testing will also examine the integrity of the unique lightweight OS </w:t>
      </w:r>
      <w:proofErr w:type="gramStart"/>
      <w:r w:rsidR="00DD0F3C" w:rsidRPr="00996B80">
        <w:t>in order to</w:t>
      </w:r>
      <w:proofErr w:type="gramEnd"/>
      <w:r w:rsidR="00DD0F3C" w:rsidRPr="00996B80">
        <w:t xml:space="preserve"> identify </w:t>
      </w:r>
      <w:r w:rsidR="00F37055" w:rsidRPr="00996B80">
        <w:t xml:space="preserve">methods of privilege </w:t>
      </w:r>
      <w:r w:rsidR="00040622" w:rsidRPr="00996B80">
        <w:t>escalation</w:t>
      </w:r>
      <w:r w:rsidR="00F37055" w:rsidRPr="00996B80">
        <w:t xml:space="preserve">, initial access, and overall gateway security. </w:t>
      </w:r>
    </w:p>
    <w:p w14:paraId="41BD61F1" w14:textId="2FABE1BF" w:rsidR="00893F14" w:rsidRPr="00996B80" w:rsidRDefault="00893F14">
      <w:r w:rsidRPr="00996B80">
        <w:t>The client for this Project is PA Consulting</w:t>
      </w:r>
      <w:r w:rsidR="00B13CED" w:rsidRPr="00996B80">
        <w:t xml:space="preserve">. PA </w:t>
      </w:r>
      <w:r w:rsidR="00C951FC" w:rsidRPr="00996B80">
        <w:t>consulting</w:t>
      </w:r>
      <w:r w:rsidR="00B13CED" w:rsidRPr="00996B80">
        <w:t xml:space="preserve"> motto is “We believe in the power of ingenuity to build a positive human future”. We aim to meet this goal by </w:t>
      </w:r>
      <w:r w:rsidR="009F42DF" w:rsidRPr="00996B80">
        <w:t>assisting to secure given LoRaWAN devices</w:t>
      </w:r>
      <w:r w:rsidR="000468D8" w:rsidRPr="00996B80">
        <w:t xml:space="preserve"> and making them more secure. </w:t>
      </w:r>
      <w:r w:rsidR="008F3FCD" w:rsidRPr="00996B80">
        <w:t xml:space="preserve">PA consulting </w:t>
      </w:r>
      <w:proofErr w:type="gramStart"/>
      <w:r w:rsidR="008F3FCD" w:rsidRPr="00996B80">
        <w:t>deliver</w:t>
      </w:r>
      <w:proofErr w:type="gramEnd"/>
      <w:r w:rsidR="008F3FCD" w:rsidRPr="00996B80">
        <w:t xml:space="preserve"> </w:t>
      </w:r>
      <w:proofErr w:type="gramStart"/>
      <w:r w:rsidR="008F3FCD" w:rsidRPr="00996B80">
        <w:t>a number of</w:t>
      </w:r>
      <w:proofErr w:type="gramEnd"/>
      <w:r w:rsidR="008F3FCD" w:rsidRPr="00996B80">
        <w:t xml:space="preserve"> </w:t>
      </w:r>
      <w:r w:rsidR="0012307A" w:rsidRPr="00996B80">
        <w:t xml:space="preserve">different services both involving technical security and not. </w:t>
      </w:r>
      <w:r w:rsidR="00762F70" w:rsidRPr="00996B80">
        <w:t xml:space="preserve">For individuals both in the company and outside of the client it is possible that the critical </w:t>
      </w:r>
      <w:r w:rsidR="007B3433" w:rsidRPr="00996B80">
        <w:t>vulnerabilities</w:t>
      </w:r>
      <w:r w:rsidR="00762F70" w:rsidRPr="00996B80">
        <w:t xml:space="preserve"> discovered will contribute to the </w:t>
      </w:r>
      <w:r w:rsidR="00CC3AAD" w:rsidRPr="00996B80">
        <w:t>client’s</w:t>
      </w:r>
      <w:r w:rsidR="00762F70" w:rsidRPr="00996B80">
        <w:t xml:space="preserve"> </w:t>
      </w:r>
      <w:r w:rsidR="00B32568" w:rsidRPr="00996B80">
        <w:t>digital safety and uphold the CIA triad of confidentiality, integrity and availability.</w:t>
      </w:r>
    </w:p>
    <w:p w14:paraId="5E8E92C1" w14:textId="49544E03" w:rsidR="00124993" w:rsidRPr="00996B80" w:rsidRDefault="006D3D9A">
      <w:r w:rsidRPr="00996B80">
        <w:t>The Agile methodol</w:t>
      </w:r>
      <w:r w:rsidR="00766551" w:rsidRPr="00996B80">
        <w:t xml:space="preserve">ogy was used to </w:t>
      </w:r>
      <w:r w:rsidR="008E3606" w:rsidRPr="00996B80">
        <w:t>manage the team, with meetings</w:t>
      </w:r>
      <w:r w:rsidR="00F131E2" w:rsidRPr="00996B80">
        <w:t xml:space="preserve"> held biweekly. </w:t>
      </w:r>
      <w:r w:rsidR="0014685C" w:rsidRPr="00996B80">
        <w:t xml:space="preserve">The team is allocated tasks </w:t>
      </w:r>
      <w:r w:rsidR="00CC3AAD" w:rsidRPr="00996B80">
        <w:t>biweekly</w:t>
      </w:r>
      <w:r w:rsidR="00BA0E0B" w:rsidRPr="00996B80">
        <w:t>. The Agile methodology was used, as it best fit the changing requirements and scope of a penetration te</w:t>
      </w:r>
      <w:r w:rsidR="00124993" w:rsidRPr="00996B80">
        <w:t xml:space="preserve">st. </w:t>
      </w:r>
      <w:r w:rsidR="00D23B98" w:rsidRPr="00996B80">
        <w:t xml:space="preserve">The Agile approach lets </w:t>
      </w:r>
      <w:r w:rsidR="00DA1904" w:rsidRPr="00996B80">
        <w:t xml:space="preserve">the team change the approach as we go and can compensate for any present </w:t>
      </w:r>
      <w:r w:rsidR="00ED22E7" w:rsidRPr="00996B80">
        <w:t>issues</w:t>
      </w:r>
      <w:r w:rsidR="00481799" w:rsidRPr="00996B80">
        <w:t xml:space="preserve">. </w:t>
      </w:r>
    </w:p>
    <w:p w14:paraId="615E4413" w14:textId="6C54A693" w:rsidR="00481799" w:rsidRPr="00996B80" w:rsidRDefault="00481799">
      <w:r w:rsidRPr="00996B80">
        <w:t>A RAID log will be kept for the client. This will include</w:t>
      </w:r>
      <w:r w:rsidR="003541E6" w:rsidRPr="00996B80">
        <w:t xml:space="preserve"> risks, assumptions, issues and dependencies for the project. This allows us to quickly update the client during biweekly meetings about encountered issues</w:t>
      </w:r>
      <w:r w:rsidR="00ED3F01" w:rsidRPr="00996B80">
        <w:t xml:space="preserve"> in all phases of the project. </w:t>
      </w:r>
      <w:r w:rsidR="00703947" w:rsidRPr="00996B80">
        <w:t xml:space="preserve">This is shown to the client </w:t>
      </w:r>
      <w:r w:rsidR="003C0D30" w:rsidRPr="00996B80">
        <w:t>biweekly</w:t>
      </w:r>
      <w:r w:rsidR="00703947" w:rsidRPr="00996B80">
        <w:t xml:space="preserve"> to keep them updated about present issues. </w:t>
      </w:r>
    </w:p>
    <w:p w14:paraId="3C72EC8E" w14:textId="72E92956" w:rsidR="00601181" w:rsidRPr="00996B80" w:rsidRDefault="005147BF">
      <w:r w:rsidRPr="00996B80">
        <w:t xml:space="preserve">A Gantt chart will be used to </w:t>
      </w:r>
      <w:r w:rsidR="00E106CD" w:rsidRPr="00996B80">
        <w:t xml:space="preserve">keep track of present tasks, and to discover if the team is on track. </w:t>
      </w:r>
      <w:r w:rsidR="004D6D2C" w:rsidRPr="00996B80">
        <w:t>Due to the nature of this project, this may change a</w:t>
      </w:r>
      <w:r w:rsidR="00EF1688" w:rsidRPr="00996B80">
        <w:t xml:space="preserve">s the team progresses across the penetration test. </w:t>
      </w:r>
      <w:r w:rsidR="0036361D" w:rsidRPr="00996B80">
        <w:t xml:space="preserve">If we are not on track with the Gantt chart, the client will be </w:t>
      </w:r>
      <w:r w:rsidR="006E2D02" w:rsidRPr="00996B80">
        <w:t>al</w:t>
      </w:r>
      <w:r w:rsidR="00287098" w:rsidRPr="00996B80">
        <w:t xml:space="preserve">erted, and a team meeting will be held to decide how to proceed, how to make up lost time and </w:t>
      </w:r>
      <w:r w:rsidR="00CB6912" w:rsidRPr="00996B80">
        <w:t>what we can do to mitigate the risk in future</w:t>
      </w:r>
      <w:r w:rsidR="00C37FDF" w:rsidRPr="00996B80">
        <w:t>.</w:t>
      </w:r>
    </w:p>
    <w:p w14:paraId="7672A938" w14:textId="7B6C2DD0" w:rsidR="005D13BB" w:rsidRPr="00996B80" w:rsidRDefault="00E55ADB">
      <w:r w:rsidRPr="00996B80">
        <w:t>Several</w:t>
      </w:r>
      <w:r w:rsidR="005D13BB" w:rsidRPr="00996B80">
        <w:t xml:space="preserve"> </w:t>
      </w:r>
      <w:r w:rsidR="00127F57" w:rsidRPr="00996B80">
        <w:t>hacks stem from compromise of IoT devices, which are held to fewer industry security standards</w:t>
      </w:r>
      <w:r w:rsidR="00632416" w:rsidRPr="00996B80">
        <w:t xml:space="preserve">. An example of this is </w:t>
      </w:r>
      <w:r w:rsidR="001260C5" w:rsidRPr="00996B80">
        <w:t>the large data leak from Target in 2013. The malicious actor initially accessed the system by compromising internet connected Air Conditioners. (</w:t>
      </w:r>
      <w:r w:rsidR="00EF0064" w:rsidRPr="00996B80">
        <w:t>infosecurity-magazine.com, 2014)</w:t>
      </w:r>
      <w:r w:rsidR="00A17AF0" w:rsidRPr="00996B80">
        <w:t xml:space="preserve">. </w:t>
      </w:r>
      <w:r w:rsidR="007E6E8B" w:rsidRPr="00996B80">
        <w:t xml:space="preserve">This is an example of </w:t>
      </w:r>
      <w:r w:rsidR="00326E7A" w:rsidRPr="00996B80">
        <w:t xml:space="preserve">the importance of IoT security to prevent large breaches. </w:t>
      </w:r>
      <w:r w:rsidR="00A17AF0" w:rsidRPr="00996B80">
        <w:t xml:space="preserve">Throughout this project we aim to assist in preventing similar breaches. </w:t>
      </w:r>
    </w:p>
    <w:p w14:paraId="339D39B8" w14:textId="423C4534" w:rsidR="00F37055" w:rsidRPr="00996B80" w:rsidRDefault="00F37055">
      <w:r w:rsidRPr="00996B80">
        <w:t xml:space="preserve">The success criteria for the project include comprehensive identification and documentation of vulnerabilities along with risk ratings for each </w:t>
      </w:r>
      <w:r w:rsidR="00E55ADB" w:rsidRPr="00996B80">
        <w:t>finding</w:t>
      </w:r>
      <w:r w:rsidRPr="00996B80">
        <w:t xml:space="preserve"> and actionable mitigations to continue to enhance the security of the LoRaWAN devices. </w:t>
      </w:r>
    </w:p>
    <w:p w14:paraId="1A8FFACC" w14:textId="639CAA95" w:rsidR="00F37055" w:rsidRPr="00996B80" w:rsidRDefault="00137626">
      <w:r w:rsidRPr="00996B80">
        <w:t>While the used scope</w:t>
      </w:r>
      <w:r w:rsidR="002D49E7" w:rsidRPr="00996B80">
        <w:t xml:space="preserve"> was large, this was approached by </w:t>
      </w:r>
      <w:r w:rsidR="00FB2F09" w:rsidRPr="00996B80">
        <w:t xml:space="preserve">each member </w:t>
      </w:r>
      <w:r w:rsidR="00E55ADB" w:rsidRPr="00996B80">
        <w:t xml:space="preserve">given a different </w:t>
      </w:r>
      <w:r w:rsidR="009C5179" w:rsidRPr="00996B80">
        <w:t xml:space="preserve">section that aligned with their personal experience and interests. This </w:t>
      </w:r>
      <w:r w:rsidR="000C3F3C" w:rsidRPr="00996B80">
        <w:t xml:space="preserve">was done to motivate the team members </w:t>
      </w:r>
      <w:proofErr w:type="gramStart"/>
      <w:r w:rsidR="000C3F3C" w:rsidRPr="00996B80">
        <w:t>in order to</w:t>
      </w:r>
      <w:proofErr w:type="gramEnd"/>
      <w:r w:rsidR="000C3F3C" w:rsidRPr="00996B80">
        <w:t xml:space="preserve"> do </w:t>
      </w:r>
      <w:r w:rsidR="00C33AC7" w:rsidRPr="00996B80">
        <w:t xml:space="preserve">align with their own interests. </w:t>
      </w:r>
    </w:p>
    <w:p w14:paraId="6A5DB2E3" w14:textId="6DC63718" w:rsidR="00C33AC7" w:rsidRPr="00996B80" w:rsidRDefault="00C33AC7">
      <w:r w:rsidRPr="00996B80">
        <w:t xml:space="preserve">Overall, </w:t>
      </w:r>
      <w:r w:rsidR="00E8352D" w:rsidRPr="00996B80">
        <w:t>LoRaWAN</w:t>
      </w:r>
      <w:r w:rsidRPr="00996B80">
        <w:t xml:space="preserve"> technology </w:t>
      </w:r>
      <w:r w:rsidR="00E93C69" w:rsidRPr="00996B80">
        <w:t xml:space="preserve">security allows </w:t>
      </w:r>
      <w:r w:rsidR="00791B2A" w:rsidRPr="00996B80">
        <w:t xml:space="preserve">us to help the client ensure security in their own use cases and contributes to the overall Dragino security. </w:t>
      </w:r>
    </w:p>
    <w:p w14:paraId="1768311C" w14:textId="77777777" w:rsidR="00F37055" w:rsidRPr="00996B80" w:rsidRDefault="00F37055"/>
    <w:p w14:paraId="36EEC776" w14:textId="3156B142" w:rsidR="000655F9" w:rsidRPr="00996B80" w:rsidRDefault="000655F9">
      <w:pPr>
        <w:rPr>
          <w:rFonts w:eastAsiaTheme="majorEastAsia" w:cstheme="majorBidi"/>
          <w:b/>
          <w:bCs/>
          <w:smallCaps/>
          <w:color w:val="000000" w:themeColor="text1"/>
          <w:sz w:val="30"/>
          <w:szCs w:val="28"/>
        </w:rPr>
      </w:pPr>
      <w:r w:rsidRPr="00996B80">
        <w:br w:type="page"/>
      </w:r>
    </w:p>
    <w:p w14:paraId="55B8553D" w14:textId="6E1BADFD" w:rsidR="004D7B3D" w:rsidRPr="00996B80" w:rsidRDefault="004D7B3D" w:rsidP="00DC024D">
      <w:pPr>
        <w:pStyle w:val="Heading2"/>
      </w:pPr>
      <w:bookmarkStart w:id="7" w:name="_Toc197264295"/>
      <w:r w:rsidRPr="00996B80">
        <w:lastRenderedPageBreak/>
        <w:t>Aim</w:t>
      </w:r>
      <w:bookmarkEnd w:id="7"/>
    </w:p>
    <w:p w14:paraId="4CB6B8A1" w14:textId="65F395C2" w:rsidR="004D7B3D" w:rsidRPr="00996B80" w:rsidRDefault="001A49B8" w:rsidP="001A49B8">
      <w:pPr>
        <w:spacing w:after="236" w:line="263" w:lineRule="auto"/>
      </w:pPr>
      <w:r w:rsidRPr="00996B80">
        <w:t>This project will aim to</w:t>
      </w:r>
      <w:r w:rsidR="00A42C54" w:rsidRPr="00996B80">
        <w:t xml:space="preserve"> test the complete</w:t>
      </w:r>
      <w:r w:rsidR="00A12C9B" w:rsidRPr="00996B80">
        <w:t xml:space="preserve"> security of the </w:t>
      </w:r>
      <w:r w:rsidR="00A8174A" w:rsidRPr="00996B80">
        <w:t>LoRaWAN</w:t>
      </w:r>
      <w:r w:rsidR="00A12C9B" w:rsidRPr="00996B80">
        <w:t xml:space="preserve"> network. This project will test the security of: </w:t>
      </w:r>
    </w:p>
    <w:p w14:paraId="0C22BBD0" w14:textId="76C53FA7" w:rsidR="00A12C9B" w:rsidRPr="00996B80" w:rsidRDefault="00A12C9B" w:rsidP="004929F5">
      <w:pPr>
        <w:pStyle w:val="ListParagraph"/>
        <w:numPr>
          <w:ilvl w:val="0"/>
          <w:numId w:val="4"/>
        </w:numPr>
        <w:spacing w:after="236" w:line="263" w:lineRule="auto"/>
      </w:pPr>
      <w:r w:rsidRPr="00996B80">
        <w:t>LoRaWAN protocol communication</w:t>
      </w:r>
    </w:p>
    <w:p w14:paraId="7F521599" w14:textId="01258567" w:rsidR="00A12C9B" w:rsidRPr="00996B80" w:rsidRDefault="00B24FCF" w:rsidP="004929F5">
      <w:pPr>
        <w:pStyle w:val="ListParagraph"/>
        <w:numPr>
          <w:ilvl w:val="0"/>
          <w:numId w:val="4"/>
        </w:numPr>
        <w:spacing w:after="236" w:line="263" w:lineRule="auto"/>
      </w:pPr>
      <w:r w:rsidRPr="00996B80">
        <w:t>HTTP web server security</w:t>
      </w:r>
    </w:p>
    <w:p w14:paraId="76BAE29F" w14:textId="17E93783" w:rsidR="00B24FCF" w:rsidRPr="00996B80" w:rsidRDefault="00B24FCF" w:rsidP="004929F5">
      <w:pPr>
        <w:pStyle w:val="ListParagraph"/>
        <w:numPr>
          <w:ilvl w:val="0"/>
          <w:numId w:val="4"/>
        </w:numPr>
        <w:spacing w:after="236" w:line="263" w:lineRule="auto"/>
      </w:pPr>
      <w:r w:rsidRPr="00996B80">
        <w:t>System integrity</w:t>
      </w:r>
    </w:p>
    <w:p w14:paraId="41037840" w14:textId="4EC667CC" w:rsidR="00B24FCF" w:rsidRPr="00085059" w:rsidRDefault="006213A3" w:rsidP="00B24FCF">
      <w:pPr>
        <w:spacing w:after="236" w:line="263" w:lineRule="auto"/>
      </w:pPr>
      <w:r w:rsidRPr="00996B80">
        <w:t xml:space="preserve">We will define success in this project, not by how many vulnerabilities are found, but by </w:t>
      </w:r>
      <w:r w:rsidR="00C448D7" w:rsidRPr="00996B80">
        <w:t>following a methodology to ensure full application coverage.</w:t>
      </w:r>
    </w:p>
    <w:p w14:paraId="18D5C764" w14:textId="0F502B01" w:rsidR="009525A9" w:rsidRPr="000317DD" w:rsidRDefault="001E6333" w:rsidP="7FBAB598">
      <w:pPr>
        <w:pStyle w:val="Heading1"/>
        <w:rPr>
          <w:sz w:val="40"/>
          <w:szCs w:val="40"/>
        </w:rPr>
      </w:pPr>
      <w:bookmarkStart w:id="8" w:name="_Toc197264296"/>
      <w:r w:rsidRPr="7FBAB598">
        <w:rPr>
          <w:sz w:val="40"/>
          <w:szCs w:val="40"/>
        </w:rPr>
        <w:lastRenderedPageBreak/>
        <w:t>Method</w:t>
      </w:r>
      <w:bookmarkEnd w:id="8"/>
    </w:p>
    <w:p w14:paraId="4FE86033" w14:textId="77777777" w:rsidR="00EB5EB9" w:rsidRDefault="00EB5EB9" w:rsidP="00EB5EB9">
      <w:pPr>
        <w:pStyle w:val="Heading2"/>
      </w:pPr>
      <w:bookmarkStart w:id="9" w:name="_Toc197264297"/>
      <w:r>
        <w:t>Vulnerability Analysis</w:t>
      </w:r>
      <w:bookmarkEnd w:id="9"/>
    </w:p>
    <w:p w14:paraId="6AB6353F" w14:textId="77777777" w:rsidR="00EB5EB9" w:rsidRDefault="00EB5EB9" w:rsidP="00EB5EB9">
      <w:pPr>
        <w:pStyle w:val="Heading3"/>
      </w:pPr>
      <w:bookmarkStart w:id="10" w:name="_Toc197264298"/>
      <w:r>
        <w:t>Publicly available admin account credentials</w:t>
      </w:r>
      <w:bookmarkEnd w:id="10"/>
    </w:p>
    <w:p w14:paraId="6B25A1E7" w14:textId="524610EE" w:rsidR="00EB5EB9" w:rsidRDefault="00EB5EB9" w:rsidP="00EB5EB9">
      <w:r>
        <w:t>The default credentials for the gateway are publicly available and easy to find (Figure 3.3.1.1</w:t>
      </w:r>
      <w:proofErr w:type="gramStart"/>
      <w:r>
        <w:t>), and</w:t>
      </w:r>
      <w:proofErr w:type="gramEnd"/>
      <w:r>
        <w:t xml:space="preserve"> are linked to the root account on the gateway, meaning that they allow for high level system access by default.</w:t>
      </w:r>
      <w:r w:rsidR="004B38CE">
        <w:t xml:space="preserve"> These are also both very insecure, simply being the username “root” or “admin”, a common default for a </w:t>
      </w:r>
      <w:proofErr w:type="gramStart"/>
      <w:r w:rsidR="004B38CE">
        <w:t>high level</w:t>
      </w:r>
      <w:proofErr w:type="gramEnd"/>
      <w:r w:rsidR="004B38CE">
        <w:t xml:space="preserve"> user, and the password simply being “</w:t>
      </w:r>
      <w:proofErr w:type="spellStart"/>
      <w:r w:rsidR="004B38CE">
        <w:t>dragino</w:t>
      </w:r>
      <w:proofErr w:type="spellEnd"/>
      <w:r w:rsidR="004B38CE">
        <w:t xml:space="preserve">”, the name of the company that produces this specific product, which means it is </w:t>
      </w:r>
      <w:r w:rsidR="00963204">
        <w:t>easily guessable, and likely to appear on specialised wordlists that would be used for password cracking.</w:t>
      </w:r>
    </w:p>
    <w:p w14:paraId="1DC109F7" w14:textId="77777777" w:rsidR="00EB5EB9" w:rsidRDefault="00EB5EB9" w:rsidP="00EB5EB9">
      <w:pPr>
        <w:jc w:val="center"/>
      </w:pPr>
      <w:r w:rsidRPr="00226900">
        <w:rPr>
          <w:noProof/>
        </w:rPr>
        <w:drawing>
          <wp:inline distT="0" distB="0" distL="0" distR="0" wp14:anchorId="2B6B51AE" wp14:editId="4F293CD4">
            <wp:extent cx="2793865" cy="581025"/>
            <wp:effectExtent l="0" t="0" r="6985" b="0"/>
            <wp:docPr id="189634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28795" name=""/>
                    <pic:cNvPicPr/>
                  </pic:nvPicPr>
                  <pic:blipFill rotWithShape="1">
                    <a:blip r:embed="rId23"/>
                    <a:srcRect r="65496" b="26562"/>
                    <a:stretch/>
                  </pic:blipFill>
                  <pic:spPr bwMode="auto">
                    <a:xfrm>
                      <a:off x="0" y="0"/>
                      <a:ext cx="2795741" cy="581415"/>
                    </a:xfrm>
                    <a:prstGeom prst="rect">
                      <a:avLst/>
                    </a:prstGeom>
                    <a:ln>
                      <a:noFill/>
                    </a:ln>
                    <a:extLst>
                      <a:ext uri="{53640926-AAD7-44D8-BBD7-CCE9431645EC}">
                        <a14:shadowObscured xmlns:a14="http://schemas.microsoft.com/office/drawing/2010/main"/>
                      </a:ext>
                    </a:extLst>
                  </pic:spPr>
                </pic:pic>
              </a:graphicData>
            </a:graphic>
          </wp:inline>
        </w:drawing>
      </w:r>
    </w:p>
    <w:p w14:paraId="11A803B4" w14:textId="77777777" w:rsidR="00EB5EB9" w:rsidRDefault="00EB5EB9" w:rsidP="00EB5EB9">
      <w:pPr>
        <w:jc w:val="center"/>
        <w:rPr>
          <w:i/>
          <w:iCs/>
        </w:rPr>
      </w:pPr>
      <w:r>
        <w:rPr>
          <w:i/>
          <w:iCs/>
        </w:rPr>
        <w:t>Figure 3.3.1.1: Default credentials for the gateway.</w:t>
      </w:r>
    </w:p>
    <w:p w14:paraId="75A2C1FD" w14:textId="77777777" w:rsidR="00EB5EB9" w:rsidRPr="000A2AF3" w:rsidRDefault="00EB5EB9" w:rsidP="00EB5EB9">
      <w:r>
        <w:t>Once logged in, the web interface provides detailed information as to the gateway’s hardware information (Figure 3.3.1.2) and provides various functionality to change options related to underlying systems on the gateway, mainly such as the password functionality and the SSH service (Figure 3.3.1.3</w:t>
      </w:r>
      <w:proofErr w:type="gramStart"/>
      <w:r>
        <w:t>), and</w:t>
      </w:r>
      <w:proofErr w:type="gramEnd"/>
      <w:r>
        <w:t xml:space="preserve"> requires no further authentication or authorization.</w:t>
      </w:r>
    </w:p>
    <w:p w14:paraId="7FF9108D" w14:textId="77777777" w:rsidR="00EB5EB9" w:rsidRDefault="00EB5EB9" w:rsidP="00EB5EB9">
      <w:pPr>
        <w:jc w:val="center"/>
        <w:rPr>
          <w:i/>
          <w:iCs/>
        </w:rPr>
      </w:pPr>
      <w:r w:rsidRPr="00F3309E">
        <w:rPr>
          <w:noProof/>
        </w:rPr>
        <w:drawing>
          <wp:inline distT="0" distB="0" distL="0" distR="0" wp14:anchorId="7C0F68D4" wp14:editId="763588B8">
            <wp:extent cx="4724809" cy="769687"/>
            <wp:effectExtent l="0" t="0" r="0" b="0"/>
            <wp:docPr id="15386454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45412" name="Picture 1" descr="A screenshot of a computer&#10;&#10;AI-generated content may be incorrect."/>
                    <pic:cNvPicPr/>
                  </pic:nvPicPr>
                  <pic:blipFill>
                    <a:blip r:embed="rId24"/>
                    <a:stretch>
                      <a:fillRect/>
                    </a:stretch>
                  </pic:blipFill>
                  <pic:spPr>
                    <a:xfrm>
                      <a:off x="0" y="0"/>
                      <a:ext cx="4724809" cy="769687"/>
                    </a:xfrm>
                    <a:prstGeom prst="rect">
                      <a:avLst/>
                    </a:prstGeom>
                  </pic:spPr>
                </pic:pic>
              </a:graphicData>
            </a:graphic>
          </wp:inline>
        </w:drawing>
      </w:r>
    </w:p>
    <w:p w14:paraId="10FCE4FD" w14:textId="77777777" w:rsidR="00EB5EB9" w:rsidRPr="00841795" w:rsidRDefault="00EB5EB9" w:rsidP="00EB5EB9">
      <w:pPr>
        <w:jc w:val="center"/>
        <w:rPr>
          <w:i/>
          <w:iCs/>
        </w:rPr>
      </w:pPr>
      <w:r>
        <w:rPr>
          <w:i/>
          <w:iCs/>
        </w:rPr>
        <w:t>Figure 3.3.1.2: The gateway’s firmware and MAC address information.</w:t>
      </w:r>
    </w:p>
    <w:p w14:paraId="50E989D0" w14:textId="77777777" w:rsidR="00EB5EB9" w:rsidRDefault="00EB5EB9" w:rsidP="00EB5EB9">
      <w:pPr>
        <w:jc w:val="center"/>
        <w:rPr>
          <w:i/>
          <w:iCs/>
        </w:rPr>
      </w:pPr>
      <w:r w:rsidRPr="008016BE">
        <w:rPr>
          <w:noProof/>
        </w:rPr>
        <w:drawing>
          <wp:inline distT="0" distB="0" distL="0" distR="0" wp14:anchorId="7ECAF6D9" wp14:editId="4B6CD459">
            <wp:extent cx="4740051" cy="2415749"/>
            <wp:effectExtent l="0" t="0" r="3810" b="3810"/>
            <wp:docPr id="2100853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53929" name="Picture 1" descr="A screenshot of a computer&#10;&#10;AI-generated content may be incorrect."/>
                    <pic:cNvPicPr/>
                  </pic:nvPicPr>
                  <pic:blipFill>
                    <a:blip r:embed="rId25"/>
                    <a:stretch>
                      <a:fillRect/>
                    </a:stretch>
                  </pic:blipFill>
                  <pic:spPr>
                    <a:xfrm>
                      <a:off x="0" y="0"/>
                      <a:ext cx="4740051" cy="2415749"/>
                    </a:xfrm>
                    <a:prstGeom prst="rect">
                      <a:avLst/>
                    </a:prstGeom>
                  </pic:spPr>
                </pic:pic>
              </a:graphicData>
            </a:graphic>
          </wp:inline>
        </w:drawing>
      </w:r>
    </w:p>
    <w:p w14:paraId="2A58CA7A" w14:textId="77777777" w:rsidR="00EB5EB9" w:rsidRPr="00BE1470" w:rsidRDefault="00EB5EB9" w:rsidP="00EB5EB9">
      <w:pPr>
        <w:jc w:val="center"/>
        <w:rPr>
          <w:i/>
          <w:iCs/>
        </w:rPr>
      </w:pPr>
      <w:r>
        <w:rPr>
          <w:i/>
          <w:iCs/>
        </w:rPr>
        <w:t>Figure 3.3.1.3: Password and service management options.</w:t>
      </w:r>
    </w:p>
    <w:p w14:paraId="2B5C82F6" w14:textId="77777777" w:rsidR="00EB5EB9" w:rsidRDefault="00EB5EB9" w:rsidP="00EB5EB9">
      <w:pPr>
        <w:pStyle w:val="Heading3"/>
      </w:pPr>
      <w:bookmarkStart w:id="11" w:name="_Toc197264299"/>
      <w:r>
        <w:t>Weak cryptography through http protocol</w:t>
      </w:r>
      <w:bookmarkEnd w:id="11"/>
    </w:p>
    <w:p w14:paraId="1718ECA3" w14:textId="77777777" w:rsidR="00EB5EB9" w:rsidRDefault="00EB5EB9" w:rsidP="00EB5EB9">
      <w:r>
        <w:t>The gateway utilises HTTP by default (Figure 3.3.2.1), which poses an issue as data sent via this protocol isn’t encrypted at all, presenting a potential issue if communications between a user and the web app are recorded by a third party, potentially using a tool such as Wireshark (Figure 3.3.2.2).</w:t>
      </w:r>
    </w:p>
    <w:p w14:paraId="323AF7D1" w14:textId="77777777" w:rsidR="00EB5EB9" w:rsidRDefault="00EB5EB9" w:rsidP="00EB5EB9">
      <w:pPr>
        <w:jc w:val="center"/>
      </w:pPr>
      <w:r w:rsidRPr="00145EDF">
        <w:rPr>
          <w:noProof/>
        </w:rPr>
        <w:lastRenderedPageBreak/>
        <w:drawing>
          <wp:inline distT="0" distB="0" distL="0" distR="0" wp14:anchorId="291B3B5E" wp14:editId="14C1413E">
            <wp:extent cx="2970871" cy="876300"/>
            <wp:effectExtent l="0" t="0" r="1270" b="0"/>
            <wp:docPr id="3191617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61785" name="Picture 1" descr="A screenshot of a computer&#10;&#10;AI-generated content may be incorrect."/>
                    <pic:cNvPicPr/>
                  </pic:nvPicPr>
                  <pic:blipFill>
                    <a:blip r:embed="rId26"/>
                    <a:stretch>
                      <a:fillRect/>
                    </a:stretch>
                  </pic:blipFill>
                  <pic:spPr>
                    <a:xfrm>
                      <a:off x="0" y="0"/>
                      <a:ext cx="2977829" cy="878352"/>
                    </a:xfrm>
                    <a:prstGeom prst="rect">
                      <a:avLst/>
                    </a:prstGeom>
                  </pic:spPr>
                </pic:pic>
              </a:graphicData>
            </a:graphic>
          </wp:inline>
        </w:drawing>
      </w:r>
    </w:p>
    <w:p w14:paraId="1B41D529" w14:textId="77777777" w:rsidR="00EB5EB9" w:rsidRDefault="00EB5EB9" w:rsidP="00EB5EB9">
      <w:pPr>
        <w:jc w:val="center"/>
        <w:rPr>
          <w:i/>
          <w:iCs/>
        </w:rPr>
      </w:pPr>
      <w:r>
        <w:rPr>
          <w:i/>
          <w:iCs/>
        </w:rPr>
        <w:t>Figure 3.3.2.1: The HTTP service is enabled by default.</w:t>
      </w:r>
    </w:p>
    <w:p w14:paraId="479B3D44" w14:textId="77777777" w:rsidR="00EB5EB9" w:rsidRDefault="00EB5EB9" w:rsidP="00EB5EB9">
      <w:pPr>
        <w:jc w:val="center"/>
      </w:pPr>
      <w:r>
        <w:rPr>
          <w:noProof/>
        </w:rPr>
        <w:drawing>
          <wp:inline distT="0" distB="0" distL="0" distR="0" wp14:anchorId="54F0B4EC" wp14:editId="3159B3ED">
            <wp:extent cx="6069968" cy="1739900"/>
            <wp:effectExtent l="0" t="0" r="6985" b="0"/>
            <wp:docPr id="93415193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51938" name="Picture 2" descr="A screenshot of a computer&#10;&#10;AI-generated content may be incorrec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23246" b="67796"/>
                    <a:stretch/>
                  </pic:blipFill>
                  <pic:spPr bwMode="auto">
                    <a:xfrm>
                      <a:off x="0" y="0"/>
                      <a:ext cx="6084191" cy="1743977"/>
                    </a:xfrm>
                    <a:prstGeom prst="rect">
                      <a:avLst/>
                    </a:prstGeom>
                    <a:noFill/>
                    <a:ln>
                      <a:noFill/>
                    </a:ln>
                    <a:extLst>
                      <a:ext uri="{53640926-AAD7-44D8-BBD7-CCE9431645EC}">
                        <a14:shadowObscured xmlns:a14="http://schemas.microsoft.com/office/drawing/2010/main"/>
                      </a:ext>
                    </a:extLst>
                  </pic:spPr>
                </pic:pic>
              </a:graphicData>
            </a:graphic>
          </wp:inline>
        </w:drawing>
      </w:r>
      <w:r w:rsidRPr="00A22A66">
        <w:rPr>
          <w:noProof/>
        </w:rPr>
        <w:drawing>
          <wp:inline distT="0" distB="0" distL="0" distR="0" wp14:anchorId="59585E0B" wp14:editId="2E1CA8C2">
            <wp:extent cx="2923309" cy="152400"/>
            <wp:effectExtent l="0" t="0" r="0" b="0"/>
            <wp:docPr id="1947692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92111" name=""/>
                    <pic:cNvPicPr/>
                  </pic:nvPicPr>
                  <pic:blipFill>
                    <a:blip r:embed="rId28"/>
                    <a:stretch>
                      <a:fillRect/>
                    </a:stretch>
                  </pic:blipFill>
                  <pic:spPr>
                    <a:xfrm>
                      <a:off x="0" y="0"/>
                      <a:ext cx="2926627" cy="152573"/>
                    </a:xfrm>
                    <a:prstGeom prst="rect">
                      <a:avLst/>
                    </a:prstGeom>
                  </pic:spPr>
                </pic:pic>
              </a:graphicData>
            </a:graphic>
          </wp:inline>
        </w:drawing>
      </w:r>
    </w:p>
    <w:p w14:paraId="298A3C76" w14:textId="77777777" w:rsidR="00EB5EB9" w:rsidRDefault="00EB5EB9" w:rsidP="00EB5EB9">
      <w:pPr>
        <w:jc w:val="center"/>
        <w:rPr>
          <w:i/>
          <w:iCs/>
        </w:rPr>
      </w:pPr>
      <w:r>
        <w:rPr>
          <w:i/>
          <w:iCs/>
        </w:rPr>
        <w:t>Figure 3.3.2.2: The unencrypted credentials being recorded in a Wireshark session</w:t>
      </w:r>
    </w:p>
    <w:p w14:paraId="5743650D" w14:textId="1E02AAAF" w:rsidR="0065158D" w:rsidRPr="0065158D" w:rsidRDefault="0065158D" w:rsidP="0065158D">
      <w:r>
        <w:t>These credentials are also sent in every packe</w:t>
      </w:r>
      <w:r w:rsidR="009E06A5">
        <w:t>t</w:t>
      </w:r>
      <w:r>
        <w:t xml:space="preserve"> </w:t>
      </w:r>
      <w:r w:rsidR="009A5EA0">
        <w:t xml:space="preserve">to/from the device, </w:t>
      </w:r>
      <w:r w:rsidR="00110E23">
        <w:t xml:space="preserve">just base64 encoded. This means that even if the initial login packet wasn’t captured, it would still potentially be possible to gleam the </w:t>
      </w:r>
      <w:r w:rsidR="002B0FAF">
        <w:t>credentials in use on the system, had they been changed from the default.</w:t>
      </w:r>
    </w:p>
    <w:p w14:paraId="373E3DC7" w14:textId="77777777" w:rsidR="00EB5EB9" w:rsidRPr="00FE3040" w:rsidRDefault="00EB5EB9" w:rsidP="00EB5EB9">
      <w:pPr>
        <w:jc w:val="center"/>
        <w:rPr>
          <w:i/>
          <w:iCs/>
        </w:rPr>
      </w:pPr>
    </w:p>
    <w:p w14:paraId="69D4DCFF" w14:textId="77777777" w:rsidR="00EB5EB9" w:rsidRDefault="00EB5EB9" w:rsidP="00EB5EB9">
      <w:pPr>
        <w:pStyle w:val="Heading3"/>
      </w:pPr>
      <w:bookmarkStart w:id="12" w:name="_Toc197264300"/>
      <w:r>
        <w:t>CVE-2024-6387</w:t>
      </w:r>
      <w:bookmarkEnd w:id="12"/>
    </w:p>
    <w:p w14:paraId="262F1D72" w14:textId="77777777" w:rsidR="00EB5EB9" w:rsidRDefault="00EB5EB9" w:rsidP="00EB5EB9"/>
    <w:p w14:paraId="78896D16" w14:textId="77777777" w:rsidR="00EB5EB9" w:rsidRDefault="00EB5EB9" w:rsidP="00EB5EB9">
      <w:r w:rsidRPr="003F3370">
        <w:t xml:space="preserve">The version of OpenSSH installed on the gateway, as seen in the Nmap scans, is (insert version). This is notably potential vulnerable to CVE-2024-6387, also known as </w:t>
      </w:r>
      <w:proofErr w:type="spellStart"/>
      <w:r w:rsidRPr="003F3370">
        <w:t>regreSSHion</w:t>
      </w:r>
      <w:proofErr w:type="spellEnd"/>
      <w:r w:rsidRPr="003F3370">
        <w:t xml:space="preserve">. This utilises a race condition present in this version of OpenSSH and can lead to running unauthorised commands. </w:t>
      </w:r>
      <w:r>
        <w:t xml:space="preserve">An online proof of concept tool was used to test this </w:t>
      </w:r>
      <w:sdt>
        <w:sdtPr>
          <w:id w:val="-1083527755"/>
          <w:citation/>
        </w:sdtPr>
        <w:sdtContent>
          <w:r>
            <w:fldChar w:fldCharType="begin"/>
          </w:r>
          <w:r>
            <w:instrText xml:space="preserve"> CITATION Kar24 \l 2057 </w:instrText>
          </w:r>
          <w:r>
            <w:fldChar w:fldCharType="separate"/>
          </w:r>
          <w:r>
            <w:rPr>
              <w:noProof/>
            </w:rPr>
            <w:t>(Karmakstylez, 2024)</w:t>
          </w:r>
          <w:r>
            <w:fldChar w:fldCharType="end"/>
          </w:r>
        </w:sdtContent>
      </w:sdt>
      <w:r>
        <w:t>. This code featured both scanning (Figure 3.3.3.1) and exploitation (Figure 3.3.3.2) tools.</w:t>
      </w:r>
    </w:p>
    <w:p w14:paraId="4B2ADA8E" w14:textId="77777777" w:rsidR="00EB5EB9" w:rsidRDefault="00EB5EB9" w:rsidP="00EB5EB9">
      <w:pPr>
        <w:jc w:val="center"/>
      </w:pPr>
      <w:r>
        <w:rPr>
          <w:noProof/>
        </w:rPr>
        <w:drawing>
          <wp:inline distT="0" distB="0" distL="0" distR="0" wp14:anchorId="1C82EF5F" wp14:editId="45AA10A4">
            <wp:extent cx="2573140" cy="2309362"/>
            <wp:effectExtent l="0" t="0" r="0" b="0"/>
            <wp:docPr id="1472854896" name="Picture 2"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54896" name="Picture 2" descr="A computer screen with text and images&#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09314" cy="2341828"/>
                    </a:xfrm>
                    <a:prstGeom prst="rect">
                      <a:avLst/>
                    </a:prstGeom>
                    <a:noFill/>
                    <a:ln>
                      <a:noFill/>
                    </a:ln>
                  </pic:spPr>
                </pic:pic>
              </a:graphicData>
            </a:graphic>
          </wp:inline>
        </w:drawing>
      </w:r>
    </w:p>
    <w:p w14:paraId="460F5346" w14:textId="77777777" w:rsidR="00EB5EB9" w:rsidRDefault="00EB5EB9" w:rsidP="00EB5EB9">
      <w:pPr>
        <w:jc w:val="center"/>
        <w:rPr>
          <w:i/>
          <w:iCs/>
        </w:rPr>
      </w:pPr>
      <w:r>
        <w:rPr>
          <w:i/>
          <w:iCs/>
        </w:rPr>
        <w:t>Figure 3.3.3.1: Utilising the scanning capabilities to confirm the OpenSSH version running.</w:t>
      </w:r>
    </w:p>
    <w:p w14:paraId="54FA8E87" w14:textId="77777777" w:rsidR="00EB5EB9" w:rsidRDefault="00EB5EB9" w:rsidP="00EB5EB9">
      <w:pPr>
        <w:jc w:val="center"/>
        <w:rPr>
          <w:i/>
          <w:iCs/>
        </w:rPr>
      </w:pPr>
      <w:r>
        <w:rPr>
          <w:noProof/>
        </w:rPr>
        <w:lastRenderedPageBreak/>
        <w:drawing>
          <wp:inline distT="0" distB="0" distL="0" distR="0" wp14:anchorId="564DE0B0" wp14:editId="04B19BCE">
            <wp:extent cx="3012270" cy="2295525"/>
            <wp:effectExtent l="0" t="0" r="0" b="0"/>
            <wp:docPr id="935735467"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35467" name="Picture 3" descr="A screenshot of a computer screen&#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27537" cy="2307160"/>
                    </a:xfrm>
                    <a:prstGeom prst="rect">
                      <a:avLst/>
                    </a:prstGeom>
                    <a:noFill/>
                    <a:ln>
                      <a:noFill/>
                    </a:ln>
                  </pic:spPr>
                </pic:pic>
              </a:graphicData>
            </a:graphic>
          </wp:inline>
        </w:drawing>
      </w:r>
    </w:p>
    <w:p w14:paraId="2B3AB2AD" w14:textId="77777777" w:rsidR="00EB5EB9" w:rsidRDefault="00EB5EB9" w:rsidP="00EB5EB9">
      <w:pPr>
        <w:jc w:val="center"/>
        <w:rPr>
          <w:i/>
          <w:iCs/>
        </w:rPr>
      </w:pPr>
      <w:r>
        <w:rPr>
          <w:i/>
          <w:iCs/>
        </w:rPr>
        <w:t>Figure 3.3.3.2: The exploitation capabilities of the software.</w:t>
      </w:r>
    </w:p>
    <w:p w14:paraId="05E56454" w14:textId="77777777" w:rsidR="00EB5EB9" w:rsidRDefault="00EB5EB9" w:rsidP="00EB5EB9">
      <w:r>
        <w:t xml:space="preserve">Because of the race condition behind this exploit, attempts to test this exploit is time consuming, with no method of speeding up attempts. It also has a very low success rate, with the tool making tens of thousands of attempts, and sometimes not having a single success (Figure 3.3.3.3). However, there was a single recorded successful attempt (Figure 3.3.3.4). </w:t>
      </w:r>
    </w:p>
    <w:p w14:paraId="4C4696F3" w14:textId="77777777" w:rsidR="00EB5EB9" w:rsidRDefault="00EB5EB9" w:rsidP="00EB5EB9">
      <w:pPr>
        <w:jc w:val="center"/>
      </w:pPr>
      <w:r>
        <w:rPr>
          <w:noProof/>
        </w:rPr>
        <w:drawing>
          <wp:inline distT="0" distB="0" distL="0" distR="0" wp14:anchorId="2CB2D579" wp14:editId="63B4602A">
            <wp:extent cx="3629025" cy="1219200"/>
            <wp:effectExtent l="0" t="0" r="9525" b="0"/>
            <wp:docPr id="1775848621" name="Picture 4"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48621" name="Picture 4" descr="A computer screen with white text&#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29025" cy="1219200"/>
                    </a:xfrm>
                    <a:prstGeom prst="rect">
                      <a:avLst/>
                    </a:prstGeom>
                    <a:noFill/>
                    <a:ln>
                      <a:noFill/>
                    </a:ln>
                  </pic:spPr>
                </pic:pic>
              </a:graphicData>
            </a:graphic>
          </wp:inline>
        </w:drawing>
      </w:r>
    </w:p>
    <w:p w14:paraId="4B19B71A" w14:textId="77777777" w:rsidR="00EB5EB9" w:rsidRPr="005D7CFF" w:rsidRDefault="00EB5EB9" w:rsidP="00EB5EB9">
      <w:pPr>
        <w:jc w:val="center"/>
        <w:rPr>
          <w:i/>
          <w:iCs/>
        </w:rPr>
      </w:pPr>
      <w:r>
        <w:rPr>
          <w:i/>
          <w:iCs/>
        </w:rPr>
        <w:t>Figure 3.3.3.3: Twenty thousand failed attempts.</w:t>
      </w:r>
    </w:p>
    <w:p w14:paraId="34923D95" w14:textId="77777777" w:rsidR="00EB5EB9" w:rsidRDefault="00EB5EB9" w:rsidP="00EB5EB9">
      <w:pPr>
        <w:jc w:val="center"/>
      </w:pPr>
      <w:r>
        <w:rPr>
          <w:noProof/>
        </w:rPr>
        <w:drawing>
          <wp:inline distT="0" distB="0" distL="0" distR="0" wp14:anchorId="19DA29F7" wp14:editId="6188A220">
            <wp:extent cx="4632960" cy="1534173"/>
            <wp:effectExtent l="0" t="0" r="0" b="8890"/>
            <wp:docPr id="151061423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14237" name="Picture 1" descr="A screen shot of a computer&#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32960" cy="1534173"/>
                    </a:xfrm>
                    <a:prstGeom prst="rect">
                      <a:avLst/>
                    </a:prstGeom>
                    <a:noFill/>
                    <a:ln>
                      <a:noFill/>
                    </a:ln>
                  </pic:spPr>
                </pic:pic>
              </a:graphicData>
            </a:graphic>
          </wp:inline>
        </w:drawing>
      </w:r>
    </w:p>
    <w:p w14:paraId="69514E80" w14:textId="77777777" w:rsidR="00EB5EB9" w:rsidRPr="005D7CFF" w:rsidRDefault="00EB5EB9" w:rsidP="00EB5EB9">
      <w:pPr>
        <w:jc w:val="center"/>
        <w:rPr>
          <w:i/>
          <w:iCs/>
        </w:rPr>
      </w:pPr>
      <w:r>
        <w:rPr>
          <w:i/>
          <w:iCs/>
        </w:rPr>
        <w:t>Figure 3.3.3.4: Successful exploitation.</w:t>
      </w:r>
    </w:p>
    <w:p w14:paraId="6F3D6860" w14:textId="77777777" w:rsidR="00EB5EB9" w:rsidRPr="003F3370" w:rsidRDefault="00EB5EB9" w:rsidP="00EB5EB9"/>
    <w:p w14:paraId="21DA2FF3" w14:textId="77777777" w:rsidR="00EB5EB9" w:rsidRPr="003F3370" w:rsidRDefault="00EB5EB9" w:rsidP="00EB5EB9"/>
    <w:p w14:paraId="4A6E4788" w14:textId="77777777" w:rsidR="00EB5EB9" w:rsidRPr="003F3370" w:rsidRDefault="00EB5EB9" w:rsidP="00EB5EB9">
      <w:pPr>
        <w:pStyle w:val="Heading3"/>
      </w:pPr>
      <w:bookmarkStart w:id="13" w:name="_Toc197264301"/>
      <w:r w:rsidRPr="003F3370">
        <w:t>Insecure File Upload</w:t>
      </w:r>
      <w:bookmarkEnd w:id="13"/>
    </w:p>
    <w:p w14:paraId="03BB0679" w14:textId="77777777" w:rsidR="00EB5EB9" w:rsidRPr="003F3370" w:rsidRDefault="00EB5EB9" w:rsidP="00EB5EB9"/>
    <w:p w14:paraId="38F4102C" w14:textId="77777777" w:rsidR="00EB5EB9" w:rsidRDefault="00EB5EB9" w:rsidP="00EB5EB9">
      <w:r w:rsidRPr="003F3370">
        <w:t>There is a lack of file validation on the MQTT Forwarder page</w:t>
      </w:r>
      <w:r>
        <w:t xml:space="preserve"> (Figure 3.3.4.1)</w:t>
      </w:r>
      <w:r w:rsidRPr="003F3370">
        <w:t>, both to the file type and contents. This could potentially allow for unintended files to be uploaded to the gateway</w:t>
      </w:r>
      <w:r>
        <w:t xml:space="preserve"> (Figure 3.3.4.2)</w:t>
      </w:r>
      <w:r w:rsidRPr="003F3370">
        <w:t xml:space="preserve">. This led to further inspection of the file handling procedure, which revealed that this is handled using a </w:t>
      </w:r>
      <w:r>
        <w:t>L</w:t>
      </w:r>
      <w:r w:rsidRPr="003F3370">
        <w:t>inux copy command. This further suggests that this is vulnerability that could be exploited to uploaded user created files to unauthorized locations on the device.</w:t>
      </w:r>
      <w:r>
        <w:t xml:space="preserve"> </w:t>
      </w:r>
    </w:p>
    <w:p w14:paraId="061D3504" w14:textId="77777777" w:rsidR="00EB5EB9" w:rsidRDefault="00EB5EB9" w:rsidP="00EB5EB9">
      <w:pPr>
        <w:spacing w:after="0" w:line="263" w:lineRule="auto"/>
        <w:ind w:left="66"/>
        <w:jc w:val="center"/>
      </w:pPr>
      <w:r>
        <w:rPr>
          <w:noProof/>
        </w:rPr>
        <w:lastRenderedPageBreak/>
        <w:drawing>
          <wp:inline distT="0" distB="0" distL="0" distR="0" wp14:anchorId="51C084B5" wp14:editId="61B000D9">
            <wp:extent cx="5940425" cy="1120140"/>
            <wp:effectExtent l="0" t="0" r="3175" b="3810"/>
            <wp:docPr id="1625692765"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92765" name="Picture 5" descr="A screenshot of a computer&#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0425" cy="1120140"/>
                    </a:xfrm>
                    <a:prstGeom prst="rect">
                      <a:avLst/>
                    </a:prstGeom>
                    <a:noFill/>
                    <a:ln>
                      <a:noFill/>
                    </a:ln>
                  </pic:spPr>
                </pic:pic>
              </a:graphicData>
            </a:graphic>
          </wp:inline>
        </w:drawing>
      </w:r>
    </w:p>
    <w:p w14:paraId="29878371" w14:textId="77777777" w:rsidR="00EB5EB9" w:rsidRDefault="00EB5EB9" w:rsidP="00EB5EB9">
      <w:pPr>
        <w:spacing w:after="0" w:line="263" w:lineRule="auto"/>
        <w:ind w:left="66"/>
        <w:jc w:val="center"/>
        <w:rPr>
          <w:i/>
          <w:iCs/>
        </w:rPr>
      </w:pPr>
      <w:r>
        <w:rPr>
          <w:i/>
          <w:iCs/>
        </w:rPr>
        <w:t>Figure 3.3.4.1: The MQTT Forwarder page, allowing for specific file uploads</w:t>
      </w:r>
    </w:p>
    <w:p w14:paraId="4ECA473D" w14:textId="77777777" w:rsidR="00EB5EB9" w:rsidRPr="003F3370" w:rsidRDefault="00EB5EB9" w:rsidP="00EB5EB9">
      <w:pPr>
        <w:spacing w:after="0" w:line="263" w:lineRule="auto"/>
        <w:ind w:left="66"/>
        <w:jc w:val="center"/>
        <w:rPr>
          <w:i/>
          <w:iCs/>
        </w:rPr>
      </w:pPr>
    </w:p>
    <w:p w14:paraId="411BCA0C" w14:textId="77777777" w:rsidR="00EB5EB9" w:rsidRDefault="00EB5EB9" w:rsidP="00EB5EB9">
      <w:pPr>
        <w:spacing w:after="0" w:line="263" w:lineRule="auto"/>
        <w:ind w:left="66"/>
        <w:jc w:val="center"/>
      </w:pPr>
      <w:r>
        <w:rPr>
          <w:noProof/>
        </w:rPr>
        <w:drawing>
          <wp:inline distT="0" distB="0" distL="0" distR="0" wp14:anchorId="381D70A8" wp14:editId="5C779F1E">
            <wp:extent cx="5667375" cy="333375"/>
            <wp:effectExtent l="0" t="0" r="9525" b="9525"/>
            <wp:docPr id="5358981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67375" cy="333375"/>
                    </a:xfrm>
                    <a:prstGeom prst="rect">
                      <a:avLst/>
                    </a:prstGeom>
                    <a:noFill/>
                    <a:ln>
                      <a:noFill/>
                    </a:ln>
                  </pic:spPr>
                </pic:pic>
              </a:graphicData>
            </a:graphic>
          </wp:inline>
        </w:drawing>
      </w:r>
    </w:p>
    <w:p w14:paraId="622314DC" w14:textId="77777777" w:rsidR="00EB5EB9" w:rsidRDefault="00EB5EB9" w:rsidP="00EB5EB9">
      <w:pPr>
        <w:spacing w:after="0" w:line="263" w:lineRule="auto"/>
        <w:ind w:left="66"/>
        <w:jc w:val="center"/>
        <w:rPr>
          <w:i/>
          <w:iCs/>
        </w:rPr>
      </w:pPr>
      <w:r>
        <w:rPr>
          <w:i/>
          <w:iCs/>
        </w:rPr>
        <w:t>Figure 3.3.4.2: A “</w:t>
      </w:r>
      <w:proofErr w:type="spellStart"/>
      <w:r>
        <w:rPr>
          <w:i/>
          <w:iCs/>
        </w:rPr>
        <w:t>py</w:t>
      </w:r>
      <w:proofErr w:type="spellEnd"/>
      <w:r>
        <w:rPr>
          <w:i/>
          <w:iCs/>
        </w:rPr>
        <w:t>” file uploaded onto the gateway, not respecting correct file types</w:t>
      </w:r>
    </w:p>
    <w:p w14:paraId="76E42857" w14:textId="77777777" w:rsidR="00EB5EB9" w:rsidRDefault="00EB5EB9" w:rsidP="00EB5EB9">
      <w:pPr>
        <w:spacing w:after="0" w:line="263" w:lineRule="auto"/>
        <w:ind w:left="66"/>
        <w:jc w:val="center"/>
        <w:rPr>
          <w:i/>
          <w:iCs/>
        </w:rPr>
      </w:pPr>
    </w:p>
    <w:p w14:paraId="29EC8B71" w14:textId="77777777" w:rsidR="00EB5EB9" w:rsidRPr="009D780F" w:rsidRDefault="00EB5EB9" w:rsidP="00EB5EB9">
      <w:r>
        <w:t>This was tested by using burp suite to intercept the request used when a file is uploaded to the gateway (Figure 3.3.4.3). The uploaded file’s respective filename parameter was then changed to include a path traversal sequence (Figure 3.3.4.4), a sequence of characters that is used by the Linux file system to indicate that is should navigate up a directory level. Upon processing the request, the uploaded file can be seen in the “/</w:t>
      </w:r>
      <w:proofErr w:type="spellStart"/>
      <w:r>
        <w:t>usr</w:t>
      </w:r>
      <w:proofErr w:type="spellEnd"/>
      <w:r>
        <w:t>/local/</w:t>
      </w:r>
      <w:proofErr w:type="spellStart"/>
      <w:r>
        <w:t>dragino</w:t>
      </w:r>
      <w:proofErr w:type="spellEnd"/>
      <w:r>
        <w:t>/</w:t>
      </w:r>
      <w:proofErr w:type="spellStart"/>
      <w:r>
        <w:t>chirpstack</w:t>
      </w:r>
      <w:proofErr w:type="spellEnd"/>
      <w:r>
        <w:t>” (Figure 3.3.4.5) folder, as opposed to the “/</w:t>
      </w:r>
      <w:proofErr w:type="spellStart"/>
      <w:r>
        <w:t>usr</w:t>
      </w:r>
      <w:proofErr w:type="spellEnd"/>
      <w:r>
        <w:t>/local/</w:t>
      </w:r>
      <w:proofErr w:type="spellStart"/>
      <w:r>
        <w:t>dragino</w:t>
      </w:r>
      <w:proofErr w:type="spellEnd"/>
      <w:r>
        <w:t>/</w:t>
      </w:r>
      <w:proofErr w:type="spellStart"/>
      <w:r>
        <w:t>chirpstack</w:t>
      </w:r>
      <w:proofErr w:type="spellEnd"/>
      <w:r>
        <w:t>/ca” folder that was seen when file type validation was being tested.</w:t>
      </w:r>
    </w:p>
    <w:p w14:paraId="72AE2F03" w14:textId="77777777" w:rsidR="00EB5EB9" w:rsidRDefault="00EB5EB9" w:rsidP="00EB5EB9">
      <w:pPr>
        <w:spacing w:after="0" w:line="263" w:lineRule="auto"/>
        <w:ind w:left="66"/>
        <w:jc w:val="center"/>
      </w:pPr>
      <w:r w:rsidRPr="0075590C">
        <w:t xml:space="preserve"> </w:t>
      </w:r>
      <w:r w:rsidRPr="00D82C90">
        <w:rPr>
          <w:noProof/>
        </w:rPr>
        <w:drawing>
          <wp:inline distT="0" distB="0" distL="0" distR="0" wp14:anchorId="742023AD" wp14:editId="1005A5A0">
            <wp:extent cx="5921253" cy="617273"/>
            <wp:effectExtent l="0" t="0" r="3810" b="0"/>
            <wp:docPr id="707880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80993" name=""/>
                    <pic:cNvPicPr/>
                  </pic:nvPicPr>
                  <pic:blipFill>
                    <a:blip r:embed="rId35"/>
                    <a:stretch>
                      <a:fillRect/>
                    </a:stretch>
                  </pic:blipFill>
                  <pic:spPr>
                    <a:xfrm>
                      <a:off x="0" y="0"/>
                      <a:ext cx="5921253" cy="617273"/>
                    </a:xfrm>
                    <a:prstGeom prst="rect">
                      <a:avLst/>
                    </a:prstGeom>
                  </pic:spPr>
                </pic:pic>
              </a:graphicData>
            </a:graphic>
          </wp:inline>
        </w:drawing>
      </w:r>
      <w:r w:rsidRPr="00053E9F">
        <w:rPr>
          <w:noProof/>
        </w:rPr>
        <w:drawing>
          <wp:inline distT="0" distB="0" distL="0" distR="0" wp14:anchorId="43AFB5AE" wp14:editId="46D9A3C9">
            <wp:extent cx="5921253" cy="914479"/>
            <wp:effectExtent l="0" t="0" r="3810" b="0"/>
            <wp:docPr id="177319502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195022" name="Picture 1" descr="A white background with black text&#10;&#10;AI-generated content may be incorrect."/>
                    <pic:cNvPicPr/>
                  </pic:nvPicPr>
                  <pic:blipFill>
                    <a:blip r:embed="rId36"/>
                    <a:stretch>
                      <a:fillRect/>
                    </a:stretch>
                  </pic:blipFill>
                  <pic:spPr>
                    <a:xfrm>
                      <a:off x="0" y="0"/>
                      <a:ext cx="5921253" cy="914479"/>
                    </a:xfrm>
                    <a:prstGeom prst="rect">
                      <a:avLst/>
                    </a:prstGeom>
                  </pic:spPr>
                </pic:pic>
              </a:graphicData>
            </a:graphic>
          </wp:inline>
        </w:drawing>
      </w:r>
    </w:p>
    <w:p w14:paraId="1F4E7270" w14:textId="77777777" w:rsidR="00EB5EB9" w:rsidRDefault="00EB5EB9" w:rsidP="00EB5EB9">
      <w:pPr>
        <w:spacing w:after="0" w:line="263" w:lineRule="auto"/>
        <w:ind w:left="66"/>
        <w:jc w:val="center"/>
        <w:rPr>
          <w:i/>
          <w:iCs/>
        </w:rPr>
      </w:pPr>
      <w:r>
        <w:rPr>
          <w:i/>
          <w:iCs/>
        </w:rPr>
        <w:t>Figure 3.3.4.3: The upload file request caught in the proxy tool Burpsuite</w:t>
      </w:r>
    </w:p>
    <w:p w14:paraId="1F88FF57" w14:textId="77777777" w:rsidR="00EB5EB9" w:rsidRPr="00F72F0D" w:rsidRDefault="00EB5EB9" w:rsidP="00EB5EB9">
      <w:pPr>
        <w:spacing w:after="0" w:line="263" w:lineRule="auto"/>
        <w:ind w:left="66"/>
        <w:jc w:val="center"/>
        <w:rPr>
          <w:i/>
          <w:iCs/>
        </w:rPr>
      </w:pPr>
    </w:p>
    <w:p w14:paraId="65B87F79" w14:textId="77777777" w:rsidR="00EB5EB9" w:rsidRDefault="00EB5EB9" w:rsidP="00EB5EB9">
      <w:pPr>
        <w:spacing w:after="0" w:line="263" w:lineRule="auto"/>
        <w:ind w:left="66"/>
        <w:jc w:val="center"/>
      </w:pPr>
      <w:r w:rsidRPr="00896F5B">
        <w:t xml:space="preserve"> </w:t>
      </w:r>
      <w:r>
        <w:rPr>
          <w:noProof/>
        </w:rPr>
        <w:drawing>
          <wp:inline distT="0" distB="0" distL="0" distR="0" wp14:anchorId="266D2C1D" wp14:editId="4542230F">
            <wp:extent cx="5419725" cy="666750"/>
            <wp:effectExtent l="0" t="0" r="9525" b="0"/>
            <wp:docPr id="194333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19725" cy="666750"/>
                    </a:xfrm>
                    <a:prstGeom prst="rect">
                      <a:avLst/>
                    </a:prstGeom>
                    <a:noFill/>
                    <a:ln>
                      <a:noFill/>
                    </a:ln>
                  </pic:spPr>
                </pic:pic>
              </a:graphicData>
            </a:graphic>
          </wp:inline>
        </w:drawing>
      </w:r>
    </w:p>
    <w:p w14:paraId="71FF411C" w14:textId="77777777" w:rsidR="00EB5EB9" w:rsidRPr="00F72F0D" w:rsidRDefault="00EB5EB9" w:rsidP="00EB5EB9">
      <w:pPr>
        <w:spacing w:after="0" w:line="263" w:lineRule="auto"/>
        <w:ind w:left="66"/>
        <w:jc w:val="center"/>
        <w:rPr>
          <w:i/>
          <w:iCs/>
        </w:rPr>
      </w:pPr>
      <w:r>
        <w:rPr>
          <w:i/>
          <w:iCs/>
        </w:rPr>
        <w:t>Figure 3.3.4.4: Editing the filename parameter of the upload request.</w:t>
      </w:r>
    </w:p>
    <w:p w14:paraId="6871CE8C" w14:textId="77777777" w:rsidR="00EB5EB9" w:rsidRDefault="00EB5EB9" w:rsidP="00EB5EB9">
      <w:pPr>
        <w:spacing w:after="0" w:line="263" w:lineRule="auto"/>
        <w:ind w:left="66"/>
        <w:jc w:val="center"/>
      </w:pPr>
      <w:r w:rsidRPr="00091547">
        <w:t xml:space="preserve"> </w:t>
      </w:r>
      <w:r>
        <w:rPr>
          <w:noProof/>
        </w:rPr>
        <w:drawing>
          <wp:inline distT="0" distB="0" distL="0" distR="0" wp14:anchorId="1547DE14" wp14:editId="011F60C3">
            <wp:extent cx="5940425" cy="412115"/>
            <wp:effectExtent l="0" t="0" r="3175" b="6985"/>
            <wp:docPr id="17051086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0425" cy="412115"/>
                    </a:xfrm>
                    <a:prstGeom prst="rect">
                      <a:avLst/>
                    </a:prstGeom>
                    <a:noFill/>
                    <a:ln>
                      <a:noFill/>
                    </a:ln>
                  </pic:spPr>
                </pic:pic>
              </a:graphicData>
            </a:graphic>
          </wp:inline>
        </w:drawing>
      </w:r>
    </w:p>
    <w:p w14:paraId="710DC8F7" w14:textId="77777777" w:rsidR="00EB5EB9" w:rsidRPr="00F72F0D" w:rsidRDefault="00EB5EB9" w:rsidP="00EB5EB9">
      <w:pPr>
        <w:spacing w:after="0" w:line="263" w:lineRule="auto"/>
        <w:ind w:left="66"/>
        <w:jc w:val="center"/>
        <w:rPr>
          <w:i/>
          <w:iCs/>
          <w:highlight w:val="yellow"/>
        </w:rPr>
      </w:pPr>
      <w:r>
        <w:rPr>
          <w:i/>
          <w:iCs/>
        </w:rPr>
        <w:t>Figure 3.3.4.5: Confirming this causes the file to be uploaded to a directory further up the tree</w:t>
      </w:r>
    </w:p>
    <w:p w14:paraId="38E3B274" w14:textId="77777777" w:rsidR="00EB5EB9" w:rsidRDefault="00EB5EB9" w:rsidP="00EB5EB9">
      <w:pPr>
        <w:pStyle w:val="Heading3"/>
      </w:pPr>
      <w:bookmarkStart w:id="14" w:name="_Toc197264302"/>
      <w:r>
        <w:t>HackRF Radio Wave Interception</w:t>
      </w:r>
      <w:bookmarkEnd w:id="14"/>
    </w:p>
    <w:p w14:paraId="1241D666" w14:textId="77777777" w:rsidR="00EB5EB9" w:rsidRDefault="00EB5EB9" w:rsidP="00EB5EB9">
      <w:r>
        <w:t xml:space="preserve">One of the major security points discussed early on by the group was the potential security of the transmissions between the sensors and the gateway. This was investigated by using a tool called HackRF, which allowed for recording and playback of the radio frequencies used by LoRaWAN. </w:t>
      </w:r>
    </w:p>
    <w:p w14:paraId="02CABAC2" w14:textId="7724ADA5" w:rsidR="00EB5EB9" w:rsidRDefault="00EB5EB9" w:rsidP="00EB5EB9">
      <w:r>
        <w:t xml:space="preserve">HackRF requires several different pieces of software to work correctly. While the tool allows for recording the communications in an easy manner, decoding those communications requires specialist software that properly analyses the radio waves provided. One of these tools is called </w:t>
      </w:r>
      <w:proofErr w:type="spellStart"/>
      <w:r w:rsidR="002677F8">
        <w:t>inspectrum</w:t>
      </w:r>
      <w:proofErr w:type="spellEnd"/>
      <w:r w:rsidR="002677F8">
        <w:t xml:space="preserve"> and</w:t>
      </w:r>
      <w:r>
        <w:t xml:space="preserve"> is used to create a spectrogram of data (Figure 3.3.5.1).</w:t>
      </w:r>
    </w:p>
    <w:p w14:paraId="366B64B1" w14:textId="77777777" w:rsidR="00EB5EB9" w:rsidRDefault="00EB5EB9" w:rsidP="00EB5EB9">
      <w:pPr>
        <w:jc w:val="center"/>
      </w:pPr>
      <w:r>
        <w:rPr>
          <w:noProof/>
        </w:rPr>
        <w:lastRenderedPageBreak/>
        <w:drawing>
          <wp:inline distT="0" distB="0" distL="0" distR="0" wp14:anchorId="2BCFD4DC" wp14:editId="5F25C25B">
            <wp:extent cx="3893128" cy="2189806"/>
            <wp:effectExtent l="0" t="0" r="0" b="1270"/>
            <wp:docPr id="64335139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51390" name="Picture 2"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99702" cy="2193504"/>
                    </a:xfrm>
                    <a:prstGeom prst="rect">
                      <a:avLst/>
                    </a:prstGeom>
                    <a:noFill/>
                    <a:ln>
                      <a:noFill/>
                    </a:ln>
                  </pic:spPr>
                </pic:pic>
              </a:graphicData>
            </a:graphic>
          </wp:inline>
        </w:drawing>
      </w:r>
    </w:p>
    <w:p w14:paraId="5102A754" w14:textId="77777777" w:rsidR="00EB5EB9" w:rsidRPr="008E72E7" w:rsidRDefault="00EB5EB9" w:rsidP="00EB5EB9">
      <w:pPr>
        <w:jc w:val="center"/>
        <w:rPr>
          <w:i/>
          <w:iCs/>
        </w:rPr>
      </w:pPr>
      <w:r w:rsidRPr="008E72E7">
        <w:rPr>
          <w:i/>
          <w:iCs/>
        </w:rPr>
        <w:t xml:space="preserve">Figure 3.3.5.1: The </w:t>
      </w:r>
      <w:proofErr w:type="spellStart"/>
      <w:r w:rsidRPr="008E72E7">
        <w:rPr>
          <w:i/>
          <w:iCs/>
        </w:rPr>
        <w:t>inspectrum</w:t>
      </w:r>
      <w:proofErr w:type="spellEnd"/>
      <w:r w:rsidRPr="008E72E7">
        <w:rPr>
          <w:i/>
          <w:iCs/>
        </w:rPr>
        <w:t xml:space="preserve"> interface</w:t>
      </w:r>
    </w:p>
    <w:p w14:paraId="6DDA27DD" w14:textId="77777777" w:rsidR="00EB5EB9" w:rsidRPr="001D0592" w:rsidRDefault="00EB5EB9" w:rsidP="00EB5EB9"/>
    <w:p w14:paraId="65384E22" w14:textId="77777777" w:rsidR="00EB5EB9" w:rsidRDefault="00EB5EB9" w:rsidP="00EB5EB9">
      <w:r>
        <w:t xml:space="preserve">This generates a symbols table (Figure 3.3.5.2) that consists of the binary representation of the signal </w:t>
      </w:r>
      <w:proofErr w:type="gramStart"/>
      <w:r>
        <w:t>recorded, and</w:t>
      </w:r>
      <w:proofErr w:type="gramEnd"/>
      <w:r>
        <w:t xml:space="preserve"> allows for greater analysis of the data received. LoRaWAN is an encrypted </w:t>
      </w:r>
      <w:proofErr w:type="gramStart"/>
      <w:r>
        <w:t>standard, and</w:t>
      </w:r>
      <w:proofErr w:type="gramEnd"/>
      <w:r>
        <w:t xml:space="preserve"> thus requires decrypting for a large majority of the data transferred. This can be seen below (Figure 3.3.5.3).</w:t>
      </w:r>
    </w:p>
    <w:p w14:paraId="3C1A4A24" w14:textId="77777777" w:rsidR="00EB5EB9" w:rsidRDefault="00EB5EB9" w:rsidP="00EB5EB9">
      <w:pPr>
        <w:jc w:val="center"/>
      </w:pPr>
      <w:r>
        <w:rPr>
          <w:noProof/>
        </w:rPr>
        <w:drawing>
          <wp:inline distT="0" distB="0" distL="0" distR="0" wp14:anchorId="469DF882" wp14:editId="3553747C">
            <wp:extent cx="3900055" cy="2193703"/>
            <wp:effectExtent l="0" t="0" r="5715" b="0"/>
            <wp:docPr id="1727867953"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67953" name="Picture 3" descr="A screenshot of a computer&#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08256" cy="2198316"/>
                    </a:xfrm>
                    <a:prstGeom prst="rect">
                      <a:avLst/>
                    </a:prstGeom>
                    <a:noFill/>
                    <a:ln>
                      <a:noFill/>
                    </a:ln>
                  </pic:spPr>
                </pic:pic>
              </a:graphicData>
            </a:graphic>
          </wp:inline>
        </w:drawing>
      </w:r>
    </w:p>
    <w:p w14:paraId="579B0E1C" w14:textId="77777777" w:rsidR="00EB5EB9" w:rsidRPr="00191A6C" w:rsidRDefault="00EB5EB9" w:rsidP="00EB5EB9">
      <w:pPr>
        <w:jc w:val="center"/>
        <w:rPr>
          <w:i/>
          <w:iCs/>
        </w:rPr>
      </w:pPr>
      <w:r>
        <w:rPr>
          <w:i/>
          <w:iCs/>
        </w:rPr>
        <w:t>Figure 3.3.5.2: The generated binary symbols table.</w:t>
      </w:r>
    </w:p>
    <w:p w14:paraId="72792980" w14:textId="77777777" w:rsidR="00EB5EB9" w:rsidRDefault="00EB5EB9" w:rsidP="00EB5EB9">
      <w:pPr>
        <w:jc w:val="center"/>
      </w:pPr>
      <w:r>
        <w:rPr>
          <w:noProof/>
        </w:rPr>
        <w:drawing>
          <wp:inline distT="0" distB="0" distL="0" distR="0" wp14:anchorId="5DA88A0B" wp14:editId="25C4AF66">
            <wp:extent cx="4442460" cy="2827020"/>
            <wp:effectExtent l="0" t="0" r="0" b="0"/>
            <wp:docPr id="7294300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30081" name="Picture 1" descr="A screenshot of a computer&#10;&#10;AI-generated content may be incorrect."/>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5778" t="12771" r="9439" b="2623"/>
                    <a:stretch/>
                  </pic:blipFill>
                  <pic:spPr bwMode="auto">
                    <a:xfrm>
                      <a:off x="0" y="0"/>
                      <a:ext cx="4442460" cy="2827020"/>
                    </a:xfrm>
                    <a:prstGeom prst="rect">
                      <a:avLst/>
                    </a:prstGeom>
                    <a:noFill/>
                    <a:ln>
                      <a:noFill/>
                    </a:ln>
                    <a:extLst>
                      <a:ext uri="{53640926-AAD7-44D8-BBD7-CCE9431645EC}">
                        <a14:shadowObscured xmlns:a14="http://schemas.microsoft.com/office/drawing/2010/main"/>
                      </a:ext>
                    </a:extLst>
                  </pic:spPr>
                </pic:pic>
              </a:graphicData>
            </a:graphic>
          </wp:inline>
        </w:drawing>
      </w:r>
    </w:p>
    <w:p w14:paraId="2D3A11D5" w14:textId="77777777" w:rsidR="00EB5EB9" w:rsidRDefault="00EB5EB9" w:rsidP="00EB5EB9">
      <w:pPr>
        <w:jc w:val="center"/>
        <w:rPr>
          <w:i/>
          <w:iCs/>
        </w:rPr>
      </w:pPr>
      <w:r>
        <w:rPr>
          <w:i/>
          <w:iCs/>
        </w:rPr>
        <w:t>Figure 3.3.5.3: LoRa Packet decoder, displaying some relevant information.</w:t>
      </w:r>
    </w:p>
    <w:p w14:paraId="27CAD573" w14:textId="6F439638" w:rsidR="00EB5EB9" w:rsidRPr="00191A6C" w:rsidRDefault="00EB5EB9" w:rsidP="00EB5EB9">
      <w:r>
        <w:lastRenderedPageBreak/>
        <w:t>The ability to record transmissions also allows for these recorded transmissions to be replayed, though this has some limitations. The transmissions that are replayed seem to need to have not initially been received by the gateway, else any repeated attempts seem to do nothing.</w:t>
      </w:r>
      <w:r w:rsidR="00D329A1">
        <w:t xml:space="preserve"> This means that attempts to </w:t>
      </w:r>
      <w:r w:rsidR="00F667B9">
        <w:t xml:space="preserve">edit this data for receiving are tedious, as there is no way of seeing what varies between attempts in a decrypted form, meaning that </w:t>
      </w:r>
      <w:r w:rsidR="0034076F">
        <w:t xml:space="preserve">this would have to be tested in </w:t>
      </w:r>
      <w:r w:rsidR="001803F6">
        <w:t xml:space="preserve">a completely blind manner, and it is therefore unfeasible to do within a reasonable time frame. </w:t>
      </w:r>
    </w:p>
    <w:p w14:paraId="58DACF2A" w14:textId="77777777" w:rsidR="004A7EFD" w:rsidRDefault="004A7EFD">
      <w:pPr>
        <w:rPr>
          <w:rFonts w:eastAsiaTheme="majorEastAsia" w:cstheme="majorBidi"/>
          <w:b/>
          <w:bCs/>
          <w:smallCaps/>
          <w:color w:val="000000" w:themeColor="text1"/>
          <w:sz w:val="48"/>
          <w:szCs w:val="36"/>
        </w:rPr>
      </w:pPr>
      <w:r>
        <w:br w:type="page"/>
      </w:r>
    </w:p>
    <w:p w14:paraId="63CD80A0" w14:textId="77777777" w:rsidR="00D973FE" w:rsidRDefault="00D973FE" w:rsidP="7FBAB598">
      <w:pPr>
        <w:pStyle w:val="Heading1"/>
        <w:rPr>
          <w:sz w:val="40"/>
          <w:szCs w:val="40"/>
        </w:rPr>
      </w:pPr>
      <w:bookmarkStart w:id="15" w:name="_Toc191301223"/>
      <w:bookmarkStart w:id="16" w:name="_Toc197264303"/>
      <w:r w:rsidRPr="7FBAB598">
        <w:rPr>
          <w:sz w:val="40"/>
          <w:szCs w:val="40"/>
        </w:rPr>
        <w:lastRenderedPageBreak/>
        <w:t>Procedure</w:t>
      </w:r>
      <w:bookmarkEnd w:id="15"/>
      <w:bookmarkEnd w:id="16"/>
    </w:p>
    <w:p w14:paraId="513C6FB4" w14:textId="280A66D3" w:rsidR="00D973FE" w:rsidRPr="00996B80" w:rsidRDefault="00D973FE" w:rsidP="00D973FE">
      <w:pPr>
        <w:pStyle w:val="Heading2"/>
        <w:rPr>
          <w:highlight w:val="yellow"/>
        </w:rPr>
      </w:pPr>
      <w:bookmarkStart w:id="17" w:name="_Toc191301224"/>
      <w:bookmarkStart w:id="18" w:name="_Toc197264304"/>
      <w:r w:rsidRPr="00996B80">
        <w:rPr>
          <w:highlight w:val="yellow"/>
        </w:rPr>
        <w:t>Network</w:t>
      </w:r>
      <w:r w:rsidR="00577751" w:rsidRPr="00996B80">
        <w:rPr>
          <w:highlight w:val="yellow"/>
        </w:rPr>
        <w:t>/Device</w:t>
      </w:r>
      <w:r w:rsidRPr="00996B80">
        <w:rPr>
          <w:highlight w:val="yellow"/>
        </w:rPr>
        <w:t xml:space="preserve"> Overview</w:t>
      </w:r>
      <w:bookmarkEnd w:id="18"/>
    </w:p>
    <w:p w14:paraId="1FFA2F6C" w14:textId="7BE1F670" w:rsidR="00170109" w:rsidRPr="00996B80" w:rsidRDefault="00170109" w:rsidP="00170109">
      <w:pPr>
        <w:pStyle w:val="Heading3"/>
        <w:rPr>
          <w:highlight w:val="yellow"/>
        </w:rPr>
      </w:pPr>
      <w:bookmarkStart w:id="19" w:name="_Toc197264305"/>
      <w:r w:rsidRPr="00996B80">
        <w:rPr>
          <w:highlight w:val="yellow"/>
        </w:rPr>
        <w:t>Overview of Network</w:t>
      </w:r>
      <w:bookmarkEnd w:id="19"/>
    </w:p>
    <w:p w14:paraId="3D12B225" w14:textId="18D23FA6" w:rsidR="00F77894" w:rsidRPr="00996B80" w:rsidRDefault="00C851E0" w:rsidP="00170109">
      <w:pPr>
        <w:rPr>
          <w:highlight w:val="yellow"/>
        </w:rPr>
      </w:pPr>
      <w:r w:rsidRPr="00996B80">
        <w:rPr>
          <w:highlight w:val="yellow"/>
        </w:rPr>
        <w:t xml:space="preserve">The </w:t>
      </w:r>
      <w:r w:rsidR="005C3857" w:rsidRPr="00996B80">
        <w:rPr>
          <w:highlight w:val="yellow"/>
        </w:rPr>
        <w:t xml:space="preserve">LoRaWAN network was setup through a multitude of provided devices.  These devices were connected to a host machine on the University’s network </w:t>
      </w:r>
      <w:r w:rsidR="00B31B4A" w:rsidRPr="00996B80">
        <w:rPr>
          <w:highlight w:val="yellow"/>
        </w:rPr>
        <w:t xml:space="preserve">inside a private lab meant for cyber security students.  </w:t>
      </w:r>
      <w:r w:rsidR="00570E9B" w:rsidRPr="00996B80">
        <w:rPr>
          <w:highlight w:val="yellow"/>
        </w:rPr>
        <w:t>The system included a Router and Switch directly connected to the host machine via an ethernet cable as well as several sensor devices that were connected to the router.  Below is a screenshot of the entire system in full</w:t>
      </w:r>
      <w:r w:rsidR="00821E8F" w:rsidRPr="00996B80">
        <w:rPr>
          <w:highlight w:val="yellow"/>
        </w:rPr>
        <w:t xml:space="preserve"> as the testers analysed the </w:t>
      </w:r>
      <w:r w:rsidR="00AA0B83" w:rsidRPr="00996B80">
        <w:rPr>
          <w:highlight w:val="yellow"/>
        </w:rPr>
        <w:t>devices:</w:t>
      </w:r>
    </w:p>
    <w:p w14:paraId="0A251668" w14:textId="102346E7" w:rsidR="00AA0B83" w:rsidRPr="00996B80" w:rsidRDefault="00F821D2" w:rsidP="00AA0B83">
      <w:pPr>
        <w:jc w:val="center"/>
        <w:rPr>
          <w:highlight w:val="yellow"/>
        </w:rPr>
      </w:pPr>
      <w:r w:rsidRPr="00996B80">
        <w:rPr>
          <w:noProof/>
          <w:highlight w:val="yellow"/>
        </w:rPr>
        <w:drawing>
          <wp:inline distT="0" distB="0" distL="0" distR="0" wp14:anchorId="361E64E9" wp14:editId="2C221646">
            <wp:extent cx="5940425" cy="4455160"/>
            <wp:effectExtent l="0" t="0" r="3175" b="2540"/>
            <wp:docPr id="1947548794" name="Picture 4" descr="A computer and electronic devices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48794" name="Picture 4" descr="A computer and electronic devices on a table&#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0425" cy="4455160"/>
                    </a:xfrm>
                    <a:prstGeom prst="rect">
                      <a:avLst/>
                    </a:prstGeom>
                    <a:noFill/>
                    <a:ln>
                      <a:noFill/>
                    </a:ln>
                  </pic:spPr>
                </pic:pic>
              </a:graphicData>
            </a:graphic>
          </wp:inline>
        </w:drawing>
      </w:r>
      <w:r w:rsidR="00AA0B83" w:rsidRPr="00996B80">
        <w:rPr>
          <w:highlight w:val="yellow"/>
        </w:rPr>
        <w:t xml:space="preserve">Figure 3.1.1. </w:t>
      </w:r>
      <w:r w:rsidRPr="00996B80">
        <w:rPr>
          <w:highlight w:val="yellow"/>
        </w:rPr>
        <w:t xml:space="preserve">LoRaWAN system setup in </w:t>
      </w:r>
      <w:r w:rsidR="00A8153A" w:rsidRPr="00996B80">
        <w:rPr>
          <w:highlight w:val="yellow"/>
        </w:rPr>
        <w:t>university laboratory.</w:t>
      </w:r>
    </w:p>
    <w:p w14:paraId="1074E01B" w14:textId="6EC61E02" w:rsidR="00F77894" w:rsidRPr="00996B80" w:rsidRDefault="00F77894" w:rsidP="00F77894">
      <w:pPr>
        <w:pStyle w:val="Heading3"/>
        <w:rPr>
          <w:highlight w:val="yellow"/>
        </w:rPr>
      </w:pPr>
      <w:bookmarkStart w:id="20" w:name="_Toc197264306"/>
      <w:r w:rsidRPr="00996B80">
        <w:rPr>
          <w:highlight w:val="yellow"/>
        </w:rPr>
        <w:t>Router</w:t>
      </w:r>
      <w:bookmarkEnd w:id="20"/>
    </w:p>
    <w:p w14:paraId="2760C003" w14:textId="14C5748C" w:rsidR="00A8153A" w:rsidRPr="00996B80" w:rsidRDefault="000014E2" w:rsidP="00E47AB5">
      <w:pPr>
        <w:rPr>
          <w:highlight w:val="yellow"/>
        </w:rPr>
      </w:pPr>
      <w:r w:rsidRPr="00996B80">
        <w:rPr>
          <w:highlight w:val="yellow"/>
        </w:rPr>
        <w:t xml:space="preserve">A Dragino </w:t>
      </w:r>
      <w:r w:rsidR="000D0648" w:rsidRPr="00996B80">
        <w:rPr>
          <w:highlight w:val="yellow"/>
        </w:rPr>
        <w:t xml:space="preserve">Model LoRaWAN kit v3 router was provided by the sponsor to connect the devices to the host machine.  This router has </w:t>
      </w:r>
      <w:r w:rsidR="005E3069" w:rsidRPr="00996B80">
        <w:rPr>
          <w:highlight w:val="yellow"/>
        </w:rPr>
        <w:t xml:space="preserve">USB-A </w:t>
      </w:r>
      <w:r w:rsidR="0051130A" w:rsidRPr="00996B80">
        <w:rPr>
          <w:highlight w:val="yellow"/>
        </w:rPr>
        <w:t xml:space="preserve">port, an ethernet port, a power cable, and a </w:t>
      </w:r>
      <w:r w:rsidR="003E4C84" w:rsidRPr="00996B80">
        <w:rPr>
          <w:highlight w:val="yellow"/>
        </w:rPr>
        <w:t>LoRa antenna attached.  These ports were all utili</w:t>
      </w:r>
      <w:r w:rsidR="00973C9B" w:rsidRPr="00996B80">
        <w:rPr>
          <w:highlight w:val="yellow"/>
        </w:rPr>
        <w:t>s</w:t>
      </w:r>
      <w:r w:rsidR="003E4C84" w:rsidRPr="00996B80">
        <w:rPr>
          <w:highlight w:val="yellow"/>
        </w:rPr>
        <w:t xml:space="preserve">ed </w:t>
      </w:r>
      <w:r w:rsidR="007D6F01" w:rsidRPr="00996B80">
        <w:rPr>
          <w:highlight w:val="yellow"/>
        </w:rPr>
        <w:t>for difference devices</w:t>
      </w:r>
      <w:r w:rsidR="00803966" w:rsidRPr="00996B80">
        <w:rPr>
          <w:highlight w:val="yellow"/>
        </w:rPr>
        <w:t xml:space="preserve"> and connections.  The serial number associated with the make of the router was </w:t>
      </w:r>
      <w:r w:rsidR="00010184" w:rsidRPr="00996B80">
        <w:rPr>
          <w:highlight w:val="yellow"/>
        </w:rPr>
        <w:t xml:space="preserve">Ips8v2130784.  </w:t>
      </w:r>
    </w:p>
    <w:p w14:paraId="12E4C529" w14:textId="1F0EDD92" w:rsidR="00E47AB5" w:rsidRPr="00996B80" w:rsidRDefault="00D3533C" w:rsidP="00D3533C">
      <w:pPr>
        <w:jc w:val="center"/>
        <w:rPr>
          <w:highlight w:val="yellow"/>
        </w:rPr>
      </w:pPr>
      <w:r w:rsidRPr="00996B80">
        <w:rPr>
          <w:noProof/>
          <w:highlight w:val="yellow"/>
        </w:rPr>
        <w:lastRenderedPageBreak/>
        <w:drawing>
          <wp:inline distT="0" distB="0" distL="0" distR="0" wp14:anchorId="6050798C" wp14:editId="7CD6C1A7">
            <wp:extent cx="5940425" cy="4455160"/>
            <wp:effectExtent l="0" t="0" r="3175" b="2540"/>
            <wp:docPr id="312571311" name="Picture 5" descr="A white box with a red light and a yellow c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71311" name="Picture 5" descr="A white box with a red light and a yellow cable&#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0425" cy="4455160"/>
                    </a:xfrm>
                    <a:prstGeom prst="rect">
                      <a:avLst/>
                    </a:prstGeom>
                    <a:noFill/>
                    <a:ln>
                      <a:noFill/>
                    </a:ln>
                  </pic:spPr>
                </pic:pic>
              </a:graphicData>
            </a:graphic>
          </wp:inline>
        </w:drawing>
      </w:r>
    </w:p>
    <w:p w14:paraId="5528A98C" w14:textId="722854CE" w:rsidR="00D3533C" w:rsidRPr="00996B80" w:rsidRDefault="00D3533C" w:rsidP="00D3533C">
      <w:pPr>
        <w:jc w:val="center"/>
        <w:rPr>
          <w:highlight w:val="yellow"/>
        </w:rPr>
      </w:pPr>
      <w:r w:rsidRPr="00996B80">
        <w:rPr>
          <w:highlight w:val="yellow"/>
        </w:rPr>
        <w:t>Figure 3.1.2 Dragino LoRaWAN IoT Kit v3 Router.</w:t>
      </w:r>
    </w:p>
    <w:p w14:paraId="7167C4DB" w14:textId="34F7FCEC" w:rsidR="009979A3" w:rsidRPr="00996B80" w:rsidRDefault="009979A3" w:rsidP="009979A3">
      <w:pPr>
        <w:pStyle w:val="Heading3"/>
        <w:rPr>
          <w:highlight w:val="yellow"/>
        </w:rPr>
      </w:pPr>
      <w:bookmarkStart w:id="21" w:name="_Toc197264307"/>
      <w:r w:rsidRPr="00996B80">
        <w:rPr>
          <w:highlight w:val="yellow"/>
        </w:rPr>
        <w:t>Switch</w:t>
      </w:r>
      <w:bookmarkEnd w:id="21"/>
    </w:p>
    <w:p w14:paraId="12B08E51" w14:textId="77777777" w:rsidR="00517DE4" w:rsidRPr="00996B80" w:rsidRDefault="004D04C4" w:rsidP="00D3533C">
      <w:pPr>
        <w:rPr>
          <w:highlight w:val="yellow"/>
        </w:rPr>
      </w:pPr>
      <w:r w:rsidRPr="00996B80">
        <w:rPr>
          <w:highlight w:val="yellow"/>
        </w:rPr>
        <w:t xml:space="preserve">A </w:t>
      </w:r>
      <w:proofErr w:type="spellStart"/>
      <w:r w:rsidRPr="00996B80">
        <w:rPr>
          <w:highlight w:val="yellow"/>
        </w:rPr>
        <w:t>tp</w:t>
      </w:r>
      <w:proofErr w:type="spellEnd"/>
      <w:r w:rsidRPr="00996B80">
        <w:rPr>
          <w:highlight w:val="yellow"/>
        </w:rPr>
        <w:t xml:space="preserve">-link 5-port Gigabit Desktop Switch was provided to the testers for connectivity purposes.  The switch contained 5 ethernet cable ports and </w:t>
      </w:r>
      <w:r w:rsidR="00AF2749" w:rsidRPr="00996B80">
        <w:rPr>
          <w:highlight w:val="yellow"/>
        </w:rPr>
        <w:t>a power cable attached.  The switch was connected to the host device</w:t>
      </w:r>
      <w:r w:rsidR="00387BF3" w:rsidRPr="00996B80">
        <w:rPr>
          <w:highlight w:val="yellow"/>
        </w:rPr>
        <w:t xml:space="preserve">, </w:t>
      </w:r>
      <w:r w:rsidR="00AF2749" w:rsidRPr="00996B80">
        <w:rPr>
          <w:highlight w:val="yellow"/>
        </w:rPr>
        <w:t>the Dragino router from 3.1.1</w:t>
      </w:r>
      <w:r w:rsidR="00387BF3" w:rsidRPr="00996B80">
        <w:rPr>
          <w:highlight w:val="yellow"/>
        </w:rPr>
        <w:t xml:space="preserve">. as well as a second host device setup across from the original.  The serial number for the switch was </w:t>
      </w:r>
      <w:r w:rsidR="00517DE4" w:rsidRPr="00996B80">
        <w:rPr>
          <w:highlight w:val="yellow"/>
        </w:rPr>
        <w:t>22292X3002826.</w:t>
      </w:r>
    </w:p>
    <w:p w14:paraId="0F424827" w14:textId="7FCC8815" w:rsidR="00D3533C" w:rsidRPr="00996B80" w:rsidRDefault="00982A3C" w:rsidP="00982A3C">
      <w:pPr>
        <w:jc w:val="center"/>
        <w:rPr>
          <w:highlight w:val="yellow"/>
        </w:rPr>
      </w:pPr>
      <w:r w:rsidRPr="00996B80">
        <w:rPr>
          <w:noProof/>
          <w:highlight w:val="yellow"/>
        </w:rPr>
        <w:drawing>
          <wp:inline distT="0" distB="0" distL="0" distR="0" wp14:anchorId="033127AA" wp14:editId="2E58FC50">
            <wp:extent cx="4403188" cy="3302273"/>
            <wp:effectExtent l="0" t="0" r="0" b="0"/>
            <wp:docPr id="1911908194" name="Picture 6" descr="A black box with yellow and white cab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08194" name="Picture 6" descr="A black box with yellow and white cables&#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56710" cy="3342413"/>
                    </a:xfrm>
                    <a:prstGeom prst="rect">
                      <a:avLst/>
                    </a:prstGeom>
                    <a:noFill/>
                    <a:ln>
                      <a:noFill/>
                    </a:ln>
                  </pic:spPr>
                </pic:pic>
              </a:graphicData>
            </a:graphic>
          </wp:inline>
        </w:drawing>
      </w:r>
    </w:p>
    <w:p w14:paraId="26672C0A" w14:textId="7E3DB2AA" w:rsidR="00982A3C" w:rsidRPr="00996B80" w:rsidRDefault="00982A3C" w:rsidP="00982A3C">
      <w:pPr>
        <w:jc w:val="center"/>
        <w:rPr>
          <w:highlight w:val="yellow"/>
        </w:rPr>
      </w:pPr>
      <w:r w:rsidRPr="00996B80">
        <w:rPr>
          <w:highlight w:val="yellow"/>
        </w:rPr>
        <w:t>3.1.</w:t>
      </w:r>
      <w:r w:rsidR="00170109" w:rsidRPr="00996B80">
        <w:rPr>
          <w:highlight w:val="yellow"/>
        </w:rPr>
        <w:t>3</w:t>
      </w:r>
      <w:r w:rsidRPr="00996B80">
        <w:rPr>
          <w:highlight w:val="yellow"/>
        </w:rPr>
        <w:t xml:space="preserve"> </w:t>
      </w:r>
      <w:proofErr w:type="spellStart"/>
      <w:r w:rsidR="00B7712F" w:rsidRPr="00996B80">
        <w:rPr>
          <w:highlight w:val="yellow"/>
        </w:rPr>
        <w:t>tp</w:t>
      </w:r>
      <w:proofErr w:type="spellEnd"/>
      <w:r w:rsidR="00B7712F" w:rsidRPr="00996B80">
        <w:rPr>
          <w:highlight w:val="yellow"/>
        </w:rPr>
        <w:t>-link 5-port Switch as setup in the university laboratory.</w:t>
      </w:r>
    </w:p>
    <w:p w14:paraId="47D32249" w14:textId="5BB2DDEC" w:rsidR="009979A3" w:rsidRPr="00996B80" w:rsidRDefault="009979A3" w:rsidP="009979A3">
      <w:pPr>
        <w:pStyle w:val="Heading3"/>
        <w:rPr>
          <w:highlight w:val="yellow"/>
        </w:rPr>
      </w:pPr>
      <w:bookmarkStart w:id="22" w:name="_Toc197264308"/>
      <w:r w:rsidRPr="00996B80">
        <w:rPr>
          <w:highlight w:val="yellow"/>
        </w:rPr>
        <w:lastRenderedPageBreak/>
        <w:t>Moisture and EC Sensor</w:t>
      </w:r>
      <w:bookmarkEnd w:id="22"/>
    </w:p>
    <w:p w14:paraId="150186B6" w14:textId="1A9C27BC" w:rsidR="00B7712F" w:rsidRPr="00996B80" w:rsidRDefault="00F14C44" w:rsidP="00B7712F">
      <w:pPr>
        <w:rPr>
          <w:highlight w:val="yellow"/>
        </w:rPr>
      </w:pPr>
      <w:r w:rsidRPr="00996B80">
        <w:rPr>
          <w:highlight w:val="yellow"/>
        </w:rPr>
        <w:t xml:space="preserve">A </w:t>
      </w:r>
      <w:r w:rsidR="00664F95" w:rsidRPr="00996B80">
        <w:rPr>
          <w:highlight w:val="yellow"/>
        </w:rPr>
        <w:t>Dragino LoRaWAN Soil Moisture and EC sensor was provided to the testing group as a low frequency device</w:t>
      </w:r>
      <w:r w:rsidR="000378FB" w:rsidRPr="00996B80">
        <w:rPr>
          <w:highlight w:val="yellow"/>
        </w:rPr>
        <w:t xml:space="preserve">.  This device sent packets to the router that </w:t>
      </w:r>
      <w:r w:rsidR="00A46168" w:rsidRPr="00996B80">
        <w:rPr>
          <w:highlight w:val="yellow"/>
        </w:rPr>
        <w:t xml:space="preserve">were </w:t>
      </w:r>
      <w:r w:rsidR="002F1678" w:rsidRPr="00996B80">
        <w:rPr>
          <w:highlight w:val="yellow"/>
        </w:rPr>
        <w:t>captured</w:t>
      </w:r>
      <w:r w:rsidR="00A46168" w:rsidRPr="00996B80">
        <w:rPr>
          <w:highlight w:val="yellow"/>
        </w:rPr>
        <w:t xml:space="preserve"> and </w:t>
      </w:r>
      <w:r w:rsidR="002F1678" w:rsidRPr="00996B80">
        <w:rPr>
          <w:highlight w:val="yellow"/>
        </w:rPr>
        <w:t>analysed</w:t>
      </w:r>
      <w:r w:rsidR="00A46168" w:rsidRPr="00996B80">
        <w:rPr>
          <w:highlight w:val="yellow"/>
        </w:rPr>
        <w:t xml:space="preserve"> through various penetration testing techniques throughout the testing process.  The serial number of the device was LST25</w:t>
      </w:r>
      <w:r w:rsidR="002F1678" w:rsidRPr="00996B80">
        <w:rPr>
          <w:highlight w:val="yellow"/>
        </w:rPr>
        <w:t>696909.</w:t>
      </w:r>
    </w:p>
    <w:p w14:paraId="54ECCCC7" w14:textId="6629FFE8" w:rsidR="002F1678" w:rsidRPr="00996B80" w:rsidRDefault="002F1678" w:rsidP="002F1678">
      <w:pPr>
        <w:jc w:val="center"/>
        <w:rPr>
          <w:highlight w:val="yellow"/>
        </w:rPr>
      </w:pPr>
      <w:r w:rsidRPr="00996B80">
        <w:rPr>
          <w:noProof/>
          <w:highlight w:val="yellow"/>
        </w:rPr>
        <w:drawing>
          <wp:inline distT="0" distB="0" distL="0" distR="0" wp14:anchorId="5507C93C" wp14:editId="4CD7C5BD">
            <wp:extent cx="5940425" cy="4455160"/>
            <wp:effectExtent l="0" t="0" r="3175" b="2540"/>
            <wp:docPr id="1144701187" name="Picture 8" descr="A hand holding a black antenn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01187" name="Picture 8" descr="A hand holding a black antenna&#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0425" cy="4455160"/>
                    </a:xfrm>
                    <a:prstGeom prst="rect">
                      <a:avLst/>
                    </a:prstGeom>
                    <a:noFill/>
                    <a:ln>
                      <a:noFill/>
                    </a:ln>
                  </pic:spPr>
                </pic:pic>
              </a:graphicData>
            </a:graphic>
          </wp:inline>
        </w:drawing>
      </w:r>
    </w:p>
    <w:p w14:paraId="09288EB9" w14:textId="23F16917" w:rsidR="002F1678" w:rsidRPr="00996B80" w:rsidRDefault="002F1678" w:rsidP="002F1678">
      <w:pPr>
        <w:jc w:val="center"/>
        <w:rPr>
          <w:highlight w:val="yellow"/>
        </w:rPr>
      </w:pPr>
      <w:r w:rsidRPr="00996B80">
        <w:rPr>
          <w:highlight w:val="yellow"/>
        </w:rPr>
        <w:t>Figure 3.1.</w:t>
      </w:r>
      <w:r w:rsidR="00170109" w:rsidRPr="00996B80">
        <w:rPr>
          <w:highlight w:val="yellow"/>
        </w:rPr>
        <w:t>4</w:t>
      </w:r>
      <w:r w:rsidRPr="00996B80">
        <w:rPr>
          <w:highlight w:val="yellow"/>
        </w:rPr>
        <w:t xml:space="preserve"> </w:t>
      </w:r>
      <w:r w:rsidR="00AC5EED" w:rsidRPr="00996B80">
        <w:rPr>
          <w:highlight w:val="yellow"/>
        </w:rPr>
        <w:t xml:space="preserve">Dragino </w:t>
      </w:r>
      <w:r w:rsidR="008911C4" w:rsidRPr="00996B80">
        <w:rPr>
          <w:highlight w:val="yellow"/>
        </w:rPr>
        <w:t>LoRaWAN Soil Sensor as connected in the system.</w:t>
      </w:r>
    </w:p>
    <w:p w14:paraId="7E83FAD3" w14:textId="283A5D4D" w:rsidR="000C78F6" w:rsidRPr="00996B80" w:rsidRDefault="000C78F6" w:rsidP="000C78F6">
      <w:pPr>
        <w:pStyle w:val="Heading3"/>
        <w:rPr>
          <w:highlight w:val="yellow"/>
        </w:rPr>
      </w:pPr>
      <w:bookmarkStart w:id="23" w:name="_Toc197264309"/>
      <w:r w:rsidRPr="00996B80">
        <w:rPr>
          <w:highlight w:val="yellow"/>
        </w:rPr>
        <w:t>Liquid Level Sensor</w:t>
      </w:r>
      <w:bookmarkEnd w:id="23"/>
    </w:p>
    <w:p w14:paraId="6BB3E955" w14:textId="138FF75B" w:rsidR="008911C4" w:rsidRPr="00996B80" w:rsidRDefault="00AC5EED" w:rsidP="008911C4">
      <w:pPr>
        <w:rPr>
          <w:highlight w:val="yellow"/>
        </w:rPr>
      </w:pPr>
      <w:r w:rsidRPr="00996B80">
        <w:rPr>
          <w:highlight w:val="yellow"/>
        </w:rPr>
        <w:t xml:space="preserve">A Dragino LoRaWAN IoT Liquid Level Sensor </w:t>
      </w:r>
      <w:r w:rsidR="00A24FA5" w:rsidRPr="00996B80">
        <w:rPr>
          <w:highlight w:val="yellow"/>
        </w:rPr>
        <w:t>was provided as another Lo</w:t>
      </w:r>
      <w:r w:rsidR="00EA5EC2" w:rsidRPr="00996B80">
        <w:rPr>
          <w:highlight w:val="yellow"/>
        </w:rPr>
        <w:t>Ra frequency device connected to the router.  This device sent packets that were captured and analysed by the team as with the Soil Sensor.  The serial number of this device was LST2</w:t>
      </w:r>
      <w:r w:rsidR="00AE59BA" w:rsidRPr="00996B80">
        <w:rPr>
          <w:highlight w:val="yellow"/>
        </w:rPr>
        <w:t>5447873.</w:t>
      </w:r>
    </w:p>
    <w:p w14:paraId="4D054D7B" w14:textId="64AD6FE6" w:rsidR="00AE59BA" w:rsidRPr="00996B80" w:rsidRDefault="00AE59BA" w:rsidP="00AE59BA">
      <w:pPr>
        <w:jc w:val="center"/>
        <w:rPr>
          <w:highlight w:val="yellow"/>
        </w:rPr>
      </w:pPr>
      <w:r w:rsidRPr="00996B80">
        <w:rPr>
          <w:noProof/>
          <w:highlight w:val="yellow"/>
        </w:rPr>
        <w:lastRenderedPageBreak/>
        <w:drawing>
          <wp:inline distT="0" distB="0" distL="0" distR="0" wp14:anchorId="0E81B488" wp14:editId="3BAE8BC1">
            <wp:extent cx="3840480" cy="2880257"/>
            <wp:effectExtent l="0" t="0" r="7620" b="0"/>
            <wp:docPr id="1531426700" name="Picture 9" descr="A black box with a white label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26700" name="Picture 9" descr="A black box with a white label on it&#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49390" cy="2886939"/>
                    </a:xfrm>
                    <a:prstGeom prst="rect">
                      <a:avLst/>
                    </a:prstGeom>
                    <a:noFill/>
                    <a:ln>
                      <a:noFill/>
                    </a:ln>
                  </pic:spPr>
                </pic:pic>
              </a:graphicData>
            </a:graphic>
          </wp:inline>
        </w:drawing>
      </w:r>
    </w:p>
    <w:p w14:paraId="3CF39DEE" w14:textId="202B3875" w:rsidR="00AE59BA" w:rsidRPr="00996B80" w:rsidRDefault="00AE59BA" w:rsidP="00AE59BA">
      <w:pPr>
        <w:jc w:val="center"/>
        <w:rPr>
          <w:highlight w:val="yellow"/>
        </w:rPr>
      </w:pPr>
      <w:r w:rsidRPr="00996B80">
        <w:rPr>
          <w:highlight w:val="yellow"/>
        </w:rPr>
        <w:t>Figure 3.1.</w:t>
      </w:r>
      <w:r w:rsidR="00170109" w:rsidRPr="00996B80">
        <w:rPr>
          <w:highlight w:val="yellow"/>
        </w:rPr>
        <w:t>5</w:t>
      </w:r>
      <w:r w:rsidRPr="00996B80">
        <w:rPr>
          <w:highlight w:val="yellow"/>
        </w:rPr>
        <w:t xml:space="preserve"> Dragino LoRaWAN Liquid Level Sensor connected to the system at the university.</w:t>
      </w:r>
    </w:p>
    <w:p w14:paraId="367CD20B" w14:textId="6D92C21D" w:rsidR="000C78F6" w:rsidRPr="00996B80" w:rsidRDefault="000C78F6" w:rsidP="000C78F6">
      <w:pPr>
        <w:pStyle w:val="Heading3"/>
        <w:rPr>
          <w:highlight w:val="yellow"/>
        </w:rPr>
      </w:pPr>
      <w:bookmarkStart w:id="24" w:name="_Toc197264310"/>
      <w:r w:rsidRPr="00996B80">
        <w:rPr>
          <w:highlight w:val="yellow"/>
        </w:rPr>
        <w:t>Temperature and Humid Sensor</w:t>
      </w:r>
      <w:bookmarkEnd w:id="24"/>
    </w:p>
    <w:p w14:paraId="181D24D6" w14:textId="77777777" w:rsidR="00B41583" w:rsidRPr="00996B80" w:rsidRDefault="00B17DA9" w:rsidP="00B41583">
      <w:pPr>
        <w:rPr>
          <w:highlight w:val="yellow"/>
        </w:rPr>
      </w:pPr>
      <w:r w:rsidRPr="00996B80">
        <w:rPr>
          <w:highlight w:val="yellow"/>
        </w:rPr>
        <w:t>A Dragino temperature and humidity sensor was provided to the team</w:t>
      </w:r>
      <w:r w:rsidR="00591037" w:rsidRPr="00996B80">
        <w:rPr>
          <w:highlight w:val="yellow"/>
        </w:rPr>
        <w:t xml:space="preserve"> as a LoRaWAN device that connected to the router.  The </w:t>
      </w:r>
      <w:r w:rsidR="00B63A11" w:rsidRPr="00996B80">
        <w:rPr>
          <w:highlight w:val="yellow"/>
        </w:rPr>
        <w:t xml:space="preserve">device transmits a LoRa frequency that the router </w:t>
      </w:r>
      <w:r w:rsidR="00B657F0" w:rsidRPr="00996B80">
        <w:rPr>
          <w:highlight w:val="yellow"/>
        </w:rPr>
        <w:t>captured packets from.  The serial number of this device was HT65N698724.</w:t>
      </w:r>
      <w:r w:rsidR="005655BD" w:rsidRPr="00996B80">
        <w:rPr>
          <w:highlight w:val="yellow"/>
        </w:rPr>
        <w:t xml:space="preserve"> </w:t>
      </w:r>
    </w:p>
    <w:p w14:paraId="07D24A89" w14:textId="5A5C0AF4" w:rsidR="00B17DA9" w:rsidRPr="00996B80" w:rsidRDefault="005655BD" w:rsidP="00B41583">
      <w:pPr>
        <w:jc w:val="center"/>
        <w:rPr>
          <w:highlight w:val="yellow"/>
        </w:rPr>
      </w:pPr>
      <w:r w:rsidRPr="00996B80">
        <w:rPr>
          <w:noProof/>
          <w:highlight w:val="yellow"/>
        </w:rPr>
        <w:drawing>
          <wp:inline distT="0" distB="0" distL="0" distR="0" wp14:anchorId="01DA5B57" wp14:editId="0E8F371B">
            <wp:extent cx="3587262" cy="4782888"/>
            <wp:effectExtent l="0" t="0" r="0" b="0"/>
            <wp:docPr id="1020427192" name="Picture 7" descr="A white device with a wire on a table next to a key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27192" name="Picture 7" descr="A white device with a wire on a table next to a keyboard&#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591438" cy="4788456"/>
                    </a:xfrm>
                    <a:prstGeom prst="rect">
                      <a:avLst/>
                    </a:prstGeom>
                    <a:noFill/>
                    <a:ln>
                      <a:noFill/>
                    </a:ln>
                  </pic:spPr>
                </pic:pic>
              </a:graphicData>
            </a:graphic>
          </wp:inline>
        </w:drawing>
      </w:r>
    </w:p>
    <w:p w14:paraId="76CBFA3B" w14:textId="6727F3F8" w:rsidR="00B41583" w:rsidRPr="00996B80" w:rsidRDefault="00B41583" w:rsidP="00B41583">
      <w:pPr>
        <w:jc w:val="center"/>
        <w:rPr>
          <w:highlight w:val="yellow"/>
        </w:rPr>
      </w:pPr>
      <w:r w:rsidRPr="00996B80">
        <w:rPr>
          <w:highlight w:val="yellow"/>
        </w:rPr>
        <w:t>Figure 3.1.</w:t>
      </w:r>
      <w:r w:rsidR="00170109" w:rsidRPr="00996B80">
        <w:rPr>
          <w:highlight w:val="yellow"/>
        </w:rPr>
        <w:t>6</w:t>
      </w:r>
      <w:r w:rsidRPr="00996B80">
        <w:rPr>
          <w:highlight w:val="yellow"/>
        </w:rPr>
        <w:t>.  Dragino Temperature and Humidity device connected on the LoRaWAN system.</w:t>
      </w:r>
    </w:p>
    <w:p w14:paraId="7062FC78" w14:textId="207C8314" w:rsidR="000A5DA3" w:rsidRPr="00996B80" w:rsidRDefault="000A5DA3" w:rsidP="000A5DA3">
      <w:pPr>
        <w:pStyle w:val="Heading3"/>
        <w:rPr>
          <w:highlight w:val="yellow"/>
        </w:rPr>
      </w:pPr>
      <w:bookmarkStart w:id="25" w:name="_Toc197264311"/>
      <w:r w:rsidRPr="00996B80">
        <w:rPr>
          <w:highlight w:val="yellow"/>
        </w:rPr>
        <w:lastRenderedPageBreak/>
        <w:t>High Gain USB Adapter</w:t>
      </w:r>
      <w:bookmarkEnd w:id="25"/>
    </w:p>
    <w:p w14:paraId="436CB026" w14:textId="1BD550E0" w:rsidR="00AE59BA" w:rsidRPr="00996B80" w:rsidRDefault="004822EB" w:rsidP="00AE59BA">
      <w:pPr>
        <w:rPr>
          <w:highlight w:val="yellow"/>
        </w:rPr>
      </w:pPr>
      <w:r w:rsidRPr="00996B80">
        <w:rPr>
          <w:highlight w:val="yellow"/>
        </w:rPr>
        <w:t xml:space="preserve">A </w:t>
      </w:r>
      <w:proofErr w:type="spellStart"/>
      <w:r w:rsidRPr="00996B80">
        <w:rPr>
          <w:highlight w:val="yellow"/>
        </w:rPr>
        <w:t>tp</w:t>
      </w:r>
      <w:proofErr w:type="spellEnd"/>
      <w:r w:rsidRPr="00996B80">
        <w:rPr>
          <w:highlight w:val="yellow"/>
        </w:rPr>
        <w:t>-link High Gain Wireless Dual Band USB Adapter was provided to the testers as a connective adapter potentially utili</w:t>
      </w:r>
      <w:r w:rsidR="00973C9B" w:rsidRPr="00996B80">
        <w:rPr>
          <w:highlight w:val="yellow"/>
        </w:rPr>
        <w:t>s</w:t>
      </w:r>
      <w:r w:rsidRPr="00996B80">
        <w:rPr>
          <w:highlight w:val="yellow"/>
        </w:rPr>
        <w:t xml:space="preserve">ed for connecting to the devices.  For the remainder of the test, the adapter was left unused as the router provided did not have enough ports attached to allow for the </w:t>
      </w:r>
      <w:r w:rsidR="00B54861" w:rsidRPr="00996B80">
        <w:rPr>
          <w:highlight w:val="yellow"/>
        </w:rPr>
        <w:t>adapter’s</w:t>
      </w:r>
      <w:r w:rsidRPr="00996B80">
        <w:rPr>
          <w:highlight w:val="yellow"/>
        </w:rPr>
        <w:t xml:space="preserve"> connection.  The serial number of this device was </w:t>
      </w:r>
      <w:r w:rsidR="00557CC1" w:rsidRPr="00996B80">
        <w:rPr>
          <w:highlight w:val="yellow"/>
        </w:rPr>
        <w:t>222A429002014.</w:t>
      </w:r>
    </w:p>
    <w:p w14:paraId="361BC0D6" w14:textId="0C2F576F" w:rsidR="005B6C26" w:rsidRPr="00996B80" w:rsidRDefault="005B6C26" w:rsidP="005B6C26">
      <w:pPr>
        <w:jc w:val="center"/>
        <w:rPr>
          <w:highlight w:val="yellow"/>
        </w:rPr>
      </w:pPr>
      <w:r w:rsidRPr="00996B80">
        <w:rPr>
          <w:noProof/>
          <w:highlight w:val="yellow"/>
        </w:rPr>
        <w:drawing>
          <wp:inline distT="0" distB="0" distL="0" distR="0" wp14:anchorId="26B92753" wp14:editId="31A195A0">
            <wp:extent cx="5940425" cy="4455160"/>
            <wp:effectExtent l="0" t="0" r="3175" b="2540"/>
            <wp:docPr id="1446884292" name="Picture 10" descr="A wi-fi adapter and a c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84292" name="Picture 10" descr="A wi-fi adapter and a cable&#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0425" cy="4455160"/>
                    </a:xfrm>
                    <a:prstGeom prst="rect">
                      <a:avLst/>
                    </a:prstGeom>
                    <a:noFill/>
                    <a:ln>
                      <a:noFill/>
                    </a:ln>
                  </pic:spPr>
                </pic:pic>
              </a:graphicData>
            </a:graphic>
          </wp:inline>
        </w:drawing>
      </w:r>
    </w:p>
    <w:p w14:paraId="2D8A97F4" w14:textId="1E60D8DE" w:rsidR="005B6C26" w:rsidRPr="00996B80" w:rsidRDefault="005B6C26" w:rsidP="005B6C26">
      <w:pPr>
        <w:jc w:val="center"/>
        <w:rPr>
          <w:highlight w:val="yellow"/>
        </w:rPr>
      </w:pPr>
      <w:r w:rsidRPr="00996B80">
        <w:rPr>
          <w:highlight w:val="yellow"/>
        </w:rPr>
        <w:t>Figure 3.1</w:t>
      </w:r>
      <w:r w:rsidR="00170109" w:rsidRPr="00996B80">
        <w:rPr>
          <w:highlight w:val="yellow"/>
        </w:rPr>
        <w:t>.7</w:t>
      </w:r>
      <w:r w:rsidRPr="00996B80">
        <w:rPr>
          <w:highlight w:val="yellow"/>
        </w:rPr>
        <w:t xml:space="preserve">. </w:t>
      </w:r>
      <w:proofErr w:type="spellStart"/>
      <w:r w:rsidR="00FB7013" w:rsidRPr="00996B80">
        <w:rPr>
          <w:highlight w:val="yellow"/>
        </w:rPr>
        <w:t>tp</w:t>
      </w:r>
      <w:proofErr w:type="spellEnd"/>
      <w:r w:rsidR="00FB7013" w:rsidRPr="00996B80">
        <w:rPr>
          <w:highlight w:val="yellow"/>
        </w:rPr>
        <w:t>-link Wireless Adapter provided to the testers by the sponsor.</w:t>
      </w:r>
    </w:p>
    <w:p w14:paraId="12274E1F" w14:textId="377B1F20" w:rsidR="00623BF0" w:rsidRPr="00996B80" w:rsidRDefault="00623BF0" w:rsidP="00623BF0">
      <w:pPr>
        <w:pStyle w:val="Heading3"/>
        <w:rPr>
          <w:highlight w:val="yellow"/>
        </w:rPr>
      </w:pPr>
      <w:bookmarkStart w:id="26" w:name="_Toc197264312"/>
      <w:r w:rsidRPr="00996B80">
        <w:rPr>
          <w:highlight w:val="yellow"/>
        </w:rPr>
        <w:t>Host Machine 1</w:t>
      </w:r>
      <w:bookmarkEnd w:id="26"/>
    </w:p>
    <w:p w14:paraId="610011C2" w14:textId="22648175" w:rsidR="00962DE8" w:rsidRPr="00996B80" w:rsidRDefault="005A474D" w:rsidP="00E425E7">
      <w:pPr>
        <w:rPr>
          <w:highlight w:val="yellow"/>
        </w:rPr>
      </w:pPr>
      <w:r w:rsidRPr="00996B80">
        <w:rPr>
          <w:highlight w:val="yellow"/>
        </w:rPr>
        <w:t xml:space="preserve">There were several host devices </w:t>
      </w:r>
      <w:r w:rsidR="00F22405" w:rsidRPr="00996B80">
        <w:rPr>
          <w:highlight w:val="yellow"/>
        </w:rPr>
        <w:t>connected either directly or through the router of the network.  This first machine was an HP EliteDesk 800 G6 Small Form Factor PC.  The PC utilized Ubuntu v22.04</w:t>
      </w:r>
      <w:r w:rsidR="00B86213" w:rsidRPr="00996B80">
        <w:rPr>
          <w:highlight w:val="yellow"/>
        </w:rPr>
        <w:t xml:space="preserve">.5 LTS and connected directly to the router via an Ethernet port.  </w:t>
      </w:r>
      <w:r w:rsidR="001353B7" w:rsidRPr="00996B80">
        <w:rPr>
          <w:highlight w:val="yellow"/>
        </w:rPr>
        <w:t xml:space="preserve">This device was utilized as the main host device, responsible for </w:t>
      </w:r>
      <w:r w:rsidR="00E425E7" w:rsidRPr="00996B80">
        <w:rPr>
          <w:highlight w:val="yellow"/>
        </w:rPr>
        <w:t xml:space="preserve">the discovery of many permission-based vulnerabilities found later in the testing. The IP Addresses associated with this device were </w:t>
      </w:r>
      <w:r w:rsidR="00201C1F" w:rsidRPr="00996B80">
        <w:rPr>
          <w:highlight w:val="yellow"/>
        </w:rPr>
        <w:t xml:space="preserve">192.168.64.1 </w:t>
      </w:r>
      <w:r w:rsidR="00E425E7" w:rsidRPr="00996B80">
        <w:rPr>
          <w:highlight w:val="yellow"/>
        </w:rPr>
        <w:t xml:space="preserve">and </w:t>
      </w:r>
      <w:r w:rsidR="00201C1F" w:rsidRPr="00996B80">
        <w:rPr>
          <w:highlight w:val="yellow"/>
        </w:rPr>
        <w:t>192.168.2.1</w:t>
      </w:r>
      <w:r w:rsidR="00E425E7" w:rsidRPr="00996B80">
        <w:rPr>
          <w:highlight w:val="yellow"/>
        </w:rPr>
        <w:t>.</w:t>
      </w:r>
    </w:p>
    <w:p w14:paraId="14CA7F1C" w14:textId="329C50B3" w:rsidR="00623BF0" w:rsidRPr="00996B80" w:rsidRDefault="00623BF0" w:rsidP="00623BF0">
      <w:pPr>
        <w:pStyle w:val="Heading3"/>
        <w:rPr>
          <w:highlight w:val="yellow"/>
        </w:rPr>
      </w:pPr>
      <w:bookmarkStart w:id="27" w:name="_Toc197264313"/>
      <w:r w:rsidRPr="00996B80">
        <w:rPr>
          <w:highlight w:val="yellow"/>
        </w:rPr>
        <w:t>Host Machine 2</w:t>
      </w:r>
      <w:bookmarkEnd w:id="27"/>
    </w:p>
    <w:p w14:paraId="7BD12A85" w14:textId="1544ADA3" w:rsidR="00170109" w:rsidRPr="00996B80" w:rsidRDefault="00E425E7" w:rsidP="001F01EC">
      <w:pPr>
        <w:rPr>
          <w:highlight w:val="yellow"/>
        </w:rPr>
      </w:pPr>
      <w:r w:rsidRPr="00996B80">
        <w:rPr>
          <w:highlight w:val="yellow"/>
        </w:rPr>
        <w:t xml:space="preserve">There was a second host machine associated with this network.  This machine </w:t>
      </w:r>
      <w:r w:rsidR="001F01EC" w:rsidRPr="00996B80">
        <w:rPr>
          <w:highlight w:val="yellow"/>
        </w:rPr>
        <w:t xml:space="preserve">was </w:t>
      </w:r>
      <w:r w:rsidR="00E8352D" w:rsidRPr="00996B80">
        <w:rPr>
          <w:highlight w:val="yellow"/>
        </w:rPr>
        <w:t>manufactured</w:t>
      </w:r>
      <w:r w:rsidR="001F01EC" w:rsidRPr="00996B80">
        <w:rPr>
          <w:highlight w:val="yellow"/>
        </w:rPr>
        <w:t xml:space="preserve"> the same as the first, HP EliteDesk 800 G6 Small Form Factor PC. However, this PC had Kali Linux v2024.4 installed as the operating system of choice.  This machine was utilized for the LoRaWAN auditing framework.  The IP address associated with this machine was 192.168.64.26.</w:t>
      </w:r>
      <w:r w:rsidR="001D2F46" w:rsidRPr="00996B80">
        <w:rPr>
          <w:highlight w:val="yellow"/>
        </w:rPr>
        <w:t xml:space="preserve"> </w:t>
      </w:r>
    </w:p>
    <w:p w14:paraId="680C155C" w14:textId="701AFB4A" w:rsidR="00623BF0" w:rsidRPr="00996B80" w:rsidRDefault="00623BF0" w:rsidP="001C28B6">
      <w:pPr>
        <w:pStyle w:val="Heading3"/>
        <w:rPr>
          <w:highlight w:val="yellow"/>
        </w:rPr>
      </w:pPr>
      <w:bookmarkStart w:id="28" w:name="_Toc197264314"/>
      <w:r w:rsidRPr="00996B80">
        <w:rPr>
          <w:highlight w:val="yellow"/>
        </w:rPr>
        <w:t>L</w:t>
      </w:r>
      <w:r w:rsidR="001C28B6" w:rsidRPr="00996B80">
        <w:rPr>
          <w:highlight w:val="yellow"/>
        </w:rPr>
        <w:t>aptop</w:t>
      </w:r>
      <w:bookmarkEnd w:id="28"/>
      <w:r w:rsidR="001C28B6" w:rsidRPr="00996B80">
        <w:rPr>
          <w:highlight w:val="yellow"/>
        </w:rPr>
        <w:t xml:space="preserve"> </w:t>
      </w:r>
    </w:p>
    <w:p w14:paraId="2F0C9959" w14:textId="1D7B91E6" w:rsidR="26972D63" w:rsidRPr="00996B80" w:rsidRDefault="00752D42">
      <w:pPr>
        <w:rPr>
          <w:highlight w:val="yellow"/>
        </w:rPr>
      </w:pPr>
      <w:r w:rsidRPr="00996B80">
        <w:rPr>
          <w:highlight w:val="yellow"/>
        </w:rPr>
        <w:t xml:space="preserve">One of the testers brought in their very own Lenovo ThinkPad T450 for the testing process.  This </w:t>
      </w:r>
      <w:r w:rsidR="00B3674A" w:rsidRPr="00996B80">
        <w:rPr>
          <w:highlight w:val="yellow"/>
        </w:rPr>
        <w:t xml:space="preserve">host was used as an extra machine for the testers to run any tests that required a machine to be on for days at a time.  The machine had a kali linux virtual machine installed to conduct most examinations. </w:t>
      </w:r>
    </w:p>
    <w:p w14:paraId="5DCC535D" w14:textId="1D0AF1CA" w:rsidR="00D973FE" w:rsidRPr="00996B80" w:rsidRDefault="00D973FE" w:rsidP="00D973FE">
      <w:pPr>
        <w:pStyle w:val="Heading2"/>
        <w:rPr>
          <w:highlight w:val="yellow"/>
        </w:rPr>
      </w:pPr>
      <w:bookmarkStart w:id="29" w:name="_Toc197264315"/>
      <w:r w:rsidRPr="00996B80">
        <w:rPr>
          <w:highlight w:val="yellow"/>
        </w:rPr>
        <w:lastRenderedPageBreak/>
        <w:t>Information gathering</w:t>
      </w:r>
      <w:bookmarkEnd w:id="17"/>
      <w:bookmarkEnd w:id="29"/>
    </w:p>
    <w:p w14:paraId="02A6FD71" w14:textId="77777777" w:rsidR="00D973FE" w:rsidRPr="00996B80" w:rsidRDefault="00D973FE" w:rsidP="00D973FE">
      <w:pPr>
        <w:pStyle w:val="Heading3"/>
        <w:rPr>
          <w:highlight w:val="yellow"/>
        </w:rPr>
      </w:pPr>
      <w:bookmarkStart w:id="30" w:name="_Toc191301225"/>
      <w:bookmarkStart w:id="31" w:name="_Toc197264316"/>
      <w:r w:rsidRPr="00996B80">
        <w:rPr>
          <w:highlight w:val="yellow"/>
        </w:rPr>
        <w:t>Nikto</w:t>
      </w:r>
      <w:bookmarkEnd w:id="30"/>
      <w:bookmarkEnd w:id="31"/>
    </w:p>
    <w:p w14:paraId="04E91EC3" w14:textId="12393C9C" w:rsidR="00982113" w:rsidRPr="00996B80" w:rsidRDefault="00666108" w:rsidP="00576787">
      <w:pPr>
        <w:rPr>
          <w:highlight w:val="yellow"/>
        </w:rPr>
      </w:pPr>
      <w:r w:rsidRPr="00996B80">
        <w:rPr>
          <w:highlight w:val="yellow"/>
        </w:rPr>
        <w:t xml:space="preserve">The analysts first conducted a general scan of the host device </w:t>
      </w:r>
      <w:r w:rsidR="0088737C" w:rsidRPr="00996B80">
        <w:rPr>
          <w:highlight w:val="yellow"/>
        </w:rPr>
        <w:t xml:space="preserve">connected to the network.  The scan targeted 80 ports on the 192.168.64.47 IP address associated with the router.  </w:t>
      </w:r>
      <w:r w:rsidR="00AA65EB" w:rsidRPr="00996B80">
        <w:rPr>
          <w:highlight w:val="yellow"/>
        </w:rPr>
        <w:t>The result of this scan can be found in Appendix A</w:t>
      </w:r>
      <w:r w:rsidR="00207137" w:rsidRPr="00996B80">
        <w:rPr>
          <w:highlight w:val="yellow"/>
        </w:rPr>
        <w:t xml:space="preserve"> as several vulnerabilities were identified.  </w:t>
      </w:r>
      <w:r w:rsidR="002E09C8" w:rsidRPr="00996B80">
        <w:rPr>
          <w:highlight w:val="yellow"/>
        </w:rPr>
        <w:t xml:space="preserve">The </w:t>
      </w:r>
      <w:r w:rsidR="00207137" w:rsidRPr="00996B80">
        <w:rPr>
          <w:highlight w:val="yellow"/>
        </w:rPr>
        <w:t xml:space="preserve">server discovered </w:t>
      </w:r>
      <w:r w:rsidR="002E09C8" w:rsidRPr="00996B80">
        <w:rPr>
          <w:highlight w:val="yellow"/>
        </w:rPr>
        <w:t>associated with the IP address in the scan was the routers web server.  The header of this web server appeared to have no anti-clickjacking imports, leaving the server susceptible to snooping</w:t>
      </w:r>
      <w:r w:rsidR="00C74972" w:rsidRPr="00996B80">
        <w:rPr>
          <w:highlight w:val="yellow"/>
        </w:rPr>
        <w:t xml:space="preserve"> from malicious threat actors.  Furthermore,  the device appeared to have </w:t>
      </w:r>
      <w:r w:rsidR="00D83268" w:rsidRPr="00996B80">
        <w:rPr>
          <w:highlight w:val="yellow"/>
        </w:rPr>
        <w:t xml:space="preserve">no protections from third party manipulation, giving threat actors the ability to remotely alter permissions on the router from their own host machine.  </w:t>
      </w:r>
    </w:p>
    <w:p w14:paraId="7BF1C768" w14:textId="77777777" w:rsidR="00D973FE" w:rsidRPr="00996B80" w:rsidRDefault="00D973FE" w:rsidP="00D973FE">
      <w:pPr>
        <w:pStyle w:val="Heading3"/>
        <w:rPr>
          <w:highlight w:val="yellow"/>
        </w:rPr>
      </w:pPr>
      <w:bookmarkStart w:id="32" w:name="_Toc191301226"/>
      <w:bookmarkStart w:id="33" w:name="_Toc197264317"/>
      <w:r w:rsidRPr="00996B80">
        <w:rPr>
          <w:highlight w:val="yellow"/>
        </w:rPr>
        <w:t>Nmap</w:t>
      </w:r>
      <w:bookmarkEnd w:id="32"/>
      <w:bookmarkEnd w:id="33"/>
    </w:p>
    <w:p w14:paraId="3EB9C743" w14:textId="32041C03" w:rsidR="00576787" w:rsidRPr="00996B80" w:rsidRDefault="00A51575" w:rsidP="00576787">
      <w:pPr>
        <w:rPr>
          <w:highlight w:val="yellow"/>
        </w:rPr>
      </w:pPr>
      <w:r w:rsidRPr="00996B80">
        <w:rPr>
          <w:highlight w:val="yellow"/>
        </w:rPr>
        <w:t>After the testers conducted a thorough Nikto scan of the webserver associated with the LoRaWAN router, they proceeded onward and conducted an Nmap scan.  This</w:t>
      </w:r>
      <w:r w:rsidR="00F87844" w:rsidRPr="00996B80">
        <w:rPr>
          <w:highlight w:val="yellow"/>
        </w:rPr>
        <w:t xml:space="preserve"> scan provided a more generalized and comprehensive evaluation of t</w:t>
      </w:r>
      <w:r w:rsidR="0088153E" w:rsidRPr="00996B80">
        <w:rPr>
          <w:highlight w:val="yellow"/>
        </w:rPr>
        <w:t xml:space="preserve">he </w:t>
      </w:r>
      <w:proofErr w:type="gramStart"/>
      <w:r w:rsidR="0088153E" w:rsidRPr="00996B80">
        <w:rPr>
          <w:highlight w:val="yellow"/>
        </w:rPr>
        <w:t>network as a whole</w:t>
      </w:r>
      <w:proofErr w:type="gramEnd"/>
      <w:r w:rsidR="0088153E" w:rsidRPr="00996B80">
        <w:rPr>
          <w:highlight w:val="yellow"/>
        </w:rPr>
        <w:t>.  The scan can be found in Appendix B and showed the Ubuntu machine on port 22 connected as well as the web server on post 80.</w:t>
      </w:r>
    </w:p>
    <w:p w14:paraId="5464B2FA" w14:textId="77777777" w:rsidR="00057E32" w:rsidRPr="00996B80" w:rsidRDefault="00057E32" w:rsidP="00057E32">
      <w:pPr>
        <w:pStyle w:val="Heading3"/>
        <w:rPr>
          <w:highlight w:val="yellow"/>
        </w:rPr>
      </w:pPr>
      <w:bookmarkStart w:id="34" w:name="_Toc197264318"/>
      <w:proofErr w:type="spellStart"/>
      <w:r w:rsidRPr="00996B80">
        <w:rPr>
          <w:highlight w:val="yellow"/>
        </w:rPr>
        <w:t>LoRaWAN</w:t>
      </w:r>
      <w:proofErr w:type="spellEnd"/>
      <w:r w:rsidRPr="00996B80">
        <w:rPr>
          <w:highlight w:val="yellow"/>
        </w:rPr>
        <w:t xml:space="preserve"> Auditing Framework</w:t>
      </w:r>
      <w:bookmarkEnd w:id="34"/>
    </w:p>
    <w:p w14:paraId="3632FCD5" w14:textId="77777777" w:rsidR="00057E32" w:rsidRPr="00C56748" w:rsidRDefault="00057E32" w:rsidP="00057E32">
      <w:r w:rsidRPr="00996B80">
        <w:rPr>
          <w:highlight w:val="yellow"/>
        </w:rPr>
        <w:t>During the preliminary research of this exploitation the group was made aware of an auditing software developed specifically for LoRaWAN devices.  This framework utilized docker functionality to test several known exploitations of the LoRaWAN devices.  On the kali linux host device, the analysts attempted to install and run the framework against the system for several weeks of the testing process.  The conclusion at the end of this rigorous setup process was that the framework was unfortunately out of date and unusable in the current year. The version of docker, go, kali, and LoRaWAN all are six years ahead of where the framework was meant for.  This resulted in the testers abandoning the audit</w:t>
      </w:r>
      <w:r w:rsidRPr="00996B80">
        <w:rPr>
          <w:highlight w:val="yellow"/>
        </w:rPr>
        <w:tab/>
        <w:t xml:space="preserve"> for the remainder of the testing process.</w:t>
      </w:r>
      <w:r>
        <w:t xml:space="preserve"> </w:t>
      </w:r>
    </w:p>
    <w:p w14:paraId="5CE4E652" w14:textId="77777777" w:rsidR="00057E32" w:rsidRPr="00576787" w:rsidRDefault="00057E32" w:rsidP="00576787"/>
    <w:p w14:paraId="33E45393" w14:textId="77777777" w:rsidR="00D973FE" w:rsidRPr="00B6416D" w:rsidRDefault="00D973FE" w:rsidP="00D973FE">
      <w:pPr>
        <w:spacing w:after="0" w:line="263" w:lineRule="auto"/>
        <w:ind w:left="66"/>
        <w:rPr>
          <w:highlight w:val="yellow"/>
        </w:rPr>
      </w:pPr>
    </w:p>
    <w:p w14:paraId="5966FEF3" w14:textId="77777777" w:rsidR="00D973FE" w:rsidRDefault="00D973FE" w:rsidP="00D973FE">
      <w:pPr>
        <w:rPr>
          <w:rFonts w:eastAsiaTheme="majorEastAsia" w:cstheme="majorBidi"/>
          <w:b/>
          <w:bCs/>
          <w:smallCaps/>
          <w:color w:val="000000" w:themeColor="text1"/>
          <w:sz w:val="30"/>
          <w:szCs w:val="28"/>
        </w:rPr>
      </w:pPr>
      <w:r>
        <w:br w:type="page"/>
      </w:r>
    </w:p>
    <w:p w14:paraId="66CC3F8D" w14:textId="77777777" w:rsidR="00D973FE" w:rsidRPr="000317DD" w:rsidRDefault="00D973FE" w:rsidP="00D973FE">
      <w:pPr>
        <w:pStyle w:val="Heading1"/>
      </w:pPr>
      <w:bookmarkStart w:id="35" w:name="_Toc191301234"/>
      <w:bookmarkStart w:id="36" w:name="_Toc197264319"/>
      <w:r w:rsidRPr="000317DD">
        <w:lastRenderedPageBreak/>
        <w:t>Results</w:t>
      </w:r>
      <w:bookmarkEnd w:id="35"/>
      <w:bookmarkEnd w:id="36"/>
    </w:p>
    <w:p w14:paraId="26BE1AC1" w14:textId="77777777" w:rsidR="005E16E4" w:rsidRPr="00A4769A" w:rsidRDefault="001728AC" w:rsidP="001728AC">
      <w:pPr>
        <w:pStyle w:val="Heading2"/>
      </w:pPr>
      <w:bookmarkStart w:id="37" w:name="_Toc197264320"/>
      <w:r w:rsidRPr="00A4769A">
        <w:t>Summa</w:t>
      </w:r>
      <w:r w:rsidR="00894E2F" w:rsidRPr="00A4769A">
        <w:t>ry</w:t>
      </w:r>
      <w:bookmarkEnd w:id="37"/>
    </w:p>
    <w:p w14:paraId="4BC78EA4" w14:textId="1F872095" w:rsidR="00D973FE" w:rsidRPr="00A4769A" w:rsidRDefault="006E7CE6" w:rsidP="00D973FE">
      <w:r w:rsidRPr="00A4769A">
        <w:t>T</w:t>
      </w:r>
      <w:r w:rsidR="00B32667" w:rsidRPr="00A4769A">
        <w:t xml:space="preserve">he LoRaWAN </w:t>
      </w:r>
      <w:r w:rsidR="002C035D" w:rsidRPr="00A4769A">
        <w:t>Dragino</w:t>
      </w:r>
      <w:r w:rsidR="00B32667" w:rsidRPr="00A4769A">
        <w:t xml:space="preserve"> gateway </w:t>
      </w:r>
      <w:r w:rsidR="00915ADD" w:rsidRPr="00A4769A">
        <w:t xml:space="preserve">has revealed a </w:t>
      </w:r>
      <w:r w:rsidR="00B266DD" w:rsidRPr="00A4769A">
        <w:t xml:space="preserve">substantial </w:t>
      </w:r>
      <w:r w:rsidR="00915ADD" w:rsidRPr="00A4769A">
        <w:t xml:space="preserve">range of </w:t>
      </w:r>
      <w:r w:rsidR="002C035D" w:rsidRPr="00A4769A">
        <w:t>vulnerabilities</w:t>
      </w:r>
      <w:r w:rsidR="00915ADD" w:rsidRPr="00A4769A">
        <w:t xml:space="preserve"> </w:t>
      </w:r>
      <w:r w:rsidR="00C66C50" w:rsidRPr="00A4769A">
        <w:t xml:space="preserve">that could </w:t>
      </w:r>
      <w:r w:rsidR="001F65E1" w:rsidRPr="00A4769A">
        <w:t>compromise</w:t>
      </w:r>
      <w:r w:rsidR="00C66C50" w:rsidRPr="00A4769A">
        <w:t xml:space="preserve"> </w:t>
      </w:r>
      <w:r w:rsidR="00B266DD" w:rsidRPr="00A4769A">
        <w:t>the networks</w:t>
      </w:r>
      <w:r w:rsidR="00C66C50" w:rsidRPr="00A4769A">
        <w:t xml:space="preserve"> security</w:t>
      </w:r>
      <w:r w:rsidR="0009312B" w:rsidRPr="00A4769A">
        <w:t xml:space="preserve">. </w:t>
      </w:r>
      <w:r w:rsidR="00B266DD" w:rsidRPr="00A4769A">
        <w:t xml:space="preserve">These </w:t>
      </w:r>
      <w:r w:rsidR="0009312B" w:rsidRPr="00A4769A">
        <w:t xml:space="preserve">vulnerabilities include </w:t>
      </w:r>
      <w:r w:rsidR="00B25433" w:rsidRPr="00A4769A">
        <w:t xml:space="preserve">the </w:t>
      </w:r>
      <w:r w:rsidR="00981CB5" w:rsidRPr="00A4769A">
        <w:t xml:space="preserve">one and only </w:t>
      </w:r>
      <w:r w:rsidR="00B25433" w:rsidRPr="00A4769A">
        <w:t xml:space="preserve">admin account </w:t>
      </w:r>
      <w:r w:rsidR="002C035D" w:rsidRPr="00A4769A">
        <w:t>credentials</w:t>
      </w:r>
      <w:r w:rsidR="00B25433" w:rsidRPr="00A4769A">
        <w:t xml:space="preserve"> being unchanged</w:t>
      </w:r>
      <w:r w:rsidR="00075FCA" w:rsidRPr="00A4769A">
        <w:t xml:space="preserve"> </w:t>
      </w:r>
      <w:r w:rsidR="0025668B" w:rsidRPr="00A4769A">
        <w:t xml:space="preserve">and </w:t>
      </w:r>
      <w:r w:rsidR="00075FCA" w:rsidRPr="00A4769A">
        <w:t>available online</w:t>
      </w:r>
      <w:r w:rsidR="0025668B" w:rsidRPr="00A4769A">
        <w:t xml:space="preserve"> in the </w:t>
      </w:r>
      <w:r w:rsidR="00D63A00" w:rsidRPr="00A4769A">
        <w:t>user manual</w:t>
      </w:r>
      <w:r w:rsidR="00981CB5" w:rsidRPr="00A4769A">
        <w:t xml:space="preserve"> for the Dragino gateway</w:t>
      </w:r>
      <w:r w:rsidR="00075FCA" w:rsidRPr="00A4769A">
        <w:t>,</w:t>
      </w:r>
      <w:r w:rsidR="00B25433" w:rsidRPr="00A4769A">
        <w:t xml:space="preserve"> a</w:t>
      </w:r>
      <w:r w:rsidR="006809F6" w:rsidRPr="00A4769A">
        <w:t xml:space="preserve">llowing for unauthorized </w:t>
      </w:r>
      <w:r w:rsidR="00531E82" w:rsidRPr="00A4769A">
        <w:t>exposing key settings</w:t>
      </w:r>
      <w:r w:rsidR="00981CB5" w:rsidRPr="00A4769A">
        <w:t xml:space="preserve"> like </w:t>
      </w:r>
      <w:r w:rsidR="00531E82" w:rsidRPr="00A4769A">
        <w:t>.</w:t>
      </w:r>
      <w:r w:rsidR="00075FCA" w:rsidRPr="00A4769A">
        <w:t xml:space="preserve"> U</w:t>
      </w:r>
      <w:r w:rsidR="002C035D" w:rsidRPr="00A4769A">
        <w:t>sage</w:t>
      </w:r>
      <w:r w:rsidR="0027620E" w:rsidRPr="00A4769A">
        <w:t xml:space="preserve"> of weak protocols for data transmission i.e. http over https</w:t>
      </w:r>
      <w:r w:rsidR="00D63A00" w:rsidRPr="00A4769A">
        <w:t xml:space="preserve"> allowing for unauthorized exposing key settings</w:t>
      </w:r>
      <w:r w:rsidR="00981CB5" w:rsidRPr="00A4769A">
        <w:t xml:space="preserve"> the firmware version, Eth0 address, and Wi-Fi Mac Address.</w:t>
      </w:r>
      <w:r w:rsidR="003027C6" w:rsidRPr="00A4769A">
        <w:t xml:space="preserve"> </w:t>
      </w:r>
      <w:r w:rsidR="00981CB5" w:rsidRPr="00A4769A">
        <w:t xml:space="preserve">Note that due to their only being one account for the gateway that being the exposed admin account the process of privilege escalation is not necessary for this setup. </w:t>
      </w:r>
      <w:r w:rsidR="00D63A00" w:rsidRPr="00A4769A">
        <w:t>SSH</w:t>
      </w:r>
      <w:r w:rsidR="003027C6" w:rsidRPr="00A4769A">
        <w:t xml:space="preserve"> </w:t>
      </w:r>
      <w:r w:rsidR="002C035D" w:rsidRPr="00A4769A">
        <w:t>regression</w:t>
      </w:r>
      <w:r w:rsidR="003027C6" w:rsidRPr="00A4769A">
        <w:t xml:space="preserve"> </w:t>
      </w:r>
      <w:r w:rsidR="00BF32D6" w:rsidRPr="00A4769A">
        <w:t xml:space="preserve">possibly </w:t>
      </w:r>
      <w:r w:rsidR="003027C6" w:rsidRPr="00A4769A">
        <w:t>allowing for remote code execution</w:t>
      </w:r>
      <w:r w:rsidR="00BF32D6" w:rsidRPr="00A4769A">
        <w:t xml:space="preserve"> if successful</w:t>
      </w:r>
      <w:r w:rsidR="003027C6" w:rsidRPr="00A4769A">
        <w:t>(CVE-2024-6387)</w:t>
      </w:r>
      <w:r w:rsidR="00BF32D6" w:rsidRPr="00A4769A">
        <w:t xml:space="preserve">. There is also a weakness through </w:t>
      </w:r>
      <w:r w:rsidR="00546322" w:rsidRPr="00A4769A">
        <w:t>insecure</w:t>
      </w:r>
      <w:r w:rsidR="00344EA6" w:rsidRPr="00A4769A">
        <w:t>/</w:t>
      </w:r>
      <w:r w:rsidR="00546322" w:rsidRPr="00A4769A">
        <w:t xml:space="preserve">unvalidated file uploads allowing for the upload of </w:t>
      </w:r>
      <w:r w:rsidR="001F65E1" w:rsidRPr="00A4769A">
        <w:t>malicious</w:t>
      </w:r>
      <w:r w:rsidR="00546322" w:rsidRPr="00A4769A">
        <w:t xml:space="preserve"> files</w:t>
      </w:r>
      <w:r w:rsidR="00344EA6" w:rsidRPr="00A4769A">
        <w:t>.</w:t>
      </w:r>
      <w:r w:rsidR="003027C6" w:rsidRPr="00A4769A">
        <w:t xml:space="preserve"> </w:t>
      </w:r>
      <w:r w:rsidR="00344EA6" w:rsidRPr="00A4769A">
        <w:t>There were other prominent areas explored which yield mixed results such as interception of radio wave packets</w:t>
      </w:r>
      <w:r w:rsidR="00BF32D6" w:rsidRPr="00A4769A">
        <w:t xml:space="preserve"> using HackRF</w:t>
      </w:r>
      <w:r w:rsidR="00344EA6" w:rsidRPr="00A4769A">
        <w:t xml:space="preserve"> in which the interception was </w:t>
      </w:r>
      <w:r w:rsidR="001F65E1" w:rsidRPr="00A4769A">
        <w:t>successful</w:t>
      </w:r>
      <w:r w:rsidR="00344EA6" w:rsidRPr="00A4769A">
        <w:t xml:space="preserve"> but the </w:t>
      </w:r>
      <w:r w:rsidR="00BF32D6" w:rsidRPr="00A4769A">
        <w:t xml:space="preserve">data on the </w:t>
      </w:r>
      <w:r w:rsidR="00344EA6" w:rsidRPr="00A4769A">
        <w:t>packet</w:t>
      </w:r>
      <w:r w:rsidR="00BF32D6" w:rsidRPr="00A4769A">
        <w:t xml:space="preserve"> itself</w:t>
      </w:r>
      <w:r w:rsidR="00344EA6" w:rsidRPr="00A4769A">
        <w:t xml:space="preserve"> used strong </w:t>
      </w:r>
      <w:r w:rsidR="001F65E1" w:rsidRPr="00A4769A">
        <w:t>encryption</w:t>
      </w:r>
      <w:r w:rsidR="00344EA6" w:rsidRPr="00A4769A">
        <w:t xml:space="preserve"> methods meaning no </w:t>
      </w:r>
      <w:r w:rsidR="001F65E1" w:rsidRPr="00A4769A">
        <w:t>valuable</w:t>
      </w:r>
      <w:r w:rsidR="00344EA6" w:rsidRPr="00A4769A">
        <w:t xml:space="preserve"> data could be extracted</w:t>
      </w:r>
      <w:r w:rsidR="0082337C" w:rsidRPr="00A4769A">
        <w:t xml:space="preserve">. Not only this we attempted to use a tool known as LoRaWAN </w:t>
      </w:r>
      <w:r w:rsidR="001F65E1" w:rsidRPr="00A4769A">
        <w:t>Auditing</w:t>
      </w:r>
      <w:r w:rsidR="0082337C" w:rsidRPr="00A4769A">
        <w:t xml:space="preserve"> Framework</w:t>
      </w:r>
      <w:r w:rsidR="004632FE" w:rsidRPr="00A4769A">
        <w:t xml:space="preserve"> </w:t>
      </w:r>
      <w:r w:rsidR="00526FCD" w:rsidRPr="00A4769A">
        <w:t xml:space="preserve">which proved </w:t>
      </w:r>
      <w:r w:rsidR="001F65E1" w:rsidRPr="00A4769A">
        <w:t>unsuccessful</w:t>
      </w:r>
      <w:r w:rsidR="00526FCD" w:rsidRPr="00A4769A">
        <w:t xml:space="preserve"> as the </w:t>
      </w:r>
      <w:r w:rsidR="001F65E1" w:rsidRPr="00A4769A">
        <w:t>dependencies</w:t>
      </w:r>
      <w:r w:rsidR="00526FCD" w:rsidRPr="00A4769A">
        <w:t xml:space="preserve"> for its usage were outdated</w:t>
      </w:r>
      <w:r w:rsidR="00BF32D6" w:rsidRPr="00A4769A">
        <w:t xml:space="preserve"> making it</w:t>
      </w:r>
      <w:r w:rsidR="00201103" w:rsidRPr="00A4769A">
        <w:t xml:space="preserve"> hard to find the specific </w:t>
      </w:r>
      <w:r w:rsidR="006329A2" w:rsidRPr="00A4769A">
        <w:t xml:space="preserve">dependencies </w:t>
      </w:r>
      <w:r w:rsidR="00201103" w:rsidRPr="00A4769A">
        <w:t xml:space="preserve">and </w:t>
      </w:r>
      <w:r w:rsidR="006329A2" w:rsidRPr="00A4769A">
        <w:t>being incompatible with our</w:t>
      </w:r>
      <w:r w:rsidR="0053128C" w:rsidRPr="00A4769A">
        <w:t xml:space="preserve"> setup</w:t>
      </w:r>
      <w:r w:rsidR="00526FCD" w:rsidRPr="00A4769A">
        <w:t>.</w:t>
      </w:r>
    </w:p>
    <w:p w14:paraId="65FE365D" w14:textId="77777777" w:rsidR="00E3130D" w:rsidRPr="00A4769A" w:rsidRDefault="00E3130D">
      <w:pPr>
        <w:rPr>
          <w:rFonts w:eastAsiaTheme="majorEastAsia" w:cstheme="majorBidi"/>
          <w:b/>
          <w:bCs/>
          <w:smallCaps/>
          <w:color w:val="000000" w:themeColor="text1"/>
          <w:sz w:val="30"/>
          <w:szCs w:val="28"/>
        </w:rPr>
      </w:pPr>
      <w:bookmarkStart w:id="38" w:name="_Toc191301235"/>
      <w:r w:rsidRPr="00A4769A">
        <w:br w:type="page"/>
      </w:r>
    </w:p>
    <w:p w14:paraId="18FD7271" w14:textId="79D11ACD" w:rsidR="00360A4A" w:rsidRDefault="00360A4A" w:rsidP="00360A4A">
      <w:pPr>
        <w:pStyle w:val="Heading2"/>
      </w:pPr>
      <w:bookmarkStart w:id="39" w:name="_Toc197264321"/>
      <w:r w:rsidRPr="00A4769A">
        <w:lastRenderedPageBreak/>
        <w:t>Exploit</w:t>
      </w:r>
      <w:r w:rsidR="001728AC" w:rsidRPr="00A4769A">
        <w:t>s and Vulnerabilities</w:t>
      </w:r>
      <w:bookmarkEnd w:id="39"/>
    </w:p>
    <w:p w14:paraId="4227A5EC" w14:textId="28953A78" w:rsidR="00D973FE" w:rsidRDefault="00D973FE" w:rsidP="00D973FE">
      <w:pPr>
        <w:pStyle w:val="Heading3"/>
      </w:pPr>
      <w:bookmarkStart w:id="40" w:name="_Toc197264322"/>
      <w:r>
        <w:t>Publicly available admin account credentials</w:t>
      </w:r>
      <w:bookmarkEnd w:id="38"/>
      <w:bookmarkEnd w:id="40"/>
    </w:p>
    <w:p w14:paraId="06151E76" w14:textId="0E7ADD54" w:rsidR="0022001F" w:rsidRPr="00A4769A" w:rsidRDefault="0053128C" w:rsidP="0022001F">
      <w:r w:rsidRPr="00A4769A">
        <w:t xml:space="preserve">The </w:t>
      </w:r>
      <w:r w:rsidR="0022001F" w:rsidRPr="00A4769A">
        <w:t>Default credentials for the</w:t>
      </w:r>
      <w:r w:rsidRPr="00A4769A">
        <w:t xml:space="preserve"> Dragino</w:t>
      </w:r>
      <w:r w:rsidR="0022001F" w:rsidRPr="00A4769A">
        <w:t xml:space="preserve"> </w:t>
      </w:r>
      <w:r w:rsidRPr="00A4769A">
        <w:t xml:space="preserve">LoRaWAN </w:t>
      </w:r>
      <w:r w:rsidR="0022001F" w:rsidRPr="00A4769A">
        <w:t xml:space="preserve">gateway are available online through the user manual as seen in the related </w:t>
      </w:r>
      <w:hyperlink w:anchor="_Publicly_available_admin" w:history="1">
        <w:r w:rsidR="0022001F" w:rsidRPr="00A4769A">
          <w:rPr>
            <w:rStyle w:val="Hyperlink"/>
          </w:rPr>
          <w:t>procedure</w:t>
        </w:r>
      </w:hyperlink>
      <w:r w:rsidR="0022001F" w:rsidRPr="00A4769A">
        <w:t xml:space="preserve"> section. Said credentials are for the only gateway account </w:t>
      </w:r>
      <w:r w:rsidRPr="00A4769A">
        <w:t xml:space="preserve">that being the </w:t>
      </w:r>
      <w:r w:rsidR="0022001F" w:rsidRPr="00A4769A">
        <w:t>admin</w:t>
      </w:r>
      <w:r w:rsidRPr="00A4769A">
        <w:t xml:space="preserve"> account</w:t>
      </w:r>
      <w:r w:rsidR="0022001F" w:rsidRPr="00A4769A">
        <w:t xml:space="preserve">. </w:t>
      </w:r>
      <w:r w:rsidR="00F555E5" w:rsidRPr="00A4769A">
        <w:t>As a result, privilege escalation is unnecessary</w:t>
      </w:r>
      <w:r w:rsidR="00266954" w:rsidRPr="00A4769A">
        <w:t xml:space="preserve"> for this security test</w:t>
      </w:r>
      <w:r w:rsidR="0022001F" w:rsidRPr="00A4769A">
        <w:t>. Once logged an attacker can see settings</w:t>
      </w:r>
      <w:r w:rsidR="00BF7FAC" w:rsidRPr="00A4769A">
        <w:t xml:space="preserve"> which are also</w:t>
      </w:r>
      <w:r w:rsidR="0022001F" w:rsidRPr="00A4769A">
        <w:t xml:space="preserve"> seen in </w:t>
      </w:r>
      <w:hyperlink w:anchor="_Appendix_D_Other" w:history="1">
        <w:r w:rsidR="0022001F" w:rsidRPr="00A4769A">
          <w:rPr>
            <w:rStyle w:val="Hyperlink"/>
          </w:rPr>
          <w:t xml:space="preserve">Appendix </w:t>
        </w:r>
        <w:r w:rsidR="00ED7BA2" w:rsidRPr="00A4769A">
          <w:rPr>
            <w:rStyle w:val="Hyperlink"/>
          </w:rPr>
          <w:t>D</w:t>
        </w:r>
      </w:hyperlink>
      <w:r w:rsidR="0022001F" w:rsidRPr="00A4769A">
        <w:t xml:space="preserve"> . </w:t>
      </w:r>
      <w:r w:rsidR="00BF7FAC" w:rsidRPr="00A4769A">
        <w:t>These setting expose vital</w:t>
      </w:r>
      <w:r w:rsidR="0022001F" w:rsidRPr="00A4769A">
        <w:t xml:space="preserve"> System information which reveals the firmware version, Eth0 address, and Wi-Fi Mac Address. </w:t>
      </w:r>
      <w:r w:rsidR="0022001F" w:rsidRPr="00A4769A">
        <w:rPr>
          <w:noProof/>
        </w:rPr>
        <w:t>Meaning attackers can exploit known vulnerabilities on this firmware and have Mac addresses used for attacks with related tools.</w:t>
      </w:r>
      <w:r w:rsidR="007853A1" w:rsidRPr="00A4769A">
        <w:rPr>
          <w:noProof/>
        </w:rPr>
        <w:t xml:space="preserve"> The lack of unique credentials significantly reduces the security of the system, making it highly susceptible to unauthorized access.</w:t>
      </w:r>
      <w:r w:rsidR="00750158" w:rsidRPr="00A4769A">
        <w:t xml:space="preserve"> The results from this can be seen in figure</w:t>
      </w:r>
      <w:r w:rsidR="005E3104" w:rsidRPr="00A4769A">
        <w:t xml:space="preserve">s </w:t>
      </w:r>
      <w:r w:rsidR="00A3609D" w:rsidRPr="00A4769A">
        <w:t>4.1 and 4.2.</w:t>
      </w:r>
    </w:p>
    <w:p w14:paraId="15AD73ED" w14:textId="77777777" w:rsidR="00A3609D" w:rsidRPr="00A4769A" w:rsidRDefault="005E3104" w:rsidP="00A3609D">
      <w:pPr>
        <w:keepNext/>
      </w:pPr>
      <w:r w:rsidRPr="00A4769A">
        <w:rPr>
          <w:noProof/>
        </w:rPr>
        <w:drawing>
          <wp:inline distT="0" distB="0" distL="0" distR="0" wp14:anchorId="1A4AFE89" wp14:editId="4A1395ED">
            <wp:extent cx="2793865" cy="581025"/>
            <wp:effectExtent l="0" t="0" r="6985" b="0"/>
            <wp:docPr id="46579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28795" name=""/>
                    <pic:cNvPicPr/>
                  </pic:nvPicPr>
                  <pic:blipFill rotWithShape="1">
                    <a:blip r:embed="rId23"/>
                    <a:srcRect r="65496" b="26562"/>
                    <a:stretch/>
                  </pic:blipFill>
                  <pic:spPr bwMode="auto">
                    <a:xfrm>
                      <a:off x="0" y="0"/>
                      <a:ext cx="2795741" cy="581415"/>
                    </a:xfrm>
                    <a:prstGeom prst="rect">
                      <a:avLst/>
                    </a:prstGeom>
                    <a:ln>
                      <a:noFill/>
                    </a:ln>
                    <a:extLst>
                      <a:ext uri="{53640926-AAD7-44D8-BBD7-CCE9431645EC}">
                        <a14:shadowObscured xmlns:a14="http://schemas.microsoft.com/office/drawing/2010/main"/>
                      </a:ext>
                    </a:extLst>
                  </pic:spPr>
                </pic:pic>
              </a:graphicData>
            </a:graphic>
          </wp:inline>
        </w:drawing>
      </w:r>
    </w:p>
    <w:p w14:paraId="3A450697" w14:textId="7A0F4068" w:rsidR="00A3609D" w:rsidRPr="00A4769A" w:rsidRDefault="00A3609D" w:rsidP="00A3609D">
      <w:pPr>
        <w:pStyle w:val="Caption"/>
      </w:pPr>
      <w:r w:rsidRPr="007D03B5">
        <w:t xml:space="preserve">Figure </w:t>
      </w:r>
      <w:r w:rsidR="00B949FF" w:rsidRPr="007D03B5">
        <w:fldChar w:fldCharType="begin"/>
      </w:r>
      <w:r w:rsidR="00B949FF" w:rsidRPr="007D03B5">
        <w:instrText xml:space="preserve"> STYLEREF 4 \s </w:instrText>
      </w:r>
      <w:r w:rsidR="00B949FF" w:rsidRPr="007D03B5">
        <w:fldChar w:fldCharType="separate"/>
      </w:r>
      <w:r w:rsidR="00B949FF" w:rsidRPr="007D03B5">
        <w:rPr>
          <w:b/>
          <w:bCs/>
          <w:noProof/>
        </w:rPr>
        <w:t>Error! No text of specified style in document.</w:t>
      </w:r>
      <w:r w:rsidR="00B949FF" w:rsidRPr="007D03B5">
        <w:fldChar w:fldCharType="end"/>
      </w:r>
      <w:r w:rsidR="00B949FF" w:rsidRPr="007D03B5">
        <w:noBreakHyphen/>
      </w:r>
      <w:r w:rsidR="00B949FF" w:rsidRPr="007D03B5">
        <w:fldChar w:fldCharType="begin"/>
      </w:r>
      <w:r w:rsidR="00B949FF" w:rsidRPr="007D03B5">
        <w:instrText xml:space="preserve"> SEQ Figure \* ARABIC \s 4 </w:instrText>
      </w:r>
      <w:r w:rsidR="00B949FF" w:rsidRPr="007D03B5">
        <w:fldChar w:fldCharType="separate"/>
      </w:r>
      <w:r w:rsidR="00B949FF" w:rsidRPr="007D03B5">
        <w:rPr>
          <w:noProof/>
        </w:rPr>
        <w:t>1</w:t>
      </w:r>
      <w:r w:rsidR="00B949FF" w:rsidRPr="007D03B5">
        <w:fldChar w:fldCharType="end"/>
      </w:r>
      <w:r w:rsidR="00E101BD" w:rsidRPr="00A4769A">
        <w:t xml:space="preserve"> The default credentials as seen in the gat</w:t>
      </w:r>
      <w:r w:rsidR="00EA0BC4" w:rsidRPr="00A4769A">
        <w:t>eway manual</w:t>
      </w:r>
    </w:p>
    <w:p w14:paraId="3867D614" w14:textId="77777777" w:rsidR="00E101BD" w:rsidRPr="00A4769A" w:rsidRDefault="00A3609D" w:rsidP="00E101BD">
      <w:pPr>
        <w:keepNext/>
      </w:pPr>
      <w:r w:rsidRPr="00A4769A">
        <w:rPr>
          <w:noProof/>
        </w:rPr>
        <w:drawing>
          <wp:inline distT="0" distB="0" distL="0" distR="0" wp14:anchorId="1E85EEA7" wp14:editId="7C57A091">
            <wp:extent cx="3795089" cy="2552921"/>
            <wp:effectExtent l="0" t="0" r="0" b="0"/>
            <wp:docPr id="715566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6617" name="Picture 1" descr="A screenshot of a computer&#10;&#10;AI-generated content may be incorrect."/>
                    <pic:cNvPicPr/>
                  </pic:nvPicPr>
                  <pic:blipFill>
                    <a:blip r:embed="rId49"/>
                    <a:stretch>
                      <a:fillRect/>
                    </a:stretch>
                  </pic:blipFill>
                  <pic:spPr>
                    <a:xfrm>
                      <a:off x="0" y="0"/>
                      <a:ext cx="3795089" cy="2552921"/>
                    </a:xfrm>
                    <a:prstGeom prst="rect">
                      <a:avLst/>
                    </a:prstGeom>
                  </pic:spPr>
                </pic:pic>
              </a:graphicData>
            </a:graphic>
          </wp:inline>
        </w:drawing>
      </w:r>
    </w:p>
    <w:p w14:paraId="40A04B93" w14:textId="7AAFABD8" w:rsidR="00A3609D" w:rsidRPr="00A4769A" w:rsidRDefault="00E101BD" w:rsidP="00E101BD">
      <w:pPr>
        <w:pStyle w:val="Caption"/>
      </w:pPr>
      <w:r w:rsidRPr="007D03B5">
        <w:t xml:space="preserve">Figure </w:t>
      </w:r>
      <w:r w:rsidR="00B949FF" w:rsidRPr="007D03B5">
        <w:fldChar w:fldCharType="begin"/>
      </w:r>
      <w:r w:rsidR="00B949FF" w:rsidRPr="007D03B5">
        <w:instrText xml:space="preserve"> STYLEREF 4 \s </w:instrText>
      </w:r>
      <w:r w:rsidR="00B949FF" w:rsidRPr="007D03B5">
        <w:fldChar w:fldCharType="separate"/>
      </w:r>
      <w:r w:rsidR="00B949FF" w:rsidRPr="007D03B5">
        <w:rPr>
          <w:b/>
          <w:bCs/>
          <w:noProof/>
        </w:rPr>
        <w:t>Error! No text of specified style in document.</w:t>
      </w:r>
      <w:r w:rsidR="00B949FF" w:rsidRPr="007D03B5">
        <w:fldChar w:fldCharType="end"/>
      </w:r>
      <w:r w:rsidR="00B949FF" w:rsidRPr="007D03B5">
        <w:noBreakHyphen/>
      </w:r>
      <w:r w:rsidR="00B949FF" w:rsidRPr="007D03B5">
        <w:fldChar w:fldCharType="begin"/>
      </w:r>
      <w:r w:rsidR="00B949FF" w:rsidRPr="007D03B5">
        <w:instrText xml:space="preserve"> SEQ Figure \* ARABIC \s 4 </w:instrText>
      </w:r>
      <w:r w:rsidR="00B949FF" w:rsidRPr="007D03B5">
        <w:fldChar w:fldCharType="separate"/>
      </w:r>
      <w:r w:rsidR="00B949FF" w:rsidRPr="007D03B5">
        <w:rPr>
          <w:noProof/>
        </w:rPr>
        <w:t>2</w:t>
      </w:r>
      <w:r w:rsidR="00B949FF" w:rsidRPr="007D03B5">
        <w:fldChar w:fldCharType="end"/>
      </w:r>
      <w:r w:rsidRPr="00A4769A">
        <w:t xml:space="preserve"> Settings which can be seen and modified after accessing the admin account</w:t>
      </w:r>
    </w:p>
    <w:p w14:paraId="733E5288" w14:textId="77777777" w:rsidR="0022001F" w:rsidRPr="00A4769A" w:rsidRDefault="0022001F" w:rsidP="0022001F">
      <w:pPr>
        <w:pStyle w:val="Heading3"/>
      </w:pPr>
      <w:bookmarkStart w:id="41" w:name="_Toc197264323"/>
      <w:r w:rsidRPr="00A4769A">
        <w:t>Weak cryptography through http protocol</w:t>
      </w:r>
      <w:bookmarkEnd w:id="41"/>
    </w:p>
    <w:p w14:paraId="38F1180E" w14:textId="7BF03B4D" w:rsidR="0022001F" w:rsidRPr="00A4769A" w:rsidRDefault="0022001F" w:rsidP="0022001F">
      <w:r w:rsidRPr="00A4769A">
        <w:t xml:space="preserve">Through the weak cryptography of the LoRaWAN Dragino Gateway webpage with the HTTP protocol an attacker could perform a man-in-the-middle attack using Wireshark or a similar tool manual </w:t>
      </w:r>
      <w:r w:rsidR="00CB4610" w:rsidRPr="00A4769A">
        <w:t xml:space="preserve">like burpsuite </w:t>
      </w:r>
      <w:r w:rsidRPr="00A4769A">
        <w:t xml:space="preserve">as seen in the related </w:t>
      </w:r>
      <w:hyperlink w:anchor="_Weak_cryptography_through" w:history="1">
        <w:r w:rsidRPr="00A4769A">
          <w:rPr>
            <w:rStyle w:val="Hyperlink"/>
          </w:rPr>
          <w:t>procedure</w:t>
        </w:r>
      </w:hyperlink>
      <w:r w:rsidRPr="00A4769A">
        <w:t xml:space="preserve"> section. Discovering the admin account credentials. Similar to the previous vulnerability once logged an attacker can see </w:t>
      </w:r>
      <w:r w:rsidR="00352E8E" w:rsidRPr="00A4769A">
        <w:t xml:space="preserve">are also seen in </w:t>
      </w:r>
      <w:hyperlink w:anchor="_Appendix_D_Other" w:history="1">
        <w:r w:rsidR="00352E8E" w:rsidRPr="00A4769A">
          <w:rPr>
            <w:rStyle w:val="Hyperlink"/>
          </w:rPr>
          <w:t>Appendix D</w:t>
        </w:r>
      </w:hyperlink>
      <w:r w:rsidR="00352E8E" w:rsidRPr="00A4769A">
        <w:t xml:space="preserve"> . These setting expose vital System information which reveals</w:t>
      </w:r>
      <w:r w:rsidRPr="00A4769A">
        <w:t xml:space="preserve"> the firmware version, Eth0 address, and Wi-Fi Mac Address. </w:t>
      </w:r>
      <w:r w:rsidRPr="00A4769A">
        <w:rPr>
          <w:noProof/>
        </w:rPr>
        <w:t>Meaning attackers can exploit known vulnerabilities on this firmware and have Mac addresses used for attacks with related tools</w:t>
      </w:r>
      <w:r w:rsidR="00651FB3" w:rsidRPr="00A4769A">
        <w:rPr>
          <w:noProof/>
        </w:rPr>
        <w:t xml:space="preserve"> this vulnerability highlights the importance of implementing secure communication protocols</w:t>
      </w:r>
      <w:r w:rsidRPr="00A4769A">
        <w:rPr>
          <w:noProof/>
        </w:rPr>
        <w:t>.</w:t>
      </w:r>
      <w:r w:rsidR="00750158" w:rsidRPr="00A4769A">
        <w:t xml:space="preserve"> The results from this can be seen in figure </w:t>
      </w:r>
      <w:r w:rsidR="00C71947" w:rsidRPr="00A4769A">
        <w:t>4.3.</w:t>
      </w:r>
    </w:p>
    <w:p w14:paraId="40070821" w14:textId="77777777" w:rsidR="00C71947" w:rsidRPr="00A4769A" w:rsidRDefault="00C71947" w:rsidP="00C71947">
      <w:pPr>
        <w:keepNext/>
      </w:pPr>
      <w:r w:rsidRPr="00A4769A">
        <w:rPr>
          <w:noProof/>
        </w:rPr>
        <w:drawing>
          <wp:inline distT="0" distB="0" distL="0" distR="0" wp14:anchorId="5D8DFC5B" wp14:editId="54F07B8E">
            <wp:extent cx="5654035" cy="266700"/>
            <wp:effectExtent l="0" t="0" r="4445" b="0"/>
            <wp:docPr id="537178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78512" name=""/>
                    <pic:cNvPicPr/>
                  </pic:nvPicPr>
                  <pic:blipFill>
                    <a:blip r:embed="rId50"/>
                    <a:stretch>
                      <a:fillRect/>
                    </a:stretch>
                  </pic:blipFill>
                  <pic:spPr>
                    <a:xfrm>
                      <a:off x="0" y="0"/>
                      <a:ext cx="5679249" cy="267889"/>
                    </a:xfrm>
                    <a:prstGeom prst="rect">
                      <a:avLst/>
                    </a:prstGeom>
                  </pic:spPr>
                </pic:pic>
              </a:graphicData>
            </a:graphic>
          </wp:inline>
        </w:drawing>
      </w:r>
    </w:p>
    <w:p w14:paraId="4078B8E8" w14:textId="054C94B0" w:rsidR="00C71947" w:rsidRPr="00A4769A" w:rsidRDefault="00C71947" w:rsidP="00C71947">
      <w:pPr>
        <w:pStyle w:val="Caption"/>
      </w:pPr>
      <w:r w:rsidRPr="00A4769A">
        <w:t xml:space="preserve">Figure </w:t>
      </w:r>
      <w:r w:rsidR="00E101BD" w:rsidRPr="00A4769A">
        <w:fldChar w:fldCharType="begin"/>
      </w:r>
      <w:r w:rsidR="00E101BD" w:rsidRPr="00A4769A">
        <w:instrText xml:space="preserve"> STYLEREF 1 \s </w:instrText>
      </w:r>
      <w:r w:rsidR="00E101BD" w:rsidRPr="00A4769A">
        <w:fldChar w:fldCharType="separate"/>
      </w:r>
      <w:r w:rsidR="00E101BD" w:rsidRPr="00A4769A">
        <w:rPr>
          <w:noProof/>
        </w:rPr>
        <w:t>4</w:t>
      </w:r>
      <w:r w:rsidR="00E101BD" w:rsidRPr="00A4769A">
        <w:fldChar w:fldCharType="end"/>
      </w:r>
      <w:r w:rsidR="00E101BD" w:rsidRPr="00A4769A">
        <w:t>.3</w:t>
      </w:r>
      <w:r w:rsidR="00EA0BC4" w:rsidRPr="00A4769A">
        <w:t xml:space="preserve"> The default credentials intercepted through a man-in-the-middle-attack with </w:t>
      </w:r>
      <w:r w:rsidR="00913509" w:rsidRPr="00A4769A">
        <w:t>Wireshark</w:t>
      </w:r>
    </w:p>
    <w:p w14:paraId="20175731" w14:textId="77777777" w:rsidR="00C71947" w:rsidRPr="00A4769A" w:rsidRDefault="00C71947">
      <w:pPr>
        <w:rPr>
          <w:rFonts w:asciiTheme="majorHAnsi" w:eastAsiaTheme="majorEastAsia" w:hAnsiTheme="majorHAnsi" w:cstheme="majorBidi"/>
          <w:b/>
          <w:bCs/>
          <w:color w:val="000000" w:themeColor="text1"/>
        </w:rPr>
      </w:pPr>
      <w:r w:rsidRPr="00A4769A">
        <w:br w:type="page"/>
      </w:r>
    </w:p>
    <w:p w14:paraId="14349340" w14:textId="7AB8D6DA" w:rsidR="00360A4A" w:rsidRDefault="004B22E1" w:rsidP="00360A4A">
      <w:pPr>
        <w:pStyle w:val="Heading3"/>
      </w:pPr>
      <w:bookmarkStart w:id="42" w:name="_Toc197264324"/>
      <w:r>
        <w:lastRenderedPageBreak/>
        <w:t>CVE-2024-6387</w:t>
      </w:r>
      <w:bookmarkEnd w:id="42"/>
    </w:p>
    <w:p w14:paraId="4001C0A3" w14:textId="3E2E5F16" w:rsidR="0022001F" w:rsidRPr="00A4769A" w:rsidRDefault="0022001F" w:rsidP="0022001F">
      <w:r w:rsidRPr="00A4769A">
        <w:t xml:space="preserve">This vulnerability is related to the OpenSSH service and allows for remote code execution on the host system in this case the LoRaWAN network. Our attempt to exploit this vulnerability failed however as seen in our related </w:t>
      </w:r>
      <w:hyperlink w:anchor="_CVE-2024-6387" w:history="1">
        <w:r w:rsidRPr="00A4769A">
          <w:rPr>
            <w:rStyle w:val="Hyperlink"/>
          </w:rPr>
          <w:t>procedure</w:t>
        </w:r>
      </w:hyperlink>
      <w:r w:rsidRPr="00A4769A">
        <w:t xml:space="preserve"> section. This could be due to a limited setup or other unknown reasons so further investigation into this CVE </w:t>
      </w:r>
      <w:r w:rsidR="00CB4610" w:rsidRPr="00A4769A">
        <w:t xml:space="preserve">and different setups for the LoRaWAN network </w:t>
      </w:r>
      <w:r w:rsidRPr="00A4769A">
        <w:t>is recommended</w:t>
      </w:r>
      <w:r w:rsidR="00913509" w:rsidRPr="00A4769A">
        <w:t xml:space="preserve"> as it could potentially allow attackers to compromise the LoRaWAN network remotely</w:t>
      </w:r>
      <w:r w:rsidRPr="00A4769A">
        <w:t>.</w:t>
      </w:r>
      <w:r w:rsidR="00750158" w:rsidRPr="00A4769A">
        <w:t xml:space="preserve"> The results from this can be seen in figure </w:t>
      </w:r>
      <w:r w:rsidR="00E3615A" w:rsidRPr="00A4769A">
        <w:t>4.4.</w:t>
      </w:r>
    </w:p>
    <w:p w14:paraId="60F610D2" w14:textId="77777777" w:rsidR="00E3615A" w:rsidRPr="00A4769A" w:rsidRDefault="00E3615A" w:rsidP="00E3615A">
      <w:pPr>
        <w:keepNext/>
      </w:pPr>
      <w:r w:rsidRPr="00A4769A">
        <w:rPr>
          <w:noProof/>
        </w:rPr>
        <w:drawing>
          <wp:inline distT="0" distB="0" distL="0" distR="0" wp14:anchorId="631DAA34" wp14:editId="71C91A37">
            <wp:extent cx="4067175" cy="3896823"/>
            <wp:effectExtent l="0" t="0" r="0" b="8890"/>
            <wp:docPr id="163397109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71094" name="Picture 1" descr="A screen shot of a computer&#10;&#10;AI-generated content may be incorrect."/>
                    <pic:cNvPicPr/>
                  </pic:nvPicPr>
                  <pic:blipFill>
                    <a:blip r:embed="rId51"/>
                    <a:stretch>
                      <a:fillRect/>
                    </a:stretch>
                  </pic:blipFill>
                  <pic:spPr>
                    <a:xfrm>
                      <a:off x="0" y="0"/>
                      <a:ext cx="4086917" cy="3915738"/>
                    </a:xfrm>
                    <a:prstGeom prst="rect">
                      <a:avLst/>
                    </a:prstGeom>
                  </pic:spPr>
                </pic:pic>
              </a:graphicData>
            </a:graphic>
          </wp:inline>
        </w:drawing>
      </w:r>
    </w:p>
    <w:p w14:paraId="5D26EBFB" w14:textId="4931BD82" w:rsidR="00E3615A" w:rsidRPr="00A4769A" w:rsidRDefault="00E3615A" w:rsidP="00E3615A">
      <w:pPr>
        <w:pStyle w:val="Caption"/>
      </w:pPr>
      <w:r w:rsidRPr="00A4769A">
        <w:t xml:space="preserve">Figure </w:t>
      </w:r>
      <w:r w:rsidR="00E101BD" w:rsidRPr="00A4769A">
        <w:fldChar w:fldCharType="begin"/>
      </w:r>
      <w:r w:rsidR="00E101BD" w:rsidRPr="00A4769A">
        <w:instrText xml:space="preserve"> STYLEREF 1 \s </w:instrText>
      </w:r>
      <w:r w:rsidR="00E101BD" w:rsidRPr="00A4769A">
        <w:fldChar w:fldCharType="separate"/>
      </w:r>
      <w:r w:rsidR="00E101BD" w:rsidRPr="00A4769A">
        <w:rPr>
          <w:noProof/>
        </w:rPr>
        <w:t>4</w:t>
      </w:r>
      <w:r w:rsidR="00E101BD" w:rsidRPr="00A4769A">
        <w:fldChar w:fldCharType="end"/>
      </w:r>
      <w:r w:rsidR="00E101BD" w:rsidRPr="00A4769A">
        <w:t>.4</w:t>
      </w:r>
      <w:r w:rsidR="009B3FBA" w:rsidRPr="00A4769A">
        <w:t xml:space="preserve"> The process of attempting to exploit CVE-2024-6387</w:t>
      </w:r>
    </w:p>
    <w:p w14:paraId="1E480482" w14:textId="77777777" w:rsidR="0022001F" w:rsidRPr="00A4769A" w:rsidRDefault="0022001F" w:rsidP="0022001F">
      <w:pPr>
        <w:pStyle w:val="Heading3"/>
      </w:pPr>
      <w:bookmarkStart w:id="43" w:name="_Toc197264325"/>
      <w:r w:rsidRPr="00A4769A">
        <w:t>Insecure File Upload</w:t>
      </w:r>
      <w:bookmarkEnd w:id="43"/>
    </w:p>
    <w:p w14:paraId="4BE1BA28" w14:textId="69717046" w:rsidR="0022001F" w:rsidRPr="00A4769A" w:rsidRDefault="0022001F" w:rsidP="0022001F">
      <w:r w:rsidRPr="00A4769A">
        <w:t xml:space="preserve">Due to a lack of file upload verification on the LoRaWAN gateway it is possible to upload files of any kind onto the network. As seen in the related </w:t>
      </w:r>
      <w:hyperlink w:anchor="_Insecure_File_Upload" w:history="1">
        <w:r w:rsidRPr="00A4769A">
          <w:rPr>
            <w:rStyle w:val="Hyperlink"/>
          </w:rPr>
          <w:t>procedure</w:t>
        </w:r>
      </w:hyperlink>
      <w:r w:rsidRPr="00A4769A">
        <w:t xml:space="preserve"> section using Haserl its possible to use the copy command to move a foreign file onto the system in this case “test.py”. It is also possible to do this using a proxy-based tool such as burpsuite. As seen in the related procedure section there has been an interception of a packet which is related to the file upload on the LoRaWAN gateway which has then been intercepted and changed the sent file to our foreign file “exploit.so”.</w:t>
      </w:r>
      <w:r w:rsidR="0085085D" w:rsidRPr="00A4769A">
        <w:t xml:space="preserve"> This vulnerability is significant because it allows attackers to execute</w:t>
      </w:r>
      <w:r w:rsidR="008438A6" w:rsidRPr="00A4769A">
        <w:t>/upload</w:t>
      </w:r>
      <w:r w:rsidR="0085085D" w:rsidRPr="00A4769A">
        <w:t xml:space="preserve"> </w:t>
      </w:r>
      <w:r w:rsidR="008438A6" w:rsidRPr="00A4769A">
        <w:t xml:space="preserve">malicious </w:t>
      </w:r>
      <w:r w:rsidR="0085085D" w:rsidRPr="00A4769A">
        <w:t>code</w:t>
      </w:r>
      <w:r w:rsidR="008438A6" w:rsidRPr="00A4769A">
        <w:t>/files</w:t>
      </w:r>
      <w:r w:rsidR="0085085D" w:rsidRPr="00A4769A">
        <w:t xml:space="preserve"> </w:t>
      </w:r>
      <w:r w:rsidR="008438A6" w:rsidRPr="00A4769A">
        <w:t>potentially compromising the entire network</w:t>
      </w:r>
      <w:r w:rsidR="0085085D" w:rsidRPr="00A4769A">
        <w:t>.</w:t>
      </w:r>
      <w:r w:rsidR="00750158" w:rsidRPr="00A4769A">
        <w:t xml:space="preserve"> The results from this can be seen in figure</w:t>
      </w:r>
      <w:r w:rsidR="00D5207A" w:rsidRPr="00A4769A">
        <w:t>s 4.5 and 4.6</w:t>
      </w:r>
      <w:r w:rsidR="00244945" w:rsidRPr="00A4769A">
        <w:t>.</w:t>
      </w:r>
    </w:p>
    <w:p w14:paraId="7A4ADC36" w14:textId="77777777" w:rsidR="00D5207A" w:rsidRPr="00A4769A" w:rsidRDefault="00D5207A" w:rsidP="00D5207A">
      <w:pPr>
        <w:keepNext/>
      </w:pPr>
      <w:r w:rsidRPr="00A4769A">
        <w:rPr>
          <w:noProof/>
        </w:rPr>
        <w:drawing>
          <wp:inline distT="0" distB="0" distL="0" distR="0" wp14:anchorId="1B1FB786" wp14:editId="2AD04927">
            <wp:extent cx="5667375" cy="333375"/>
            <wp:effectExtent l="0" t="0" r="9525" b="9525"/>
            <wp:docPr id="14717963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67375" cy="333375"/>
                    </a:xfrm>
                    <a:prstGeom prst="rect">
                      <a:avLst/>
                    </a:prstGeom>
                    <a:noFill/>
                    <a:ln>
                      <a:noFill/>
                    </a:ln>
                  </pic:spPr>
                </pic:pic>
              </a:graphicData>
            </a:graphic>
          </wp:inline>
        </w:drawing>
      </w:r>
    </w:p>
    <w:p w14:paraId="24EF00F9" w14:textId="24122D00" w:rsidR="00D5207A" w:rsidRPr="00A4769A" w:rsidRDefault="00D5207A" w:rsidP="00D5207A">
      <w:pPr>
        <w:pStyle w:val="Caption"/>
      </w:pPr>
      <w:r w:rsidRPr="00A4769A">
        <w:t xml:space="preserve">Figure </w:t>
      </w:r>
      <w:r w:rsidR="00E101BD" w:rsidRPr="00A4769A">
        <w:fldChar w:fldCharType="begin"/>
      </w:r>
      <w:r w:rsidR="00E101BD" w:rsidRPr="00A4769A">
        <w:instrText xml:space="preserve"> STYLEREF 1 \s </w:instrText>
      </w:r>
      <w:r w:rsidR="00E101BD" w:rsidRPr="00A4769A">
        <w:fldChar w:fldCharType="separate"/>
      </w:r>
      <w:r w:rsidR="00E101BD" w:rsidRPr="00A4769A">
        <w:rPr>
          <w:noProof/>
        </w:rPr>
        <w:t>4</w:t>
      </w:r>
      <w:r w:rsidR="00E101BD" w:rsidRPr="00A4769A">
        <w:fldChar w:fldCharType="end"/>
      </w:r>
      <w:r w:rsidR="00E101BD" w:rsidRPr="00A4769A">
        <w:t>.5</w:t>
      </w:r>
      <w:r w:rsidR="009B3FBA" w:rsidRPr="00A4769A">
        <w:t xml:space="preserve"> The uploaded and unverified test.py file</w:t>
      </w:r>
    </w:p>
    <w:p w14:paraId="786A4D26" w14:textId="77777777" w:rsidR="00D5207A" w:rsidRPr="00A4769A" w:rsidRDefault="00D5207A" w:rsidP="00D5207A">
      <w:pPr>
        <w:keepNext/>
      </w:pPr>
      <w:r w:rsidRPr="00A4769A">
        <w:rPr>
          <w:noProof/>
        </w:rPr>
        <w:drawing>
          <wp:inline distT="0" distB="0" distL="0" distR="0" wp14:anchorId="3B48556F" wp14:editId="6396EC53">
            <wp:extent cx="5940425" cy="412115"/>
            <wp:effectExtent l="0" t="0" r="3175" b="6985"/>
            <wp:docPr id="18189316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0425" cy="412115"/>
                    </a:xfrm>
                    <a:prstGeom prst="rect">
                      <a:avLst/>
                    </a:prstGeom>
                    <a:noFill/>
                    <a:ln>
                      <a:noFill/>
                    </a:ln>
                  </pic:spPr>
                </pic:pic>
              </a:graphicData>
            </a:graphic>
          </wp:inline>
        </w:drawing>
      </w:r>
    </w:p>
    <w:p w14:paraId="6E98920F" w14:textId="02202EF6" w:rsidR="00D5207A" w:rsidRPr="00A4769A" w:rsidRDefault="00D5207A" w:rsidP="00D5207A">
      <w:pPr>
        <w:pStyle w:val="Caption"/>
      </w:pPr>
      <w:r w:rsidRPr="00A4769A">
        <w:t xml:space="preserve">Figure </w:t>
      </w:r>
      <w:r w:rsidR="00E101BD" w:rsidRPr="00A4769A">
        <w:fldChar w:fldCharType="begin"/>
      </w:r>
      <w:r w:rsidR="00E101BD" w:rsidRPr="00A4769A">
        <w:instrText xml:space="preserve"> STYLEREF 1 \s </w:instrText>
      </w:r>
      <w:r w:rsidR="00E101BD" w:rsidRPr="00A4769A">
        <w:fldChar w:fldCharType="separate"/>
      </w:r>
      <w:r w:rsidR="00E101BD" w:rsidRPr="00A4769A">
        <w:rPr>
          <w:noProof/>
        </w:rPr>
        <w:t>4</w:t>
      </w:r>
      <w:r w:rsidR="00E101BD" w:rsidRPr="00A4769A">
        <w:fldChar w:fldCharType="end"/>
      </w:r>
      <w:r w:rsidR="00E101BD" w:rsidRPr="00A4769A">
        <w:t>.6</w:t>
      </w:r>
      <w:r w:rsidR="009B3FBA" w:rsidRPr="00A4769A">
        <w:t xml:space="preserve"> The uploaded and unverified exploit.so file</w:t>
      </w:r>
    </w:p>
    <w:p w14:paraId="70CD0625" w14:textId="77777777" w:rsidR="00244945" w:rsidRPr="00A4769A" w:rsidRDefault="00244945">
      <w:pPr>
        <w:rPr>
          <w:rFonts w:asciiTheme="majorHAnsi" w:eastAsiaTheme="majorEastAsia" w:hAnsiTheme="majorHAnsi" w:cstheme="majorBidi"/>
          <w:b/>
          <w:bCs/>
          <w:color w:val="000000" w:themeColor="text1"/>
        </w:rPr>
      </w:pPr>
      <w:r w:rsidRPr="00A4769A">
        <w:br w:type="page"/>
      </w:r>
    </w:p>
    <w:p w14:paraId="2DAF5C96" w14:textId="77777777" w:rsidR="0022001F" w:rsidRPr="00A4769A" w:rsidRDefault="0022001F" w:rsidP="0022001F">
      <w:pPr>
        <w:pStyle w:val="Heading3"/>
      </w:pPr>
      <w:bookmarkStart w:id="44" w:name="_Toc197264326"/>
      <w:r w:rsidRPr="00A4769A">
        <w:lastRenderedPageBreak/>
        <w:t>LoRaWAN Auditing Framework</w:t>
      </w:r>
      <w:bookmarkEnd w:id="44"/>
    </w:p>
    <w:p w14:paraId="3B7FA7FB" w14:textId="7C487241" w:rsidR="0022001F" w:rsidRPr="00A4769A" w:rsidRDefault="0022001F" w:rsidP="0022001F">
      <w:r w:rsidRPr="00A4769A">
        <w:t xml:space="preserve">As a group we discovered a tool which at the time we believed could be of </w:t>
      </w:r>
      <w:r w:rsidR="00617A4C" w:rsidRPr="00A4769A">
        <w:t>wonderful use</w:t>
      </w:r>
      <w:r w:rsidRPr="00A4769A">
        <w:t>. To use the tool in question that being the LoRaWAN Auditing Framework. This framework utilizes functions and tools like docker</w:t>
      </w:r>
      <w:r w:rsidR="00B12CAF" w:rsidRPr="00A4769A">
        <w:t xml:space="preserve"> and python</w:t>
      </w:r>
      <w:r w:rsidRPr="00A4769A">
        <w:t xml:space="preserve"> to test exploitations relating to LoRaWAN networks</w:t>
      </w:r>
      <w:r w:rsidR="00617A4C" w:rsidRPr="00A4769A">
        <w:t xml:space="preserve">. </w:t>
      </w:r>
      <w:r w:rsidRPr="00A4769A">
        <w:t>However, upon attempting to use this framework on the testing environment many issues occurred mainly relating to the framework relying on outdated versions of its tools and functionality stalling overall progress for the project. Due to this as a team we decided to stop our attempts at using this framework tool therefore yielding no results to note.</w:t>
      </w:r>
      <w:r w:rsidR="00750158" w:rsidRPr="00A4769A">
        <w:t xml:space="preserve"> </w:t>
      </w:r>
    </w:p>
    <w:p w14:paraId="2B5C1895" w14:textId="77777777" w:rsidR="00360A4A" w:rsidRDefault="00360A4A" w:rsidP="00360A4A">
      <w:pPr>
        <w:pStyle w:val="Heading2"/>
      </w:pPr>
      <w:bookmarkStart w:id="45" w:name="_Toc197264327"/>
      <w:r>
        <w:t>Communications Analysis</w:t>
      </w:r>
      <w:bookmarkEnd w:id="45"/>
    </w:p>
    <w:p w14:paraId="0727E226" w14:textId="77777777" w:rsidR="00BD320D" w:rsidRPr="00BD320D" w:rsidRDefault="00BD320D" w:rsidP="00BD320D">
      <w:pPr>
        <w:pStyle w:val="Heading3"/>
      </w:pPr>
      <w:bookmarkStart w:id="46" w:name="_Toc197264328"/>
      <w:r>
        <w:t>HackRF and Radio Waves</w:t>
      </w:r>
      <w:bookmarkEnd w:id="46"/>
    </w:p>
    <w:p w14:paraId="201B935D" w14:textId="0206C2A2" w:rsidR="0022001F" w:rsidRPr="00A4769A" w:rsidRDefault="00BF7FAC" w:rsidP="0022001F">
      <w:pPr>
        <w:spacing w:after="0" w:line="263" w:lineRule="auto"/>
      </w:pPr>
      <w:r w:rsidRPr="00A4769A">
        <w:t>We</w:t>
      </w:r>
      <w:r w:rsidR="0022001F" w:rsidRPr="00A4769A">
        <w:t xml:space="preserve"> intercept</w:t>
      </w:r>
      <w:r w:rsidRPr="00A4769A">
        <w:t>ed</w:t>
      </w:r>
      <w:r w:rsidR="0022001F" w:rsidRPr="00A4769A">
        <w:t xml:space="preserve"> </w:t>
      </w:r>
      <w:r w:rsidRPr="00A4769A">
        <w:t xml:space="preserve">radio wave </w:t>
      </w:r>
      <w:r w:rsidR="0022001F" w:rsidRPr="00A4769A">
        <w:t>packets</w:t>
      </w:r>
      <w:r w:rsidRPr="00A4769A">
        <w:t xml:space="preserve"> related to the Dragino LoRaWAN gateway</w:t>
      </w:r>
      <w:r w:rsidR="0022001F" w:rsidRPr="00A4769A">
        <w:t xml:space="preserve"> </w:t>
      </w:r>
      <w:r w:rsidRPr="00A4769A">
        <w:t xml:space="preserve">and sensors </w:t>
      </w:r>
      <w:r w:rsidR="0022001F" w:rsidRPr="00A4769A">
        <w:t xml:space="preserve">as seen in the related </w:t>
      </w:r>
      <w:hyperlink w:anchor="_HackRF_Radio_Wave" w:history="1">
        <w:r w:rsidR="0022001F" w:rsidRPr="00A4769A">
          <w:rPr>
            <w:rStyle w:val="Hyperlink"/>
          </w:rPr>
          <w:t>procedure</w:t>
        </w:r>
      </w:hyperlink>
      <w:r w:rsidR="0022001F" w:rsidRPr="00A4769A">
        <w:t xml:space="preserve"> section. A successful attempt was conducted to intercept an uplink from the sensors and subsequently replay that to the gateway, This was then accepted as a valid packet not previously received. However,</w:t>
      </w:r>
      <w:r w:rsidR="00862C1D" w:rsidRPr="00A4769A">
        <w:t xml:space="preserve"> the packets proved to be </w:t>
      </w:r>
      <w:r w:rsidR="00374D1C" w:rsidRPr="00A4769A">
        <w:t>heavily encrypted meaning</w:t>
      </w:r>
      <w:r w:rsidR="0022001F" w:rsidRPr="00A4769A">
        <w:t xml:space="preserve"> attempts to decrypt the contents of the uplinks were unsuccessful</w:t>
      </w:r>
      <w:r w:rsidR="00575205" w:rsidRPr="00A4769A">
        <w:t>. This indicates that while the gateway is vulnerable to replay attacks, the encryption of the packets themselves is robust and effectively protects the data from being accessed. The</w:t>
      </w:r>
      <w:r w:rsidR="007F0BF0" w:rsidRPr="00A4769A">
        <w:t xml:space="preserve"> results from this can be seen in figure </w:t>
      </w:r>
      <w:r w:rsidR="009B2490" w:rsidRPr="00A4769A">
        <w:t>4.7.</w:t>
      </w:r>
    </w:p>
    <w:p w14:paraId="4BB259B1" w14:textId="77777777" w:rsidR="009B2490" w:rsidRPr="00A4769A" w:rsidRDefault="009B2490" w:rsidP="009B2490">
      <w:pPr>
        <w:keepNext/>
        <w:spacing w:after="0" w:line="263" w:lineRule="auto"/>
      </w:pPr>
      <w:r w:rsidRPr="00A4769A">
        <w:rPr>
          <w:noProof/>
        </w:rPr>
        <w:drawing>
          <wp:inline distT="0" distB="0" distL="0" distR="0" wp14:anchorId="321B11F2" wp14:editId="0A704E7B">
            <wp:extent cx="5166360" cy="4395049"/>
            <wp:effectExtent l="0" t="0" r="0" b="5715"/>
            <wp:docPr id="307556711"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87132" name="Picture 4" descr="A screenshot of a computer&#10;&#10;AI-generated content may be incorrect."/>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33881"/>
                    <a:stretch/>
                  </pic:blipFill>
                  <pic:spPr bwMode="auto">
                    <a:xfrm>
                      <a:off x="0" y="0"/>
                      <a:ext cx="5184790" cy="4410728"/>
                    </a:xfrm>
                    <a:prstGeom prst="rect">
                      <a:avLst/>
                    </a:prstGeom>
                    <a:noFill/>
                    <a:ln>
                      <a:noFill/>
                    </a:ln>
                    <a:extLst>
                      <a:ext uri="{53640926-AAD7-44D8-BBD7-CCE9431645EC}">
                        <a14:shadowObscured xmlns:a14="http://schemas.microsoft.com/office/drawing/2010/main"/>
                      </a:ext>
                    </a:extLst>
                  </pic:spPr>
                </pic:pic>
              </a:graphicData>
            </a:graphic>
          </wp:inline>
        </w:drawing>
      </w:r>
    </w:p>
    <w:p w14:paraId="15393408" w14:textId="1E68DFCD" w:rsidR="009B2490" w:rsidRPr="00254C05" w:rsidRDefault="009B2490" w:rsidP="009B2490">
      <w:pPr>
        <w:pStyle w:val="Caption"/>
      </w:pPr>
      <w:r w:rsidRPr="00A4769A">
        <w:t xml:space="preserve">Figure </w:t>
      </w:r>
      <w:r w:rsidR="00E101BD" w:rsidRPr="00A4769A">
        <w:fldChar w:fldCharType="begin"/>
      </w:r>
      <w:r w:rsidR="00E101BD" w:rsidRPr="00A4769A">
        <w:instrText xml:space="preserve"> STYLEREF 1 \s </w:instrText>
      </w:r>
      <w:r w:rsidR="00E101BD" w:rsidRPr="00A4769A">
        <w:fldChar w:fldCharType="separate"/>
      </w:r>
      <w:r w:rsidR="00E101BD" w:rsidRPr="00A4769A">
        <w:rPr>
          <w:noProof/>
        </w:rPr>
        <w:t>4</w:t>
      </w:r>
      <w:r w:rsidR="00E101BD" w:rsidRPr="00A4769A">
        <w:fldChar w:fldCharType="end"/>
      </w:r>
      <w:r w:rsidR="00E101BD" w:rsidRPr="00A4769A">
        <w:t>.7</w:t>
      </w:r>
      <w:r w:rsidR="00D670FE" w:rsidRPr="00A4769A">
        <w:t xml:space="preserve"> The captured packet from the replay attack </w:t>
      </w:r>
      <w:r w:rsidR="003D2E44" w:rsidRPr="00A4769A">
        <w:t>seen to be encrypted</w:t>
      </w:r>
    </w:p>
    <w:p w14:paraId="654A37DC" w14:textId="77777777" w:rsidR="00D973FE" w:rsidRPr="00BF759B" w:rsidRDefault="00D973FE" w:rsidP="00D973FE">
      <w:pPr>
        <w:spacing w:after="0" w:line="263" w:lineRule="auto"/>
        <w:rPr>
          <w:highlight w:val="yellow"/>
        </w:rPr>
      </w:pPr>
    </w:p>
    <w:p w14:paraId="765A68E5" w14:textId="14117230" w:rsidR="00D828F5" w:rsidRPr="000317DD" w:rsidRDefault="00341658" w:rsidP="00865937">
      <w:pPr>
        <w:pStyle w:val="Heading1"/>
        <w:rPr>
          <w:lang w:eastAsia="en-US"/>
        </w:rPr>
      </w:pPr>
      <w:bookmarkStart w:id="47" w:name="_Toc197264329"/>
      <w:r w:rsidRPr="000317DD">
        <w:rPr>
          <w:lang w:eastAsia="en-US"/>
        </w:rPr>
        <w:lastRenderedPageBreak/>
        <w:t>Discussion</w:t>
      </w:r>
      <w:bookmarkEnd w:id="47"/>
    </w:p>
    <w:p w14:paraId="1C654243" w14:textId="38D7D6A9" w:rsidR="00B127C7" w:rsidRPr="000317DD" w:rsidRDefault="00B127C7" w:rsidP="00B127C7">
      <w:pPr>
        <w:rPr>
          <w:lang w:eastAsia="en-US"/>
        </w:rPr>
      </w:pPr>
      <w:r w:rsidRPr="000317DD">
        <w:t xml:space="preserve"> </w:t>
      </w:r>
      <w:r w:rsidRPr="000317DD">
        <w:rPr>
          <w:i/>
          <w:iCs/>
          <w:color w:val="00B0F0"/>
          <w:sz w:val="32"/>
          <w:szCs w:val="32"/>
        </w:rPr>
        <w:t>(around 900-1100 words, 1 student</w:t>
      </w:r>
      <w:r w:rsidR="004F796B" w:rsidRPr="000317DD">
        <w:rPr>
          <w:i/>
          <w:iCs/>
          <w:color w:val="00B0F0"/>
          <w:sz w:val="32"/>
          <w:szCs w:val="32"/>
        </w:rPr>
        <w:t xml:space="preserve"> to write the Discussion</w:t>
      </w:r>
      <w:r w:rsidRPr="000317DD">
        <w:rPr>
          <w:i/>
          <w:iCs/>
          <w:color w:val="00B0F0"/>
          <w:sz w:val="32"/>
          <w:szCs w:val="32"/>
        </w:rPr>
        <w:t>)</w:t>
      </w:r>
    </w:p>
    <w:p w14:paraId="437D05DB" w14:textId="22D655DF" w:rsidR="00493395" w:rsidRPr="000317DD" w:rsidRDefault="00493395" w:rsidP="00493395">
      <w:pPr>
        <w:pStyle w:val="Heading2"/>
        <w:rPr>
          <w:rFonts w:eastAsia="Times New Roman"/>
          <w:lang w:eastAsia="en-US"/>
        </w:rPr>
      </w:pPr>
      <w:bookmarkStart w:id="48" w:name="_Toc197264330"/>
      <w:r w:rsidRPr="000317DD">
        <w:rPr>
          <w:rFonts w:eastAsia="Times New Roman"/>
          <w:lang w:eastAsia="en-US"/>
        </w:rPr>
        <w:t>General Discussion</w:t>
      </w:r>
      <w:bookmarkEnd w:id="48"/>
    </w:p>
    <w:p w14:paraId="73DCF760" w14:textId="77777777" w:rsidR="009065E5" w:rsidRPr="009065E5" w:rsidRDefault="009065E5" w:rsidP="009065E5">
      <w:pPr>
        <w:spacing w:after="158"/>
      </w:pPr>
      <w:r w:rsidRPr="009065E5">
        <w:rPr>
          <w:lang w:val="en-US"/>
        </w:rPr>
        <w:t xml:space="preserve">Our engagement comprised the objective of conducting a full-scope penetration test on LoRaWAN IOT infrastructure run by the Company, with the goal to identify vulnerabilities, assess risks and where necessary posit solutions, related </w:t>
      </w:r>
      <w:proofErr w:type="gramStart"/>
      <w:r w:rsidRPr="009065E5">
        <w:rPr>
          <w:lang w:val="en-US"/>
        </w:rPr>
        <w:t>in particular to</w:t>
      </w:r>
      <w:proofErr w:type="gramEnd"/>
      <w:r w:rsidRPr="009065E5">
        <w:rPr>
          <w:lang w:val="en-US"/>
        </w:rPr>
        <w:t xml:space="preserve"> network communication, device security and backend configuration.</w:t>
      </w:r>
    </w:p>
    <w:p w14:paraId="7F0B0DBD" w14:textId="459A4F2F" w:rsidR="009065E5" w:rsidRPr="009065E5" w:rsidRDefault="009065E5" w:rsidP="009065E5">
      <w:pPr>
        <w:spacing w:after="158"/>
      </w:pPr>
      <w:r w:rsidRPr="009065E5">
        <w:rPr>
          <w:b/>
          <w:bCs/>
          <w:lang w:val="en-US"/>
        </w:rPr>
        <w:t>So how did the Team do</w:t>
      </w:r>
      <w:r w:rsidRPr="009065E5">
        <w:rPr>
          <w:lang w:val="en-US"/>
        </w:rPr>
        <w:t xml:space="preserve"> – was the project and the Team successful in achieving its aim? Broadly speaking, yes. It identified two serious, high-risk vulnerabilities in (</w:t>
      </w:r>
      <w:proofErr w:type="spellStart"/>
      <w:r w:rsidRPr="009065E5">
        <w:rPr>
          <w:lang w:val="en-US"/>
        </w:rPr>
        <w:t>i</w:t>
      </w:r>
      <w:proofErr w:type="spellEnd"/>
      <w:r w:rsidRPr="009065E5">
        <w:rPr>
          <w:lang w:val="en-US"/>
        </w:rPr>
        <w:t xml:space="preserve">) publicly available administration account details; and (ii) a lack of file upload verification; together with (iii) a medium risk of a configuration panel using unencrypted http traffic. These identified vulnerabilities that could allow hackers to significantly disrupt services, steal sensitive data, or deploy malware into the Company’s IOT environment. In testing, the Team was also able to intercept radio wave packets related to the </w:t>
      </w:r>
      <w:proofErr w:type="spellStart"/>
      <w:r w:rsidRPr="009065E5">
        <w:rPr>
          <w:lang w:val="en-US"/>
        </w:rPr>
        <w:t>Dragino</w:t>
      </w:r>
      <w:proofErr w:type="spellEnd"/>
      <w:r w:rsidRPr="009065E5">
        <w:rPr>
          <w:lang w:val="en-US"/>
        </w:rPr>
        <w:t xml:space="preserve"> LORAWAN gateway and sensors although the encryption of the packets themselves was robust and so effectively protected the data from being assessed.</w:t>
      </w:r>
    </w:p>
    <w:p w14:paraId="661B1334" w14:textId="77777777" w:rsidR="009065E5" w:rsidRPr="009065E5" w:rsidRDefault="009065E5" w:rsidP="009065E5">
      <w:pPr>
        <w:spacing w:after="158"/>
      </w:pPr>
      <w:r w:rsidRPr="009065E5">
        <w:rPr>
          <w:lang w:val="en-US"/>
        </w:rPr>
        <w:t xml:space="preserve">While the Team did identify significant vulnerabilities, it did also fail in its attempts to exploit two other areas of potential vulnerability.  Testing for the CVE-2024-6387 vulnerability (otherwise known as </w:t>
      </w:r>
      <w:proofErr w:type="spellStart"/>
      <w:r w:rsidRPr="009065E5">
        <w:rPr>
          <w:i/>
          <w:iCs/>
          <w:lang w:val="en-US"/>
        </w:rPr>
        <w:t>RegreSSHion</w:t>
      </w:r>
      <w:proofErr w:type="spellEnd"/>
      <w:r w:rsidRPr="009065E5">
        <w:rPr>
          <w:lang w:val="en-US"/>
        </w:rPr>
        <w:t>) is related to the Open SSH service and allows for remote code execution on the host system (</w:t>
      </w:r>
      <w:proofErr w:type="spellStart"/>
      <w:r w:rsidRPr="009065E5">
        <w:rPr>
          <w:lang w:val="en-US"/>
        </w:rPr>
        <w:t>ie</w:t>
      </w:r>
      <w:proofErr w:type="spellEnd"/>
      <w:r w:rsidRPr="009065E5">
        <w:rPr>
          <w:lang w:val="en-US"/>
        </w:rPr>
        <w:t xml:space="preserve"> the LORAWAN network). The failure in testing could be due to a limited setup or outdated software however frankly it was not entirely clear to the Team. Similarly, the Team attempted to use a LORAWAN Audit Framework tool to utilize functions like docker and python to test exploitation relating to the LORAWAN network however were unsuccessful in using such tool.</w:t>
      </w:r>
    </w:p>
    <w:p w14:paraId="37BCA25C" w14:textId="77777777" w:rsidR="009065E5" w:rsidRPr="009065E5" w:rsidRDefault="009065E5" w:rsidP="009065E5">
      <w:pPr>
        <w:spacing w:after="158"/>
      </w:pPr>
      <w:r w:rsidRPr="009065E5">
        <w:rPr>
          <w:lang w:val="en-US"/>
        </w:rPr>
        <w:t>Consequently, while the Team has produced a relatively comprehensive report which identified and documented significant vulnerabilities along with risk ratings, it is recognized it did struggle with its testing in two areas. Nevertheless, it did identify actionable, specific and effective mitigations and solutions for such vulnerabilities, including for Firmware updates, secure file handling and credential management, to enhance the security of the LoRaWAN devices.</w:t>
      </w:r>
    </w:p>
    <w:p w14:paraId="5470A11B" w14:textId="77777777" w:rsidR="009065E5" w:rsidRPr="00085059" w:rsidRDefault="009065E5" w:rsidP="009B3D5B">
      <w:pPr>
        <w:spacing w:after="158"/>
      </w:pPr>
    </w:p>
    <w:p w14:paraId="450DC282" w14:textId="06FB848A" w:rsidR="007B1146" w:rsidRPr="00AB29D6" w:rsidRDefault="009525A9" w:rsidP="00AB29D6">
      <w:pPr>
        <w:pStyle w:val="Heading2"/>
        <w:rPr>
          <w:rFonts w:eastAsia="Times New Roman"/>
          <w:lang w:eastAsia="en-US"/>
        </w:rPr>
      </w:pPr>
      <w:bookmarkStart w:id="49" w:name="_Toc197264331"/>
      <w:r w:rsidRPr="00085059">
        <w:rPr>
          <w:rFonts w:eastAsia="Times New Roman"/>
          <w:lang w:eastAsia="en-US"/>
        </w:rPr>
        <w:t>Conclusions</w:t>
      </w:r>
      <w:bookmarkEnd w:id="49"/>
    </w:p>
    <w:p w14:paraId="6B4CCEC6" w14:textId="77777777" w:rsidR="00B95611" w:rsidRPr="00B95611" w:rsidRDefault="00B95611" w:rsidP="00B95611">
      <w:pPr>
        <w:spacing w:after="158"/>
      </w:pPr>
      <w:r w:rsidRPr="00B95611">
        <w:rPr>
          <w:lang w:val="en-US"/>
        </w:rPr>
        <w:t>The vulnerabilities identified by the Team could all have a serious impact on the Client’s business if left unremedied. They could potentially lead to system downtime and consequent business discontinuity as the</w:t>
      </w:r>
      <w:r w:rsidRPr="00B95611">
        <w:rPr>
          <w:i/>
          <w:iCs/>
          <w:lang w:val="en-US"/>
        </w:rPr>
        <w:t xml:space="preserve"> </w:t>
      </w:r>
      <w:r w:rsidRPr="00B95611">
        <w:rPr>
          <w:lang w:val="en-US"/>
        </w:rPr>
        <w:t>vulnerabilities</w:t>
      </w:r>
      <w:r w:rsidRPr="00B95611">
        <w:rPr>
          <w:b/>
          <w:bCs/>
          <w:i/>
          <w:iCs/>
          <w:lang w:val="en-US"/>
        </w:rPr>
        <w:t xml:space="preserve"> </w:t>
      </w:r>
      <w:r w:rsidRPr="00B95611">
        <w:rPr>
          <w:lang w:val="en-US"/>
        </w:rPr>
        <w:t xml:space="preserve">need to be identified and </w:t>
      </w:r>
      <w:proofErr w:type="gramStart"/>
      <w:r w:rsidRPr="00B95611">
        <w:rPr>
          <w:lang w:val="en-US"/>
        </w:rPr>
        <w:t>remedied</w:t>
      </w:r>
      <w:proofErr w:type="gramEnd"/>
      <w:r w:rsidRPr="00B95611">
        <w:rPr>
          <w:lang w:val="en-US"/>
        </w:rPr>
        <w:t>/mitigated; reputational damage and loss of customer trust leading to reduced sales; compliance issues with possible fines; financial loss and exposure through breach of contract claims in litigation; higher insurance premiums; and talent and customer retention issues if the vulnerabilities continue unmitigated.</w:t>
      </w:r>
    </w:p>
    <w:p w14:paraId="7CA57338" w14:textId="77777777" w:rsidR="00B95611" w:rsidRPr="00B95611" w:rsidRDefault="00B95611" w:rsidP="00B95611">
      <w:pPr>
        <w:spacing w:after="158"/>
      </w:pPr>
      <w:r w:rsidRPr="00B95611">
        <w:rPr>
          <w:lang w:val="en-US"/>
        </w:rPr>
        <w:t>Fortunately, we have been able to identify and recommend effective and relatively simple solutions for the vulnerabilities identified:</w:t>
      </w:r>
    </w:p>
    <w:p w14:paraId="72421DC2" w14:textId="4EAD9D23" w:rsidR="00B95611" w:rsidRPr="00B95611" w:rsidRDefault="00B95611" w:rsidP="004929F5">
      <w:pPr>
        <w:pStyle w:val="ListParagraph"/>
        <w:numPr>
          <w:ilvl w:val="0"/>
          <w:numId w:val="5"/>
        </w:numPr>
        <w:spacing w:after="158"/>
      </w:pPr>
      <w:r w:rsidRPr="00B95611">
        <w:rPr>
          <w:lang w:val="en-US"/>
        </w:rPr>
        <w:t xml:space="preserve">The default credentials for the </w:t>
      </w:r>
      <w:proofErr w:type="spellStart"/>
      <w:r w:rsidRPr="00B95611">
        <w:rPr>
          <w:lang w:val="en-US"/>
        </w:rPr>
        <w:t>Dragino</w:t>
      </w:r>
      <w:proofErr w:type="spellEnd"/>
      <w:r w:rsidRPr="00B95611">
        <w:rPr>
          <w:lang w:val="en-US"/>
        </w:rPr>
        <w:t xml:space="preserve"> LORAWAN gateway are available online through the user manual allowing hackers to log-in as admins. Once logged in an attacker can see and modify settings such as the firmware version, </w:t>
      </w:r>
      <w:proofErr w:type="spellStart"/>
      <w:r w:rsidRPr="00B95611">
        <w:rPr>
          <w:lang w:val="en-US"/>
        </w:rPr>
        <w:t>EthO</w:t>
      </w:r>
      <w:proofErr w:type="spellEnd"/>
      <w:r w:rsidRPr="00B95611">
        <w:rPr>
          <w:lang w:val="en-US"/>
        </w:rPr>
        <w:t xml:space="preserve"> address, Wi-Fi Mac address and SSH/HTTP ports.</w:t>
      </w:r>
    </w:p>
    <w:p w14:paraId="6D7C8366" w14:textId="77777777" w:rsidR="00B95611" w:rsidRDefault="00B95611" w:rsidP="00B95611">
      <w:pPr>
        <w:spacing w:after="158"/>
        <w:ind w:left="708"/>
      </w:pPr>
      <w:r w:rsidRPr="00B95611">
        <w:rPr>
          <w:lang w:val="en-US"/>
        </w:rPr>
        <w:lastRenderedPageBreak/>
        <w:t xml:space="preserve">The lack of unique credentials significantly reduces the security of the system, making it highly susceptible to </w:t>
      </w:r>
      <w:proofErr w:type="spellStart"/>
      <w:r w:rsidRPr="00B95611">
        <w:rPr>
          <w:lang w:val="en-US"/>
        </w:rPr>
        <w:t>unauthorised</w:t>
      </w:r>
      <w:proofErr w:type="spellEnd"/>
      <w:r w:rsidRPr="00B95611">
        <w:rPr>
          <w:lang w:val="en-US"/>
        </w:rPr>
        <w:t xml:space="preserve"> access. This can be resolved by simply adding</w:t>
      </w:r>
      <w:r w:rsidRPr="00B95611">
        <w:t xml:space="preserve"> users and randomising credentials given out.</w:t>
      </w:r>
    </w:p>
    <w:p w14:paraId="66B788BA" w14:textId="77777777" w:rsidR="00B95611" w:rsidRPr="00B95611" w:rsidRDefault="00B95611" w:rsidP="00B95611">
      <w:pPr>
        <w:spacing w:after="158"/>
        <w:ind w:left="708"/>
      </w:pPr>
    </w:p>
    <w:p w14:paraId="5CC9DDDC" w14:textId="15B85945" w:rsidR="00B95611" w:rsidRPr="00B95611" w:rsidRDefault="00B95611" w:rsidP="004929F5">
      <w:pPr>
        <w:pStyle w:val="ListParagraph"/>
        <w:numPr>
          <w:ilvl w:val="0"/>
          <w:numId w:val="5"/>
        </w:numPr>
        <w:spacing w:after="158"/>
      </w:pPr>
      <w:r w:rsidRPr="00B95611">
        <w:rPr>
          <w:lang w:val="en-US"/>
        </w:rPr>
        <w:t xml:space="preserve">The lack of file upload verification on the LORAWAN gateway is significant because it allows attackers to execute/upload malicious code and/or files potentially compromising the whole network, i.e., a file could be uploaded with no validations as to the type or contents of the file. In addition to </w:t>
      </w:r>
      <w:proofErr w:type="spellStart"/>
      <w:r w:rsidRPr="00B95611">
        <w:rPr>
          <w:lang w:val="en-US"/>
        </w:rPr>
        <w:t>randomising</w:t>
      </w:r>
      <w:proofErr w:type="spellEnd"/>
      <w:r w:rsidRPr="00B95611">
        <w:rPr>
          <w:lang w:val="en-US"/>
        </w:rPr>
        <w:t xml:space="preserve"> credentials, mitigation requires the use of proper file validation, and especially to ensure the files are not used with a cp. The Company should use character input validation ensuring  </w:t>
      </w:r>
      <w:proofErr w:type="gramStart"/>
      <w:r w:rsidRPr="00B95611">
        <w:rPr>
          <w:lang w:val="en-US"/>
        </w:rPr>
        <w:t>“..</w:t>
      </w:r>
      <w:proofErr w:type="gramEnd"/>
      <w:r w:rsidRPr="00B95611">
        <w:rPr>
          <w:lang w:val="en-US"/>
        </w:rPr>
        <w:t xml:space="preserve">/” or variations of it do not appear anywhere. Further the Company simply </w:t>
      </w:r>
      <w:proofErr w:type="spellStart"/>
      <w:r w:rsidRPr="00B95611">
        <w:rPr>
          <w:lang w:val="en-US"/>
        </w:rPr>
        <w:t>utilising</w:t>
      </w:r>
      <w:proofErr w:type="spellEnd"/>
      <w:r w:rsidRPr="00B95611">
        <w:rPr>
          <w:lang w:val="en-US"/>
        </w:rPr>
        <w:t xml:space="preserve"> proper file handling within </w:t>
      </w:r>
      <w:proofErr w:type="spellStart"/>
      <w:r w:rsidRPr="00B95611">
        <w:rPr>
          <w:lang w:val="en-US"/>
        </w:rPr>
        <w:t>haserl</w:t>
      </w:r>
      <w:proofErr w:type="spellEnd"/>
      <w:r w:rsidRPr="00B95611">
        <w:rPr>
          <w:lang w:val="en-US"/>
        </w:rPr>
        <w:t xml:space="preserve"> would also help since the vulnerability itself simply comes from some very insecure code.</w:t>
      </w:r>
    </w:p>
    <w:p w14:paraId="2AD78FF4" w14:textId="77777777" w:rsidR="00B95611" w:rsidRDefault="00B95611" w:rsidP="00B95611">
      <w:pPr>
        <w:spacing w:after="158"/>
        <w:rPr>
          <w:lang w:val="en-US"/>
        </w:rPr>
      </w:pPr>
    </w:p>
    <w:p w14:paraId="0D59FE11" w14:textId="463DDACD" w:rsidR="00B95611" w:rsidRPr="00B95611" w:rsidRDefault="00B95611" w:rsidP="004929F5">
      <w:pPr>
        <w:pStyle w:val="ListParagraph"/>
        <w:numPr>
          <w:ilvl w:val="0"/>
          <w:numId w:val="5"/>
        </w:numPr>
        <w:spacing w:after="158"/>
      </w:pPr>
      <w:r w:rsidRPr="00B95611">
        <w:rPr>
          <w:lang w:val="en-US"/>
        </w:rPr>
        <w:t>The configuration panel using unencrypted HTTP traffic makes it vulnerable to credential theft and man-in-the-middle attacks using tools such as Wireshark or  Burpsuite.  </w:t>
      </w:r>
    </w:p>
    <w:p w14:paraId="5074904A" w14:textId="77777777" w:rsidR="00B95611" w:rsidRPr="00B95611" w:rsidRDefault="00B95611" w:rsidP="00B95611">
      <w:pPr>
        <w:spacing w:after="158"/>
        <w:ind w:left="708"/>
      </w:pPr>
      <w:r w:rsidRPr="00B95611">
        <w:rPr>
          <w:lang w:val="en-US"/>
        </w:rPr>
        <w:t xml:space="preserve">The solution to this vulnerability requires the implementation of secure communication protocols. The Company could use something like </w:t>
      </w:r>
      <w:proofErr w:type="spellStart"/>
      <w:r w:rsidRPr="00B95611">
        <w:rPr>
          <w:lang w:val="en-US"/>
        </w:rPr>
        <w:t>openssl</w:t>
      </w:r>
      <w:proofErr w:type="spellEnd"/>
      <w:r w:rsidRPr="00B95611">
        <w:rPr>
          <w:lang w:val="en-US"/>
        </w:rPr>
        <w:t xml:space="preserve"> to generate </w:t>
      </w:r>
      <w:proofErr w:type="gramStart"/>
      <w:r w:rsidRPr="00B95611">
        <w:rPr>
          <w:lang w:val="en-US"/>
        </w:rPr>
        <w:t>certificates, and</w:t>
      </w:r>
      <w:proofErr w:type="gramEnd"/>
      <w:r w:rsidRPr="00B95611">
        <w:rPr>
          <w:lang w:val="en-US"/>
        </w:rPr>
        <w:t xml:space="preserve"> use HSTS cookie to ensure HTTPS is used.</w:t>
      </w:r>
    </w:p>
    <w:p w14:paraId="44BB130C" w14:textId="77777777" w:rsidR="00B95611" w:rsidRDefault="00B95611" w:rsidP="00B95611">
      <w:pPr>
        <w:spacing w:after="158"/>
        <w:rPr>
          <w:lang w:val="en-US"/>
        </w:rPr>
      </w:pPr>
    </w:p>
    <w:p w14:paraId="22D056FA" w14:textId="0274D66E" w:rsidR="00B95611" w:rsidRPr="00B95611" w:rsidRDefault="00B95611" w:rsidP="004929F5">
      <w:pPr>
        <w:pStyle w:val="ListParagraph"/>
        <w:numPr>
          <w:ilvl w:val="0"/>
          <w:numId w:val="5"/>
        </w:numPr>
        <w:spacing w:after="158"/>
      </w:pPr>
      <w:r w:rsidRPr="00B95611">
        <w:rPr>
          <w:lang w:val="en-US"/>
        </w:rPr>
        <w:t xml:space="preserve">The testing for CVE-2024-6387 vulnerability (otherwise known as </w:t>
      </w:r>
      <w:proofErr w:type="spellStart"/>
      <w:r w:rsidRPr="00B95611">
        <w:rPr>
          <w:lang w:val="en-US"/>
        </w:rPr>
        <w:t>RegreSSHion</w:t>
      </w:r>
      <w:proofErr w:type="spellEnd"/>
      <w:r w:rsidRPr="00B95611">
        <w:rPr>
          <w:lang w:val="en-US"/>
        </w:rPr>
        <w:t>) related to the Open SSH service and could allow hackers to compromise the LORAWAN network remotely. The test failed, however for completeness we recommend this risk nevertheless be mitigated simply by the Company obtaining and installing an updated version of Open SSH</w:t>
      </w:r>
      <w:r w:rsidRPr="00B95611">
        <w:rPr>
          <w:b/>
          <w:bCs/>
          <w:i/>
          <w:iCs/>
          <w:lang w:val="en-US"/>
        </w:rPr>
        <w:t xml:space="preserve"> </w:t>
      </w:r>
      <w:r w:rsidRPr="00B95611">
        <w:rPr>
          <w:lang w:val="en-US"/>
        </w:rPr>
        <w:t xml:space="preserve">since this vulnerability has been patched in all recent versions. </w:t>
      </w:r>
    </w:p>
    <w:p w14:paraId="2DA58478" w14:textId="77777777" w:rsidR="00B95611" w:rsidRPr="00B95611" w:rsidRDefault="00B95611" w:rsidP="00B95611">
      <w:pPr>
        <w:spacing w:after="158"/>
      </w:pPr>
      <w:r w:rsidRPr="00B95611">
        <w:rPr>
          <w:lang w:val="en-US"/>
        </w:rPr>
        <w:t> </w:t>
      </w:r>
    </w:p>
    <w:p w14:paraId="41D7CCA8" w14:textId="29561359" w:rsidR="00B95611" w:rsidRPr="00B95611" w:rsidRDefault="00B95611" w:rsidP="004929F5">
      <w:pPr>
        <w:pStyle w:val="ListParagraph"/>
        <w:numPr>
          <w:ilvl w:val="0"/>
          <w:numId w:val="5"/>
        </w:numPr>
        <w:spacing w:after="158"/>
      </w:pPr>
      <w:r w:rsidRPr="00935244">
        <w:rPr>
          <w:lang w:val="en-US"/>
        </w:rPr>
        <w:t xml:space="preserve">Similarly, the attempt to use the LORAWAN Auditing Framework tool which could utilize functions like docker and python to test exploitations relating to LORAWAN networks failed, largely because the framework relied on outdated versions of its tools and functionality and was incompatible with modern OS versions and dependencies. While the auditing framework tool could have revealed several vulnerabilities that we couldn’t test, on reflection the Team felt most of them we were able to test for using  </w:t>
      </w:r>
      <w:proofErr w:type="spellStart"/>
      <w:r w:rsidRPr="00935244">
        <w:rPr>
          <w:lang w:val="en-US"/>
        </w:rPr>
        <w:t>HackRF</w:t>
      </w:r>
      <w:proofErr w:type="spellEnd"/>
      <w:r w:rsidRPr="00935244">
        <w:rPr>
          <w:lang w:val="en-US"/>
        </w:rPr>
        <w:t>. While an updated version of the framework tool doesn’t really exist, we could create for the Company a simple version of this framework. This would allow us to test the communications using captured keys potentially allowing us to decrypt communications.</w:t>
      </w:r>
    </w:p>
    <w:p w14:paraId="63767AF6" w14:textId="77777777" w:rsidR="00B95611" w:rsidRPr="00085059" w:rsidRDefault="00B95611" w:rsidP="007B1146">
      <w:pPr>
        <w:spacing w:after="158"/>
      </w:pPr>
    </w:p>
    <w:p w14:paraId="694FB0A1" w14:textId="191F57CE" w:rsidR="009525A9" w:rsidRPr="000317DD" w:rsidRDefault="009525A9" w:rsidP="009525A9">
      <w:pPr>
        <w:pStyle w:val="Heading2"/>
        <w:rPr>
          <w:rFonts w:eastAsia="Times New Roman"/>
          <w:lang w:eastAsia="en-US"/>
        </w:rPr>
      </w:pPr>
      <w:bookmarkStart w:id="50" w:name="_Toc197264332"/>
      <w:r w:rsidRPr="000317DD">
        <w:rPr>
          <w:rFonts w:eastAsia="Times New Roman"/>
          <w:lang w:eastAsia="en-US"/>
        </w:rPr>
        <w:t>Future Wor</w:t>
      </w:r>
      <w:r w:rsidR="00A8058A" w:rsidRPr="000317DD">
        <w:rPr>
          <w:rFonts w:eastAsia="Times New Roman"/>
          <w:lang w:eastAsia="en-US"/>
        </w:rPr>
        <w:t>k or Countermeasures</w:t>
      </w:r>
      <w:bookmarkEnd w:id="50"/>
    </w:p>
    <w:p w14:paraId="01A1E5E5" w14:textId="6EE449FE" w:rsidR="00AC33D0" w:rsidRDefault="00AC33D0" w:rsidP="00AC33D0">
      <w:pPr>
        <w:rPr>
          <w:rFonts w:eastAsia="Times New Roman" w:cs="Times New Roman"/>
          <w:color w:val="000000"/>
          <w:lang w:eastAsia="en-US"/>
        </w:rPr>
      </w:pPr>
      <w:r w:rsidRPr="00AC33D0">
        <w:rPr>
          <w:rFonts w:eastAsia="Times New Roman" w:cs="Times New Roman"/>
          <w:color w:val="000000"/>
          <w:lang w:val="en-US" w:eastAsia="en-US"/>
        </w:rPr>
        <w:t xml:space="preserve">The dangers and exposure of the Company to serious financial, reputational and operational loss through not addressing the vulnerabilities exposed are outlined above. We have identified the need for the Company to </w:t>
      </w:r>
      <w:proofErr w:type="spellStart"/>
      <w:r w:rsidRPr="00AC33D0">
        <w:rPr>
          <w:rFonts w:eastAsia="Times New Roman" w:cs="Times New Roman"/>
          <w:color w:val="000000"/>
          <w:lang w:val="en-US" w:eastAsia="en-US"/>
        </w:rPr>
        <w:t>randomise</w:t>
      </w:r>
      <w:proofErr w:type="spellEnd"/>
      <w:r w:rsidRPr="00AC33D0">
        <w:rPr>
          <w:rFonts w:eastAsia="Times New Roman" w:cs="Times New Roman"/>
          <w:color w:val="000000"/>
          <w:lang w:val="en-US" w:eastAsia="en-US"/>
        </w:rPr>
        <w:t xml:space="preserve"> credentials, implement proper file handling and validation, and secure communication protocols, and in some cases to update tools. We could assist the Company in designing and implementing these fixes. However, we would also suggest that we be engaged by the Client to go deeper into hardware exploitation, to develop or update an auditing framework tailored to modern </w:t>
      </w:r>
      <w:r w:rsidRPr="00AC33D0">
        <w:rPr>
          <w:rFonts w:eastAsia="Times New Roman" w:cs="Times New Roman"/>
          <w:color w:val="000000"/>
          <w:lang w:val="en-US" w:eastAsia="en-US"/>
        </w:rPr>
        <w:lastRenderedPageBreak/>
        <w:t>LORAWAN deployments by the Company, and to investigate long-term fixes, such as firmware patching strategies or building tools to better automate testing for the Client’s IOT devices.</w:t>
      </w:r>
    </w:p>
    <w:p w14:paraId="28BE8DBC" w14:textId="77777777" w:rsidR="00AC33D0" w:rsidRPr="00AC33D0" w:rsidRDefault="00AC33D0" w:rsidP="00AC33D0">
      <w:pPr>
        <w:rPr>
          <w:rFonts w:eastAsia="Times New Roman" w:cs="Times New Roman"/>
          <w:color w:val="000000"/>
          <w:lang w:eastAsia="en-US"/>
        </w:rPr>
      </w:pPr>
    </w:p>
    <w:p w14:paraId="751ADEB8" w14:textId="6694998C" w:rsidR="00BC7FA6" w:rsidRPr="000317DD" w:rsidRDefault="00D57588" w:rsidP="00BC7FA6">
      <w:pPr>
        <w:pStyle w:val="Heading2"/>
        <w:rPr>
          <w:rFonts w:eastAsia="Times New Roman"/>
          <w:lang w:eastAsia="en-US"/>
        </w:rPr>
      </w:pPr>
      <w:bookmarkStart w:id="51" w:name="_Toc197264333"/>
      <w:r w:rsidRPr="000317DD">
        <w:rPr>
          <w:rFonts w:eastAsia="Times New Roman"/>
          <w:lang w:eastAsia="en-US"/>
        </w:rPr>
        <w:t>C</w:t>
      </w:r>
      <w:r w:rsidR="00BC7FA6" w:rsidRPr="000317DD">
        <w:rPr>
          <w:rFonts w:eastAsia="Times New Roman"/>
          <w:lang w:eastAsia="en-US"/>
        </w:rPr>
        <w:t>all to action</w:t>
      </w:r>
      <w:bookmarkEnd w:id="51"/>
    </w:p>
    <w:p w14:paraId="63637272" w14:textId="673DA5EE" w:rsidR="00F15ECA" w:rsidRPr="00F15ECA" w:rsidRDefault="00F15ECA" w:rsidP="00F15ECA">
      <w:pPr>
        <w:rPr>
          <w:rFonts w:eastAsia="Times New Roman" w:cs="Times New Roman"/>
          <w:color w:val="000000"/>
          <w:lang w:eastAsia="en-US"/>
        </w:rPr>
      </w:pPr>
      <w:r w:rsidRPr="00F15ECA">
        <w:rPr>
          <w:rFonts w:eastAsia="Times New Roman" w:cs="Times New Roman"/>
          <w:color w:val="000000"/>
          <w:lang w:eastAsia="en-US"/>
        </w:rPr>
        <w:t>Finally, we would also suggest consideration be given to the Team being engaged to investigate long-term fixes, such as firmware patching strategies or building tools to better automate testing for Client’s IOT devices.</w:t>
      </w:r>
    </w:p>
    <w:p w14:paraId="1DC01110" w14:textId="77777777" w:rsidR="00F15ECA" w:rsidRDefault="00F15ECA" w:rsidP="00F15ECA">
      <w:pPr>
        <w:rPr>
          <w:rFonts w:eastAsia="Times New Roman" w:cs="Times New Roman"/>
          <w:color w:val="000000"/>
          <w:lang w:val="en-US" w:eastAsia="en-US"/>
        </w:rPr>
      </w:pPr>
      <w:r w:rsidRPr="0027684D">
        <w:rPr>
          <w:rFonts w:eastAsia="Times New Roman" w:cs="Times New Roman"/>
          <w:color w:val="000000"/>
          <w:lang w:val="en-US" w:eastAsia="en-US"/>
        </w:rPr>
        <w:t xml:space="preserve">We would welcome the opportunity to discuss this Report, and to explain and quote for </w:t>
      </w:r>
      <w:proofErr w:type="gramStart"/>
      <w:r w:rsidRPr="0027684D">
        <w:rPr>
          <w:rFonts w:eastAsia="Times New Roman" w:cs="Times New Roman"/>
          <w:color w:val="000000"/>
          <w:lang w:val="en-US" w:eastAsia="en-US"/>
        </w:rPr>
        <w:t>any and all</w:t>
      </w:r>
      <w:proofErr w:type="gramEnd"/>
      <w:r w:rsidRPr="0027684D">
        <w:rPr>
          <w:rFonts w:eastAsia="Times New Roman" w:cs="Times New Roman"/>
          <w:color w:val="000000"/>
          <w:lang w:val="en-US" w:eastAsia="en-US"/>
        </w:rPr>
        <w:t xml:space="preserve"> of the suggested further work identified above, at your convenience.  We can be contacted at the address below:</w:t>
      </w:r>
    </w:p>
    <w:p w14:paraId="06FF271C" w14:textId="19B05BD7" w:rsidR="00907ACB" w:rsidRPr="00907ACB" w:rsidRDefault="00907ACB" w:rsidP="00907ACB">
      <w:pPr>
        <w:rPr>
          <w:rFonts w:eastAsia="Times New Roman" w:cs="Times New Roman"/>
          <w:color w:val="000000"/>
          <w:lang w:eastAsia="en-US"/>
        </w:rPr>
      </w:pPr>
      <w:r>
        <w:rPr>
          <w:rFonts w:eastAsia="Times New Roman" w:cs="Times New Roman"/>
          <w:color w:val="000000"/>
          <w:lang w:eastAsia="en-US"/>
        </w:rPr>
        <w:t>burgerjoint6</w:t>
      </w:r>
      <w:r w:rsidR="0073413F">
        <w:rPr>
          <w:rFonts w:eastAsia="Times New Roman" w:cs="Times New Roman"/>
          <w:color w:val="000000"/>
          <w:lang w:eastAsia="en-US"/>
        </w:rPr>
        <w:t>4WOWwhatAdeal@gmail.com</w:t>
      </w:r>
    </w:p>
    <w:bookmarkStart w:id="52" w:name="_Toc197264334" w:displacedByCustomXml="next"/>
    <w:sdt>
      <w:sdtPr>
        <w:rPr>
          <w:rFonts w:asciiTheme="minorHAnsi" w:eastAsiaTheme="minorEastAsia" w:hAnsiTheme="minorHAnsi" w:cstheme="minorBidi"/>
          <w:b w:val="0"/>
          <w:bCs w:val="0"/>
          <w:smallCaps w:val="0"/>
          <w:color w:val="auto"/>
          <w:sz w:val="22"/>
          <w:szCs w:val="22"/>
        </w:rPr>
        <w:id w:val="566773658"/>
        <w:docPartObj>
          <w:docPartGallery w:val="Bibliographies"/>
          <w:docPartUnique/>
        </w:docPartObj>
      </w:sdtPr>
      <w:sdtContent>
        <w:p w14:paraId="546C3020" w14:textId="77777777" w:rsidR="006E34CB" w:rsidRPr="000317DD" w:rsidRDefault="00341658" w:rsidP="00341658">
          <w:pPr>
            <w:pStyle w:val="Heading1"/>
            <w:numPr>
              <w:ilvl w:val="0"/>
              <w:numId w:val="0"/>
            </w:numPr>
            <w:ind w:left="431"/>
          </w:pPr>
          <w:r w:rsidRPr="000317DD">
            <w:t>References</w:t>
          </w:r>
          <w:bookmarkEnd w:id="52"/>
        </w:p>
        <w:sdt>
          <w:sdtPr>
            <w:id w:val="-573587230"/>
            <w:showingPlcHdr/>
            <w:bibliography/>
          </w:sdtPr>
          <w:sdtContent>
            <w:p w14:paraId="1D7C46F3" w14:textId="24BD9781" w:rsidR="006C6590" w:rsidRPr="005B53F4" w:rsidRDefault="005B53F4" w:rsidP="005B53F4">
              <w:pPr>
                <w:ind w:right="919"/>
              </w:pPr>
              <w:r>
                <w:t xml:space="preserve">     </w:t>
              </w:r>
            </w:p>
          </w:sdtContent>
        </w:sdt>
      </w:sdtContent>
    </w:sdt>
    <w:p w14:paraId="5B96A9D7" w14:textId="77777777" w:rsidR="006C2CF5" w:rsidRPr="00996B80" w:rsidRDefault="006C2CF5" w:rsidP="006C2CF5">
      <w:r w:rsidRPr="00996B80">
        <w:t>The Things Network. (n.d.). Message Types. [online] Available at: https://www.thethingsnetwork.org/docs/lorawan/message-types/.</w:t>
      </w:r>
    </w:p>
    <w:p w14:paraId="7ED4AF9A" w14:textId="77777777" w:rsidR="00715B53" w:rsidRPr="00996B80" w:rsidRDefault="006C2CF5" w:rsidP="00715B53">
      <w:r w:rsidRPr="00996B80">
        <w:t>‌</w:t>
      </w:r>
      <w:r w:rsidR="00715B53" w:rsidRPr="00996B80">
        <w:t>IBM (2023). IBM Security Report: Cost of a Data Breach for UK Businesses Averages £3.4m. [online] IBM UK Newsroom. Available at: https://uk.newsroom.ibm.com/24-07-2023-IBM-Security-Report-Cost-of-a-Data-Breach-for-UK-Businesses-Averages-3-4m.</w:t>
      </w:r>
    </w:p>
    <w:p w14:paraId="24252EA6" w14:textId="02B07C64" w:rsidR="00715B53" w:rsidRPr="00996B80" w:rsidRDefault="00715B53" w:rsidP="00715B53">
      <w:r w:rsidRPr="00996B80">
        <w:t xml:space="preserve">‌Trend Micro. (2021). Low Powered and High Risk: Possible Attacks on </w:t>
      </w:r>
      <w:proofErr w:type="spellStart"/>
      <w:r w:rsidRPr="00996B80">
        <w:t>LoRaWAN</w:t>
      </w:r>
      <w:proofErr w:type="spellEnd"/>
      <w:r w:rsidRPr="00996B80">
        <w:t xml:space="preserve"> Devices. [online] Available at: https://www.trendmicro.com/en_gb/research/21/a/Low-Powered-but-High-Risk-Evaluating-Possible-Attacks-on-LoRaWAN-Devices.html.</w:t>
      </w:r>
    </w:p>
    <w:p w14:paraId="7C19E11C" w14:textId="63EAC4A4" w:rsidR="001E4D7E" w:rsidRPr="00996B80" w:rsidRDefault="001E4D7E" w:rsidP="001E4D7E">
      <w:proofErr w:type="spellStart"/>
      <w:r w:rsidRPr="00996B80">
        <w:t>Cerrudo</w:t>
      </w:r>
      <w:proofErr w:type="spellEnd"/>
      <w:r w:rsidRPr="00996B80">
        <w:t xml:space="preserve">, C., </w:t>
      </w:r>
      <w:proofErr w:type="spellStart"/>
      <w:r w:rsidRPr="00996B80">
        <w:t>Cto</w:t>
      </w:r>
      <w:proofErr w:type="spellEnd"/>
      <w:r w:rsidRPr="00996B80">
        <w:t>, I., Esteban, M. and Fayo (2020). </w:t>
      </w:r>
      <w:proofErr w:type="spellStart"/>
      <w:r w:rsidRPr="00996B80">
        <w:t>LoRaWAN</w:t>
      </w:r>
      <w:proofErr w:type="spellEnd"/>
      <w:r w:rsidRPr="00996B80">
        <w:t xml:space="preserve"> Networks Susceptible to Hacking: Common Cyber Security Problems, How to Detect and Prevent Them. [online] Available at: https://act-on.ioactive.com/acton/attachment/34793/f-87b45f5f-f181-44fc-82a8-8e53c501dc4e/1/-/-/-/-/LoRaWAN%20Networks%20Susceptible%20to%20Hacking.pdf.</w:t>
      </w:r>
    </w:p>
    <w:p w14:paraId="7D4E138B" w14:textId="77777777" w:rsidR="00504CEC" w:rsidRPr="00996B80" w:rsidRDefault="00504CEC" w:rsidP="00504CEC">
      <w:proofErr w:type="spellStart"/>
      <w:r w:rsidRPr="00996B80">
        <w:t>Infosecurity</w:t>
      </w:r>
      <w:proofErr w:type="spellEnd"/>
      <w:r w:rsidRPr="00996B80">
        <w:t xml:space="preserve"> Magazine. (2014). Target Hackers May Have Gotten </w:t>
      </w:r>
      <w:proofErr w:type="gramStart"/>
      <w:r w:rsidRPr="00996B80">
        <w:t>In</w:t>
      </w:r>
      <w:proofErr w:type="gramEnd"/>
      <w:r w:rsidRPr="00996B80">
        <w:t xml:space="preserve"> Through the Air Conditioner. [online] Available at: https://www.infosecurity-magazine.com/news/target-hackers-may-have-gotten-in-through-the-air/.</w:t>
      </w:r>
    </w:p>
    <w:p w14:paraId="3750B674" w14:textId="77777777" w:rsidR="00504CEC" w:rsidRPr="00504CEC" w:rsidRDefault="00504CEC" w:rsidP="00504CEC">
      <w:pPr>
        <w:rPr>
          <w:lang w:val="en-US"/>
        </w:rPr>
      </w:pPr>
      <w:r w:rsidRPr="00504CEC">
        <w:rPr>
          <w:lang w:val="en-US"/>
        </w:rPr>
        <w:t>‌</w:t>
      </w:r>
    </w:p>
    <w:p w14:paraId="4061A713" w14:textId="417B583E" w:rsidR="00715B53" w:rsidRPr="00715B53" w:rsidRDefault="00715B53" w:rsidP="00715B53">
      <w:pPr>
        <w:rPr>
          <w:lang w:val="en-US"/>
        </w:rPr>
      </w:pPr>
    </w:p>
    <w:p w14:paraId="3DFE95F7" w14:textId="7D534EC1" w:rsidR="006C2CF5" w:rsidRPr="006C2CF5" w:rsidRDefault="006C2CF5" w:rsidP="006C2CF5">
      <w:pPr>
        <w:rPr>
          <w:lang w:val="en-US"/>
        </w:rPr>
      </w:pPr>
    </w:p>
    <w:p w14:paraId="43BA8F0D" w14:textId="77777777" w:rsidR="00341658" w:rsidRPr="000317DD" w:rsidRDefault="00341658">
      <w:pPr>
        <w:rPr>
          <w:rFonts w:eastAsiaTheme="majorEastAsia" w:cstheme="majorBidi"/>
          <w:b/>
          <w:bCs/>
          <w:smallCaps/>
          <w:color w:val="000000" w:themeColor="text1"/>
          <w:sz w:val="48"/>
          <w:szCs w:val="36"/>
        </w:rPr>
      </w:pPr>
      <w:r w:rsidRPr="000317DD">
        <w:br w:type="page"/>
      </w:r>
    </w:p>
    <w:p w14:paraId="670EB718" w14:textId="77777777" w:rsidR="00801886" w:rsidRPr="000317DD" w:rsidRDefault="00341658" w:rsidP="009525A9">
      <w:pPr>
        <w:pStyle w:val="Heading1"/>
        <w:numPr>
          <w:ilvl w:val="0"/>
          <w:numId w:val="0"/>
        </w:numPr>
        <w:ind w:left="431"/>
      </w:pPr>
      <w:bookmarkStart w:id="53" w:name="_Toc197264335"/>
      <w:r w:rsidRPr="000317DD">
        <w:lastRenderedPageBreak/>
        <w:t>Appendices</w:t>
      </w:r>
      <w:bookmarkEnd w:id="53"/>
    </w:p>
    <w:p w14:paraId="3A92F799" w14:textId="1DAE52B1" w:rsidR="009A241B" w:rsidRPr="000317DD" w:rsidRDefault="00341658" w:rsidP="00341658">
      <w:pPr>
        <w:pStyle w:val="Heading2"/>
        <w:numPr>
          <w:ilvl w:val="0"/>
          <w:numId w:val="0"/>
        </w:numPr>
        <w:ind w:left="578" w:hanging="578"/>
        <w:rPr>
          <w:lang w:eastAsia="en-US"/>
        </w:rPr>
      </w:pPr>
      <w:bookmarkStart w:id="54" w:name="_Toc197264336"/>
      <w:r w:rsidRPr="000317DD">
        <w:rPr>
          <w:lang w:eastAsia="en-US"/>
        </w:rPr>
        <w:t xml:space="preserve">Appendix </w:t>
      </w:r>
      <w:r w:rsidR="009525A9" w:rsidRPr="000317DD">
        <w:rPr>
          <w:lang w:eastAsia="en-US"/>
        </w:rPr>
        <w:t>A</w:t>
      </w:r>
      <w:r w:rsidR="00FF52C7" w:rsidRPr="000317DD">
        <w:rPr>
          <w:lang w:eastAsia="en-US"/>
        </w:rPr>
        <w:t xml:space="preserve"> </w:t>
      </w:r>
      <w:r w:rsidR="00AA65EB">
        <w:rPr>
          <w:lang w:eastAsia="en-US"/>
        </w:rPr>
        <w:t>–</w:t>
      </w:r>
      <w:r w:rsidR="00FF52C7" w:rsidRPr="000317DD">
        <w:rPr>
          <w:lang w:eastAsia="en-US"/>
        </w:rPr>
        <w:t xml:space="preserve"> </w:t>
      </w:r>
      <w:r w:rsidR="00AA65EB">
        <w:rPr>
          <w:lang w:eastAsia="en-US"/>
        </w:rPr>
        <w:t>Nikto Scan Result</w:t>
      </w:r>
      <w:bookmarkEnd w:id="54"/>
    </w:p>
    <w:p w14:paraId="42C29FB2" w14:textId="77777777" w:rsidR="00AA65EB" w:rsidRDefault="00AA65EB" w:rsidP="00AA65EB"/>
    <w:p w14:paraId="3F753FB0" w14:textId="68605811" w:rsidR="00AA65EB" w:rsidRPr="00667C93" w:rsidRDefault="00A41290" w:rsidP="00AA65EB">
      <w:pPr>
        <w:rPr>
          <w:color w:val="FFFFFF" w:themeColor="background1"/>
          <w:highlight w:val="black"/>
        </w:rPr>
      </w:pPr>
      <w:r w:rsidRPr="00667C93">
        <w:rPr>
          <w:color w:val="FFFFFF" w:themeColor="background1"/>
          <w:highlight w:val="black"/>
        </w:rPr>
        <w:t>Nikto</w:t>
      </w:r>
      <w:r w:rsidR="00AA65EB" w:rsidRPr="00667C93">
        <w:rPr>
          <w:color w:val="FFFFFF" w:themeColor="background1"/>
          <w:highlight w:val="black"/>
        </w:rPr>
        <w:t xml:space="preserve"> -h 192.168.64.47</w:t>
      </w:r>
    </w:p>
    <w:p w14:paraId="10191C7B" w14:textId="77777777" w:rsidR="00AA65EB" w:rsidRPr="00667C93" w:rsidRDefault="00AA65EB" w:rsidP="00AA65EB">
      <w:pPr>
        <w:rPr>
          <w:color w:val="FFFFFF" w:themeColor="background1"/>
          <w:highlight w:val="black"/>
        </w:rPr>
      </w:pPr>
      <w:r w:rsidRPr="00667C93">
        <w:rPr>
          <w:color w:val="FFFFFF" w:themeColor="background1"/>
          <w:highlight w:val="black"/>
        </w:rPr>
        <w:t>- Nikto v2.5.0</w:t>
      </w:r>
    </w:p>
    <w:p w14:paraId="2E66507C" w14:textId="77777777" w:rsidR="00AA65EB" w:rsidRPr="00667C93" w:rsidRDefault="00AA65EB" w:rsidP="00AA65EB">
      <w:pPr>
        <w:rPr>
          <w:color w:val="FFFFFF" w:themeColor="background1"/>
          <w:highlight w:val="black"/>
        </w:rPr>
      </w:pPr>
      <w:r w:rsidRPr="00667C93">
        <w:rPr>
          <w:color w:val="FFFFFF" w:themeColor="background1"/>
          <w:highlight w:val="black"/>
        </w:rPr>
        <w:t>---------------------------------------------------------------------------</w:t>
      </w:r>
    </w:p>
    <w:p w14:paraId="262A688F" w14:textId="77777777" w:rsidR="00AA65EB" w:rsidRPr="00667C93" w:rsidRDefault="00AA65EB" w:rsidP="00AA65EB">
      <w:pPr>
        <w:rPr>
          <w:color w:val="FFFFFF" w:themeColor="background1"/>
          <w:highlight w:val="black"/>
        </w:rPr>
      </w:pPr>
      <w:r w:rsidRPr="00667C93">
        <w:rPr>
          <w:color w:val="FFFFFF" w:themeColor="background1"/>
          <w:highlight w:val="black"/>
        </w:rPr>
        <w:t>+ Target IP:          192.168.64.47</w:t>
      </w:r>
    </w:p>
    <w:p w14:paraId="43FA02AD" w14:textId="77777777" w:rsidR="00AA65EB" w:rsidRPr="00667C93" w:rsidRDefault="00AA65EB" w:rsidP="00AA65EB">
      <w:pPr>
        <w:rPr>
          <w:color w:val="FFFFFF" w:themeColor="background1"/>
          <w:highlight w:val="black"/>
        </w:rPr>
      </w:pPr>
      <w:r w:rsidRPr="00667C93">
        <w:rPr>
          <w:color w:val="FFFFFF" w:themeColor="background1"/>
          <w:highlight w:val="black"/>
        </w:rPr>
        <w:t>+ Target Hostname:    192.168.64.47</w:t>
      </w:r>
    </w:p>
    <w:p w14:paraId="694580AF" w14:textId="77777777" w:rsidR="00AA65EB" w:rsidRPr="00667C93" w:rsidRDefault="00AA65EB" w:rsidP="00AA65EB">
      <w:pPr>
        <w:rPr>
          <w:color w:val="FFFFFF" w:themeColor="background1"/>
          <w:highlight w:val="black"/>
        </w:rPr>
      </w:pPr>
      <w:r w:rsidRPr="00667C93">
        <w:rPr>
          <w:color w:val="FFFFFF" w:themeColor="background1"/>
          <w:highlight w:val="black"/>
        </w:rPr>
        <w:t>+ Target Port:        80</w:t>
      </w:r>
    </w:p>
    <w:p w14:paraId="2A66B19C" w14:textId="77777777" w:rsidR="00AA65EB" w:rsidRPr="00667C93" w:rsidRDefault="00AA65EB" w:rsidP="00AA65EB">
      <w:pPr>
        <w:rPr>
          <w:color w:val="FFFFFF" w:themeColor="background1"/>
          <w:highlight w:val="black"/>
        </w:rPr>
      </w:pPr>
      <w:r w:rsidRPr="00667C93">
        <w:rPr>
          <w:color w:val="FFFFFF" w:themeColor="background1"/>
          <w:highlight w:val="black"/>
        </w:rPr>
        <w:t>+ Start Time:         2025-01-27 08:42:21 (GMT-5)</w:t>
      </w:r>
    </w:p>
    <w:p w14:paraId="40B88710" w14:textId="77777777" w:rsidR="00AA65EB" w:rsidRPr="00667C93" w:rsidRDefault="00AA65EB" w:rsidP="00AA65EB">
      <w:pPr>
        <w:rPr>
          <w:color w:val="FFFFFF" w:themeColor="background1"/>
          <w:highlight w:val="black"/>
        </w:rPr>
      </w:pPr>
      <w:r w:rsidRPr="00667C93">
        <w:rPr>
          <w:color w:val="FFFFFF" w:themeColor="background1"/>
          <w:highlight w:val="black"/>
        </w:rPr>
        <w:t>---------------------------------------------------------------------------</w:t>
      </w:r>
    </w:p>
    <w:p w14:paraId="02223F0B" w14:textId="77777777" w:rsidR="00AA65EB" w:rsidRPr="00667C93" w:rsidRDefault="00AA65EB" w:rsidP="00AA65EB">
      <w:pPr>
        <w:rPr>
          <w:color w:val="FFFFFF" w:themeColor="background1"/>
          <w:highlight w:val="black"/>
        </w:rPr>
      </w:pPr>
      <w:r w:rsidRPr="00667C93">
        <w:rPr>
          <w:color w:val="FFFFFF" w:themeColor="background1"/>
          <w:highlight w:val="black"/>
        </w:rPr>
        <w:t xml:space="preserve">+ Server: </w:t>
      </w:r>
      <w:proofErr w:type="spellStart"/>
      <w:r w:rsidRPr="00667C93">
        <w:rPr>
          <w:color w:val="FFFFFF" w:themeColor="background1"/>
          <w:highlight w:val="black"/>
        </w:rPr>
        <w:t>lighttpd</w:t>
      </w:r>
      <w:proofErr w:type="spellEnd"/>
      <w:r w:rsidRPr="00667C93">
        <w:rPr>
          <w:color w:val="FFFFFF" w:themeColor="background1"/>
          <w:highlight w:val="black"/>
        </w:rPr>
        <w:t>/1.4.65</w:t>
      </w:r>
    </w:p>
    <w:p w14:paraId="76D92E62" w14:textId="77777777" w:rsidR="00AA65EB" w:rsidRPr="00667C93" w:rsidRDefault="00AA65EB" w:rsidP="00AA65EB">
      <w:pPr>
        <w:rPr>
          <w:color w:val="FFFFFF" w:themeColor="background1"/>
          <w:highlight w:val="black"/>
        </w:rPr>
      </w:pPr>
      <w:r w:rsidRPr="00667C93">
        <w:rPr>
          <w:color w:val="FFFFFF" w:themeColor="background1"/>
          <w:highlight w:val="black"/>
        </w:rPr>
        <w:t>+ /: The anti-clickjacking X-Frame-Options header is not present. See: https://developer.mozilla.org/en-US/docs/Web/HTTP/Headers/X-Frame-Options</w:t>
      </w:r>
    </w:p>
    <w:p w14:paraId="04D557F3" w14:textId="77777777" w:rsidR="00AA65EB" w:rsidRPr="00667C93" w:rsidRDefault="00AA65EB" w:rsidP="00AA65EB">
      <w:pPr>
        <w:rPr>
          <w:color w:val="FFFFFF" w:themeColor="background1"/>
          <w:highlight w:val="black"/>
        </w:rPr>
      </w:pPr>
      <w:r w:rsidRPr="00667C93">
        <w:rPr>
          <w:color w:val="FFFFFF" w:themeColor="background1"/>
          <w:highlight w:val="black"/>
        </w:rPr>
        <w:t>+ /: The X-Content-Type-Options header is not set. This could allow the user agent to render the content of the site in a different fashion to the MIME type. See: https://www.netsparker.com/web-vulnerability-scanner/vulnerabilities/missing-content-type-header/</w:t>
      </w:r>
    </w:p>
    <w:p w14:paraId="079BB084" w14:textId="77777777" w:rsidR="00AA65EB" w:rsidRPr="00667C93" w:rsidRDefault="00AA65EB" w:rsidP="00AA65EB">
      <w:pPr>
        <w:rPr>
          <w:color w:val="FFFFFF" w:themeColor="background1"/>
          <w:highlight w:val="black"/>
        </w:rPr>
      </w:pPr>
      <w:r w:rsidRPr="00667C93">
        <w:rPr>
          <w:color w:val="FFFFFF" w:themeColor="background1"/>
          <w:highlight w:val="black"/>
        </w:rPr>
        <w:t xml:space="preserve">+ No CGI Directories found (use '-C all' to force check all possible </w:t>
      </w:r>
      <w:proofErr w:type="spellStart"/>
      <w:r w:rsidRPr="00667C93">
        <w:rPr>
          <w:color w:val="FFFFFF" w:themeColor="background1"/>
          <w:highlight w:val="black"/>
        </w:rPr>
        <w:t>dirs</w:t>
      </w:r>
      <w:proofErr w:type="spellEnd"/>
      <w:r w:rsidRPr="00667C93">
        <w:rPr>
          <w:color w:val="FFFFFF" w:themeColor="background1"/>
          <w:highlight w:val="black"/>
        </w:rPr>
        <w:t>)</w:t>
      </w:r>
    </w:p>
    <w:p w14:paraId="7ACF6402" w14:textId="77777777" w:rsidR="00AA65EB" w:rsidRPr="00667C93" w:rsidRDefault="00AA65EB" w:rsidP="00AA65EB">
      <w:pPr>
        <w:rPr>
          <w:color w:val="FFFFFF" w:themeColor="background1"/>
          <w:highlight w:val="black"/>
        </w:rPr>
      </w:pPr>
      <w:r w:rsidRPr="00667C93">
        <w:rPr>
          <w:color w:val="FFFFFF" w:themeColor="background1"/>
          <w:highlight w:val="black"/>
        </w:rPr>
        <w:t>+ OPTIONS: Allowed HTTP Methods: OPTIONS, GET, HEAD, POST .</w:t>
      </w:r>
    </w:p>
    <w:p w14:paraId="013C9971" w14:textId="77777777" w:rsidR="00AA65EB" w:rsidRPr="00667C93" w:rsidRDefault="00AA65EB" w:rsidP="00AA65EB">
      <w:pPr>
        <w:rPr>
          <w:color w:val="FFFFFF" w:themeColor="background1"/>
          <w:highlight w:val="black"/>
        </w:rPr>
      </w:pPr>
      <w:r w:rsidRPr="00667C93">
        <w:rPr>
          <w:color w:val="FFFFFF" w:themeColor="background1"/>
          <w:highlight w:val="black"/>
        </w:rPr>
        <w:t>+ /#wp-config.php#: #wp-config.php# file found. This file contains the credentials.</w:t>
      </w:r>
    </w:p>
    <w:p w14:paraId="0CD72925" w14:textId="77777777" w:rsidR="00AA65EB" w:rsidRPr="00667C93" w:rsidRDefault="00AA65EB" w:rsidP="00AA65EB">
      <w:pPr>
        <w:rPr>
          <w:color w:val="FFFFFF" w:themeColor="background1"/>
          <w:highlight w:val="black"/>
        </w:rPr>
      </w:pPr>
      <w:r w:rsidRPr="00667C93">
        <w:rPr>
          <w:color w:val="FFFFFF" w:themeColor="background1"/>
          <w:highlight w:val="black"/>
        </w:rPr>
        <w:t>+ 9868 requests: 0 error(s) and 4 item(s) reported on remote host</w:t>
      </w:r>
    </w:p>
    <w:p w14:paraId="3552208C" w14:textId="77777777" w:rsidR="00AA65EB" w:rsidRDefault="00AA65EB" w:rsidP="00AA65EB">
      <w:pPr>
        <w:rPr>
          <w:color w:val="FFFFFF" w:themeColor="background1"/>
          <w:highlight w:val="black"/>
        </w:rPr>
      </w:pPr>
      <w:r w:rsidRPr="00667C93">
        <w:rPr>
          <w:color w:val="FFFFFF" w:themeColor="background1"/>
          <w:highlight w:val="black"/>
        </w:rPr>
        <w:t>+ End Time:           2025-01-27 08:46:22 (GMT-5) (241 seconds)</w:t>
      </w:r>
    </w:p>
    <w:p w14:paraId="2AB7715E" w14:textId="77777777" w:rsidR="00AA65EB" w:rsidRPr="00667C93" w:rsidRDefault="00AA65EB" w:rsidP="00AA65EB">
      <w:pPr>
        <w:rPr>
          <w:color w:val="FFFFFF" w:themeColor="background1"/>
          <w:highlight w:val="black"/>
        </w:rPr>
      </w:pPr>
      <w:r w:rsidRPr="00667C93">
        <w:rPr>
          <w:color w:val="FFFFFF" w:themeColor="background1"/>
          <w:highlight w:val="black"/>
        </w:rPr>
        <w:t>---------------------------------------------------------------------------</w:t>
      </w:r>
    </w:p>
    <w:p w14:paraId="5A84DE74" w14:textId="77777777" w:rsidR="00AA65EB" w:rsidRPr="00667C93" w:rsidRDefault="00AA65EB" w:rsidP="00AA65EB">
      <w:pPr>
        <w:rPr>
          <w:color w:val="FFFFFF" w:themeColor="background1"/>
        </w:rPr>
      </w:pPr>
      <w:r w:rsidRPr="00667C93">
        <w:rPr>
          <w:color w:val="FFFFFF" w:themeColor="background1"/>
          <w:highlight w:val="black"/>
        </w:rPr>
        <w:t>+ 1 host(s) tested</w:t>
      </w:r>
    </w:p>
    <w:p w14:paraId="3656EC49" w14:textId="77777777" w:rsidR="00AA65EB" w:rsidRDefault="00AA65EB" w:rsidP="00AA65EB">
      <w:pPr>
        <w:rPr>
          <w:rFonts w:asciiTheme="majorHAnsi" w:eastAsiaTheme="majorEastAsia" w:hAnsiTheme="majorHAnsi" w:cstheme="majorBidi"/>
          <w:b/>
          <w:bCs/>
          <w:color w:val="000000" w:themeColor="text1"/>
        </w:rPr>
      </w:pPr>
      <w:r>
        <w:br w:type="page"/>
      </w:r>
    </w:p>
    <w:p w14:paraId="10938395" w14:textId="77777777" w:rsidR="009A241B" w:rsidRPr="000317DD" w:rsidRDefault="009A241B" w:rsidP="00BA7AE1">
      <w:pPr>
        <w:spacing w:after="1" w:line="260" w:lineRule="auto"/>
        <w:ind w:left="-5" w:right="1119"/>
        <w:rPr>
          <w:rFonts w:ascii="Courier New" w:eastAsia="Courier New" w:hAnsi="Courier New" w:cs="Courier New"/>
          <w:sz w:val="20"/>
        </w:rPr>
      </w:pPr>
    </w:p>
    <w:p w14:paraId="062BB649" w14:textId="35EE3962" w:rsidR="009525A9" w:rsidRPr="000317DD" w:rsidRDefault="009525A9" w:rsidP="009525A9">
      <w:pPr>
        <w:pStyle w:val="Heading2"/>
        <w:numPr>
          <w:ilvl w:val="0"/>
          <w:numId w:val="0"/>
        </w:numPr>
        <w:ind w:left="578" w:hanging="578"/>
        <w:rPr>
          <w:lang w:eastAsia="en-US"/>
        </w:rPr>
      </w:pPr>
      <w:bookmarkStart w:id="55" w:name="_Toc197264337"/>
      <w:r w:rsidRPr="000317DD">
        <w:rPr>
          <w:lang w:eastAsia="en-US"/>
        </w:rPr>
        <w:t>Appendix B</w:t>
      </w:r>
      <w:r w:rsidR="00FF52C7" w:rsidRPr="000317DD">
        <w:rPr>
          <w:lang w:eastAsia="en-US"/>
        </w:rPr>
        <w:t xml:space="preserve"> </w:t>
      </w:r>
      <w:r w:rsidR="0088153E">
        <w:rPr>
          <w:lang w:eastAsia="en-US"/>
        </w:rPr>
        <w:t>–</w:t>
      </w:r>
      <w:r w:rsidR="00FF52C7" w:rsidRPr="000317DD">
        <w:rPr>
          <w:lang w:eastAsia="en-US"/>
        </w:rPr>
        <w:t xml:space="preserve"> </w:t>
      </w:r>
      <w:r w:rsidR="0088153E">
        <w:rPr>
          <w:lang w:eastAsia="en-US"/>
        </w:rPr>
        <w:t>Nmap Scan Result</w:t>
      </w:r>
      <w:bookmarkEnd w:id="55"/>
    </w:p>
    <w:p w14:paraId="603D27B8" w14:textId="7BBC12FC" w:rsidR="0088153E" w:rsidRPr="00EA2738" w:rsidRDefault="00A41290" w:rsidP="0088153E">
      <w:pPr>
        <w:rPr>
          <w:color w:val="FFFFFF" w:themeColor="background1"/>
          <w:highlight w:val="black"/>
        </w:rPr>
      </w:pPr>
      <w:r w:rsidRPr="00EA2738">
        <w:rPr>
          <w:color w:val="FFFFFF" w:themeColor="background1"/>
          <w:highlight w:val="black"/>
        </w:rPr>
        <w:t>Sudo</w:t>
      </w:r>
      <w:r w:rsidR="0088153E" w:rsidRPr="00EA2738">
        <w:rPr>
          <w:color w:val="FFFFFF" w:themeColor="background1"/>
          <w:highlight w:val="black"/>
        </w:rPr>
        <w:t xml:space="preserve"> </w:t>
      </w:r>
      <w:r w:rsidR="00CC3AAD" w:rsidRPr="00EA2738">
        <w:rPr>
          <w:color w:val="FFFFFF" w:themeColor="background1"/>
          <w:highlight w:val="black"/>
        </w:rPr>
        <w:t>Nmap</w:t>
      </w:r>
      <w:r w:rsidR="0088153E" w:rsidRPr="00EA2738">
        <w:rPr>
          <w:color w:val="FFFFFF" w:themeColor="background1"/>
          <w:highlight w:val="black"/>
        </w:rPr>
        <w:t xml:space="preserve"> -p- -</w:t>
      </w:r>
      <w:proofErr w:type="spellStart"/>
      <w:r w:rsidR="0088153E" w:rsidRPr="00EA2738">
        <w:rPr>
          <w:color w:val="FFFFFF" w:themeColor="background1"/>
          <w:highlight w:val="black"/>
        </w:rPr>
        <w:t>sC</w:t>
      </w:r>
      <w:proofErr w:type="spellEnd"/>
      <w:r w:rsidR="0088153E" w:rsidRPr="00EA2738">
        <w:rPr>
          <w:color w:val="FFFFFF" w:themeColor="background1"/>
          <w:highlight w:val="black"/>
        </w:rPr>
        <w:t xml:space="preserve"> -</w:t>
      </w:r>
      <w:proofErr w:type="spellStart"/>
      <w:r w:rsidR="0088153E" w:rsidRPr="00EA2738">
        <w:rPr>
          <w:color w:val="FFFFFF" w:themeColor="background1"/>
          <w:highlight w:val="black"/>
        </w:rPr>
        <w:t>sV</w:t>
      </w:r>
      <w:proofErr w:type="spellEnd"/>
      <w:r w:rsidR="0088153E" w:rsidRPr="00EA2738">
        <w:rPr>
          <w:color w:val="FFFFFF" w:themeColor="background1"/>
          <w:highlight w:val="black"/>
        </w:rPr>
        <w:t xml:space="preserve"> -</w:t>
      </w:r>
      <w:proofErr w:type="spellStart"/>
      <w:r w:rsidR="0088153E" w:rsidRPr="00EA2738">
        <w:rPr>
          <w:color w:val="FFFFFF" w:themeColor="background1"/>
          <w:highlight w:val="black"/>
        </w:rPr>
        <w:t>oN</w:t>
      </w:r>
      <w:proofErr w:type="spellEnd"/>
      <w:r w:rsidR="0088153E" w:rsidRPr="00EA2738">
        <w:rPr>
          <w:color w:val="FFFFFF" w:themeColor="background1"/>
          <w:highlight w:val="black"/>
        </w:rPr>
        <w:t xml:space="preserve"> full_scan.txt 192.168.64.47</w:t>
      </w:r>
    </w:p>
    <w:p w14:paraId="2529A865" w14:textId="0A7076A4" w:rsidR="0088153E" w:rsidRPr="00EA2738" w:rsidRDefault="0088153E" w:rsidP="0088153E">
      <w:pPr>
        <w:rPr>
          <w:color w:val="FFFFFF" w:themeColor="background1"/>
          <w:highlight w:val="black"/>
        </w:rPr>
      </w:pPr>
      <w:r w:rsidRPr="00EA2738">
        <w:rPr>
          <w:color w:val="FFFFFF" w:themeColor="background1"/>
          <w:highlight w:val="black"/>
        </w:rPr>
        <w:t>[</w:t>
      </w:r>
      <w:r w:rsidR="00A41290" w:rsidRPr="00EA2738">
        <w:rPr>
          <w:color w:val="FFFFFF" w:themeColor="background1"/>
          <w:highlight w:val="black"/>
        </w:rPr>
        <w:t>Sudo</w:t>
      </w:r>
      <w:r w:rsidRPr="00EA2738">
        <w:rPr>
          <w:color w:val="FFFFFF" w:themeColor="background1"/>
          <w:highlight w:val="black"/>
        </w:rPr>
        <w:t xml:space="preserve">] password for kali: </w:t>
      </w:r>
    </w:p>
    <w:p w14:paraId="4A2DE968" w14:textId="77777777" w:rsidR="0088153E" w:rsidRPr="00EA2738" w:rsidRDefault="0088153E" w:rsidP="0088153E">
      <w:pPr>
        <w:rPr>
          <w:color w:val="FFFFFF" w:themeColor="background1"/>
          <w:highlight w:val="black"/>
        </w:rPr>
      </w:pPr>
      <w:r w:rsidRPr="00EA2738">
        <w:rPr>
          <w:color w:val="FFFFFF" w:themeColor="background1"/>
          <w:highlight w:val="black"/>
        </w:rPr>
        <w:t>Starting Nmap 7.94SVN ( https://nmap.org ) at 2025-01-27 08:41 EST</w:t>
      </w:r>
    </w:p>
    <w:p w14:paraId="5E6015E4" w14:textId="77777777" w:rsidR="0088153E" w:rsidRPr="00EA2738" w:rsidRDefault="0088153E" w:rsidP="0088153E">
      <w:pPr>
        <w:rPr>
          <w:color w:val="FFFFFF" w:themeColor="background1"/>
          <w:highlight w:val="black"/>
        </w:rPr>
      </w:pPr>
      <w:r w:rsidRPr="00EA2738">
        <w:rPr>
          <w:color w:val="FFFFFF" w:themeColor="background1"/>
          <w:highlight w:val="black"/>
        </w:rPr>
        <w:t>Stats: 0:02:49 elapsed; 0 hosts completed (1 up), 1 undergoing Service Scan</w:t>
      </w:r>
    </w:p>
    <w:p w14:paraId="2734C73D" w14:textId="77777777" w:rsidR="0088153E" w:rsidRPr="00EA2738" w:rsidRDefault="0088153E" w:rsidP="0088153E">
      <w:pPr>
        <w:rPr>
          <w:color w:val="FFFFFF" w:themeColor="background1"/>
          <w:highlight w:val="black"/>
        </w:rPr>
      </w:pPr>
      <w:r w:rsidRPr="00EA2738">
        <w:rPr>
          <w:color w:val="FFFFFF" w:themeColor="background1"/>
          <w:highlight w:val="black"/>
        </w:rPr>
        <w:t>Service scan Timing: About 66.67% done; ETC: 08:44 (0:00:21 remaining)</w:t>
      </w:r>
    </w:p>
    <w:p w14:paraId="2ECC28DB" w14:textId="77777777" w:rsidR="0088153E" w:rsidRPr="00EA2738" w:rsidRDefault="0088153E" w:rsidP="0088153E">
      <w:pPr>
        <w:rPr>
          <w:color w:val="FFFFFF" w:themeColor="background1"/>
          <w:highlight w:val="black"/>
        </w:rPr>
      </w:pPr>
      <w:r w:rsidRPr="00EA2738">
        <w:rPr>
          <w:color w:val="FFFFFF" w:themeColor="background1"/>
          <w:highlight w:val="black"/>
        </w:rPr>
        <w:t>Stats: 0:04:22 elapsed; 0 hosts completed (1 up), 1 undergoing Service Scan</w:t>
      </w:r>
    </w:p>
    <w:p w14:paraId="69482E27" w14:textId="77777777" w:rsidR="0088153E" w:rsidRPr="00EA2738" w:rsidRDefault="0088153E" w:rsidP="0088153E">
      <w:pPr>
        <w:rPr>
          <w:color w:val="FFFFFF" w:themeColor="background1"/>
          <w:highlight w:val="black"/>
        </w:rPr>
      </w:pPr>
      <w:r w:rsidRPr="00EA2738">
        <w:rPr>
          <w:color w:val="FFFFFF" w:themeColor="background1"/>
          <w:highlight w:val="black"/>
        </w:rPr>
        <w:t>Service scan Timing: About 66.67% done; ETC: 08:47 (0:01:07 remaining)</w:t>
      </w:r>
    </w:p>
    <w:p w14:paraId="111F6AC8" w14:textId="77777777" w:rsidR="0088153E" w:rsidRPr="00EA2738" w:rsidRDefault="0088153E" w:rsidP="0088153E">
      <w:pPr>
        <w:rPr>
          <w:color w:val="FFFFFF" w:themeColor="background1"/>
          <w:highlight w:val="black"/>
        </w:rPr>
      </w:pPr>
      <w:r w:rsidRPr="00EA2738">
        <w:rPr>
          <w:color w:val="FFFFFF" w:themeColor="background1"/>
          <w:highlight w:val="black"/>
        </w:rPr>
        <w:t>Nmap scan report for 192.168.64.47</w:t>
      </w:r>
    </w:p>
    <w:p w14:paraId="7D50419C" w14:textId="77777777" w:rsidR="0088153E" w:rsidRPr="00EA2738" w:rsidRDefault="0088153E" w:rsidP="0088153E">
      <w:pPr>
        <w:rPr>
          <w:color w:val="FFFFFF" w:themeColor="background1"/>
          <w:highlight w:val="black"/>
        </w:rPr>
      </w:pPr>
      <w:r w:rsidRPr="00EA2738">
        <w:rPr>
          <w:color w:val="FFFFFF" w:themeColor="background1"/>
          <w:highlight w:val="black"/>
        </w:rPr>
        <w:t>Host is up (0.00096s latency).</w:t>
      </w:r>
    </w:p>
    <w:p w14:paraId="0AF1FE67" w14:textId="77777777" w:rsidR="0088153E" w:rsidRPr="00EA2738" w:rsidRDefault="0088153E" w:rsidP="0088153E">
      <w:pPr>
        <w:rPr>
          <w:color w:val="FFFFFF" w:themeColor="background1"/>
          <w:highlight w:val="black"/>
        </w:rPr>
      </w:pPr>
      <w:r w:rsidRPr="00EA2738">
        <w:rPr>
          <w:color w:val="FFFFFF" w:themeColor="background1"/>
          <w:highlight w:val="black"/>
        </w:rPr>
        <w:t xml:space="preserve">Not shown: 65532 filtered </w:t>
      </w:r>
      <w:proofErr w:type="spellStart"/>
      <w:r w:rsidRPr="00EA2738">
        <w:rPr>
          <w:color w:val="FFFFFF" w:themeColor="background1"/>
          <w:highlight w:val="black"/>
        </w:rPr>
        <w:t>tcp</w:t>
      </w:r>
      <w:proofErr w:type="spellEnd"/>
      <w:r w:rsidRPr="00EA2738">
        <w:rPr>
          <w:color w:val="FFFFFF" w:themeColor="background1"/>
          <w:highlight w:val="black"/>
        </w:rPr>
        <w:t xml:space="preserve"> ports (no-response)</w:t>
      </w:r>
    </w:p>
    <w:p w14:paraId="00B96B4C" w14:textId="77777777" w:rsidR="0088153E" w:rsidRPr="00EA2738" w:rsidRDefault="0088153E" w:rsidP="0088153E">
      <w:pPr>
        <w:rPr>
          <w:color w:val="FFFFFF" w:themeColor="background1"/>
          <w:highlight w:val="black"/>
        </w:rPr>
      </w:pPr>
      <w:r w:rsidRPr="00EA2738">
        <w:rPr>
          <w:color w:val="FFFFFF" w:themeColor="background1"/>
          <w:highlight w:val="black"/>
        </w:rPr>
        <w:t>PORT     STATE SERVICE VERSION</w:t>
      </w:r>
    </w:p>
    <w:p w14:paraId="6455E6B9" w14:textId="77777777" w:rsidR="0088153E" w:rsidRPr="00EA2738" w:rsidRDefault="0088153E" w:rsidP="0088153E">
      <w:pPr>
        <w:rPr>
          <w:color w:val="FFFFFF" w:themeColor="background1"/>
          <w:highlight w:val="black"/>
        </w:rPr>
      </w:pPr>
      <w:r w:rsidRPr="00EA2738">
        <w:rPr>
          <w:color w:val="FFFFFF" w:themeColor="background1"/>
          <w:highlight w:val="black"/>
        </w:rPr>
        <w:t>22/</w:t>
      </w:r>
      <w:proofErr w:type="spellStart"/>
      <w:r w:rsidRPr="00EA2738">
        <w:rPr>
          <w:color w:val="FFFFFF" w:themeColor="background1"/>
          <w:highlight w:val="black"/>
        </w:rPr>
        <w:t>tcp</w:t>
      </w:r>
      <w:proofErr w:type="spellEnd"/>
      <w:r w:rsidRPr="00EA2738">
        <w:rPr>
          <w:color w:val="FFFFFF" w:themeColor="background1"/>
          <w:highlight w:val="black"/>
        </w:rPr>
        <w:t xml:space="preserve">   open  ssh     OpenSSH 8.9p1 Ubuntu 3 (Ubuntu Linux; protocol 2.0)</w:t>
      </w:r>
    </w:p>
    <w:p w14:paraId="4E81362D" w14:textId="77777777" w:rsidR="0088153E" w:rsidRPr="007C4B4E" w:rsidRDefault="0088153E" w:rsidP="0088153E">
      <w:pPr>
        <w:rPr>
          <w:color w:val="FFFFFF" w:themeColor="background1"/>
          <w:highlight w:val="black"/>
          <w:lang w:val="it-IT"/>
        </w:rPr>
      </w:pPr>
      <w:r w:rsidRPr="007C4B4E">
        <w:rPr>
          <w:color w:val="FFFFFF" w:themeColor="background1"/>
          <w:highlight w:val="black"/>
          <w:lang w:val="it-IT"/>
        </w:rPr>
        <w:t xml:space="preserve">| ssh-hostkey: </w:t>
      </w:r>
    </w:p>
    <w:p w14:paraId="4E084206" w14:textId="77777777" w:rsidR="0088153E" w:rsidRPr="007C4B4E" w:rsidRDefault="0088153E" w:rsidP="0088153E">
      <w:pPr>
        <w:rPr>
          <w:color w:val="FFFFFF" w:themeColor="background1"/>
          <w:highlight w:val="black"/>
          <w:lang w:val="it-IT"/>
        </w:rPr>
      </w:pPr>
      <w:r w:rsidRPr="007C4B4E">
        <w:rPr>
          <w:color w:val="FFFFFF" w:themeColor="background1"/>
          <w:highlight w:val="black"/>
          <w:lang w:val="it-IT"/>
        </w:rPr>
        <w:t>|   256 2c:19:3d:f2:ed:a4:c4:ed:c9:15:ce:4e:ca:0d:11:f8 (ECDSA)</w:t>
      </w:r>
    </w:p>
    <w:p w14:paraId="2DD9CCAD" w14:textId="77777777" w:rsidR="0088153E" w:rsidRPr="007C4B4E" w:rsidRDefault="0088153E" w:rsidP="0088153E">
      <w:pPr>
        <w:rPr>
          <w:color w:val="FFFFFF" w:themeColor="background1"/>
          <w:highlight w:val="black"/>
          <w:lang w:val="it-IT"/>
        </w:rPr>
      </w:pPr>
      <w:r w:rsidRPr="007C4B4E">
        <w:rPr>
          <w:color w:val="FFFFFF" w:themeColor="background1"/>
          <w:highlight w:val="black"/>
          <w:lang w:val="it-IT"/>
        </w:rPr>
        <w:t>|_  256 0d:2b:aa:45:f4:1c:15:f9:38:8f:59:c7:37:e6:40:3e (ED25519)</w:t>
      </w:r>
    </w:p>
    <w:p w14:paraId="178DE34A" w14:textId="77777777" w:rsidR="0088153E" w:rsidRPr="00EA2738" w:rsidRDefault="0088153E" w:rsidP="0088153E">
      <w:pPr>
        <w:rPr>
          <w:color w:val="FFFFFF" w:themeColor="background1"/>
          <w:highlight w:val="black"/>
        </w:rPr>
      </w:pPr>
      <w:r w:rsidRPr="00EA2738">
        <w:rPr>
          <w:color w:val="FFFFFF" w:themeColor="background1"/>
          <w:highlight w:val="black"/>
        </w:rPr>
        <w:t>80/</w:t>
      </w:r>
      <w:proofErr w:type="spellStart"/>
      <w:r w:rsidRPr="00EA2738">
        <w:rPr>
          <w:color w:val="FFFFFF" w:themeColor="background1"/>
          <w:highlight w:val="black"/>
        </w:rPr>
        <w:t>tcp</w:t>
      </w:r>
      <w:proofErr w:type="spellEnd"/>
      <w:r w:rsidRPr="00EA2738">
        <w:rPr>
          <w:color w:val="FFFFFF" w:themeColor="background1"/>
          <w:highlight w:val="black"/>
        </w:rPr>
        <w:t xml:space="preserve">   open  http    </w:t>
      </w:r>
      <w:proofErr w:type="spellStart"/>
      <w:r w:rsidRPr="00EA2738">
        <w:rPr>
          <w:color w:val="FFFFFF" w:themeColor="background1"/>
          <w:highlight w:val="black"/>
        </w:rPr>
        <w:t>lighttpd</w:t>
      </w:r>
      <w:proofErr w:type="spellEnd"/>
      <w:r w:rsidRPr="00EA2738">
        <w:rPr>
          <w:color w:val="FFFFFF" w:themeColor="background1"/>
          <w:highlight w:val="black"/>
        </w:rPr>
        <w:t xml:space="preserve"> 1.4.65</w:t>
      </w:r>
    </w:p>
    <w:p w14:paraId="39554A93" w14:textId="77777777" w:rsidR="0088153E" w:rsidRPr="00EA2738" w:rsidRDefault="0088153E" w:rsidP="0088153E">
      <w:pPr>
        <w:rPr>
          <w:color w:val="FFFFFF" w:themeColor="background1"/>
          <w:highlight w:val="black"/>
        </w:rPr>
      </w:pPr>
      <w:r w:rsidRPr="00EA2738">
        <w:rPr>
          <w:color w:val="FFFFFF" w:themeColor="background1"/>
          <w:highlight w:val="black"/>
        </w:rPr>
        <w:t xml:space="preserve">|_http-server-header: </w:t>
      </w:r>
      <w:proofErr w:type="spellStart"/>
      <w:r w:rsidRPr="00EA2738">
        <w:rPr>
          <w:color w:val="FFFFFF" w:themeColor="background1"/>
          <w:highlight w:val="black"/>
        </w:rPr>
        <w:t>lighttpd</w:t>
      </w:r>
      <w:proofErr w:type="spellEnd"/>
      <w:r w:rsidRPr="00EA2738">
        <w:rPr>
          <w:color w:val="FFFFFF" w:themeColor="background1"/>
          <w:highlight w:val="black"/>
        </w:rPr>
        <w:t>/1.4.65</w:t>
      </w:r>
    </w:p>
    <w:p w14:paraId="181AC830" w14:textId="77777777" w:rsidR="0088153E" w:rsidRPr="00EA2738" w:rsidRDefault="0088153E" w:rsidP="0088153E">
      <w:pPr>
        <w:rPr>
          <w:color w:val="FFFFFF" w:themeColor="background1"/>
          <w:highlight w:val="black"/>
        </w:rPr>
      </w:pPr>
      <w:r w:rsidRPr="00EA2738">
        <w:rPr>
          <w:color w:val="FFFFFF" w:themeColor="background1"/>
          <w:highlight w:val="black"/>
        </w:rPr>
        <w:t>|_http-title: Site doesn't have a title (text/html).</w:t>
      </w:r>
    </w:p>
    <w:p w14:paraId="567EAAA9" w14:textId="77777777" w:rsidR="0088153E" w:rsidRPr="00EA2738" w:rsidRDefault="0088153E" w:rsidP="0088153E">
      <w:pPr>
        <w:rPr>
          <w:color w:val="FFFFFF" w:themeColor="background1"/>
          <w:highlight w:val="black"/>
        </w:rPr>
      </w:pPr>
      <w:r w:rsidRPr="00EA2738">
        <w:rPr>
          <w:color w:val="FFFFFF" w:themeColor="background1"/>
          <w:highlight w:val="black"/>
        </w:rPr>
        <w:t>9517/</w:t>
      </w:r>
      <w:proofErr w:type="spellStart"/>
      <w:r w:rsidRPr="00EA2738">
        <w:rPr>
          <w:color w:val="FFFFFF" w:themeColor="background1"/>
          <w:highlight w:val="black"/>
        </w:rPr>
        <w:t>tcp</w:t>
      </w:r>
      <w:proofErr w:type="spellEnd"/>
      <w:r w:rsidRPr="00EA2738">
        <w:rPr>
          <w:color w:val="FFFFFF" w:themeColor="background1"/>
          <w:highlight w:val="black"/>
        </w:rPr>
        <w:t xml:space="preserve"> open  unknown</w:t>
      </w:r>
    </w:p>
    <w:p w14:paraId="5465EB56" w14:textId="77777777" w:rsidR="0088153E" w:rsidRPr="00EA2738" w:rsidRDefault="0088153E" w:rsidP="0088153E">
      <w:pPr>
        <w:rPr>
          <w:color w:val="FFFFFF" w:themeColor="background1"/>
          <w:highlight w:val="black"/>
        </w:rPr>
      </w:pPr>
      <w:r w:rsidRPr="00EA2738">
        <w:rPr>
          <w:color w:val="FFFFFF" w:themeColor="background1"/>
          <w:highlight w:val="black"/>
        </w:rPr>
        <w:t xml:space="preserve">Service Info: OS: Linux; CPE: </w:t>
      </w:r>
      <w:proofErr w:type="spellStart"/>
      <w:r w:rsidRPr="00EA2738">
        <w:rPr>
          <w:color w:val="FFFFFF" w:themeColor="background1"/>
          <w:highlight w:val="black"/>
        </w:rPr>
        <w:t>cpe</w:t>
      </w:r>
      <w:proofErr w:type="spellEnd"/>
      <w:r w:rsidRPr="00EA2738">
        <w:rPr>
          <w:color w:val="FFFFFF" w:themeColor="background1"/>
          <w:highlight w:val="black"/>
        </w:rPr>
        <w:t>:/</w:t>
      </w:r>
      <w:proofErr w:type="spellStart"/>
      <w:r w:rsidRPr="00EA2738">
        <w:rPr>
          <w:color w:val="FFFFFF" w:themeColor="background1"/>
          <w:highlight w:val="black"/>
        </w:rPr>
        <w:t>o:linux:linux_kernel</w:t>
      </w:r>
      <w:proofErr w:type="spellEnd"/>
    </w:p>
    <w:p w14:paraId="65022931" w14:textId="77777777" w:rsidR="0088153E" w:rsidRPr="00EA2738" w:rsidRDefault="0088153E" w:rsidP="0088153E">
      <w:pPr>
        <w:rPr>
          <w:color w:val="FFFFFF" w:themeColor="background1"/>
          <w:highlight w:val="black"/>
        </w:rPr>
      </w:pPr>
    </w:p>
    <w:p w14:paraId="1EF32CAC" w14:textId="77777777" w:rsidR="0088153E" w:rsidRPr="00EA2738" w:rsidRDefault="0088153E" w:rsidP="0088153E">
      <w:pPr>
        <w:rPr>
          <w:color w:val="FFFFFF" w:themeColor="background1"/>
          <w:highlight w:val="black"/>
        </w:rPr>
      </w:pPr>
      <w:r w:rsidRPr="00EA2738">
        <w:rPr>
          <w:color w:val="FFFFFF" w:themeColor="background1"/>
          <w:highlight w:val="black"/>
        </w:rPr>
        <w:t>Service detection performed. Please report any incorrect results at https://nmap.org/submit/ .</w:t>
      </w:r>
    </w:p>
    <w:p w14:paraId="72057D3A" w14:textId="77777777" w:rsidR="0088153E" w:rsidRPr="00AC458E" w:rsidRDefault="0088153E" w:rsidP="0088153E">
      <w:r w:rsidRPr="00EA2738">
        <w:rPr>
          <w:color w:val="FFFFFF" w:themeColor="background1"/>
          <w:highlight w:val="black"/>
        </w:rPr>
        <w:t>Nmap done: 1 IP address (1 host up) scanned in 303.08 seconds</w:t>
      </w:r>
    </w:p>
    <w:p w14:paraId="55FCC91D" w14:textId="6A9B3B41" w:rsidR="009525A9" w:rsidRPr="000317DD" w:rsidRDefault="009525A9" w:rsidP="009525A9">
      <w:pPr>
        <w:spacing w:after="1" w:line="260" w:lineRule="auto"/>
        <w:ind w:left="-5" w:right="1119"/>
      </w:pPr>
    </w:p>
    <w:p w14:paraId="6A68D073" w14:textId="77777777" w:rsidR="00D749F3" w:rsidRDefault="00D749F3">
      <w:pPr>
        <w:rPr>
          <w:rFonts w:eastAsiaTheme="majorEastAsia" w:cstheme="majorBidi"/>
          <w:b/>
          <w:bCs/>
          <w:smallCaps/>
          <w:color w:val="000000" w:themeColor="text1"/>
          <w:sz w:val="30"/>
          <w:szCs w:val="28"/>
          <w:lang w:eastAsia="en-US"/>
        </w:rPr>
      </w:pPr>
      <w:r>
        <w:rPr>
          <w:lang w:eastAsia="en-US"/>
        </w:rPr>
        <w:br w:type="page"/>
      </w:r>
    </w:p>
    <w:p w14:paraId="2525C79C" w14:textId="7048B7C5" w:rsidR="00CA1BC5" w:rsidRPr="000317DD" w:rsidRDefault="009525A9" w:rsidP="00CA1BC5">
      <w:pPr>
        <w:pStyle w:val="Heading2"/>
        <w:numPr>
          <w:ilvl w:val="0"/>
          <w:numId w:val="0"/>
        </w:numPr>
        <w:ind w:left="578" w:hanging="578"/>
        <w:rPr>
          <w:lang w:eastAsia="en-US"/>
        </w:rPr>
      </w:pPr>
      <w:bookmarkStart w:id="56" w:name="_Toc197264338"/>
      <w:r w:rsidRPr="000317DD">
        <w:rPr>
          <w:lang w:eastAsia="en-US"/>
        </w:rPr>
        <w:lastRenderedPageBreak/>
        <w:t xml:space="preserve">Appendix C - </w:t>
      </w:r>
      <w:r w:rsidR="00CA1BC5" w:rsidRPr="000317DD">
        <w:rPr>
          <w:lang w:eastAsia="en-US"/>
        </w:rPr>
        <w:t>Deliverables &amp; requirements</w:t>
      </w:r>
      <w:r w:rsidR="00563117" w:rsidRPr="000317DD">
        <w:rPr>
          <w:lang w:eastAsia="en-US"/>
        </w:rPr>
        <w:t xml:space="preserve"> (Required)</w:t>
      </w:r>
      <w:bookmarkEnd w:id="56"/>
    </w:p>
    <w:p w14:paraId="35676AFD" w14:textId="77777777" w:rsidR="00CA1BC5" w:rsidRPr="000317DD" w:rsidRDefault="00CA1BC5" w:rsidP="00CA1BC5">
      <w:pPr>
        <w:pStyle w:val="NormalWeb"/>
        <w:ind w:left="-567"/>
        <w:jc w:val="center"/>
        <w:rPr>
          <w:rFonts w:ascii="Verdana" w:hAnsi="Verdana"/>
          <w:b/>
          <w:sz w:val="28"/>
          <w:szCs w:val="28"/>
        </w:rPr>
      </w:pPr>
    </w:p>
    <w:p w14:paraId="5B80320B" w14:textId="77777777" w:rsidR="00CA1BC5" w:rsidRPr="000317DD" w:rsidRDefault="00CA1BC5" w:rsidP="00CA1BC5">
      <w:pPr>
        <w:pStyle w:val="NormalWeb"/>
        <w:ind w:left="-567"/>
        <w:jc w:val="center"/>
        <w:rPr>
          <w:rFonts w:ascii="Verdana" w:hAnsi="Verdana"/>
          <w:b/>
          <w:sz w:val="28"/>
          <w:szCs w:val="28"/>
        </w:rPr>
      </w:pPr>
      <w:r w:rsidRPr="000317DD">
        <w:rPr>
          <w:rFonts w:ascii="Verdana" w:hAnsi="Verdana"/>
          <w:b/>
          <w:sz w:val="28"/>
          <w:szCs w:val="28"/>
        </w:rPr>
        <w:t>Agreement Form: Project Deliverables</w:t>
      </w:r>
    </w:p>
    <w:tbl>
      <w:tblPr>
        <w:tblW w:w="10348"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97"/>
        <w:gridCol w:w="7351"/>
      </w:tblGrid>
      <w:tr w:rsidR="00CA1BC5" w:rsidRPr="000317DD" w14:paraId="0DC6CB5D" w14:textId="77777777" w:rsidTr="00CA1BC5">
        <w:trPr>
          <w:trHeight w:val="1649"/>
        </w:trPr>
        <w:tc>
          <w:tcPr>
            <w:tcW w:w="2997" w:type="dxa"/>
            <w:shd w:val="clear" w:color="auto" w:fill="auto"/>
          </w:tcPr>
          <w:p w14:paraId="600CAA6F" w14:textId="77777777" w:rsidR="00CA1BC5" w:rsidRPr="000317DD" w:rsidRDefault="00CA1BC5" w:rsidP="00CA1BC5">
            <w:pPr>
              <w:spacing w:line="240" w:lineRule="auto"/>
              <w:rPr>
                <w:rFonts w:ascii="Verdana" w:hAnsi="Verdana" w:cs="Arial"/>
                <w:b/>
                <w:sz w:val="10"/>
                <w:szCs w:val="10"/>
              </w:rPr>
            </w:pPr>
          </w:p>
          <w:p w14:paraId="60F34761" w14:textId="091FC331" w:rsidR="00CA1BC5" w:rsidRPr="000317DD" w:rsidRDefault="00CA1BC5" w:rsidP="00CA1BC5">
            <w:pPr>
              <w:spacing w:line="240" w:lineRule="auto"/>
              <w:rPr>
                <w:rFonts w:ascii="Verdana" w:hAnsi="Verdana" w:cs="Arial"/>
                <w:b/>
              </w:rPr>
            </w:pPr>
            <w:r w:rsidRPr="000317DD">
              <w:rPr>
                <w:rFonts w:ascii="Verdana" w:hAnsi="Verdana" w:cs="Arial"/>
                <w:b/>
              </w:rPr>
              <w:t xml:space="preserve">Group </w:t>
            </w:r>
            <w:r w:rsidR="00280960" w:rsidRPr="000317DD">
              <w:rPr>
                <w:rFonts w:ascii="Verdana" w:hAnsi="Verdana" w:cs="Arial"/>
                <w:b/>
              </w:rPr>
              <w:t>Name</w:t>
            </w:r>
            <w:r w:rsidRPr="000317DD">
              <w:rPr>
                <w:rFonts w:ascii="Verdana" w:hAnsi="Verdana" w:cs="Arial"/>
                <w:b/>
              </w:rPr>
              <w:t>, Names of Team Members, and Programme</w:t>
            </w:r>
          </w:p>
          <w:p w14:paraId="70063305" w14:textId="77777777" w:rsidR="00CA1BC5" w:rsidRPr="000317DD" w:rsidRDefault="00CA1BC5" w:rsidP="00CA1BC5">
            <w:pPr>
              <w:spacing w:line="240" w:lineRule="auto"/>
              <w:rPr>
                <w:rFonts w:ascii="Verdana" w:hAnsi="Verdana" w:cs="Arial"/>
                <w:b/>
              </w:rPr>
            </w:pPr>
          </w:p>
        </w:tc>
        <w:tc>
          <w:tcPr>
            <w:tcW w:w="7351" w:type="dxa"/>
            <w:shd w:val="clear" w:color="auto" w:fill="auto"/>
          </w:tcPr>
          <w:p w14:paraId="38E03E67" w14:textId="0181AF4A" w:rsidR="00CA1BC5" w:rsidRPr="000317DD" w:rsidRDefault="00ED7BA2" w:rsidP="003009B5">
            <w:pPr>
              <w:rPr>
                <w:rFonts w:ascii="Verdana" w:hAnsi="Verdana" w:cs="Arial"/>
                <w:b/>
              </w:rPr>
            </w:pPr>
            <w:r w:rsidRPr="003B2AEC">
              <w:rPr>
                <w:rFonts w:ascii="Verdana" w:hAnsi="Verdana"/>
                <w:b/>
              </w:rPr>
              <w:t>Ryan Petrie, Issac Potts, Ben Poulton, Annie Place, Mattia Pulvirenti, Joey Hall</w:t>
            </w:r>
          </w:p>
        </w:tc>
      </w:tr>
      <w:tr w:rsidR="00CA1BC5" w:rsidRPr="000317DD" w14:paraId="0AB4B5FA" w14:textId="77777777" w:rsidTr="00CA1BC5">
        <w:trPr>
          <w:trHeight w:val="573"/>
        </w:trPr>
        <w:tc>
          <w:tcPr>
            <w:tcW w:w="2997" w:type="dxa"/>
            <w:shd w:val="clear" w:color="auto" w:fill="auto"/>
          </w:tcPr>
          <w:p w14:paraId="1E746F60" w14:textId="77777777" w:rsidR="00CA1BC5" w:rsidRPr="000317DD" w:rsidRDefault="00CA1BC5" w:rsidP="00CA1BC5">
            <w:pPr>
              <w:spacing w:line="240" w:lineRule="auto"/>
              <w:rPr>
                <w:rFonts w:ascii="Verdana" w:hAnsi="Verdana" w:cs="Arial"/>
                <w:b/>
                <w:sz w:val="10"/>
                <w:szCs w:val="10"/>
              </w:rPr>
            </w:pPr>
          </w:p>
          <w:p w14:paraId="73E17F60" w14:textId="464D5F1F" w:rsidR="00CA1BC5" w:rsidRPr="000317DD" w:rsidRDefault="005E0D49" w:rsidP="00CA1BC5">
            <w:pPr>
              <w:spacing w:line="240" w:lineRule="auto"/>
              <w:rPr>
                <w:rFonts w:ascii="Verdana" w:hAnsi="Verdana" w:cs="Arial"/>
                <w:b/>
              </w:rPr>
            </w:pPr>
            <w:r w:rsidRPr="000317DD">
              <w:rPr>
                <w:rFonts w:ascii="Verdana" w:hAnsi="Verdana" w:cs="Arial"/>
                <w:b/>
              </w:rPr>
              <w:t>Subject</w:t>
            </w:r>
            <w:r w:rsidR="00CA1BC5" w:rsidRPr="000317DD">
              <w:rPr>
                <w:rFonts w:ascii="Verdana" w:hAnsi="Verdana" w:cs="Arial"/>
                <w:b/>
              </w:rPr>
              <w:t xml:space="preserve"> specialist’s Name</w:t>
            </w:r>
            <w:r w:rsidRPr="000317DD">
              <w:rPr>
                <w:rFonts w:ascii="Verdana" w:hAnsi="Verdana" w:cs="Arial"/>
                <w:b/>
              </w:rPr>
              <w:t xml:space="preserve"> (Client)</w:t>
            </w:r>
          </w:p>
          <w:p w14:paraId="2CE08D59" w14:textId="77777777" w:rsidR="00CA1BC5" w:rsidRPr="000317DD" w:rsidRDefault="00CA1BC5" w:rsidP="00CA1BC5">
            <w:pPr>
              <w:spacing w:line="240" w:lineRule="auto"/>
              <w:rPr>
                <w:rFonts w:ascii="Verdana" w:hAnsi="Verdana" w:cs="Arial"/>
                <w:b/>
              </w:rPr>
            </w:pPr>
          </w:p>
        </w:tc>
        <w:tc>
          <w:tcPr>
            <w:tcW w:w="7351" w:type="dxa"/>
            <w:shd w:val="clear" w:color="auto" w:fill="auto"/>
          </w:tcPr>
          <w:p w14:paraId="3D9B5265" w14:textId="67E21C8C" w:rsidR="00CA1BC5" w:rsidRPr="000317DD" w:rsidRDefault="003B2AEC" w:rsidP="003009B5">
            <w:pPr>
              <w:rPr>
                <w:rFonts w:ascii="Verdana" w:hAnsi="Verdana" w:cs="Arial"/>
                <w:b/>
              </w:rPr>
            </w:pPr>
            <w:r>
              <w:rPr>
                <w:rFonts w:ascii="Verdana" w:hAnsi="Verdana" w:cs="Arial"/>
                <w:b/>
              </w:rPr>
              <w:t>Peter Bennet</w:t>
            </w:r>
          </w:p>
        </w:tc>
      </w:tr>
      <w:tr w:rsidR="00CA1BC5" w:rsidRPr="000317DD" w14:paraId="35F12F2F" w14:textId="77777777" w:rsidTr="003009B5">
        <w:tc>
          <w:tcPr>
            <w:tcW w:w="10348" w:type="dxa"/>
            <w:gridSpan w:val="2"/>
            <w:tcBorders>
              <w:bottom w:val="single" w:sz="4" w:space="0" w:color="auto"/>
            </w:tcBorders>
            <w:shd w:val="clear" w:color="auto" w:fill="auto"/>
          </w:tcPr>
          <w:p w14:paraId="51B5DDA9" w14:textId="77777777" w:rsidR="00CA1BC5" w:rsidRPr="000317DD" w:rsidRDefault="00CA1BC5" w:rsidP="003009B5">
            <w:pPr>
              <w:rPr>
                <w:rFonts w:ascii="Verdana" w:hAnsi="Verdana" w:cs="Arial"/>
              </w:rPr>
            </w:pPr>
          </w:p>
          <w:p w14:paraId="49056BD1" w14:textId="77777777" w:rsidR="00CA1BC5" w:rsidRPr="000317DD" w:rsidRDefault="00CA1BC5" w:rsidP="003009B5">
            <w:pPr>
              <w:rPr>
                <w:rFonts w:ascii="Verdana" w:hAnsi="Verdana" w:cs="Arial"/>
                <w:b/>
              </w:rPr>
            </w:pPr>
            <w:r w:rsidRPr="000317DD">
              <w:rPr>
                <w:rFonts w:ascii="Verdana" w:hAnsi="Verdana" w:cs="Arial"/>
                <w:b/>
              </w:rPr>
              <w:t>The deliverables listed below will be submitted by the team by the due date.</w:t>
            </w:r>
          </w:p>
          <w:p w14:paraId="70061F71" w14:textId="77777777" w:rsidR="00CA1BC5" w:rsidRPr="000317DD" w:rsidRDefault="00CA1BC5" w:rsidP="003009B5">
            <w:pPr>
              <w:rPr>
                <w:rFonts w:ascii="Verdana" w:hAnsi="Verdana" w:cs="Arial"/>
              </w:rPr>
            </w:pPr>
          </w:p>
        </w:tc>
      </w:tr>
      <w:tr w:rsidR="00CA1BC5" w:rsidRPr="000317DD" w14:paraId="5A1A7AE5" w14:textId="77777777" w:rsidTr="003009B5">
        <w:tc>
          <w:tcPr>
            <w:tcW w:w="2997" w:type="dxa"/>
            <w:tcBorders>
              <w:bottom w:val="nil"/>
            </w:tcBorders>
            <w:shd w:val="clear" w:color="auto" w:fill="auto"/>
          </w:tcPr>
          <w:p w14:paraId="00ABDEBE" w14:textId="77777777" w:rsidR="00CA1BC5" w:rsidRPr="000317DD" w:rsidRDefault="00CA1BC5" w:rsidP="003009B5">
            <w:pPr>
              <w:rPr>
                <w:rFonts w:ascii="Verdana" w:hAnsi="Verdana" w:cs="Arial"/>
                <w:b/>
                <w:sz w:val="10"/>
                <w:szCs w:val="10"/>
              </w:rPr>
            </w:pPr>
          </w:p>
          <w:p w14:paraId="5C8CC922" w14:textId="77777777" w:rsidR="00CA1BC5" w:rsidRPr="000317DD" w:rsidRDefault="00CA1BC5" w:rsidP="003009B5">
            <w:pPr>
              <w:rPr>
                <w:rFonts w:ascii="Verdana" w:hAnsi="Verdana" w:cs="Arial"/>
                <w:b/>
              </w:rPr>
            </w:pPr>
            <w:r w:rsidRPr="000317DD">
              <w:rPr>
                <w:rFonts w:ascii="Verdana" w:hAnsi="Verdana" w:cs="Arial"/>
                <w:b/>
              </w:rPr>
              <w:t>Part A deliverables</w:t>
            </w:r>
          </w:p>
          <w:p w14:paraId="200CFA57" w14:textId="77777777" w:rsidR="00CA1BC5" w:rsidRPr="000317DD" w:rsidRDefault="00CA1BC5" w:rsidP="003009B5">
            <w:pPr>
              <w:rPr>
                <w:rFonts w:ascii="Verdana" w:hAnsi="Verdana" w:cs="Arial"/>
                <w:b/>
              </w:rPr>
            </w:pPr>
          </w:p>
        </w:tc>
        <w:tc>
          <w:tcPr>
            <w:tcW w:w="7351" w:type="dxa"/>
            <w:tcBorders>
              <w:bottom w:val="nil"/>
            </w:tcBorders>
            <w:shd w:val="clear" w:color="auto" w:fill="auto"/>
          </w:tcPr>
          <w:p w14:paraId="40DBA303" w14:textId="77777777" w:rsidR="00172013" w:rsidRDefault="00172013" w:rsidP="00172013">
            <w:pPr>
              <w:spacing w:after="0" w:line="240" w:lineRule="auto"/>
              <w:rPr>
                <w:rFonts w:cstheme="minorHAnsi"/>
                <w:color w:val="000000" w:themeColor="text1"/>
              </w:rPr>
            </w:pPr>
            <w:r w:rsidRPr="00172013">
              <w:rPr>
                <w:rFonts w:cstheme="minorHAnsi"/>
                <w:color w:val="000000" w:themeColor="text1"/>
              </w:rPr>
              <w:t>Compromise device level security</w:t>
            </w:r>
          </w:p>
          <w:p w14:paraId="60C3D0E6" w14:textId="77777777" w:rsidR="00743E73" w:rsidRPr="00172013" w:rsidRDefault="00743E73" w:rsidP="00172013">
            <w:pPr>
              <w:spacing w:after="0" w:line="240" w:lineRule="auto"/>
              <w:rPr>
                <w:rFonts w:cstheme="minorHAnsi"/>
                <w:color w:val="008000"/>
              </w:rPr>
            </w:pPr>
          </w:p>
          <w:p w14:paraId="450989B3" w14:textId="77777777" w:rsidR="00172013" w:rsidRDefault="00172013" w:rsidP="00172013">
            <w:pPr>
              <w:spacing w:after="0" w:line="240" w:lineRule="auto"/>
              <w:rPr>
                <w:rFonts w:cstheme="minorHAnsi"/>
                <w:color w:val="000000" w:themeColor="text1"/>
              </w:rPr>
            </w:pPr>
            <w:r w:rsidRPr="00172013">
              <w:rPr>
                <w:rFonts w:cstheme="minorHAnsi"/>
                <w:color w:val="000000" w:themeColor="text1"/>
              </w:rPr>
              <w:t>Compromise network level security</w:t>
            </w:r>
          </w:p>
          <w:p w14:paraId="1E11A819" w14:textId="77777777" w:rsidR="00743E73" w:rsidRPr="00172013" w:rsidRDefault="00743E73" w:rsidP="00172013">
            <w:pPr>
              <w:spacing w:after="0" w:line="240" w:lineRule="auto"/>
              <w:rPr>
                <w:rFonts w:cstheme="minorHAnsi"/>
                <w:color w:val="008000"/>
              </w:rPr>
            </w:pPr>
          </w:p>
          <w:p w14:paraId="2452F1E9" w14:textId="77777777" w:rsidR="00743E73" w:rsidRDefault="00172013" w:rsidP="00172013">
            <w:pPr>
              <w:rPr>
                <w:rFonts w:cstheme="minorHAnsi"/>
                <w:color w:val="000000" w:themeColor="text1"/>
              </w:rPr>
            </w:pPr>
            <w:r>
              <w:rPr>
                <w:rFonts w:cstheme="minorHAnsi"/>
                <w:color w:val="000000" w:themeColor="text1"/>
              </w:rPr>
              <w:t>Compromise gateway security</w:t>
            </w:r>
          </w:p>
          <w:p w14:paraId="27FE1939" w14:textId="382FFEE9" w:rsidR="00CA1BC5" w:rsidRPr="00743E73" w:rsidRDefault="004351D5" w:rsidP="00172013">
            <w:pPr>
              <w:rPr>
                <w:rFonts w:cstheme="minorHAnsi"/>
                <w:color w:val="000000" w:themeColor="text1"/>
              </w:rPr>
            </w:pPr>
            <w:r>
              <w:rPr>
                <w:rFonts w:cstheme="minorHAnsi"/>
              </w:rPr>
              <w:t>vulnerability disclosure reports</w:t>
            </w:r>
          </w:p>
        </w:tc>
      </w:tr>
      <w:tr w:rsidR="00CA1BC5" w:rsidRPr="000317DD" w14:paraId="66F5987B" w14:textId="77777777" w:rsidTr="003009B5">
        <w:tc>
          <w:tcPr>
            <w:tcW w:w="2997" w:type="dxa"/>
            <w:tcBorders>
              <w:top w:val="nil"/>
            </w:tcBorders>
            <w:shd w:val="clear" w:color="auto" w:fill="auto"/>
          </w:tcPr>
          <w:p w14:paraId="44E97F34" w14:textId="77777777" w:rsidR="00CA1BC5" w:rsidRPr="000317DD" w:rsidRDefault="00CA1BC5" w:rsidP="003009B5">
            <w:pPr>
              <w:rPr>
                <w:rFonts w:ascii="Verdana" w:hAnsi="Verdana" w:cs="Arial"/>
                <w:b/>
              </w:rPr>
            </w:pPr>
          </w:p>
          <w:p w14:paraId="4CC1C9D4" w14:textId="77777777" w:rsidR="00CA1BC5" w:rsidRPr="000317DD" w:rsidRDefault="00CA1BC5" w:rsidP="003009B5">
            <w:pPr>
              <w:rPr>
                <w:rFonts w:ascii="Verdana" w:hAnsi="Verdana" w:cs="Arial"/>
                <w:b/>
              </w:rPr>
            </w:pPr>
          </w:p>
          <w:p w14:paraId="41689EFC" w14:textId="77777777" w:rsidR="00CA1BC5" w:rsidRPr="000317DD" w:rsidRDefault="00CA1BC5" w:rsidP="003009B5">
            <w:pPr>
              <w:rPr>
                <w:rFonts w:ascii="Verdana" w:hAnsi="Verdana" w:cs="Arial"/>
                <w:b/>
              </w:rPr>
            </w:pPr>
          </w:p>
        </w:tc>
        <w:tc>
          <w:tcPr>
            <w:tcW w:w="7351" w:type="dxa"/>
            <w:tcBorders>
              <w:top w:val="nil"/>
            </w:tcBorders>
            <w:shd w:val="clear" w:color="auto" w:fill="auto"/>
          </w:tcPr>
          <w:p w14:paraId="003FC5C6" w14:textId="1BA7D786" w:rsidR="00CA1BC5" w:rsidRDefault="00E36654" w:rsidP="003009B5">
            <w:pPr>
              <w:rPr>
                <w:rFonts w:asciiTheme="minorHAnsi" w:hAnsiTheme="minorHAnsi" w:cstheme="minorHAnsi"/>
                <w:bCs/>
              </w:rPr>
            </w:pPr>
            <w:r>
              <w:rPr>
                <w:rFonts w:asciiTheme="minorHAnsi" w:hAnsiTheme="minorHAnsi" w:cstheme="minorHAnsi"/>
                <w:bCs/>
              </w:rPr>
              <w:t>Client presentation at end of term</w:t>
            </w:r>
          </w:p>
          <w:p w14:paraId="5E731896" w14:textId="77777777" w:rsidR="00E36654" w:rsidRDefault="00E36654" w:rsidP="003009B5">
            <w:pPr>
              <w:rPr>
                <w:rFonts w:asciiTheme="minorHAnsi" w:hAnsiTheme="minorHAnsi" w:cstheme="minorHAnsi"/>
                <w:bCs/>
              </w:rPr>
            </w:pPr>
            <w:r>
              <w:rPr>
                <w:rFonts w:asciiTheme="minorHAnsi" w:hAnsiTheme="minorHAnsi" w:cstheme="minorHAnsi"/>
                <w:bCs/>
              </w:rPr>
              <w:t>Client presentations for each meeting</w:t>
            </w:r>
          </w:p>
          <w:p w14:paraId="36F18066" w14:textId="77777777" w:rsidR="00E36654" w:rsidRDefault="00E36654" w:rsidP="003009B5">
            <w:pPr>
              <w:rPr>
                <w:rFonts w:asciiTheme="minorHAnsi" w:hAnsiTheme="minorHAnsi" w:cstheme="minorHAnsi"/>
                <w:bCs/>
              </w:rPr>
            </w:pPr>
            <w:r>
              <w:rPr>
                <w:rFonts w:asciiTheme="minorHAnsi" w:hAnsiTheme="minorHAnsi" w:cstheme="minorHAnsi"/>
                <w:bCs/>
              </w:rPr>
              <w:t>Presentation for university</w:t>
            </w:r>
          </w:p>
          <w:p w14:paraId="5B765DB4" w14:textId="23986E3E" w:rsidR="00CA1BC5" w:rsidRPr="00E36654" w:rsidRDefault="00E36654" w:rsidP="003009B5">
            <w:pPr>
              <w:rPr>
                <w:rFonts w:asciiTheme="minorHAnsi" w:hAnsiTheme="minorHAnsi" w:cstheme="minorHAnsi"/>
              </w:rPr>
            </w:pPr>
            <w:r>
              <w:rPr>
                <w:rFonts w:asciiTheme="minorHAnsi" w:hAnsiTheme="minorHAnsi" w:cstheme="minorHAnsi"/>
                <w:bCs/>
              </w:rPr>
              <w:t>White paper report on findings</w:t>
            </w:r>
          </w:p>
        </w:tc>
      </w:tr>
      <w:tr w:rsidR="00CA1BC5" w:rsidRPr="000317DD" w14:paraId="622D6749" w14:textId="77777777" w:rsidTr="003009B5">
        <w:trPr>
          <w:trHeight w:val="639"/>
        </w:trPr>
        <w:tc>
          <w:tcPr>
            <w:tcW w:w="2997" w:type="dxa"/>
            <w:shd w:val="clear" w:color="auto" w:fill="auto"/>
          </w:tcPr>
          <w:p w14:paraId="76E79B92" w14:textId="77777777" w:rsidR="00CA1BC5" w:rsidRPr="000317DD" w:rsidRDefault="00CA1BC5" w:rsidP="003009B5">
            <w:pPr>
              <w:rPr>
                <w:rFonts w:ascii="Verdana" w:hAnsi="Verdana" w:cs="Arial"/>
                <w:b/>
                <w:sz w:val="10"/>
                <w:szCs w:val="10"/>
              </w:rPr>
            </w:pPr>
          </w:p>
          <w:p w14:paraId="2E4817AB" w14:textId="59FB1F3F" w:rsidR="00CA1BC5" w:rsidRPr="000317DD" w:rsidRDefault="005E0D49" w:rsidP="003009B5">
            <w:pPr>
              <w:rPr>
                <w:rFonts w:ascii="Verdana" w:hAnsi="Verdana" w:cs="Arial"/>
                <w:b/>
              </w:rPr>
            </w:pPr>
            <w:r w:rsidRPr="000317DD">
              <w:rPr>
                <w:rFonts w:ascii="Verdana" w:hAnsi="Verdana" w:cs="Arial"/>
                <w:b/>
              </w:rPr>
              <w:t>Subject</w:t>
            </w:r>
            <w:r w:rsidR="00CA1BC5" w:rsidRPr="000317DD">
              <w:rPr>
                <w:rFonts w:ascii="Verdana" w:hAnsi="Verdana" w:cs="Arial"/>
                <w:b/>
              </w:rPr>
              <w:t xml:space="preserve"> specialist’s</w:t>
            </w:r>
            <w:r w:rsidR="00CF14E2" w:rsidRPr="000317DD">
              <w:rPr>
                <w:rFonts w:ascii="Verdana" w:hAnsi="Verdana" w:cs="Arial"/>
                <w:b/>
              </w:rPr>
              <w:t xml:space="preserve"> (Client) </w:t>
            </w:r>
            <w:r w:rsidR="00CA1BC5" w:rsidRPr="000317DD">
              <w:rPr>
                <w:rFonts w:ascii="Verdana" w:hAnsi="Verdana" w:cs="Arial"/>
                <w:b/>
              </w:rPr>
              <w:t>signature</w:t>
            </w:r>
          </w:p>
        </w:tc>
        <w:tc>
          <w:tcPr>
            <w:tcW w:w="7351" w:type="dxa"/>
            <w:shd w:val="clear" w:color="auto" w:fill="auto"/>
          </w:tcPr>
          <w:p w14:paraId="1EC0B6B1" w14:textId="76CEC15D" w:rsidR="00CA1BC5" w:rsidRPr="000317DD" w:rsidRDefault="004534BA" w:rsidP="003009B5">
            <w:pPr>
              <w:rPr>
                <w:rFonts w:ascii="Verdana" w:hAnsi="Verdana" w:cs="Arial"/>
                <w:b/>
              </w:rPr>
            </w:pPr>
            <w:r>
              <w:rPr>
                <w:rFonts w:ascii="Verdana" w:hAnsi="Verdana" w:cs="Arial"/>
                <w:b/>
                <w:noProof/>
              </w:rPr>
              <w:drawing>
                <wp:inline distT="0" distB="0" distL="0" distR="0" wp14:anchorId="74DCF382" wp14:editId="321F9489">
                  <wp:extent cx="2859024" cy="1036320"/>
                  <wp:effectExtent l="0" t="0" r="0" b="0"/>
                  <wp:docPr id="1222505373" name="Picture 2" descr="A blue line drawn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05373" name="Picture 2" descr="A blue line drawn on a white surface&#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2859024" cy="1036320"/>
                          </a:xfrm>
                          <a:prstGeom prst="rect">
                            <a:avLst/>
                          </a:prstGeom>
                        </pic:spPr>
                      </pic:pic>
                    </a:graphicData>
                  </a:graphic>
                </wp:inline>
              </w:drawing>
            </w:r>
          </w:p>
        </w:tc>
      </w:tr>
      <w:tr w:rsidR="00CA1BC5" w:rsidRPr="000317DD" w14:paraId="4E6FCB10" w14:textId="77777777" w:rsidTr="003009B5">
        <w:trPr>
          <w:trHeight w:val="639"/>
        </w:trPr>
        <w:tc>
          <w:tcPr>
            <w:tcW w:w="2997" w:type="dxa"/>
            <w:shd w:val="clear" w:color="auto" w:fill="auto"/>
          </w:tcPr>
          <w:p w14:paraId="02E04433" w14:textId="77777777" w:rsidR="00CA1BC5" w:rsidRPr="000317DD" w:rsidRDefault="00CA1BC5" w:rsidP="003009B5">
            <w:pPr>
              <w:rPr>
                <w:rFonts w:ascii="Verdana" w:hAnsi="Verdana" w:cs="Arial"/>
                <w:b/>
                <w:sz w:val="10"/>
                <w:szCs w:val="10"/>
              </w:rPr>
            </w:pPr>
          </w:p>
          <w:p w14:paraId="70A5027C" w14:textId="77777777" w:rsidR="00CA1BC5" w:rsidRPr="000317DD" w:rsidRDefault="00CA1BC5" w:rsidP="00CA1BC5">
            <w:pPr>
              <w:rPr>
                <w:rFonts w:ascii="Verdana" w:hAnsi="Verdana" w:cs="Arial"/>
                <w:b/>
                <w:sz w:val="10"/>
                <w:szCs w:val="10"/>
              </w:rPr>
            </w:pPr>
            <w:r w:rsidRPr="000317DD">
              <w:rPr>
                <w:rFonts w:ascii="Verdana" w:hAnsi="Verdana" w:cs="Arial"/>
                <w:b/>
              </w:rPr>
              <w:t>Team members’ signatures</w:t>
            </w:r>
          </w:p>
        </w:tc>
        <w:tc>
          <w:tcPr>
            <w:tcW w:w="7351" w:type="dxa"/>
            <w:shd w:val="clear" w:color="auto" w:fill="auto"/>
          </w:tcPr>
          <w:p w14:paraId="3B56166F" w14:textId="77777777" w:rsidR="00ED7BA2" w:rsidRPr="00F114B9" w:rsidRDefault="00ED7BA2" w:rsidP="003009B5">
            <w:pPr>
              <w:rPr>
                <w:rFonts w:ascii="Verdana" w:hAnsi="Verdana"/>
                <w:b/>
                <w:lang w:val="it-IT"/>
              </w:rPr>
            </w:pPr>
            <w:r w:rsidRPr="00F114B9">
              <w:rPr>
                <w:rFonts w:ascii="Verdana" w:hAnsi="Verdana"/>
                <w:b/>
                <w:lang w:val="it-IT"/>
              </w:rPr>
              <w:t>Ryan Petrie</w:t>
            </w:r>
          </w:p>
          <w:p w14:paraId="3FDD52CF" w14:textId="77777777" w:rsidR="00ED7BA2" w:rsidRPr="00F114B9" w:rsidRDefault="00ED7BA2" w:rsidP="003009B5">
            <w:pPr>
              <w:rPr>
                <w:rFonts w:ascii="Verdana" w:hAnsi="Verdana"/>
                <w:b/>
                <w:lang w:val="it-IT"/>
              </w:rPr>
            </w:pPr>
            <w:r w:rsidRPr="00F114B9">
              <w:rPr>
                <w:rFonts w:ascii="Verdana" w:hAnsi="Verdana"/>
                <w:b/>
                <w:lang w:val="it-IT"/>
              </w:rPr>
              <w:t>Issac Potts</w:t>
            </w:r>
          </w:p>
          <w:p w14:paraId="615F9175" w14:textId="77777777" w:rsidR="00ED7BA2" w:rsidRPr="00F114B9" w:rsidRDefault="00ED7BA2" w:rsidP="003009B5">
            <w:pPr>
              <w:rPr>
                <w:rFonts w:ascii="Verdana" w:hAnsi="Verdana"/>
                <w:b/>
                <w:lang w:val="it-IT"/>
              </w:rPr>
            </w:pPr>
            <w:r w:rsidRPr="00F114B9">
              <w:rPr>
                <w:rFonts w:ascii="Verdana" w:hAnsi="Verdana"/>
                <w:b/>
                <w:lang w:val="it-IT"/>
              </w:rPr>
              <w:t>Ben Poulton</w:t>
            </w:r>
          </w:p>
          <w:p w14:paraId="5FF1DA54" w14:textId="77777777" w:rsidR="00ED7BA2" w:rsidRPr="00F114B9" w:rsidRDefault="00ED7BA2" w:rsidP="003009B5">
            <w:pPr>
              <w:rPr>
                <w:rFonts w:ascii="Verdana" w:hAnsi="Verdana"/>
                <w:b/>
                <w:lang w:val="it-IT"/>
              </w:rPr>
            </w:pPr>
            <w:r w:rsidRPr="00F114B9">
              <w:rPr>
                <w:rFonts w:ascii="Verdana" w:hAnsi="Verdana"/>
                <w:b/>
                <w:lang w:val="it-IT"/>
              </w:rPr>
              <w:t>Annie Place</w:t>
            </w:r>
          </w:p>
          <w:p w14:paraId="71009616" w14:textId="77777777" w:rsidR="00ED7BA2" w:rsidRPr="00F114B9" w:rsidRDefault="00ED7BA2" w:rsidP="003009B5">
            <w:pPr>
              <w:rPr>
                <w:rFonts w:ascii="Verdana" w:hAnsi="Verdana"/>
                <w:b/>
                <w:lang w:val="it-IT"/>
              </w:rPr>
            </w:pPr>
            <w:r w:rsidRPr="00F114B9">
              <w:rPr>
                <w:rFonts w:ascii="Verdana" w:hAnsi="Verdana"/>
                <w:b/>
                <w:lang w:val="it-IT"/>
              </w:rPr>
              <w:t>Mattia Pulvirenti</w:t>
            </w:r>
          </w:p>
          <w:p w14:paraId="0C2DA717" w14:textId="6BA071FF" w:rsidR="00CA1BC5" w:rsidRPr="000317DD" w:rsidRDefault="00ED7BA2" w:rsidP="003009B5">
            <w:pPr>
              <w:rPr>
                <w:rFonts w:ascii="Verdana" w:hAnsi="Verdana" w:cs="Arial"/>
                <w:b/>
              </w:rPr>
            </w:pPr>
            <w:r w:rsidRPr="00B02594">
              <w:rPr>
                <w:rFonts w:ascii="Verdana" w:hAnsi="Verdana"/>
                <w:b/>
              </w:rPr>
              <w:t>Joey Hall</w:t>
            </w:r>
          </w:p>
        </w:tc>
      </w:tr>
    </w:tbl>
    <w:p w14:paraId="57409666" w14:textId="6B4A84D6" w:rsidR="00CA1BC5" w:rsidRPr="000317DD" w:rsidRDefault="00CA1BC5" w:rsidP="00E36654">
      <w:pPr>
        <w:pStyle w:val="NormalWeb"/>
        <w:jc w:val="center"/>
        <w:rPr>
          <w:rFonts w:ascii="Verdana" w:hAnsi="Verdana"/>
          <w:b/>
          <w:sz w:val="28"/>
          <w:szCs w:val="28"/>
        </w:rPr>
      </w:pPr>
      <w:r w:rsidRPr="000317DD">
        <w:rPr>
          <w:rFonts w:ascii="Verdana" w:hAnsi="Verdana"/>
          <w:b/>
          <w:sz w:val="28"/>
          <w:szCs w:val="28"/>
        </w:rPr>
        <w:lastRenderedPageBreak/>
        <w:t>Agreement Form: Requirements</w:t>
      </w:r>
    </w:p>
    <w:p w14:paraId="63D6B127" w14:textId="77777777" w:rsidR="00CA1BC5" w:rsidRPr="000317DD" w:rsidRDefault="00CA1BC5" w:rsidP="00CA1BC5">
      <w:pPr>
        <w:jc w:val="center"/>
        <w:rPr>
          <w:sz w:val="24"/>
          <w:szCs w:val="24"/>
        </w:rPr>
      </w:pPr>
    </w:p>
    <w:p w14:paraId="3E5706CD" w14:textId="2E347946" w:rsidR="00CA1BC5" w:rsidRPr="000317DD" w:rsidRDefault="00CA1BC5" w:rsidP="00CA1BC5">
      <w:pPr>
        <w:rPr>
          <w:sz w:val="24"/>
          <w:szCs w:val="24"/>
        </w:rPr>
      </w:pPr>
      <w:r w:rsidRPr="000317DD">
        <w:rPr>
          <w:sz w:val="24"/>
          <w:szCs w:val="24"/>
        </w:rPr>
        <w:t xml:space="preserve">Group </w:t>
      </w:r>
      <w:r w:rsidR="00280960" w:rsidRPr="000317DD">
        <w:rPr>
          <w:sz w:val="24"/>
          <w:szCs w:val="24"/>
        </w:rPr>
        <w:t>Name</w:t>
      </w:r>
      <w:r w:rsidRPr="000317DD">
        <w:rPr>
          <w:sz w:val="24"/>
          <w:szCs w:val="24"/>
        </w:rPr>
        <w:t>:</w:t>
      </w:r>
      <w:r w:rsidR="00535AE0" w:rsidRPr="000317DD">
        <w:rPr>
          <w:sz w:val="24"/>
          <w:szCs w:val="24"/>
        </w:rPr>
        <w:t xml:space="preserve"> EH8</w:t>
      </w:r>
    </w:p>
    <w:p w14:paraId="2BACB3F3" w14:textId="3C0C7E93" w:rsidR="00CA1BC5" w:rsidRPr="000317DD" w:rsidRDefault="00CA1BC5" w:rsidP="00CA1BC5">
      <w:pPr>
        <w:rPr>
          <w:sz w:val="24"/>
          <w:szCs w:val="24"/>
        </w:rPr>
      </w:pPr>
      <w:r w:rsidRPr="000317DD">
        <w:rPr>
          <w:sz w:val="24"/>
          <w:szCs w:val="24"/>
        </w:rPr>
        <w:t>Team members:</w:t>
      </w:r>
      <w:r w:rsidR="000317DD" w:rsidRPr="000317DD">
        <w:rPr>
          <w:sz w:val="24"/>
          <w:szCs w:val="24"/>
        </w:rPr>
        <w:t xml:space="preserve"> </w:t>
      </w:r>
      <w:r w:rsidR="000317DD" w:rsidRPr="000317DD">
        <w:rPr>
          <w:bCs/>
          <w:sz w:val="24"/>
          <w:szCs w:val="14"/>
        </w:rPr>
        <w:t>Ryan Petrie, Issac Potts, Ben Poulton, Annie Place, Mattia Pulvirenti, Joey Hall</w:t>
      </w:r>
    </w:p>
    <w:p w14:paraId="1B804413" w14:textId="5081BF2E" w:rsidR="00CA1BC5" w:rsidRPr="000317DD" w:rsidRDefault="00CA1BC5" w:rsidP="000317DD">
      <w:pPr>
        <w:spacing w:after="0" w:line="260" w:lineRule="auto"/>
        <w:rPr>
          <w:b/>
          <w:sz w:val="56"/>
        </w:rPr>
      </w:pPr>
      <w:r w:rsidRPr="000317DD">
        <w:rPr>
          <w:sz w:val="24"/>
          <w:szCs w:val="24"/>
        </w:rPr>
        <w:t>Project Title:</w:t>
      </w:r>
      <w:r w:rsidR="005E5AEF" w:rsidRPr="000317DD">
        <w:rPr>
          <w:sz w:val="24"/>
          <w:szCs w:val="24"/>
        </w:rPr>
        <w:t xml:space="preserve"> </w:t>
      </w:r>
      <w:r w:rsidR="005E5AEF" w:rsidRPr="000317DD">
        <w:rPr>
          <w:bCs/>
          <w:sz w:val="24"/>
          <w:szCs w:val="6"/>
        </w:rPr>
        <w:t>LoRaWAN Network IoT Devices Security Test</w:t>
      </w:r>
    </w:p>
    <w:p w14:paraId="22C05BBB" w14:textId="77777777" w:rsidR="00CA1BC5" w:rsidRPr="000317DD" w:rsidRDefault="00CA1BC5" w:rsidP="00CA1BC5">
      <w:pPr>
        <w:rPr>
          <w:sz w:val="24"/>
          <w:szCs w:val="24"/>
        </w:rPr>
      </w:pPr>
    </w:p>
    <w:p w14:paraId="488BCBB5" w14:textId="6135C674" w:rsidR="00CA1BC5" w:rsidRPr="000317DD" w:rsidRDefault="00CA1BC5" w:rsidP="00CA1BC5">
      <w:pPr>
        <w:rPr>
          <w:sz w:val="24"/>
          <w:szCs w:val="24"/>
        </w:rPr>
      </w:pPr>
      <w:r w:rsidRPr="000317DD">
        <w:rPr>
          <w:sz w:val="24"/>
          <w:szCs w:val="24"/>
        </w:rPr>
        <w:t xml:space="preserve">Please refer to the attached documentation for full details </w:t>
      </w:r>
      <w:r w:rsidR="000317DD" w:rsidRPr="000317DD">
        <w:rPr>
          <w:sz w:val="24"/>
          <w:szCs w:val="24"/>
        </w:rPr>
        <w:t>of</w:t>
      </w:r>
      <w:r w:rsidRPr="000317DD">
        <w:rPr>
          <w:sz w:val="24"/>
          <w:szCs w:val="24"/>
        </w:rPr>
        <w:t xml:space="preserve"> the project. The requirements are listed in Table 1. The signatures below indicate that the requirements for this project have been agreed by the project stakeholders.</w:t>
      </w:r>
    </w:p>
    <w:p w14:paraId="3612B021" w14:textId="77777777" w:rsidR="00CA1BC5" w:rsidRPr="000317DD" w:rsidRDefault="00CA1BC5" w:rsidP="00CA1BC5">
      <w:pPr>
        <w:rPr>
          <w:sz w:val="16"/>
          <w:szCs w:val="16"/>
        </w:rPr>
      </w:pPr>
    </w:p>
    <w:p w14:paraId="05FB9F82" w14:textId="332DEA28" w:rsidR="00CA1BC5" w:rsidRPr="000317DD" w:rsidRDefault="00CA1BC5" w:rsidP="00CA1BC5">
      <w:pPr>
        <w:rPr>
          <w:sz w:val="24"/>
          <w:szCs w:val="24"/>
        </w:rPr>
      </w:pPr>
      <w:r w:rsidRPr="000317DD">
        <w:rPr>
          <w:sz w:val="24"/>
          <w:szCs w:val="24"/>
        </w:rPr>
        <w:t xml:space="preserve">Any changes to the project documentation should be made using the correct change </w:t>
      </w:r>
      <w:r w:rsidR="000317DD" w:rsidRPr="000317DD">
        <w:rPr>
          <w:sz w:val="24"/>
          <w:szCs w:val="24"/>
        </w:rPr>
        <w:t>authorization</w:t>
      </w:r>
      <w:r w:rsidRPr="000317DD">
        <w:rPr>
          <w:sz w:val="24"/>
          <w:szCs w:val="24"/>
        </w:rPr>
        <w:t xml:space="preserve"> procedure agreed with the programme specialist.</w:t>
      </w:r>
    </w:p>
    <w:p w14:paraId="2122F693" w14:textId="77777777" w:rsidR="00CA1BC5" w:rsidRPr="000317DD" w:rsidRDefault="00CA1BC5" w:rsidP="00CA1BC5"/>
    <w:p w14:paraId="555A2FA8" w14:textId="77777777" w:rsidR="00CA1BC5" w:rsidRPr="000317DD" w:rsidRDefault="00CA1BC5" w:rsidP="00CA1BC5">
      <w:pPr>
        <w:rPr>
          <w:sz w:val="24"/>
          <w:szCs w:val="24"/>
        </w:rPr>
      </w:pPr>
      <w:r w:rsidRPr="000317DD">
        <w:rPr>
          <w:sz w:val="24"/>
          <w:szCs w:val="24"/>
        </w:rPr>
        <w:t>Table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3"/>
        <w:gridCol w:w="7699"/>
      </w:tblGrid>
      <w:tr w:rsidR="00CA1BC5" w:rsidRPr="000317DD" w14:paraId="5C71BDB6" w14:textId="77777777" w:rsidTr="00420C20">
        <w:tc>
          <w:tcPr>
            <w:tcW w:w="1623" w:type="dxa"/>
            <w:shd w:val="clear" w:color="auto" w:fill="auto"/>
          </w:tcPr>
          <w:p w14:paraId="7FE31A17" w14:textId="77777777" w:rsidR="00CA1BC5" w:rsidRPr="000317DD" w:rsidRDefault="00CA1BC5" w:rsidP="003009B5">
            <w:pPr>
              <w:pStyle w:val="NormalWeb"/>
              <w:rPr>
                <w:b/>
              </w:rPr>
            </w:pPr>
            <w:r w:rsidRPr="000317DD">
              <w:rPr>
                <w:b/>
              </w:rPr>
              <w:t>ID</w:t>
            </w:r>
          </w:p>
        </w:tc>
        <w:tc>
          <w:tcPr>
            <w:tcW w:w="7699" w:type="dxa"/>
            <w:shd w:val="clear" w:color="auto" w:fill="auto"/>
          </w:tcPr>
          <w:p w14:paraId="466CF14C" w14:textId="76A005B1" w:rsidR="00CA1BC5" w:rsidRPr="000317DD" w:rsidRDefault="00CA1BC5" w:rsidP="003009B5">
            <w:pPr>
              <w:pStyle w:val="NormalWeb"/>
              <w:rPr>
                <w:b/>
              </w:rPr>
            </w:pPr>
            <w:r w:rsidRPr="000317DD">
              <w:rPr>
                <w:b/>
              </w:rPr>
              <w:t>List of Agreed Requirements</w:t>
            </w:r>
          </w:p>
        </w:tc>
      </w:tr>
      <w:tr w:rsidR="00CA1BC5" w:rsidRPr="000317DD" w14:paraId="46EA33D2" w14:textId="77777777" w:rsidTr="00420C20">
        <w:tc>
          <w:tcPr>
            <w:tcW w:w="1623" w:type="dxa"/>
            <w:shd w:val="clear" w:color="auto" w:fill="auto"/>
          </w:tcPr>
          <w:p w14:paraId="1287C570" w14:textId="77777777" w:rsidR="00CA1BC5" w:rsidRPr="000317DD" w:rsidRDefault="00CA1BC5" w:rsidP="003009B5">
            <w:pPr>
              <w:pStyle w:val="NormalWeb"/>
            </w:pPr>
          </w:p>
        </w:tc>
        <w:tc>
          <w:tcPr>
            <w:tcW w:w="7699" w:type="dxa"/>
            <w:shd w:val="clear" w:color="auto" w:fill="auto"/>
          </w:tcPr>
          <w:p w14:paraId="49AAF345" w14:textId="77777777" w:rsidR="00337AC9" w:rsidRDefault="00337AC9" w:rsidP="00337AC9">
            <w:pPr>
              <w:spacing w:after="0" w:line="240" w:lineRule="auto"/>
              <w:rPr>
                <w:rFonts w:cstheme="minorHAnsi"/>
                <w:color w:val="000000" w:themeColor="text1"/>
              </w:rPr>
            </w:pPr>
            <w:r w:rsidRPr="00172013">
              <w:rPr>
                <w:rFonts w:cstheme="minorHAnsi"/>
                <w:color w:val="000000" w:themeColor="text1"/>
              </w:rPr>
              <w:t>Compromise device level security</w:t>
            </w:r>
          </w:p>
          <w:p w14:paraId="3E43834C" w14:textId="77777777" w:rsidR="00337AC9" w:rsidRPr="00172013" w:rsidRDefault="00337AC9" w:rsidP="00337AC9">
            <w:pPr>
              <w:spacing w:after="0" w:line="240" w:lineRule="auto"/>
              <w:rPr>
                <w:rFonts w:cstheme="minorHAnsi"/>
                <w:color w:val="008000"/>
              </w:rPr>
            </w:pPr>
          </w:p>
          <w:p w14:paraId="3F10BD4C" w14:textId="77777777" w:rsidR="00337AC9" w:rsidRDefault="00337AC9" w:rsidP="00337AC9">
            <w:pPr>
              <w:spacing w:after="0" w:line="240" w:lineRule="auto"/>
              <w:rPr>
                <w:rFonts w:cstheme="minorHAnsi"/>
                <w:color w:val="000000" w:themeColor="text1"/>
              </w:rPr>
            </w:pPr>
            <w:r w:rsidRPr="00172013">
              <w:rPr>
                <w:rFonts w:cstheme="minorHAnsi"/>
                <w:color w:val="000000" w:themeColor="text1"/>
              </w:rPr>
              <w:t>Compromise network level security</w:t>
            </w:r>
          </w:p>
          <w:p w14:paraId="003AD96A" w14:textId="77777777" w:rsidR="00337AC9" w:rsidRPr="00172013" w:rsidRDefault="00337AC9" w:rsidP="00337AC9">
            <w:pPr>
              <w:spacing w:after="0" w:line="240" w:lineRule="auto"/>
              <w:rPr>
                <w:rFonts w:cstheme="minorHAnsi"/>
                <w:color w:val="008000"/>
              </w:rPr>
            </w:pPr>
          </w:p>
          <w:p w14:paraId="28A87A0B" w14:textId="77777777" w:rsidR="00CA1BC5" w:rsidRDefault="00337AC9" w:rsidP="00337AC9">
            <w:pPr>
              <w:rPr>
                <w:rFonts w:cstheme="minorHAnsi"/>
                <w:color w:val="000000" w:themeColor="text1"/>
              </w:rPr>
            </w:pPr>
            <w:r>
              <w:rPr>
                <w:rFonts w:cstheme="minorHAnsi"/>
                <w:color w:val="000000" w:themeColor="text1"/>
              </w:rPr>
              <w:t>Compromise gateway security</w:t>
            </w:r>
          </w:p>
          <w:p w14:paraId="3EAD2FBC" w14:textId="77777777" w:rsidR="00337AC9" w:rsidRDefault="00337AC9" w:rsidP="00337AC9">
            <w:pPr>
              <w:rPr>
                <w:rFonts w:cstheme="minorHAnsi"/>
                <w:color w:val="000000" w:themeColor="text1"/>
              </w:rPr>
            </w:pPr>
            <w:r>
              <w:rPr>
                <w:rFonts w:cstheme="minorHAnsi"/>
                <w:color w:val="000000" w:themeColor="text1"/>
              </w:rPr>
              <w:t>Vulnerability disclosure reports</w:t>
            </w:r>
          </w:p>
          <w:p w14:paraId="3163CC93" w14:textId="77777777" w:rsidR="00337AC9" w:rsidRDefault="00337AC9" w:rsidP="00337AC9">
            <w:pPr>
              <w:rPr>
                <w:rFonts w:cstheme="minorHAnsi"/>
                <w:color w:val="000000" w:themeColor="text1"/>
              </w:rPr>
            </w:pPr>
            <w:r>
              <w:rPr>
                <w:rFonts w:cstheme="minorHAnsi"/>
                <w:color w:val="000000" w:themeColor="text1"/>
              </w:rPr>
              <w:t>Client presentation at end of term</w:t>
            </w:r>
          </w:p>
          <w:p w14:paraId="60794FC3" w14:textId="77777777" w:rsidR="004A1EFE" w:rsidRDefault="004A1EFE" w:rsidP="00337AC9">
            <w:pPr>
              <w:rPr>
                <w:rFonts w:cstheme="minorHAnsi"/>
                <w:color w:val="000000" w:themeColor="text1"/>
              </w:rPr>
            </w:pPr>
            <w:r>
              <w:rPr>
                <w:rFonts w:cstheme="minorHAnsi"/>
                <w:color w:val="000000" w:themeColor="text1"/>
              </w:rPr>
              <w:t>Client presentation for each meeting</w:t>
            </w:r>
          </w:p>
          <w:p w14:paraId="7EDF18D0" w14:textId="77777777" w:rsidR="004A1EFE" w:rsidRDefault="004A1EFE" w:rsidP="00337AC9">
            <w:pPr>
              <w:rPr>
                <w:rFonts w:cstheme="minorHAnsi"/>
                <w:color w:val="000000" w:themeColor="text1"/>
              </w:rPr>
            </w:pPr>
            <w:r>
              <w:rPr>
                <w:rFonts w:cstheme="minorHAnsi"/>
                <w:color w:val="000000" w:themeColor="text1"/>
              </w:rPr>
              <w:t>University presentation for coursework</w:t>
            </w:r>
          </w:p>
          <w:p w14:paraId="42F833DB" w14:textId="0B08E2A0" w:rsidR="00CA1BC5" w:rsidRPr="00337AC9" w:rsidRDefault="004A1EFE" w:rsidP="00337AC9">
            <w:pPr>
              <w:rPr>
                <w:rFonts w:cstheme="minorHAnsi"/>
                <w:color w:val="000000" w:themeColor="text1"/>
              </w:rPr>
            </w:pPr>
            <w:r>
              <w:rPr>
                <w:rFonts w:cstheme="minorHAnsi"/>
                <w:color w:val="000000" w:themeColor="text1"/>
              </w:rPr>
              <w:t>White paper report on findings</w:t>
            </w:r>
          </w:p>
        </w:tc>
      </w:tr>
    </w:tbl>
    <w:p w14:paraId="21D2E246" w14:textId="77777777" w:rsidR="00CA1BC5" w:rsidRPr="000317DD" w:rsidRDefault="00CA1BC5" w:rsidP="00CA1BC5">
      <w:pPr>
        <w:rPr>
          <w:sz w:val="24"/>
          <w:szCs w:val="24"/>
        </w:rPr>
      </w:pPr>
    </w:p>
    <w:tbl>
      <w:tblPr>
        <w:tblStyle w:val="TableGrid"/>
        <w:tblW w:w="0" w:type="auto"/>
        <w:tblLook w:val="04A0" w:firstRow="1" w:lastRow="0" w:firstColumn="1" w:lastColumn="0" w:noHBand="0" w:noVBand="1"/>
      </w:tblPr>
      <w:tblGrid>
        <w:gridCol w:w="3080"/>
        <w:gridCol w:w="3081"/>
        <w:gridCol w:w="3081"/>
      </w:tblGrid>
      <w:tr w:rsidR="00CA1BC5" w:rsidRPr="000317DD" w14:paraId="081A7CA9" w14:textId="77777777" w:rsidTr="003009B5">
        <w:tc>
          <w:tcPr>
            <w:tcW w:w="3080" w:type="dxa"/>
          </w:tcPr>
          <w:p w14:paraId="323F48E2" w14:textId="77777777" w:rsidR="00CA1BC5" w:rsidRPr="000317DD" w:rsidRDefault="00CA1BC5" w:rsidP="003009B5">
            <w:pPr>
              <w:rPr>
                <w:b/>
              </w:rPr>
            </w:pPr>
            <w:r w:rsidRPr="000317DD">
              <w:rPr>
                <w:b/>
              </w:rPr>
              <w:t>Stakeholders</w:t>
            </w:r>
          </w:p>
        </w:tc>
        <w:tc>
          <w:tcPr>
            <w:tcW w:w="3081" w:type="dxa"/>
          </w:tcPr>
          <w:p w14:paraId="40DBDB72" w14:textId="77777777" w:rsidR="00CA1BC5" w:rsidRPr="000317DD" w:rsidRDefault="00CA1BC5" w:rsidP="003009B5">
            <w:pPr>
              <w:rPr>
                <w:b/>
              </w:rPr>
            </w:pPr>
            <w:r w:rsidRPr="000317DD">
              <w:rPr>
                <w:b/>
              </w:rPr>
              <w:t>Signatures</w:t>
            </w:r>
          </w:p>
        </w:tc>
        <w:tc>
          <w:tcPr>
            <w:tcW w:w="3081" w:type="dxa"/>
          </w:tcPr>
          <w:p w14:paraId="4D7E79FB" w14:textId="77777777" w:rsidR="00CA1BC5" w:rsidRPr="000317DD" w:rsidRDefault="00CA1BC5" w:rsidP="003009B5">
            <w:pPr>
              <w:rPr>
                <w:b/>
              </w:rPr>
            </w:pPr>
            <w:r w:rsidRPr="000317DD">
              <w:rPr>
                <w:b/>
              </w:rPr>
              <w:t>Date</w:t>
            </w:r>
          </w:p>
        </w:tc>
      </w:tr>
      <w:tr w:rsidR="00CA1BC5" w:rsidRPr="000317DD" w14:paraId="659AB54D" w14:textId="77777777" w:rsidTr="003009B5">
        <w:tc>
          <w:tcPr>
            <w:tcW w:w="3080" w:type="dxa"/>
          </w:tcPr>
          <w:p w14:paraId="7B2D1723" w14:textId="77777777" w:rsidR="00CA1BC5" w:rsidRPr="000317DD" w:rsidRDefault="00CA1BC5" w:rsidP="003009B5">
            <w:r w:rsidRPr="000317DD">
              <w:t>Team members</w:t>
            </w:r>
          </w:p>
        </w:tc>
        <w:tc>
          <w:tcPr>
            <w:tcW w:w="3081" w:type="dxa"/>
          </w:tcPr>
          <w:p w14:paraId="5B94CE01" w14:textId="77777777" w:rsidR="00ED7BA2" w:rsidRPr="00AB63D1" w:rsidRDefault="00ED7BA2" w:rsidP="00ED7BA2">
            <w:pPr>
              <w:rPr>
                <w:rFonts w:ascii="Arial" w:hAnsi="Arial" w:cs="Arial"/>
                <w:sz w:val="20"/>
                <w:szCs w:val="20"/>
                <w:lang w:val="it-IT"/>
              </w:rPr>
            </w:pPr>
            <w:r w:rsidRPr="00AB63D1">
              <w:rPr>
                <w:rFonts w:ascii="Arial" w:hAnsi="Arial" w:cs="Arial"/>
                <w:sz w:val="20"/>
                <w:szCs w:val="20"/>
                <w:lang w:val="it-IT"/>
              </w:rPr>
              <w:t>Ryan Petrie</w:t>
            </w:r>
          </w:p>
          <w:p w14:paraId="14429868" w14:textId="77777777" w:rsidR="00ED7BA2" w:rsidRPr="00AB63D1" w:rsidRDefault="00ED7BA2" w:rsidP="00ED7BA2">
            <w:pPr>
              <w:rPr>
                <w:rFonts w:ascii="Arial" w:hAnsi="Arial" w:cs="Arial"/>
                <w:sz w:val="20"/>
                <w:szCs w:val="20"/>
                <w:lang w:val="it-IT"/>
              </w:rPr>
            </w:pPr>
          </w:p>
          <w:p w14:paraId="76AFE81B" w14:textId="35ABA0BF" w:rsidR="00ED7BA2" w:rsidRPr="00AB63D1" w:rsidRDefault="00ED7BA2" w:rsidP="00ED7BA2">
            <w:pPr>
              <w:rPr>
                <w:rFonts w:ascii="Arial" w:hAnsi="Arial" w:cs="Arial"/>
                <w:sz w:val="20"/>
                <w:szCs w:val="20"/>
                <w:lang w:val="it-IT"/>
              </w:rPr>
            </w:pPr>
            <w:r w:rsidRPr="00AB63D1">
              <w:rPr>
                <w:rFonts w:ascii="Arial" w:hAnsi="Arial" w:cs="Arial"/>
                <w:sz w:val="20"/>
                <w:szCs w:val="20"/>
                <w:lang w:val="it-IT"/>
              </w:rPr>
              <w:t>Issac Potts</w:t>
            </w:r>
          </w:p>
          <w:p w14:paraId="0BA0DF85" w14:textId="77777777" w:rsidR="00ED7BA2" w:rsidRPr="00AB63D1" w:rsidRDefault="00ED7BA2" w:rsidP="00ED7BA2">
            <w:pPr>
              <w:rPr>
                <w:rFonts w:ascii="Arial" w:hAnsi="Arial" w:cs="Arial"/>
                <w:sz w:val="20"/>
                <w:szCs w:val="20"/>
                <w:lang w:val="it-IT"/>
              </w:rPr>
            </w:pPr>
          </w:p>
          <w:p w14:paraId="55685BA7" w14:textId="289F8AE9" w:rsidR="00ED7BA2" w:rsidRPr="00AB63D1" w:rsidRDefault="00ED7BA2" w:rsidP="00ED7BA2">
            <w:pPr>
              <w:rPr>
                <w:rFonts w:ascii="Arial" w:hAnsi="Arial" w:cs="Arial"/>
                <w:sz w:val="20"/>
                <w:szCs w:val="20"/>
                <w:lang w:val="it-IT"/>
              </w:rPr>
            </w:pPr>
            <w:r w:rsidRPr="00AB63D1">
              <w:rPr>
                <w:rFonts w:ascii="Arial" w:hAnsi="Arial" w:cs="Arial"/>
                <w:sz w:val="20"/>
                <w:szCs w:val="20"/>
                <w:lang w:val="it-IT"/>
              </w:rPr>
              <w:t>Ben Poulton</w:t>
            </w:r>
          </w:p>
          <w:p w14:paraId="49B10F2A" w14:textId="77777777" w:rsidR="00ED7BA2" w:rsidRPr="00AB63D1" w:rsidRDefault="00ED7BA2" w:rsidP="00ED7BA2">
            <w:pPr>
              <w:rPr>
                <w:rFonts w:ascii="Arial" w:hAnsi="Arial" w:cs="Arial"/>
                <w:sz w:val="20"/>
                <w:szCs w:val="20"/>
                <w:lang w:val="it-IT"/>
              </w:rPr>
            </w:pPr>
          </w:p>
          <w:p w14:paraId="1F90FBA6" w14:textId="7828A0E3" w:rsidR="00ED7BA2" w:rsidRPr="00AB63D1" w:rsidRDefault="00ED7BA2" w:rsidP="00ED7BA2">
            <w:pPr>
              <w:rPr>
                <w:rFonts w:ascii="Arial" w:hAnsi="Arial" w:cs="Arial"/>
                <w:sz w:val="20"/>
                <w:szCs w:val="20"/>
                <w:lang w:val="it-IT"/>
              </w:rPr>
            </w:pPr>
            <w:r w:rsidRPr="00AB63D1">
              <w:rPr>
                <w:rFonts w:ascii="Arial" w:hAnsi="Arial" w:cs="Arial"/>
                <w:sz w:val="20"/>
                <w:szCs w:val="20"/>
                <w:lang w:val="it-IT"/>
              </w:rPr>
              <w:t>Annie Place</w:t>
            </w:r>
          </w:p>
          <w:p w14:paraId="4CAF3247" w14:textId="77777777" w:rsidR="00ED7BA2" w:rsidRPr="00AB63D1" w:rsidRDefault="00ED7BA2" w:rsidP="00ED7BA2">
            <w:pPr>
              <w:rPr>
                <w:rFonts w:ascii="Arial" w:hAnsi="Arial" w:cs="Arial"/>
                <w:sz w:val="20"/>
                <w:szCs w:val="20"/>
                <w:lang w:val="it-IT"/>
              </w:rPr>
            </w:pPr>
          </w:p>
          <w:p w14:paraId="1812CAF3" w14:textId="59DD792A" w:rsidR="00ED7BA2" w:rsidRPr="00AB63D1" w:rsidRDefault="00ED7BA2" w:rsidP="00ED7BA2">
            <w:pPr>
              <w:rPr>
                <w:rFonts w:ascii="Arial" w:hAnsi="Arial" w:cs="Arial"/>
                <w:sz w:val="20"/>
                <w:szCs w:val="20"/>
                <w:lang w:val="it-IT"/>
              </w:rPr>
            </w:pPr>
            <w:r w:rsidRPr="00AB63D1">
              <w:rPr>
                <w:rFonts w:ascii="Arial" w:hAnsi="Arial" w:cs="Arial"/>
                <w:sz w:val="20"/>
                <w:szCs w:val="20"/>
                <w:lang w:val="it-IT"/>
              </w:rPr>
              <w:t>Mattia Pulvirenti</w:t>
            </w:r>
          </w:p>
          <w:p w14:paraId="4C10DD36" w14:textId="77777777" w:rsidR="00ED7BA2" w:rsidRPr="00AB63D1" w:rsidRDefault="00ED7BA2" w:rsidP="003009B5">
            <w:pPr>
              <w:rPr>
                <w:rFonts w:ascii="Arial" w:hAnsi="Arial" w:cs="Arial"/>
                <w:sz w:val="20"/>
                <w:szCs w:val="20"/>
                <w:lang w:val="it-IT"/>
              </w:rPr>
            </w:pPr>
          </w:p>
          <w:p w14:paraId="14956754" w14:textId="4A9187BB" w:rsidR="00CA1BC5" w:rsidRPr="00B02594" w:rsidRDefault="00ED7BA2" w:rsidP="003009B5">
            <w:pPr>
              <w:rPr>
                <w:rFonts w:ascii="Arial" w:hAnsi="Arial" w:cs="Arial"/>
                <w:sz w:val="20"/>
                <w:szCs w:val="20"/>
              </w:rPr>
            </w:pPr>
            <w:r w:rsidRPr="00B02594">
              <w:rPr>
                <w:rFonts w:ascii="Arial" w:hAnsi="Arial" w:cs="Arial"/>
                <w:bCs/>
                <w:sz w:val="20"/>
                <w:szCs w:val="20"/>
              </w:rPr>
              <w:t>Joey Hall</w:t>
            </w:r>
          </w:p>
          <w:p w14:paraId="42A9B032" w14:textId="77777777" w:rsidR="00CA1BC5" w:rsidRPr="00B02594" w:rsidRDefault="00CA1BC5" w:rsidP="003009B5">
            <w:pPr>
              <w:rPr>
                <w:rFonts w:ascii="Arial" w:hAnsi="Arial" w:cs="Arial"/>
              </w:rPr>
            </w:pPr>
          </w:p>
        </w:tc>
        <w:tc>
          <w:tcPr>
            <w:tcW w:w="3081" w:type="dxa"/>
          </w:tcPr>
          <w:p w14:paraId="02D94E3A" w14:textId="12D0D5E0" w:rsidR="00CA1BC5" w:rsidRPr="000317DD" w:rsidRDefault="00E5206D" w:rsidP="003009B5">
            <w:r>
              <w:t>14/04/2025</w:t>
            </w:r>
          </w:p>
        </w:tc>
      </w:tr>
    </w:tbl>
    <w:p w14:paraId="1C623221" w14:textId="77777777" w:rsidR="00ED7BA2" w:rsidRDefault="00ED7BA2">
      <w:r>
        <w:br w:type="page"/>
      </w:r>
    </w:p>
    <w:tbl>
      <w:tblPr>
        <w:tblStyle w:val="TableGrid"/>
        <w:tblW w:w="0" w:type="auto"/>
        <w:tblLook w:val="04A0" w:firstRow="1" w:lastRow="0" w:firstColumn="1" w:lastColumn="0" w:noHBand="0" w:noVBand="1"/>
      </w:tblPr>
      <w:tblGrid>
        <w:gridCol w:w="2296"/>
        <w:gridCol w:w="4718"/>
        <w:gridCol w:w="2331"/>
      </w:tblGrid>
      <w:tr w:rsidR="00CA1BC5" w:rsidRPr="000317DD" w14:paraId="1C0B5BDF" w14:textId="77777777" w:rsidTr="003009B5">
        <w:tc>
          <w:tcPr>
            <w:tcW w:w="3080" w:type="dxa"/>
          </w:tcPr>
          <w:p w14:paraId="7B2A2795" w14:textId="3E033703" w:rsidR="00CA1BC5" w:rsidRPr="000317DD" w:rsidRDefault="00CF14E2" w:rsidP="003009B5">
            <w:r w:rsidRPr="000317DD">
              <w:lastRenderedPageBreak/>
              <w:t>Subject</w:t>
            </w:r>
            <w:r w:rsidR="00CA1BC5" w:rsidRPr="000317DD">
              <w:t xml:space="preserve"> Specialist</w:t>
            </w:r>
          </w:p>
        </w:tc>
        <w:tc>
          <w:tcPr>
            <w:tcW w:w="3081" w:type="dxa"/>
          </w:tcPr>
          <w:p w14:paraId="1B3D8374" w14:textId="77777777" w:rsidR="00CA1BC5" w:rsidRPr="000317DD" w:rsidRDefault="00CA1BC5" w:rsidP="003009B5"/>
          <w:p w14:paraId="21E8CA97" w14:textId="4ABBFD4A" w:rsidR="00CA1BC5" w:rsidRPr="000317DD" w:rsidRDefault="004534BA" w:rsidP="003009B5">
            <w:r>
              <w:rPr>
                <w:rFonts w:ascii="Verdana" w:hAnsi="Verdana" w:cs="Arial"/>
                <w:b/>
                <w:noProof/>
              </w:rPr>
              <w:drawing>
                <wp:inline distT="0" distB="0" distL="0" distR="0" wp14:anchorId="28F0CB90" wp14:editId="38BE1852">
                  <wp:extent cx="2859024" cy="1036320"/>
                  <wp:effectExtent l="0" t="0" r="0" b="0"/>
                  <wp:docPr id="780373969" name="Picture 2" descr="A blue line drawn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05373" name="Picture 2" descr="A blue line drawn on a white surface&#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2859024" cy="1036320"/>
                          </a:xfrm>
                          <a:prstGeom prst="rect">
                            <a:avLst/>
                          </a:prstGeom>
                        </pic:spPr>
                      </pic:pic>
                    </a:graphicData>
                  </a:graphic>
                </wp:inline>
              </w:drawing>
            </w:r>
          </w:p>
          <w:p w14:paraId="7AB0C756" w14:textId="77777777" w:rsidR="00CA1BC5" w:rsidRPr="000317DD" w:rsidRDefault="00CA1BC5" w:rsidP="003009B5"/>
        </w:tc>
        <w:tc>
          <w:tcPr>
            <w:tcW w:w="3081" w:type="dxa"/>
          </w:tcPr>
          <w:p w14:paraId="6ADC2F31" w14:textId="729257A1" w:rsidR="00CA1BC5" w:rsidRPr="000317DD" w:rsidRDefault="00E5206D" w:rsidP="003009B5">
            <w:r>
              <w:t>14/04/2025</w:t>
            </w:r>
          </w:p>
        </w:tc>
      </w:tr>
      <w:tr w:rsidR="00CA1BC5" w:rsidRPr="000317DD" w14:paraId="3D6CEF0D" w14:textId="77777777" w:rsidTr="003009B5">
        <w:tc>
          <w:tcPr>
            <w:tcW w:w="3080" w:type="dxa"/>
          </w:tcPr>
          <w:p w14:paraId="7AD0313B" w14:textId="77777777" w:rsidR="00CA1BC5" w:rsidRPr="000317DD" w:rsidRDefault="00CA1BC5" w:rsidP="003009B5">
            <w:r w:rsidRPr="000317DD">
              <w:t>Client (if applicable)</w:t>
            </w:r>
          </w:p>
        </w:tc>
        <w:tc>
          <w:tcPr>
            <w:tcW w:w="3081" w:type="dxa"/>
          </w:tcPr>
          <w:p w14:paraId="1FFD9F9E" w14:textId="77777777" w:rsidR="00CA1BC5" w:rsidRPr="000317DD" w:rsidRDefault="00CA1BC5" w:rsidP="003009B5"/>
          <w:p w14:paraId="5FE13B8D" w14:textId="4FDAA87D" w:rsidR="00CA1BC5" w:rsidRPr="000317DD" w:rsidRDefault="004534BA" w:rsidP="003009B5">
            <w:r>
              <w:rPr>
                <w:rFonts w:ascii="Verdana" w:hAnsi="Verdana" w:cs="Arial"/>
                <w:b/>
                <w:noProof/>
              </w:rPr>
              <w:drawing>
                <wp:inline distT="0" distB="0" distL="0" distR="0" wp14:anchorId="127EAE69" wp14:editId="20F5B44F">
                  <wp:extent cx="2859024" cy="1036320"/>
                  <wp:effectExtent l="0" t="0" r="0" b="0"/>
                  <wp:docPr id="361117969" name="Picture 2" descr="A blue line drawn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05373" name="Picture 2" descr="A blue line drawn on a white surface&#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2859024" cy="1036320"/>
                          </a:xfrm>
                          <a:prstGeom prst="rect">
                            <a:avLst/>
                          </a:prstGeom>
                        </pic:spPr>
                      </pic:pic>
                    </a:graphicData>
                  </a:graphic>
                </wp:inline>
              </w:drawing>
            </w:r>
          </w:p>
          <w:p w14:paraId="5EB6712E" w14:textId="77777777" w:rsidR="00CA1BC5" w:rsidRPr="000317DD" w:rsidRDefault="00CA1BC5" w:rsidP="003009B5"/>
        </w:tc>
        <w:tc>
          <w:tcPr>
            <w:tcW w:w="3081" w:type="dxa"/>
          </w:tcPr>
          <w:p w14:paraId="1820CD33" w14:textId="7338A057" w:rsidR="00CA1BC5" w:rsidRPr="000317DD" w:rsidRDefault="00E5206D" w:rsidP="003009B5">
            <w:r>
              <w:t>14/04/2025</w:t>
            </w:r>
          </w:p>
        </w:tc>
      </w:tr>
    </w:tbl>
    <w:p w14:paraId="171B912E" w14:textId="77777777" w:rsidR="00CA1BC5" w:rsidRPr="000317DD" w:rsidRDefault="00CA1BC5"/>
    <w:p w14:paraId="24A15E8F" w14:textId="77777777" w:rsidR="00ED7BA2" w:rsidRDefault="00ED7BA2">
      <w:pPr>
        <w:rPr>
          <w:rFonts w:eastAsiaTheme="majorEastAsia" w:cstheme="majorBidi"/>
          <w:b/>
          <w:bCs/>
          <w:smallCaps/>
          <w:color w:val="000000" w:themeColor="text1"/>
          <w:sz w:val="30"/>
          <w:szCs w:val="28"/>
        </w:rPr>
      </w:pPr>
      <w:r>
        <w:br w:type="page"/>
      </w:r>
    </w:p>
    <w:p w14:paraId="557045D0" w14:textId="7E29CCC3" w:rsidR="00C16C4F" w:rsidRPr="00C16C4F" w:rsidRDefault="00CA1BC5" w:rsidP="00AF5739">
      <w:pPr>
        <w:pStyle w:val="Heading2"/>
        <w:numPr>
          <w:ilvl w:val="0"/>
          <w:numId w:val="0"/>
        </w:numPr>
        <w:ind w:left="578" w:hanging="578"/>
      </w:pPr>
      <w:bookmarkStart w:id="57" w:name="_Appendix_D_Other"/>
      <w:bookmarkStart w:id="58" w:name="_Toc197264339"/>
      <w:bookmarkEnd w:id="57"/>
      <w:r>
        <w:lastRenderedPageBreak/>
        <w:t xml:space="preserve">Appendix </w:t>
      </w:r>
      <w:r w:rsidR="00D749F3">
        <w:t>D</w:t>
      </w:r>
      <w:r w:rsidR="001776D7">
        <w:t xml:space="preserve"> Other settings discovered from access to Admin Account</w:t>
      </w:r>
      <w:bookmarkEnd w:id="58"/>
    </w:p>
    <w:p w14:paraId="61F1B21D" w14:textId="4E547BF1" w:rsidR="00AD0055" w:rsidRDefault="00CE0366">
      <w:pPr>
        <w:rPr>
          <w:highlight w:val="yellow"/>
        </w:rPr>
      </w:pPr>
      <w:r w:rsidRPr="00CE0366">
        <w:rPr>
          <w:noProof/>
        </w:rPr>
        <w:drawing>
          <wp:inline distT="0" distB="0" distL="0" distR="0" wp14:anchorId="57C827FC" wp14:editId="234D700F">
            <wp:extent cx="5940425" cy="2880995"/>
            <wp:effectExtent l="0" t="0" r="3175" b="0"/>
            <wp:docPr id="105122934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0425" cy="2880995"/>
                    </a:xfrm>
                    <a:prstGeom prst="rect">
                      <a:avLst/>
                    </a:prstGeom>
                    <a:noFill/>
                    <a:ln>
                      <a:noFill/>
                    </a:ln>
                  </pic:spPr>
                </pic:pic>
              </a:graphicData>
            </a:graphic>
          </wp:inline>
        </w:drawing>
      </w:r>
      <w:r w:rsidRPr="00CE0366">
        <w:rPr>
          <w:noProof/>
        </w:rPr>
        <w:drawing>
          <wp:inline distT="0" distB="0" distL="0" distR="0" wp14:anchorId="34B2C46A" wp14:editId="4A73F5FB">
            <wp:extent cx="5940425" cy="3723005"/>
            <wp:effectExtent l="0" t="0" r="3175" b="0"/>
            <wp:docPr id="4107328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0425" cy="3723005"/>
                    </a:xfrm>
                    <a:prstGeom prst="rect">
                      <a:avLst/>
                    </a:prstGeom>
                    <a:noFill/>
                    <a:ln>
                      <a:noFill/>
                    </a:ln>
                  </pic:spPr>
                </pic:pic>
              </a:graphicData>
            </a:graphic>
          </wp:inline>
        </w:drawing>
      </w:r>
      <w:r w:rsidRPr="00CE0366">
        <w:rPr>
          <w:noProof/>
        </w:rPr>
        <w:lastRenderedPageBreak/>
        <w:drawing>
          <wp:inline distT="0" distB="0" distL="0" distR="0" wp14:anchorId="4925F67E" wp14:editId="7BE5BC53">
            <wp:extent cx="5940425" cy="3709670"/>
            <wp:effectExtent l="0" t="0" r="3175" b="5080"/>
            <wp:docPr id="1271440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0425" cy="3709670"/>
                    </a:xfrm>
                    <a:prstGeom prst="rect">
                      <a:avLst/>
                    </a:prstGeom>
                    <a:noFill/>
                    <a:ln>
                      <a:noFill/>
                    </a:ln>
                  </pic:spPr>
                </pic:pic>
              </a:graphicData>
            </a:graphic>
          </wp:inline>
        </w:drawing>
      </w:r>
      <w:r w:rsidRPr="00CE0366">
        <w:rPr>
          <w:noProof/>
        </w:rPr>
        <w:drawing>
          <wp:inline distT="0" distB="0" distL="0" distR="0" wp14:anchorId="506E0D66" wp14:editId="65D5B312">
            <wp:extent cx="5940425" cy="3357880"/>
            <wp:effectExtent l="0" t="0" r="3175" b="0"/>
            <wp:docPr id="210568368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0425" cy="3357880"/>
                    </a:xfrm>
                    <a:prstGeom prst="rect">
                      <a:avLst/>
                    </a:prstGeom>
                    <a:noFill/>
                    <a:ln>
                      <a:noFill/>
                    </a:ln>
                  </pic:spPr>
                </pic:pic>
              </a:graphicData>
            </a:graphic>
          </wp:inline>
        </w:drawing>
      </w:r>
      <w:r w:rsidRPr="00CE0366">
        <w:rPr>
          <w:noProof/>
        </w:rPr>
        <w:drawing>
          <wp:inline distT="0" distB="0" distL="0" distR="0" wp14:anchorId="2904E2CA" wp14:editId="6AE11D00">
            <wp:extent cx="3870960" cy="2141220"/>
            <wp:effectExtent l="0" t="0" r="0" b="0"/>
            <wp:docPr id="4502285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70960" cy="2141220"/>
                    </a:xfrm>
                    <a:prstGeom prst="rect">
                      <a:avLst/>
                    </a:prstGeom>
                    <a:noFill/>
                    <a:ln>
                      <a:noFill/>
                    </a:ln>
                  </pic:spPr>
                </pic:pic>
              </a:graphicData>
            </a:graphic>
          </wp:inline>
        </w:drawing>
      </w:r>
      <w:r w:rsidRPr="00CE0366">
        <w:rPr>
          <w:noProof/>
        </w:rPr>
        <w:lastRenderedPageBreak/>
        <w:drawing>
          <wp:inline distT="0" distB="0" distL="0" distR="0" wp14:anchorId="3B7D25F7" wp14:editId="1E44A966">
            <wp:extent cx="5940425" cy="2233295"/>
            <wp:effectExtent l="0" t="0" r="3175" b="0"/>
            <wp:docPr id="1003620255"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20255" name="Picture 18" descr="A screenshot of a computer&#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0425" cy="2233295"/>
                    </a:xfrm>
                    <a:prstGeom prst="rect">
                      <a:avLst/>
                    </a:prstGeom>
                    <a:noFill/>
                    <a:ln>
                      <a:noFill/>
                    </a:ln>
                  </pic:spPr>
                </pic:pic>
              </a:graphicData>
            </a:graphic>
          </wp:inline>
        </w:drawing>
      </w:r>
      <w:r w:rsidRPr="00CE0366">
        <w:rPr>
          <w:noProof/>
        </w:rPr>
        <w:drawing>
          <wp:inline distT="0" distB="0" distL="0" distR="0" wp14:anchorId="4B26529E" wp14:editId="63553FD7">
            <wp:extent cx="5940425" cy="4881245"/>
            <wp:effectExtent l="0" t="0" r="3175" b="0"/>
            <wp:docPr id="190608439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0425" cy="4881245"/>
                    </a:xfrm>
                    <a:prstGeom prst="rect">
                      <a:avLst/>
                    </a:prstGeom>
                    <a:noFill/>
                    <a:ln>
                      <a:noFill/>
                    </a:ln>
                  </pic:spPr>
                </pic:pic>
              </a:graphicData>
            </a:graphic>
          </wp:inline>
        </w:drawing>
      </w:r>
      <w:r w:rsidRPr="00CE0366">
        <w:rPr>
          <w:noProof/>
        </w:rPr>
        <w:lastRenderedPageBreak/>
        <w:drawing>
          <wp:inline distT="0" distB="0" distL="0" distR="0" wp14:anchorId="183C41BB" wp14:editId="4B2380DA">
            <wp:extent cx="5940425" cy="4272915"/>
            <wp:effectExtent l="0" t="0" r="3175" b="0"/>
            <wp:docPr id="1322721985" name="Picture 1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21985" name="Picture 16" descr="A screenshot of a computer program&#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0425" cy="4272915"/>
                    </a:xfrm>
                    <a:prstGeom prst="rect">
                      <a:avLst/>
                    </a:prstGeom>
                    <a:noFill/>
                    <a:ln>
                      <a:noFill/>
                    </a:ln>
                  </pic:spPr>
                </pic:pic>
              </a:graphicData>
            </a:graphic>
          </wp:inline>
        </w:drawing>
      </w:r>
      <w:r w:rsidRPr="00CE0366">
        <w:rPr>
          <w:noProof/>
        </w:rPr>
        <w:drawing>
          <wp:inline distT="0" distB="0" distL="0" distR="0" wp14:anchorId="5AB25D9A" wp14:editId="4062EE36">
            <wp:extent cx="5940425" cy="4627245"/>
            <wp:effectExtent l="0" t="0" r="3175" b="1905"/>
            <wp:docPr id="19299501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0425" cy="4627245"/>
                    </a:xfrm>
                    <a:prstGeom prst="rect">
                      <a:avLst/>
                    </a:prstGeom>
                    <a:noFill/>
                    <a:ln>
                      <a:noFill/>
                    </a:ln>
                  </pic:spPr>
                </pic:pic>
              </a:graphicData>
            </a:graphic>
          </wp:inline>
        </w:drawing>
      </w:r>
      <w:r w:rsidRPr="00CE0366">
        <w:rPr>
          <w:noProof/>
        </w:rPr>
        <w:lastRenderedPageBreak/>
        <w:drawing>
          <wp:inline distT="0" distB="0" distL="0" distR="0" wp14:anchorId="07BDBF68" wp14:editId="40DA8A8B">
            <wp:extent cx="5940425" cy="4671060"/>
            <wp:effectExtent l="0" t="0" r="3175" b="0"/>
            <wp:docPr id="18283679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0425" cy="4671060"/>
                    </a:xfrm>
                    <a:prstGeom prst="rect">
                      <a:avLst/>
                    </a:prstGeom>
                    <a:noFill/>
                    <a:ln>
                      <a:noFill/>
                    </a:ln>
                  </pic:spPr>
                </pic:pic>
              </a:graphicData>
            </a:graphic>
          </wp:inline>
        </w:drawing>
      </w:r>
      <w:r w:rsidRPr="00CE0366">
        <w:rPr>
          <w:noProof/>
        </w:rPr>
        <w:drawing>
          <wp:inline distT="0" distB="0" distL="0" distR="0" wp14:anchorId="15649FD2" wp14:editId="1B210E9C">
            <wp:extent cx="5940425" cy="1603375"/>
            <wp:effectExtent l="0" t="0" r="3175" b="0"/>
            <wp:docPr id="191882680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26803" name="Picture 13" descr="A screenshot of a computer&#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0425" cy="1603375"/>
                    </a:xfrm>
                    <a:prstGeom prst="rect">
                      <a:avLst/>
                    </a:prstGeom>
                    <a:noFill/>
                    <a:ln>
                      <a:noFill/>
                    </a:ln>
                  </pic:spPr>
                </pic:pic>
              </a:graphicData>
            </a:graphic>
          </wp:inline>
        </w:drawing>
      </w:r>
      <w:r w:rsidRPr="00CE0366">
        <w:rPr>
          <w:noProof/>
        </w:rPr>
        <w:drawing>
          <wp:inline distT="0" distB="0" distL="0" distR="0" wp14:anchorId="5054071E" wp14:editId="5E3A2B0C">
            <wp:extent cx="5940425" cy="1353820"/>
            <wp:effectExtent l="0" t="0" r="3175" b="0"/>
            <wp:docPr id="56877469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74691" name="Picture 12" descr="A screenshot of a computer&#10;&#10;AI-generated content may be incorr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0425" cy="1353820"/>
                    </a:xfrm>
                    <a:prstGeom prst="rect">
                      <a:avLst/>
                    </a:prstGeom>
                    <a:noFill/>
                    <a:ln>
                      <a:noFill/>
                    </a:ln>
                  </pic:spPr>
                </pic:pic>
              </a:graphicData>
            </a:graphic>
          </wp:inline>
        </w:drawing>
      </w:r>
      <w:r w:rsidRPr="00CE0366">
        <w:rPr>
          <w:noProof/>
        </w:rPr>
        <w:lastRenderedPageBreak/>
        <w:drawing>
          <wp:inline distT="0" distB="0" distL="0" distR="0" wp14:anchorId="42A1DCD8" wp14:editId="789243EC">
            <wp:extent cx="2956560" cy="2788920"/>
            <wp:effectExtent l="0" t="0" r="0" b="0"/>
            <wp:docPr id="1025074079"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74079" name="Picture 11" descr="A screenshot of a computer&#10;&#10;AI-generated content may be incorrec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56560" cy="2788920"/>
                    </a:xfrm>
                    <a:prstGeom prst="rect">
                      <a:avLst/>
                    </a:prstGeom>
                    <a:noFill/>
                    <a:ln>
                      <a:noFill/>
                    </a:ln>
                  </pic:spPr>
                </pic:pic>
              </a:graphicData>
            </a:graphic>
          </wp:inline>
        </w:drawing>
      </w:r>
      <w:r w:rsidRPr="00CE0366">
        <w:rPr>
          <w:noProof/>
        </w:rPr>
        <w:drawing>
          <wp:inline distT="0" distB="0" distL="0" distR="0" wp14:anchorId="56A2273B" wp14:editId="3E2362CC">
            <wp:extent cx="5940425" cy="3848735"/>
            <wp:effectExtent l="0" t="0" r="3175" b="0"/>
            <wp:docPr id="16518007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0425" cy="3848735"/>
                    </a:xfrm>
                    <a:prstGeom prst="rect">
                      <a:avLst/>
                    </a:prstGeom>
                    <a:noFill/>
                    <a:ln>
                      <a:noFill/>
                    </a:ln>
                  </pic:spPr>
                </pic:pic>
              </a:graphicData>
            </a:graphic>
          </wp:inline>
        </w:drawing>
      </w:r>
      <w:r w:rsidRPr="00CE0366">
        <w:rPr>
          <w:noProof/>
        </w:rPr>
        <w:lastRenderedPageBreak/>
        <w:drawing>
          <wp:inline distT="0" distB="0" distL="0" distR="0" wp14:anchorId="25C7D754" wp14:editId="03CEFE49">
            <wp:extent cx="5940425" cy="4218940"/>
            <wp:effectExtent l="0" t="0" r="3175" b="0"/>
            <wp:docPr id="2306865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0425" cy="4218940"/>
                    </a:xfrm>
                    <a:prstGeom prst="rect">
                      <a:avLst/>
                    </a:prstGeom>
                    <a:noFill/>
                    <a:ln>
                      <a:noFill/>
                    </a:ln>
                  </pic:spPr>
                </pic:pic>
              </a:graphicData>
            </a:graphic>
          </wp:inline>
        </w:drawing>
      </w:r>
      <w:r w:rsidRPr="00CE0366">
        <w:rPr>
          <w:noProof/>
        </w:rPr>
        <w:drawing>
          <wp:inline distT="0" distB="0" distL="0" distR="0" wp14:anchorId="7E9C83A2" wp14:editId="5DA280E8">
            <wp:extent cx="5940425" cy="3009265"/>
            <wp:effectExtent l="0" t="0" r="3175" b="635"/>
            <wp:docPr id="11972532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0425" cy="3009265"/>
                    </a:xfrm>
                    <a:prstGeom prst="rect">
                      <a:avLst/>
                    </a:prstGeom>
                    <a:noFill/>
                    <a:ln>
                      <a:noFill/>
                    </a:ln>
                  </pic:spPr>
                </pic:pic>
              </a:graphicData>
            </a:graphic>
          </wp:inline>
        </w:drawing>
      </w:r>
      <w:r w:rsidRPr="00CE0366">
        <w:rPr>
          <w:noProof/>
        </w:rPr>
        <w:lastRenderedPageBreak/>
        <w:drawing>
          <wp:inline distT="0" distB="0" distL="0" distR="0" wp14:anchorId="5572E10D" wp14:editId="4A2C68D4">
            <wp:extent cx="5940425" cy="2897505"/>
            <wp:effectExtent l="0" t="0" r="3175" b="0"/>
            <wp:docPr id="14441172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0425" cy="2897505"/>
                    </a:xfrm>
                    <a:prstGeom prst="rect">
                      <a:avLst/>
                    </a:prstGeom>
                    <a:noFill/>
                    <a:ln>
                      <a:noFill/>
                    </a:ln>
                  </pic:spPr>
                </pic:pic>
              </a:graphicData>
            </a:graphic>
          </wp:inline>
        </w:drawing>
      </w:r>
      <w:r w:rsidRPr="00CE0366">
        <w:rPr>
          <w:noProof/>
        </w:rPr>
        <w:drawing>
          <wp:inline distT="0" distB="0" distL="0" distR="0" wp14:anchorId="33308BA9" wp14:editId="2C835569">
            <wp:extent cx="4831080" cy="3985260"/>
            <wp:effectExtent l="0" t="0" r="7620" b="0"/>
            <wp:docPr id="5635641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31080" cy="3985260"/>
                    </a:xfrm>
                    <a:prstGeom prst="rect">
                      <a:avLst/>
                    </a:prstGeom>
                    <a:noFill/>
                    <a:ln>
                      <a:noFill/>
                    </a:ln>
                  </pic:spPr>
                </pic:pic>
              </a:graphicData>
            </a:graphic>
          </wp:inline>
        </w:drawing>
      </w:r>
      <w:r w:rsidRPr="00CE0366">
        <w:rPr>
          <w:noProof/>
        </w:rPr>
        <w:lastRenderedPageBreak/>
        <w:drawing>
          <wp:inline distT="0" distB="0" distL="0" distR="0" wp14:anchorId="686AA75C" wp14:editId="003707B5">
            <wp:extent cx="3589020" cy="8023860"/>
            <wp:effectExtent l="0" t="0" r="0" b="0"/>
            <wp:docPr id="16833958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89020" cy="8023860"/>
                    </a:xfrm>
                    <a:prstGeom prst="rect">
                      <a:avLst/>
                    </a:prstGeom>
                    <a:noFill/>
                    <a:ln>
                      <a:noFill/>
                    </a:ln>
                  </pic:spPr>
                </pic:pic>
              </a:graphicData>
            </a:graphic>
          </wp:inline>
        </w:drawing>
      </w:r>
      <w:r w:rsidRPr="00CE0366">
        <w:rPr>
          <w:noProof/>
        </w:rPr>
        <w:lastRenderedPageBreak/>
        <w:drawing>
          <wp:inline distT="0" distB="0" distL="0" distR="0" wp14:anchorId="5EA373E0" wp14:editId="1D9A5B37">
            <wp:extent cx="5940425" cy="2353945"/>
            <wp:effectExtent l="0" t="0" r="3175" b="8255"/>
            <wp:docPr id="20218057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0425" cy="2353945"/>
                    </a:xfrm>
                    <a:prstGeom prst="rect">
                      <a:avLst/>
                    </a:prstGeom>
                    <a:noFill/>
                    <a:ln>
                      <a:noFill/>
                    </a:ln>
                  </pic:spPr>
                </pic:pic>
              </a:graphicData>
            </a:graphic>
          </wp:inline>
        </w:drawing>
      </w:r>
      <w:r w:rsidRPr="00CE0366">
        <w:rPr>
          <w:noProof/>
        </w:rPr>
        <w:drawing>
          <wp:inline distT="0" distB="0" distL="0" distR="0" wp14:anchorId="3FA13117" wp14:editId="7985D070">
            <wp:extent cx="5940425" cy="2774315"/>
            <wp:effectExtent l="0" t="0" r="3175" b="6985"/>
            <wp:docPr id="19889478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0425" cy="2774315"/>
                    </a:xfrm>
                    <a:prstGeom prst="rect">
                      <a:avLst/>
                    </a:prstGeom>
                    <a:noFill/>
                    <a:ln>
                      <a:noFill/>
                    </a:ln>
                  </pic:spPr>
                </pic:pic>
              </a:graphicData>
            </a:graphic>
          </wp:inline>
        </w:drawing>
      </w:r>
      <w:r w:rsidRPr="00CE0366">
        <w:rPr>
          <w:noProof/>
        </w:rPr>
        <w:drawing>
          <wp:inline distT="0" distB="0" distL="0" distR="0" wp14:anchorId="25E51B98" wp14:editId="0FB95D4E">
            <wp:extent cx="5940425" cy="975995"/>
            <wp:effectExtent l="0" t="0" r="3175" b="0"/>
            <wp:docPr id="502719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0425" cy="975995"/>
                    </a:xfrm>
                    <a:prstGeom prst="rect">
                      <a:avLst/>
                    </a:prstGeom>
                    <a:noFill/>
                    <a:ln>
                      <a:noFill/>
                    </a:ln>
                  </pic:spPr>
                </pic:pic>
              </a:graphicData>
            </a:graphic>
          </wp:inline>
        </w:drawing>
      </w:r>
    </w:p>
    <w:p w14:paraId="1A23B082" w14:textId="77777777" w:rsidR="00AD0055" w:rsidRDefault="00AD0055">
      <w:pPr>
        <w:rPr>
          <w:highlight w:val="yellow"/>
        </w:rPr>
      </w:pPr>
      <w:r>
        <w:rPr>
          <w:highlight w:val="yellow"/>
        </w:rPr>
        <w:br w:type="page"/>
      </w:r>
    </w:p>
    <w:p w14:paraId="53AC86B5" w14:textId="5EAAAA5E" w:rsidR="004B3116" w:rsidRDefault="00AD0055" w:rsidP="000D09BC">
      <w:pPr>
        <w:pStyle w:val="Heading2"/>
        <w:numPr>
          <w:ilvl w:val="0"/>
          <w:numId w:val="0"/>
        </w:numPr>
      </w:pPr>
      <w:bookmarkStart w:id="59" w:name="_Toc197264340"/>
      <w:r w:rsidRPr="004B3116">
        <w:lastRenderedPageBreak/>
        <w:t>Appendix</w:t>
      </w:r>
      <w:r w:rsidR="004B3116" w:rsidRPr="004B3116">
        <w:t xml:space="preserve"> </w:t>
      </w:r>
      <w:r w:rsidR="00CC5511">
        <w:t>E</w:t>
      </w:r>
      <w:r w:rsidR="004B3116" w:rsidRPr="004B3116">
        <w:t xml:space="preserve"> Gateway Index</w:t>
      </w:r>
      <w:bookmarkEnd w:id="59"/>
    </w:p>
    <w:p w14:paraId="1CB8B96E" w14:textId="77777777" w:rsidR="004B3116" w:rsidRPr="00406C14" w:rsidRDefault="004B3116" w:rsidP="004B3116">
      <w:r>
        <w:rPr>
          <w:noProof/>
        </w:rPr>
        <w:drawing>
          <wp:inline distT="0" distB="0" distL="0" distR="0" wp14:anchorId="3E69CD32" wp14:editId="7BF1D1E6">
            <wp:extent cx="5940425" cy="1905000"/>
            <wp:effectExtent l="0" t="0" r="3175" b="0"/>
            <wp:docPr id="21414687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0425" cy="1905000"/>
                    </a:xfrm>
                    <a:prstGeom prst="rect">
                      <a:avLst/>
                    </a:prstGeom>
                    <a:noFill/>
                    <a:ln>
                      <a:noFill/>
                    </a:ln>
                  </pic:spPr>
                </pic:pic>
              </a:graphicData>
            </a:graphic>
          </wp:inline>
        </w:drawing>
      </w:r>
      <w:r>
        <w:rPr>
          <w:noProof/>
        </w:rPr>
        <w:drawing>
          <wp:inline distT="0" distB="0" distL="0" distR="0" wp14:anchorId="070E637D" wp14:editId="4E0B5A7F">
            <wp:extent cx="5940425" cy="1733550"/>
            <wp:effectExtent l="0" t="0" r="3175" b="0"/>
            <wp:docPr id="359014361" name="Picture 3" descr="A close-up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38927" name="Picture 3" descr="A close-up of a calendar&#10;&#10;AI-generated content may be incorre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0425" cy="1733550"/>
                    </a:xfrm>
                    <a:prstGeom prst="rect">
                      <a:avLst/>
                    </a:prstGeom>
                    <a:noFill/>
                    <a:ln>
                      <a:noFill/>
                    </a:ln>
                  </pic:spPr>
                </pic:pic>
              </a:graphicData>
            </a:graphic>
          </wp:inline>
        </w:drawing>
      </w:r>
      <w:r>
        <w:rPr>
          <w:noProof/>
        </w:rPr>
        <w:drawing>
          <wp:inline distT="0" distB="0" distL="0" distR="0" wp14:anchorId="249B9ACC" wp14:editId="008E43BA">
            <wp:extent cx="5940425" cy="1226185"/>
            <wp:effectExtent l="0" t="0" r="3175" b="0"/>
            <wp:docPr id="533602094" name="Picture 4" descr="A close-up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16827" name="Picture 4" descr="A close-up of a calendar&#10;&#10;AI-generated content may be incorre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0425" cy="1226185"/>
                    </a:xfrm>
                    <a:prstGeom prst="rect">
                      <a:avLst/>
                    </a:prstGeom>
                    <a:noFill/>
                    <a:ln>
                      <a:noFill/>
                    </a:ln>
                  </pic:spPr>
                </pic:pic>
              </a:graphicData>
            </a:graphic>
          </wp:inline>
        </w:drawing>
      </w:r>
      <w:r>
        <w:rPr>
          <w:noProof/>
        </w:rPr>
        <w:drawing>
          <wp:inline distT="0" distB="0" distL="0" distR="0" wp14:anchorId="6CC8F236" wp14:editId="7400F1EF">
            <wp:extent cx="4823460" cy="1112520"/>
            <wp:effectExtent l="0" t="0" r="0" b="0"/>
            <wp:docPr id="882488334" name="Picture 5" descr="A close-up of a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6575" name="Picture 5" descr="A close-up of a black text&#10;&#10;AI-generated content may be incorrec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23460" cy="1112520"/>
                    </a:xfrm>
                    <a:prstGeom prst="rect">
                      <a:avLst/>
                    </a:prstGeom>
                    <a:noFill/>
                    <a:ln>
                      <a:noFill/>
                    </a:ln>
                  </pic:spPr>
                </pic:pic>
              </a:graphicData>
            </a:graphic>
          </wp:inline>
        </w:drawing>
      </w:r>
      <w:r>
        <w:rPr>
          <w:noProof/>
        </w:rPr>
        <w:drawing>
          <wp:inline distT="0" distB="0" distL="0" distR="0" wp14:anchorId="634E4DFD" wp14:editId="4E12DFF7">
            <wp:extent cx="5940425" cy="2501900"/>
            <wp:effectExtent l="0" t="0" r="3175" b="0"/>
            <wp:docPr id="185927838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25783" name="Picture 6" descr="A screenshot of a computer&#10;&#10;AI-generated content may be incorre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0425" cy="2501900"/>
                    </a:xfrm>
                    <a:prstGeom prst="rect">
                      <a:avLst/>
                    </a:prstGeom>
                    <a:noFill/>
                    <a:ln>
                      <a:noFill/>
                    </a:ln>
                  </pic:spPr>
                </pic:pic>
              </a:graphicData>
            </a:graphic>
          </wp:inline>
        </w:drawing>
      </w:r>
      <w:r>
        <w:rPr>
          <w:noProof/>
        </w:rPr>
        <w:lastRenderedPageBreak/>
        <w:drawing>
          <wp:inline distT="0" distB="0" distL="0" distR="0" wp14:anchorId="4526E6A4" wp14:editId="006AE83D">
            <wp:extent cx="5940425" cy="2242185"/>
            <wp:effectExtent l="0" t="0" r="3175" b="5715"/>
            <wp:docPr id="541009138" name="Picture 7" descr="A close-up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62687" name="Picture 7" descr="A close-up of a calendar&#10;&#10;AI-generated content may be incorr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0425" cy="2242185"/>
                    </a:xfrm>
                    <a:prstGeom prst="rect">
                      <a:avLst/>
                    </a:prstGeom>
                    <a:noFill/>
                    <a:ln>
                      <a:noFill/>
                    </a:ln>
                  </pic:spPr>
                </pic:pic>
              </a:graphicData>
            </a:graphic>
          </wp:inline>
        </w:drawing>
      </w:r>
      <w:r>
        <w:rPr>
          <w:noProof/>
        </w:rPr>
        <w:drawing>
          <wp:inline distT="0" distB="0" distL="0" distR="0" wp14:anchorId="205C2AA7" wp14:editId="0ADD0EE1">
            <wp:extent cx="5940425" cy="1409065"/>
            <wp:effectExtent l="0" t="0" r="3175" b="635"/>
            <wp:docPr id="1851488768" name="Picture 8"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46213" name="Picture 8" descr="A close-up of a computer screen&#10;&#10;AI-generated content may be incorrec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0425" cy="1409065"/>
                    </a:xfrm>
                    <a:prstGeom prst="rect">
                      <a:avLst/>
                    </a:prstGeom>
                    <a:noFill/>
                    <a:ln>
                      <a:noFill/>
                    </a:ln>
                  </pic:spPr>
                </pic:pic>
              </a:graphicData>
            </a:graphic>
          </wp:inline>
        </w:drawing>
      </w:r>
    </w:p>
    <w:p w14:paraId="7A4460B9" w14:textId="5D909448" w:rsidR="004D51BE" w:rsidRPr="004B3116" w:rsidRDefault="004D51BE"/>
    <w:sectPr w:rsidR="004D51BE" w:rsidRPr="004B3116" w:rsidSect="002B1786">
      <w:footerReference w:type="default" r:id="rId83"/>
      <w:footerReference w:type="first" r:id="rId84"/>
      <w:pgSz w:w="11906" w:h="16838"/>
      <w:pgMar w:top="851" w:right="1133" w:bottom="993" w:left="1418" w:header="709" w:footer="405"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50B6F6" w14:textId="77777777" w:rsidR="00710CFC" w:rsidRPr="000317DD" w:rsidRDefault="00710CFC" w:rsidP="004E733D">
      <w:pPr>
        <w:spacing w:after="0" w:line="240" w:lineRule="auto"/>
      </w:pPr>
      <w:r w:rsidRPr="000317DD">
        <w:separator/>
      </w:r>
    </w:p>
  </w:endnote>
  <w:endnote w:type="continuationSeparator" w:id="0">
    <w:p w14:paraId="7579388F" w14:textId="77777777" w:rsidR="00710CFC" w:rsidRPr="000317DD" w:rsidRDefault="00710CFC" w:rsidP="004E733D">
      <w:pPr>
        <w:spacing w:after="0" w:line="240" w:lineRule="auto"/>
      </w:pPr>
      <w:r w:rsidRPr="000317DD">
        <w:continuationSeparator/>
      </w:r>
    </w:p>
  </w:endnote>
  <w:endnote w:type="continuationNotice" w:id="1">
    <w:p w14:paraId="13C14B43" w14:textId="77777777" w:rsidR="00710CFC" w:rsidRPr="000317DD" w:rsidRDefault="00710CF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2575628"/>
      <w:docPartObj>
        <w:docPartGallery w:val="Page Numbers (Bottom of Page)"/>
        <w:docPartUnique/>
      </w:docPartObj>
    </w:sdtPr>
    <w:sdtContent>
      <w:sdt>
        <w:sdtPr>
          <w:id w:val="-1669238322"/>
          <w:docPartObj>
            <w:docPartGallery w:val="Page Numbers (Top of Page)"/>
            <w:docPartUnique/>
          </w:docPartObj>
        </w:sdtPr>
        <w:sdtContent>
          <w:p w14:paraId="0322D7B8" w14:textId="77777777" w:rsidR="00A1543B" w:rsidRPr="000317DD" w:rsidRDefault="00A1543B">
            <w:pPr>
              <w:pStyle w:val="Footer"/>
              <w:jc w:val="center"/>
            </w:pPr>
            <w:r w:rsidRPr="000317DD">
              <w:t xml:space="preserve">Page </w:t>
            </w:r>
            <w:r w:rsidRPr="000317DD">
              <w:rPr>
                <w:b/>
                <w:bCs/>
                <w:sz w:val="24"/>
                <w:szCs w:val="24"/>
              </w:rPr>
              <w:fldChar w:fldCharType="begin"/>
            </w:r>
            <w:r w:rsidRPr="000317DD">
              <w:rPr>
                <w:b/>
                <w:bCs/>
              </w:rPr>
              <w:instrText xml:space="preserve"> PAGE </w:instrText>
            </w:r>
            <w:r w:rsidRPr="000317DD">
              <w:rPr>
                <w:b/>
                <w:bCs/>
                <w:sz w:val="24"/>
                <w:szCs w:val="24"/>
              </w:rPr>
              <w:fldChar w:fldCharType="separate"/>
            </w:r>
            <w:r w:rsidRPr="000317DD">
              <w:rPr>
                <w:b/>
                <w:bCs/>
              </w:rPr>
              <w:t>1</w:t>
            </w:r>
            <w:r w:rsidRPr="000317DD">
              <w:rPr>
                <w:b/>
                <w:bCs/>
                <w:sz w:val="24"/>
                <w:szCs w:val="24"/>
              </w:rPr>
              <w:fldChar w:fldCharType="end"/>
            </w:r>
            <w:r w:rsidRPr="000317DD">
              <w:t xml:space="preserve"> of </w:t>
            </w:r>
            <w:r w:rsidRPr="000317DD">
              <w:rPr>
                <w:b/>
                <w:bCs/>
                <w:sz w:val="24"/>
                <w:szCs w:val="24"/>
              </w:rPr>
              <w:fldChar w:fldCharType="begin"/>
            </w:r>
            <w:r w:rsidRPr="000317DD">
              <w:rPr>
                <w:b/>
                <w:bCs/>
              </w:rPr>
              <w:instrText xml:space="preserve"> NUMPAGES  </w:instrText>
            </w:r>
            <w:r w:rsidRPr="000317DD">
              <w:rPr>
                <w:b/>
                <w:bCs/>
                <w:sz w:val="24"/>
                <w:szCs w:val="24"/>
              </w:rPr>
              <w:fldChar w:fldCharType="separate"/>
            </w:r>
            <w:r w:rsidRPr="000317DD">
              <w:rPr>
                <w:b/>
                <w:bCs/>
              </w:rPr>
              <w:t>17</w:t>
            </w:r>
            <w:r w:rsidRPr="000317DD">
              <w:rPr>
                <w:b/>
                <w:bCs/>
                <w:sz w:val="24"/>
                <w:szCs w:val="24"/>
              </w:rPr>
              <w:fldChar w:fldCharType="end"/>
            </w:r>
          </w:p>
        </w:sdtContent>
      </w:sdt>
    </w:sdtContent>
  </w:sdt>
  <w:p w14:paraId="6ABA6477" w14:textId="77777777" w:rsidR="00A1543B" w:rsidRPr="000317DD" w:rsidRDefault="00A1543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68859836"/>
      <w:docPartObj>
        <w:docPartGallery w:val="Page Numbers (Bottom of Page)"/>
        <w:docPartUnique/>
      </w:docPartObj>
    </w:sdtPr>
    <w:sdtEndPr>
      <w:rPr>
        <w:color w:val="7F7F7F" w:themeColor="background1" w:themeShade="7F"/>
        <w:spacing w:val="60"/>
      </w:rPr>
    </w:sdtEndPr>
    <w:sdtContent>
      <w:p w14:paraId="09BFF6AC" w14:textId="77777777" w:rsidR="00A1543B" w:rsidRPr="000317DD" w:rsidRDefault="00A1543B">
        <w:pPr>
          <w:pStyle w:val="Footer"/>
          <w:pBdr>
            <w:top w:val="single" w:sz="4" w:space="1" w:color="D9D9D9" w:themeColor="background1" w:themeShade="D9"/>
          </w:pBdr>
          <w:rPr>
            <w:b/>
            <w:bCs/>
          </w:rPr>
        </w:pPr>
        <w:r w:rsidRPr="000317DD">
          <w:fldChar w:fldCharType="begin"/>
        </w:r>
        <w:r w:rsidRPr="000317DD">
          <w:instrText xml:space="preserve"> PAGE   \* MERGEFORMAT </w:instrText>
        </w:r>
        <w:r w:rsidRPr="000317DD">
          <w:fldChar w:fldCharType="separate"/>
        </w:r>
        <w:r w:rsidRPr="000317DD">
          <w:rPr>
            <w:b/>
            <w:bCs/>
          </w:rPr>
          <w:t>1</w:t>
        </w:r>
        <w:r w:rsidRPr="000317DD">
          <w:rPr>
            <w:b/>
            <w:bCs/>
          </w:rPr>
          <w:fldChar w:fldCharType="end"/>
        </w:r>
        <w:r w:rsidRPr="000317DD">
          <w:rPr>
            <w:b/>
            <w:bCs/>
          </w:rPr>
          <w:t xml:space="preserve"> | </w:t>
        </w:r>
        <w:r w:rsidRPr="000317DD">
          <w:rPr>
            <w:color w:val="7F7F7F" w:themeColor="background1" w:themeShade="7F"/>
            <w:spacing w:val="60"/>
          </w:rPr>
          <w:t>Page</w:t>
        </w:r>
      </w:p>
    </w:sdtContent>
  </w:sdt>
  <w:p w14:paraId="2466D304" w14:textId="77777777" w:rsidR="00A1543B" w:rsidRPr="000317DD" w:rsidRDefault="00A1543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30517543"/>
      <w:docPartObj>
        <w:docPartGallery w:val="Page Numbers (Bottom of Page)"/>
        <w:docPartUnique/>
      </w:docPartObj>
    </w:sdtPr>
    <w:sdtContent>
      <w:sdt>
        <w:sdtPr>
          <w:id w:val="-1481761565"/>
          <w:docPartObj>
            <w:docPartGallery w:val="Page Numbers (Top of Page)"/>
            <w:docPartUnique/>
          </w:docPartObj>
        </w:sdtPr>
        <w:sdtContent>
          <w:p w14:paraId="12FCF606" w14:textId="04DB3181" w:rsidR="00A1543B" w:rsidRPr="000317DD" w:rsidRDefault="00A1543B" w:rsidP="00CF14E2">
            <w:pPr>
              <w:pStyle w:val="Footer"/>
              <w:jc w:val="center"/>
            </w:pPr>
            <w:r w:rsidRPr="000317DD">
              <w:t xml:space="preserve">Page </w:t>
            </w:r>
            <w:r w:rsidRPr="000317DD">
              <w:rPr>
                <w:b/>
                <w:bCs/>
                <w:sz w:val="24"/>
                <w:szCs w:val="24"/>
              </w:rPr>
              <w:fldChar w:fldCharType="begin"/>
            </w:r>
            <w:r w:rsidRPr="000317DD">
              <w:rPr>
                <w:b/>
                <w:bCs/>
              </w:rPr>
              <w:instrText xml:space="preserve"> PAGE </w:instrText>
            </w:r>
            <w:r w:rsidRPr="000317DD">
              <w:rPr>
                <w:b/>
                <w:bCs/>
                <w:sz w:val="24"/>
                <w:szCs w:val="24"/>
              </w:rPr>
              <w:fldChar w:fldCharType="separate"/>
            </w:r>
            <w:r w:rsidRPr="000317DD">
              <w:rPr>
                <w:b/>
                <w:bCs/>
              </w:rPr>
              <w:t>17</w:t>
            </w:r>
            <w:r w:rsidRPr="000317DD">
              <w:rPr>
                <w:b/>
                <w:bCs/>
                <w:sz w:val="24"/>
                <w:szCs w:val="24"/>
              </w:rPr>
              <w:fldChar w:fldCharType="end"/>
            </w:r>
            <w:r w:rsidRPr="000317DD">
              <w:t xml:space="preserve"> of </w:t>
            </w:r>
            <w:r w:rsidRPr="000317DD">
              <w:rPr>
                <w:b/>
                <w:bCs/>
                <w:sz w:val="24"/>
                <w:szCs w:val="24"/>
              </w:rPr>
              <w:fldChar w:fldCharType="begin"/>
            </w:r>
            <w:r w:rsidRPr="000317DD">
              <w:rPr>
                <w:b/>
                <w:bCs/>
              </w:rPr>
              <w:instrText xml:space="preserve"> NUMPAGES  </w:instrText>
            </w:r>
            <w:r w:rsidRPr="000317DD">
              <w:rPr>
                <w:b/>
                <w:bCs/>
                <w:sz w:val="24"/>
                <w:szCs w:val="24"/>
              </w:rPr>
              <w:fldChar w:fldCharType="separate"/>
            </w:r>
            <w:r w:rsidRPr="000317DD">
              <w:rPr>
                <w:b/>
                <w:bCs/>
              </w:rPr>
              <w:t>17</w:t>
            </w:r>
            <w:r w:rsidRPr="000317DD">
              <w:rPr>
                <w:b/>
                <w:bCs/>
                <w:sz w:val="24"/>
                <w:szCs w:val="24"/>
              </w:rPr>
              <w:fldChar w:fldCharType="end"/>
            </w:r>
          </w:p>
        </w:sdtContent>
      </w:sdt>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53404089"/>
      <w:docPartObj>
        <w:docPartGallery w:val="Page Numbers (Bottom of Page)"/>
        <w:docPartUnique/>
      </w:docPartObj>
    </w:sdtPr>
    <w:sdtEndPr>
      <w:rPr>
        <w:color w:val="7F7F7F" w:themeColor="background1" w:themeShade="7F"/>
        <w:spacing w:val="60"/>
      </w:rPr>
    </w:sdtEndPr>
    <w:sdtContent>
      <w:p w14:paraId="2C014BEC" w14:textId="77777777" w:rsidR="00A1543B" w:rsidRPr="000317DD" w:rsidRDefault="00A1543B">
        <w:pPr>
          <w:pStyle w:val="Footer"/>
          <w:pBdr>
            <w:top w:val="single" w:sz="4" w:space="1" w:color="D9D9D9" w:themeColor="background1" w:themeShade="D9"/>
          </w:pBdr>
          <w:rPr>
            <w:b/>
            <w:bCs/>
          </w:rPr>
        </w:pPr>
        <w:r w:rsidRPr="000317DD">
          <w:fldChar w:fldCharType="begin"/>
        </w:r>
        <w:r w:rsidRPr="000317DD">
          <w:instrText xml:space="preserve"> PAGE   \* MERGEFORMAT </w:instrText>
        </w:r>
        <w:r w:rsidRPr="000317DD">
          <w:fldChar w:fldCharType="separate"/>
        </w:r>
        <w:r w:rsidRPr="000317DD">
          <w:rPr>
            <w:b/>
            <w:bCs/>
          </w:rPr>
          <w:t>1</w:t>
        </w:r>
        <w:r w:rsidRPr="000317DD">
          <w:rPr>
            <w:b/>
            <w:bCs/>
          </w:rPr>
          <w:fldChar w:fldCharType="end"/>
        </w:r>
        <w:r w:rsidRPr="000317DD">
          <w:rPr>
            <w:b/>
            <w:bCs/>
          </w:rPr>
          <w:t xml:space="preserve"> | </w:t>
        </w:r>
        <w:r w:rsidRPr="000317DD">
          <w:rPr>
            <w:color w:val="7F7F7F" w:themeColor="background1" w:themeShade="7F"/>
            <w:spacing w:val="60"/>
          </w:rPr>
          <w:t>Page</w:t>
        </w:r>
      </w:p>
    </w:sdtContent>
  </w:sdt>
  <w:p w14:paraId="48CA7513" w14:textId="77777777" w:rsidR="00A1543B" w:rsidRPr="000317DD" w:rsidRDefault="00A1543B" w:rsidP="00A60D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8F1354" w14:textId="77777777" w:rsidR="00710CFC" w:rsidRPr="000317DD" w:rsidRDefault="00710CFC" w:rsidP="004E733D">
      <w:pPr>
        <w:spacing w:after="0" w:line="240" w:lineRule="auto"/>
      </w:pPr>
      <w:r w:rsidRPr="000317DD">
        <w:separator/>
      </w:r>
    </w:p>
  </w:footnote>
  <w:footnote w:type="continuationSeparator" w:id="0">
    <w:p w14:paraId="25A5B79F" w14:textId="77777777" w:rsidR="00710CFC" w:rsidRPr="000317DD" w:rsidRDefault="00710CFC" w:rsidP="004E733D">
      <w:pPr>
        <w:spacing w:after="0" w:line="240" w:lineRule="auto"/>
      </w:pPr>
      <w:r w:rsidRPr="000317DD">
        <w:continuationSeparator/>
      </w:r>
    </w:p>
  </w:footnote>
  <w:footnote w:type="continuationNotice" w:id="1">
    <w:p w14:paraId="56B8EC02" w14:textId="77777777" w:rsidR="00710CFC" w:rsidRPr="000317DD" w:rsidRDefault="00710CF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1462625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7352EF5"/>
    <w:multiLevelType w:val="hybridMultilevel"/>
    <w:tmpl w:val="F754ED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3FB2D72"/>
    <w:multiLevelType w:val="multilevel"/>
    <w:tmpl w:val="5416343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82775B"/>
    <w:multiLevelType w:val="multilevel"/>
    <w:tmpl w:val="580AFCB0"/>
    <w:lvl w:ilvl="0">
      <w:start w:val="1"/>
      <w:numFmt w:val="decimal"/>
      <w:pStyle w:val="Heading1"/>
      <w:lvlText w:val="%1"/>
      <w:lvlJc w:val="left"/>
      <w:pPr>
        <w:ind w:left="7236" w:hanging="432"/>
      </w:pPr>
    </w:lvl>
    <w:lvl w:ilvl="1">
      <w:start w:val="1"/>
      <w:numFmt w:val="decimal"/>
      <w:pStyle w:val="Heading2"/>
      <w:lvlText w:val="%1.%2"/>
      <w:lvlJc w:val="left"/>
      <w:pPr>
        <w:ind w:left="1710" w:hanging="576"/>
      </w:pPr>
    </w:lvl>
    <w:lvl w:ilvl="2">
      <w:start w:val="1"/>
      <w:numFmt w:val="decimal"/>
      <w:pStyle w:val="Heading3"/>
      <w:lvlText w:val="%1.%2.%3"/>
      <w:lvlJc w:val="left"/>
      <w:pPr>
        <w:ind w:left="720" w:hanging="720"/>
      </w:pPr>
    </w:lvl>
    <w:lvl w:ilvl="3">
      <w:start w:val="1"/>
      <w:numFmt w:val="decimal"/>
      <w:pStyle w:val="Heading4"/>
      <w:lvlText w:val="%1.%2.%3.%4"/>
      <w:lvlJc w:val="left"/>
      <w:pPr>
        <w:ind w:left="1289"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E112430"/>
    <w:multiLevelType w:val="hybridMultilevel"/>
    <w:tmpl w:val="FB4E80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AC03EB3"/>
    <w:multiLevelType w:val="hybridMultilevel"/>
    <w:tmpl w:val="EC1233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25074AF"/>
    <w:multiLevelType w:val="multilevel"/>
    <w:tmpl w:val="6680DB4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9E4151D"/>
    <w:multiLevelType w:val="multilevel"/>
    <w:tmpl w:val="3EB88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F5E3053"/>
    <w:multiLevelType w:val="hybridMultilevel"/>
    <w:tmpl w:val="31501312"/>
    <w:lvl w:ilvl="0" w:tplc="AEB01C1E">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431E8A"/>
    <w:multiLevelType w:val="multilevel"/>
    <w:tmpl w:val="A73639F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83E14B5"/>
    <w:multiLevelType w:val="multilevel"/>
    <w:tmpl w:val="339EC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4E14EEA"/>
    <w:multiLevelType w:val="hybridMultilevel"/>
    <w:tmpl w:val="36769A7A"/>
    <w:lvl w:ilvl="0" w:tplc="CAA21EFE">
      <w:numFmt w:val="bullet"/>
      <w:lvlText w:val="•"/>
      <w:lvlJc w:val="left"/>
      <w:pPr>
        <w:ind w:left="589" w:hanging="570"/>
      </w:pPr>
      <w:rPr>
        <w:rFonts w:ascii="Calibri" w:eastAsiaTheme="minorEastAsia" w:hAnsi="Calibri" w:cs="Calibri" w:hint="default"/>
      </w:rPr>
    </w:lvl>
    <w:lvl w:ilvl="1" w:tplc="08090003" w:tentative="1">
      <w:start w:val="1"/>
      <w:numFmt w:val="bullet"/>
      <w:lvlText w:val="o"/>
      <w:lvlJc w:val="left"/>
      <w:pPr>
        <w:ind w:left="1099" w:hanging="360"/>
      </w:pPr>
      <w:rPr>
        <w:rFonts w:ascii="Courier New" w:hAnsi="Courier New" w:cs="Courier New" w:hint="default"/>
      </w:rPr>
    </w:lvl>
    <w:lvl w:ilvl="2" w:tplc="08090005" w:tentative="1">
      <w:start w:val="1"/>
      <w:numFmt w:val="bullet"/>
      <w:lvlText w:val=""/>
      <w:lvlJc w:val="left"/>
      <w:pPr>
        <w:ind w:left="1819" w:hanging="360"/>
      </w:pPr>
      <w:rPr>
        <w:rFonts w:ascii="Wingdings" w:hAnsi="Wingdings" w:hint="default"/>
      </w:rPr>
    </w:lvl>
    <w:lvl w:ilvl="3" w:tplc="08090001" w:tentative="1">
      <w:start w:val="1"/>
      <w:numFmt w:val="bullet"/>
      <w:lvlText w:val=""/>
      <w:lvlJc w:val="left"/>
      <w:pPr>
        <w:ind w:left="2539" w:hanging="360"/>
      </w:pPr>
      <w:rPr>
        <w:rFonts w:ascii="Symbol" w:hAnsi="Symbol" w:hint="default"/>
      </w:rPr>
    </w:lvl>
    <w:lvl w:ilvl="4" w:tplc="08090003" w:tentative="1">
      <w:start w:val="1"/>
      <w:numFmt w:val="bullet"/>
      <w:lvlText w:val="o"/>
      <w:lvlJc w:val="left"/>
      <w:pPr>
        <w:ind w:left="3259" w:hanging="360"/>
      </w:pPr>
      <w:rPr>
        <w:rFonts w:ascii="Courier New" w:hAnsi="Courier New" w:cs="Courier New" w:hint="default"/>
      </w:rPr>
    </w:lvl>
    <w:lvl w:ilvl="5" w:tplc="08090005" w:tentative="1">
      <w:start w:val="1"/>
      <w:numFmt w:val="bullet"/>
      <w:lvlText w:val=""/>
      <w:lvlJc w:val="left"/>
      <w:pPr>
        <w:ind w:left="3979" w:hanging="360"/>
      </w:pPr>
      <w:rPr>
        <w:rFonts w:ascii="Wingdings" w:hAnsi="Wingdings" w:hint="default"/>
      </w:rPr>
    </w:lvl>
    <w:lvl w:ilvl="6" w:tplc="08090001" w:tentative="1">
      <w:start w:val="1"/>
      <w:numFmt w:val="bullet"/>
      <w:lvlText w:val=""/>
      <w:lvlJc w:val="left"/>
      <w:pPr>
        <w:ind w:left="4699" w:hanging="360"/>
      </w:pPr>
      <w:rPr>
        <w:rFonts w:ascii="Symbol" w:hAnsi="Symbol" w:hint="default"/>
      </w:rPr>
    </w:lvl>
    <w:lvl w:ilvl="7" w:tplc="08090003" w:tentative="1">
      <w:start w:val="1"/>
      <w:numFmt w:val="bullet"/>
      <w:lvlText w:val="o"/>
      <w:lvlJc w:val="left"/>
      <w:pPr>
        <w:ind w:left="5419" w:hanging="360"/>
      </w:pPr>
      <w:rPr>
        <w:rFonts w:ascii="Courier New" w:hAnsi="Courier New" w:cs="Courier New" w:hint="default"/>
      </w:rPr>
    </w:lvl>
    <w:lvl w:ilvl="8" w:tplc="08090005" w:tentative="1">
      <w:start w:val="1"/>
      <w:numFmt w:val="bullet"/>
      <w:lvlText w:val=""/>
      <w:lvlJc w:val="left"/>
      <w:pPr>
        <w:ind w:left="6139" w:hanging="360"/>
      </w:pPr>
      <w:rPr>
        <w:rFonts w:ascii="Wingdings" w:hAnsi="Wingdings" w:hint="default"/>
      </w:rPr>
    </w:lvl>
  </w:abstractNum>
  <w:abstractNum w:abstractNumId="12" w15:restartNumberingAfterBreak="0">
    <w:nsid w:val="68263CB7"/>
    <w:multiLevelType w:val="multilevel"/>
    <w:tmpl w:val="D7880FD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4790444"/>
    <w:multiLevelType w:val="hybridMultilevel"/>
    <w:tmpl w:val="C7EC2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79234367">
    <w:abstractNumId w:val="3"/>
  </w:num>
  <w:num w:numId="2" w16cid:durableId="1414274170">
    <w:abstractNumId w:val="4"/>
  </w:num>
  <w:num w:numId="3" w16cid:durableId="287587479">
    <w:abstractNumId w:val="0"/>
  </w:num>
  <w:num w:numId="4" w16cid:durableId="1836067435">
    <w:abstractNumId w:val="13"/>
  </w:num>
  <w:num w:numId="5" w16cid:durableId="1689604057">
    <w:abstractNumId w:val="5"/>
  </w:num>
  <w:num w:numId="6" w16cid:durableId="614407135">
    <w:abstractNumId w:val="1"/>
  </w:num>
  <w:num w:numId="7" w16cid:durableId="1061098669">
    <w:abstractNumId w:val="8"/>
  </w:num>
  <w:num w:numId="8" w16cid:durableId="635069360">
    <w:abstractNumId w:val="11"/>
  </w:num>
  <w:num w:numId="9" w16cid:durableId="1635404609">
    <w:abstractNumId w:val="7"/>
  </w:num>
  <w:num w:numId="10" w16cid:durableId="1457675390">
    <w:abstractNumId w:val="10"/>
  </w:num>
  <w:num w:numId="11" w16cid:durableId="754590283">
    <w:abstractNumId w:val="2"/>
  </w:num>
  <w:num w:numId="12" w16cid:durableId="742528497">
    <w:abstractNumId w:val="9"/>
  </w:num>
  <w:num w:numId="13" w16cid:durableId="160312640">
    <w:abstractNumId w:val="12"/>
  </w:num>
  <w:num w:numId="14" w16cid:durableId="1480654953">
    <w:abstractNumId w:val="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62BC"/>
    <w:rsid w:val="000014E2"/>
    <w:rsid w:val="00001745"/>
    <w:rsid w:val="00001945"/>
    <w:rsid w:val="00002FF4"/>
    <w:rsid w:val="00003F79"/>
    <w:rsid w:val="00004E98"/>
    <w:rsid w:val="000059A9"/>
    <w:rsid w:val="00006D61"/>
    <w:rsid w:val="00010184"/>
    <w:rsid w:val="0001238B"/>
    <w:rsid w:val="00016483"/>
    <w:rsid w:val="00016B1D"/>
    <w:rsid w:val="00020238"/>
    <w:rsid w:val="0002084E"/>
    <w:rsid w:val="000220C9"/>
    <w:rsid w:val="00025283"/>
    <w:rsid w:val="000264DB"/>
    <w:rsid w:val="00027291"/>
    <w:rsid w:val="00027573"/>
    <w:rsid w:val="0002789A"/>
    <w:rsid w:val="00031703"/>
    <w:rsid w:val="000317DD"/>
    <w:rsid w:val="00031A42"/>
    <w:rsid w:val="00031F78"/>
    <w:rsid w:val="0003322C"/>
    <w:rsid w:val="0003442B"/>
    <w:rsid w:val="0003471D"/>
    <w:rsid w:val="00035107"/>
    <w:rsid w:val="00035FD7"/>
    <w:rsid w:val="0003619D"/>
    <w:rsid w:val="00036B3C"/>
    <w:rsid w:val="000378FB"/>
    <w:rsid w:val="00040622"/>
    <w:rsid w:val="00041BA3"/>
    <w:rsid w:val="00042A05"/>
    <w:rsid w:val="00044E6B"/>
    <w:rsid w:val="00046389"/>
    <w:rsid w:val="000468D8"/>
    <w:rsid w:val="00047EB6"/>
    <w:rsid w:val="00051424"/>
    <w:rsid w:val="00051A60"/>
    <w:rsid w:val="00051B08"/>
    <w:rsid w:val="00052012"/>
    <w:rsid w:val="0005250C"/>
    <w:rsid w:val="00052C4C"/>
    <w:rsid w:val="0005382A"/>
    <w:rsid w:val="00053E9F"/>
    <w:rsid w:val="00053FAA"/>
    <w:rsid w:val="0005417B"/>
    <w:rsid w:val="00055E87"/>
    <w:rsid w:val="000569C4"/>
    <w:rsid w:val="00056BE0"/>
    <w:rsid w:val="00056D69"/>
    <w:rsid w:val="00057E32"/>
    <w:rsid w:val="00060A5C"/>
    <w:rsid w:val="00061891"/>
    <w:rsid w:val="00062404"/>
    <w:rsid w:val="000655F9"/>
    <w:rsid w:val="00066E49"/>
    <w:rsid w:val="0006715D"/>
    <w:rsid w:val="000701EE"/>
    <w:rsid w:val="00070E01"/>
    <w:rsid w:val="00070FA6"/>
    <w:rsid w:val="00071C66"/>
    <w:rsid w:val="0007331D"/>
    <w:rsid w:val="000741FA"/>
    <w:rsid w:val="00075391"/>
    <w:rsid w:val="00075FCA"/>
    <w:rsid w:val="00076FC0"/>
    <w:rsid w:val="0008187C"/>
    <w:rsid w:val="00081B98"/>
    <w:rsid w:val="0008250D"/>
    <w:rsid w:val="00085059"/>
    <w:rsid w:val="00086191"/>
    <w:rsid w:val="000862AF"/>
    <w:rsid w:val="00086689"/>
    <w:rsid w:val="000866A6"/>
    <w:rsid w:val="00090271"/>
    <w:rsid w:val="00090F9B"/>
    <w:rsid w:val="00091547"/>
    <w:rsid w:val="000920B6"/>
    <w:rsid w:val="00092968"/>
    <w:rsid w:val="0009312B"/>
    <w:rsid w:val="00095401"/>
    <w:rsid w:val="000961ED"/>
    <w:rsid w:val="0009772C"/>
    <w:rsid w:val="000A03FC"/>
    <w:rsid w:val="000A20DB"/>
    <w:rsid w:val="000A2AF3"/>
    <w:rsid w:val="000A2EC6"/>
    <w:rsid w:val="000A320F"/>
    <w:rsid w:val="000A48E2"/>
    <w:rsid w:val="000A5013"/>
    <w:rsid w:val="000A5DA3"/>
    <w:rsid w:val="000B07C4"/>
    <w:rsid w:val="000B23BF"/>
    <w:rsid w:val="000B33F7"/>
    <w:rsid w:val="000B35AF"/>
    <w:rsid w:val="000B45D2"/>
    <w:rsid w:val="000B6075"/>
    <w:rsid w:val="000B6CC6"/>
    <w:rsid w:val="000B7C88"/>
    <w:rsid w:val="000C3F3C"/>
    <w:rsid w:val="000C435A"/>
    <w:rsid w:val="000C4697"/>
    <w:rsid w:val="000C78F6"/>
    <w:rsid w:val="000D0648"/>
    <w:rsid w:val="000D09BC"/>
    <w:rsid w:val="000D0C44"/>
    <w:rsid w:val="000D17CB"/>
    <w:rsid w:val="000D42C7"/>
    <w:rsid w:val="000D55DE"/>
    <w:rsid w:val="000D652B"/>
    <w:rsid w:val="000D6542"/>
    <w:rsid w:val="000D672B"/>
    <w:rsid w:val="000D7464"/>
    <w:rsid w:val="000D7F78"/>
    <w:rsid w:val="000E03BA"/>
    <w:rsid w:val="000E34C3"/>
    <w:rsid w:val="000E3895"/>
    <w:rsid w:val="000E547A"/>
    <w:rsid w:val="000E6752"/>
    <w:rsid w:val="000E6AFD"/>
    <w:rsid w:val="000E7899"/>
    <w:rsid w:val="000E7CB9"/>
    <w:rsid w:val="000F0C10"/>
    <w:rsid w:val="000F1DC5"/>
    <w:rsid w:val="000F40CB"/>
    <w:rsid w:val="000F41D1"/>
    <w:rsid w:val="000F5263"/>
    <w:rsid w:val="00105DBD"/>
    <w:rsid w:val="00106088"/>
    <w:rsid w:val="00110E23"/>
    <w:rsid w:val="001110DF"/>
    <w:rsid w:val="00112965"/>
    <w:rsid w:val="001142A7"/>
    <w:rsid w:val="00115F9D"/>
    <w:rsid w:val="001162FC"/>
    <w:rsid w:val="0012279F"/>
    <w:rsid w:val="00122E4F"/>
    <w:rsid w:val="0012307A"/>
    <w:rsid w:val="001231A8"/>
    <w:rsid w:val="0012370C"/>
    <w:rsid w:val="001240B9"/>
    <w:rsid w:val="00124993"/>
    <w:rsid w:val="001260C5"/>
    <w:rsid w:val="001279BD"/>
    <w:rsid w:val="00127F57"/>
    <w:rsid w:val="0013062D"/>
    <w:rsid w:val="00130A5A"/>
    <w:rsid w:val="00131F7C"/>
    <w:rsid w:val="00132682"/>
    <w:rsid w:val="00132CC4"/>
    <w:rsid w:val="001336AA"/>
    <w:rsid w:val="001353B7"/>
    <w:rsid w:val="001363E8"/>
    <w:rsid w:val="00137626"/>
    <w:rsid w:val="001416CB"/>
    <w:rsid w:val="001448A4"/>
    <w:rsid w:val="00145EDF"/>
    <w:rsid w:val="001467B3"/>
    <w:rsid w:val="0014685C"/>
    <w:rsid w:val="00146DD7"/>
    <w:rsid w:val="00151ECD"/>
    <w:rsid w:val="001522A1"/>
    <w:rsid w:val="00153901"/>
    <w:rsid w:val="00153A32"/>
    <w:rsid w:val="00153ECD"/>
    <w:rsid w:val="00154419"/>
    <w:rsid w:val="00154C09"/>
    <w:rsid w:val="0015575C"/>
    <w:rsid w:val="00155F1A"/>
    <w:rsid w:val="00161132"/>
    <w:rsid w:val="00161777"/>
    <w:rsid w:val="0016420F"/>
    <w:rsid w:val="0016682F"/>
    <w:rsid w:val="00170109"/>
    <w:rsid w:val="001712C7"/>
    <w:rsid w:val="00171CAF"/>
    <w:rsid w:val="00172013"/>
    <w:rsid w:val="0017245A"/>
    <w:rsid w:val="001728AC"/>
    <w:rsid w:val="00172AFD"/>
    <w:rsid w:val="00172FC2"/>
    <w:rsid w:val="00172FF1"/>
    <w:rsid w:val="0017425F"/>
    <w:rsid w:val="0017676B"/>
    <w:rsid w:val="001767AE"/>
    <w:rsid w:val="00176D5B"/>
    <w:rsid w:val="001776D7"/>
    <w:rsid w:val="001803F6"/>
    <w:rsid w:val="001808BD"/>
    <w:rsid w:val="00180B15"/>
    <w:rsid w:val="00183506"/>
    <w:rsid w:val="00186A4F"/>
    <w:rsid w:val="00186CD5"/>
    <w:rsid w:val="00186D1D"/>
    <w:rsid w:val="001874E4"/>
    <w:rsid w:val="001876FB"/>
    <w:rsid w:val="0018771A"/>
    <w:rsid w:val="001905B9"/>
    <w:rsid w:val="00191A6C"/>
    <w:rsid w:val="00191ED3"/>
    <w:rsid w:val="00192291"/>
    <w:rsid w:val="001938B5"/>
    <w:rsid w:val="0019453F"/>
    <w:rsid w:val="001960AA"/>
    <w:rsid w:val="00196E15"/>
    <w:rsid w:val="001970A7"/>
    <w:rsid w:val="001A0629"/>
    <w:rsid w:val="001A1D4E"/>
    <w:rsid w:val="001A2400"/>
    <w:rsid w:val="001A3040"/>
    <w:rsid w:val="001A3938"/>
    <w:rsid w:val="001A49B8"/>
    <w:rsid w:val="001A63C5"/>
    <w:rsid w:val="001A7848"/>
    <w:rsid w:val="001B2097"/>
    <w:rsid w:val="001B3282"/>
    <w:rsid w:val="001B4316"/>
    <w:rsid w:val="001B5501"/>
    <w:rsid w:val="001B5A04"/>
    <w:rsid w:val="001C02F8"/>
    <w:rsid w:val="001C0AF1"/>
    <w:rsid w:val="001C0BA6"/>
    <w:rsid w:val="001C0CB2"/>
    <w:rsid w:val="001C1013"/>
    <w:rsid w:val="001C11E5"/>
    <w:rsid w:val="001C2345"/>
    <w:rsid w:val="001C28B6"/>
    <w:rsid w:val="001C468A"/>
    <w:rsid w:val="001C4DAD"/>
    <w:rsid w:val="001C50F3"/>
    <w:rsid w:val="001C5748"/>
    <w:rsid w:val="001C6361"/>
    <w:rsid w:val="001C6937"/>
    <w:rsid w:val="001D0592"/>
    <w:rsid w:val="001D0A54"/>
    <w:rsid w:val="001D1620"/>
    <w:rsid w:val="001D2214"/>
    <w:rsid w:val="001D2F46"/>
    <w:rsid w:val="001D5786"/>
    <w:rsid w:val="001D68D7"/>
    <w:rsid w:val="001D7315"/>
    <w:rsid w:val="001D7388"/>
    <w:rsid w:val="001D7E95"/>
    <w:rsid w:val="001E22D5"/>
    <w:rsid w:val="001E2E46"/>
    <w:rsid w:val="001E3330"/>
    <w:rsid w:val="001E36EE"/>
    <w:rsid w:val="001E4D7E"/>
    <w:rsid w:val="001E6333"/>
    <w:rsid w:val="001E6B59"/>
    <w:rsid w:val="001E73F3"/>
    <w:rsid w:val="001E7A29"/>
    <w:rsid w:val="001F01EC"/>
    <w:rsid w:val="001F1C48"/>
    <w:rsid w:val="001F2976"/>
    <w:rsid w:val="001F2A37"/>
    <w:rsid w:val="001F2E86"/>
    <w:rsid w:val="001F65E1"/>
    <w:rsid w:val="001F65F7"/>
    <w:rsid w:val="001F7DCB"/>
    <w:rsid w:val="00201103"/>
    <w:rsid w:val="00201C1F"/>
    <w:rsid w:val="002067E3"/>
    <w:rsid w:val="00207137"/>
    <w:rsid w:val="0021579B"/>
    <w:rsid w:val="0022001F"/>
    <w:rsid w:val="0022030D"/>
    <w:rsid w:val="00220327"/>
    <w:rsid w:val="00220E50"/>
    <w:rsid w:val="00221EA8"/>
    <w:rsid w:val="0022326C"/>
    <w:rsid w:val="00223A1B"/>
    <w:rsid w:val="0022452D"/>
    <w:rsid w:val="00226900"/>
    <w:rsid w:val="00230C85"/>
    <w:rsid w:val="00232D36"/>
    <w:rsid w:val="00233248"/>
    <w:rsid w:val="002338EB"/>
    <w:rsid w:val="00234F8F"/>
    <w:rsid w:val="002371F6"/>
    <w:rsid w:val="002419F7"/>
    <w:rsid w:val="00241D0D"/>
    <w:rsid w:val="00244187"/>
    <w:rsid w:val="00244945"/>
    <w:rsid w:val="002455C1"/>
    <w:rsid w:val="002501E3"/>
    <w:rsid w:val="00250CA3"/>
    <w:rsid w:val="00251308"/>
    <w:rsid w:val="00253B16"/>
    <w:rsid w:val="0025405D"/>
    <w:rsid w:val="0025454F"/>
    <w:rsid w:val="00254AF1"/>
    <w:rsid w:val="0025668B"/>
    <w:rsid w:val="00256944"/>
    <w:rsid w:val="00257A39"/>
    <w:rsid w:val="00260884"/>
    <w:rsid w:val="002635E2"/>
    <w:rsid w:val="0026639D"/>
    <w:rsid w:val="0026652C"/>
    <w:rsid w:val="00266954"/>
    <w:rsid w:val="002677F8"/>
    <w:rsid w:val="0027620E"/>
    <w:rsid w:val="002762D9"/>
    <w:rsid w:val="0027684D"/>
    <w:rsid w:val="00280960"/>
    <w:rsid w:val="00280C39"/>
    <w:rsid w:val="002810C8"/>
    <w:rsid w:val="002811F3"/>
    <w:rsid w:val="0028296C"/>
    <w:rsid w:val="0028659A"/>
    <w:rsid w:val="00287098"/>
    <w:rsid w:val="0028776D"/>
    <w:rsid w:val="00287949"/>
    <w:rsid w:val="00287B6E"/>
    <w:rsid w:val="0029143B"/>
    <w:rsid w:val="00292D65"/>
    <w:rsid w:val="00295014"/>
    <w:rsid w:val="002A05A9"/>
    <w:rsid w:val="002A1CF1"/>
    <w:rsid w:val="002A3A1B"/>
    <w:rsid w:val="002A3E5D"/>
    <w:rsid w:val="002A62CF"/>
    <w:rsid w:val="002A7DAB"/>
    <w:rsid w:val="002B0FAF"/>
    <w:rsid w:val="002B170C"/>
    <w:rsid w:val="002B1786"/>
    <w:rsid w:val="002B4814"/>
    <w:rsid w:val="002B69F7"/>
    <w:rsid w:val="002B7A98"/>
    <w:rsid w:val="002C035D"/>
    <w:rsid w:val="002C172E"/>
    <w:rsid w:val="002C35ED"/>
    <w:rsid w:val="002C3B63"/>
    <w:rsid w:val="002C3CE8"/>
    <w:rsid w:val="002C4118"/>
    <w:rsid w:val="002C6476"/>
    <w:rsid w:val="002C7193"/>
    <w:rsid w:val="002C7A05"/>
    <w:rsid w:val="002C7A3A"/>
    <w:rsid w:val="002D1843"/>
    <w:rsid w:val="002D4151"/>
    <w:rsid w:val="002D49E7"/>
    <w:rsid w:val="002D4AA4"/>
    <w:rsid w:val="002D5ABE"/>
    <w:rsid w:val="002D5C88"/>
    <w:rsid w:val="002D63BC"/>
    <w:rsid w:val="002D68CF"/>
    <w:rsid w:val="002D6A87"/>
    <w:rsid w:val="002D7600"/>
    <w:rsid w:val="002D785F"/>
    <w:rsid w:val="002E09C8"/>
    <w:rsid w:val="002E1900"/>
    <w:rsid w:val="002E45DD"/>
    <w:rsid w:val="002E653A"/>
    <w:rsid w:val="002F1678"/>
    <w:rsid w:val="002F506E"/>
    <w:rsid w:val="002F5291"/>
    <w:rsid w:val="002F5336"/>
    <w:rsid w:val="002F584F"/>
    <w:rsid w:val="002F66FE"/>
    <w:rsid w:val="002F776C"/>
    <w:rsid w:val="002F78FF"/>
    <w:rsid w:val="0030021A"/>
    <w:rsid w:val="0030070E"/>
    <w:rsid w:val="003009B5"/>
    <w:rsid w:val="003027C6"/>
    <w:rsid w:val="00304369"/>
    <w:rsid w:val="003055C9"/>
    <w:rsid w:val="0030708B"/>
    <w:rsid w:val="0031322E"/>
    <w:rsid w:val="00313E0A"/>
    <w:rsid w:val="003140A7"/>
    <w:rsid w:val="0031455B"/>
    <w:rsid w:val="003173EE"/>
    <w:rsid w:val="00317BCE"/>
    <w:rsid w:val="0032050E"/>
    <w:rsid w:val="0032095F"/>
    <w:rsid w:val="00321882"/>
    <w:rsid w:val="00321EBA"/>
    <w:rsid w:val="0032326F"/>
    <w:rsid w:val="0032508C"/>
    <w:rsid w:val="00325187"/>
    <w:rsid w:val="003265E2"/>
    <w:rsid w:val="00326A38"/>
    <w:rsid w:val="00326E7A"/>
    <w:rsid w:val="003274CF"/>
    <w:rsid w:val="003332AB"/>
    <w:rsid w:val="00334006"/>
    <w:rsid w:val="00334B79"/>
    <w:rsid w:val="003363BE"/>
    <w:rsid w:val="00336CEC"/>
    <w:rsid w:val="0033787B"/>
    <w:rsid w:val="00337AC9"/>
    <w:rsid w:val="0034076F"/>
    <w:rsid w:val="00340A0D"/>
    <w:rsid w:val="00340E97"/>
    <w:rsid w:val="003415E4"/>
    <w:rsid w:val="00341658"/>
    <w:rsid w:val="003419BA"/>
    <w:rsid w:val="00341A36"/>
    <w:rsid w:val="00341A7D"/>
    <w:rsid w:val="003420DD"/>
    <w:rsid w:val="003430F3"/>
    <w:rsid w:val="003431C9"/>
    <w:rsid w:val="003438F3"/>
    <w:rsid w:val="00344C27"/>
    <w:rsid w:val="00344EA6"/>
    <w:rsid w:val="0034579A"/>
    <w:rsid w:val="00346086"/>
    <w:rsid w:val="00346E9D"/>
    <w:rsid w:val="003476B8"/>
    <w:rsid w:val="00350201"/>
    <w:rsid w:val="00351C72"/>
    <w:rsid w:val="003526DA"/>
    <w:rsid w:val="00352E8E"/>
    <w:rsid w:val="003541E6"/>
    <w:rsid w:val="00354AAA"/>
    <w:rsid w:val="0035571C"/>
    <w:rsid w:val="00356AD6"/>
    <w:rsid w:val="003570D3"/>
    <w:rsid w:val="00360747"/>
    <w:rsid w:val="00360A4A"/>
    <w:rsid w:val="003613C9"/>
    <w:rsid w:val="0036361D"/>
    <w:rsid w:val="00364162"/>
    <w:rsid w:val="00364E0D"/>
    <w:rsid w:val="00365B7B"/>
    <w:rsid w:val="003667A1"/>
    <w:rsid w:val="00370DA2"/>
    <w:rsid w:val="003721DC"/>
    <w:rsid w:val="00373E34"/>
    <w:rsid w:val="003746F8"/>
    <w:rsid w:val="0037474F"/>
    <w:rsid w:val="00374D1C"/>
    <w:rsid w:val="00374DE5"/>
    <w:rsid w:val="00375991"/>
    <w:rsid w:val="00377975"/>
    <w:rsid w:val="00381A6C"/>
    <w:rsid w:val="003820B4"/>
    <w:rsid w:val="00382BA8"/>
    <w:rsid w:val="00383F4F"/>
    <w:rsid w:val="0038421F"/>
    <w:rsid w:val="00385AF4"/>
    <w:rsid w:val="00386053"/>
    <w:rsid w:val="00387BF3"/>
    <w:rsid w:val="003912EA"/>
    <w:rsid w:val="00391B70"/>
    <w:rsid w:val="00391C79"/>
    <w:rsid w:val="00392B6E"/>
    <w:rsid w:val="003931D9"/>
    <w:rsid w:val="003931FB"/>
    <w:rsid w:val="00393DF9"/>
    <w:rsid w:val="003947BB"/>
    <w:rsid w:val="00396577"/>
    <w:rsid w:val="003975D1"/>
    <w:rsid w:val="003A0970"/>
    <w:rsid w:val="003A3319"/>
    <w:rsid w:val="003A3615"/>
    <w:rsid w:val="003A54E5"/>
    <w:rsid w:val="003A576E"/>
    <w:rsid w:val="003A5B67"/>
    <w:rsid w:val="003B009F"/>
    <w:rsid w:val="003B088A"/>
    <w:rsid w:val="003B0F78"/>
    <w:rsid w:val="003B13B4"/>
    <w:rsid w:val="003B2AEC"/>
    <w:rsid w:val="003B6362"/>
    <w:rsid w:val="003C0678"/>
    <w:rsid w:val="003C0D30"/>
    <w:rsid w:val="003C3660"/>
    <w:rsid w:val="003C65A3"/>
    <w:rsid w:val="003C73E7"/>
    <w:rsid w:val="003C7753"/>
    <w:rsid w:val="003C78D4"/>
    <w:rsid w:val="003D2E44"/>
    <w:rsid w:val="003D31F5"/>
    <w:rsid w:val="003D4AC5"/>
    <w:rsid w:val="003D4EFA"/>
    <w:rsid w:val="003D62EF"/>
    <w:rsid w:val="003D7DE2"/>
    <w:rsid w:val="003E1327"/>
    <w:rsid w:val="003E1480"/>
    <w:rsid w:val="003E29E2"/>
    <w:rsid w:val="003E35C4"/>
    <w:rsid w:val="003E4C84"/>
    <w:rsid w:val="003E5EBD"/>
    <w:rsid w:val="003E63DD"/>
    <w:rsid w:val="003F085F"/>
    <w:rsid w:val="003F090E"/>
    <w:rsid w:val="003F0C17"/>
    <w:rsid w:val="003F116C"/>
    <w:rsid w:val="003F11B7"/>
    <w:rsid w:val="003F1D97"/>
    <w:rsid w:val="003F233F"/>
    <w:rsid w:val="003F2DB2"/>
    <w:rsid w:val="003F3370"/>
    <w:rsid w:val="003F3B4D"/>
    <w:rsid w:val="003F4AE8"/>
    <w:rsid w:val="003F5608"/>
    <w:rsid w:val="00402FA4"/>
    <w:rsid w:val="00403E77"/>
    <w:rsid w:val="00404615"/>
    <w:rsid w:val="0040474A"/>
    <w:rsid w:val="00406C14"/>
    <w:rsid w:val="00406FD7"/>
    <w:rsid w:val="00410C6A"/>
    <w:rsid w:val="00413ACD"/>
    <w:rsid w:val="00415B9C"/>
    <w:rsid w:val="00415DC5"/>
    <w:rsid w:val="00417CCE"/>
    <w:rsid w:val="00420365"/>
    <w:rsid w:val="00420C20"/>
    <w:rsid w:val="0042260B"/>
    <w:rsid w:val="00424F1C"/>
    <w:rsid w:val="00425727"/>
    <w:rsid w:val="00425DC5"/>
    <w:rsid w:val="0043134B"/>
    <w:rsid w:val="00433354"/>
    <w:rsid w:val="00433E14"/>
    <w:rsid w:val="004351D5"/>
    <w:rsid w:val="00436FCA"/>
    <w:rsid w:val="00443A2A"/>
    <w:rsid w:val="00445CC2"/>
    <w:rsid w:val="00445FCF"/>
    <w:rsid w:val="00446499"/>
    <w:rsid w:val="0045005A"/>
    <w:rsid w:val="0045023A"/>
    <w:rsid w:val="0045023B"/>
    <w:rsid w:val="004534BA"/>
    <w:rsid w:val="00454A69"/>
    <w:rsid w:val="00454C88"/>
    <w:rsid w:val="00454DCA"/>
    <w:rsid w:val="00455B67"/>
    <w:rsid w:val="004573A2"/>
    <w:rsid w:val="00460D0B"/>
    <w:rsid w:val="0046125A"/>
    <w:rsid w:val="004618CF"/>
    <w:rsid w:val="004622A7"/>
    <w:rsid w:val="0046275C"/>
    <w:rsid w:val="004632FE"/>
    <w:rsid w:val="00465585"/>
    <w:rsid w:val="00470D82"/>
    <w:rsid w:val="00471DD9"/>
    <w:rsid w:val="00472B52"/>
    <w:rsid w:val="00472CBB"/>
    <w:rsid w:val="00474B13"/>
    <w:rsid w:val="00475402"/>
    <w:rsid w:val="00476526"/>
    <w:rsid w:val="0047683D"/>
    <w:rsid w:val="00476937"/>
    <w:rsid w:val="00481799"/>
    <w:rsid w:val="00481CA9"/>
    <w:rsid w:val="004822EB"/>
    <w:rsid w:val="00483CA9"/>
    <w:rsid w:val="00485218"/>
    <w:rsid w:val="004929F5"/>
    <w:rsid w:val="00493395"/>
    <w:rsid w:val="00496901"/>
    <w:rsid w:val="004A03A4"/>
    <w:rsid w:val="004A08E2"/>
    <w:rsid w:val="004A0EF8"/>
    <w:rsid w:val="004A1EFE"/>
    <w:rsid w:val="004A1F33"/>
    <w:rsid w:val="004A221C"/>
    <w:rsid w:val="004A2A7D"/>
    <w:rsid w:val="004A32FE"/>
    <w:rsid w:val="004A5225"/>
    <w:rsid w:val="004A5876"/>
    <w:rsid w:val="004A5E55"/>
    <w:rsid w:val="004A7EFD"/>
    <w:rsid w:val="004B0C31"/>
    <w:rsid w:val="004B22E1"/>
    <w:rsid w:val="004B3116"/>
    <w:rsid w:val="004B32DA"/>
    <w:rsid w:val="004B38CE"/>
    <w:rsid w:val="004B40A9"/>
    <w:rsid w:val="004B4773"/>
    <w:rsid w:val="004C0123"/>
    <w:rsid w:val="004C0D72"/>
    <w:rsid w:val="004C1D2C"/>
    <w:rsid w:val="004C1F06"/>
    <w:rsid w:val="004C2190"/>
    <w:rsid w:val="004C2908"/>
    <w:rsid w:val="004C2BD8"/>
    <w:rsid w:val="004C44B7"/>
    <w:rsid w:val="004C47EE"/>
    <w:rsid w:val="004C4969"/>
    <w:rsid w:val="004C514E"/>
    <w:rsid w:val="004C5DAB"/>
    <w:rsid w:val="004C6BF5"/>
    <w:rsid w:val="004C6C01"/>
    <w:rsid w:val="004D04C4"/>
    <w:rsid w:val="004D157E"/>
    <w:rsid w:val="004D17A4"/>
    <w:rsid w:val="004D3791"/>
    <w:rsid w:val="004D51BE"/>
    <w:rsid w:val="004D6822"/>
    <w:rsid w:val="004D6D2C"/>
    <w:rsid w:val="004D6EA9"/>
    <w:rsid w:val="004D705C"/>
    <w:rsid w:val="004D7160"/>
    <w:rsid w:val="004D7925"/>
    <w:rsid w:val="004D7B3D"/>
    <w:rsid w:val="004D7E9D"/>
    <w:rsid w:val="004E0959"/>
    <w:rsid w:val="004E2693"/>
    <w:rsid w:val="004E3329"/>
    <w:rsid w:val="004E65DC"/>
    <w:rsid w:val="004E733D"/>
    <w:rsid w:val="004F0249"/>
    <w:rsid w:val="004F0323"/>
    <w:rsid w:val="004F0C68"/>
    <w:rsid w:val="004F0CC4"/>
    <w:rsid w:val="004F2C3B"/>
    <w:rsid w:val="004F3B97"/>
    <w:rsid w:val="004F4CE5"/>
    <w:rsid w:val="004F796B"/>
    <w:rsid w:val="004F7EF9"/>
    <w:rsid w:val="0050107F"/>
    <w:rsid w:val="005021A8"/>
    <w:rsid w:val="00502C0F"/>
    <w:rsid w:val="005033F7"/>
    <w:rsid w:val="00504CEC"/>
    <w:rsid w:val="005077D2"/>
    <w:rsid w:val="0051130A"/>
    <w:rsid w:val="00512185"/>
    <w:rsid w:val="00512768"/>
    <w:rsid w:val="00513864"/>
    <w:rsid w:val="00514070"/>
    <w:rsid w:val="005147BF"/>
    <w:rsid w:val="00514D9A"/>
    <w:rsid w:val="00515C73"/>
    <w:rsid w:val="00516113"/>
    <w:rsid w:val="005176F0"/>
    <w:rsid w:val="00517DE4"/>
    <w:rsid w:val="005201BA"/>
    <w:rsid w:val="005202EC"/>
    <w:rsid w:val="00521430"/>
    <w:rsid w:val="00521CD9"/>
    <w:rsid w:val="0052483C"/>
    <w:rsid w:val="00526AB4"/>
    <w:rsid w:val="00526FCD"/>
    <w:rsid w:val="00527227"/>
    <w:rsid w:val="00527338"/>
    <w:rsid w:val="00527CE2"/>
    <w:rsid w:val="005300BF"/>
    <w:rsid w:val="0053128C"/>
    <w:rsid w:val="00531E82"/>
    <w:rsid w:val="00532311"/>
    <w:rsid w:val="0053233E"/>
    <w:rsid w:val="00533C54"/>
    <w:rsid w:val="00535679"/>
    <w:rsid w:val="00535AE0"/>
    <w:rsid w:val="0053609D"/>
    <w:rsid w:val="00536DF9"/>
    <w:rsid w:val="005377C3"/>
    <w:rsid w:val="00537D62"/>
    <w:rsid w:val="0054023B"/>
    <w:rsid w:val="00540CCB"/>
    <w:rsid w:val="0054544F"/>
    <w:rsid w:val="00545571"/>
    <w:rsid w:val="005460D4"/>
    <w:rsid w:val="00546322"/>
    <w:rsid w:val="00547C89"/>
    <w:rsid w:val="00547FD0"/>
    <w:rsid w:val="00553F54"/>
    <w:rsid w:val="00557CC1"/>
    <w:rsid w:val="00557D10"/>
    <w:rsid w:val="00557E35"/>
    <w:rsid w:val="005622DA"/>
    <w:rsid w:val="00563117"/>
    <w:rsid w:val="005655BD"/>
    <w:rsid w:val="005659DE"/>
    <w:rsid w:val="005674D7"/>
    <w:rsid w:val="0057056E"/>
    <w:rsid w:val="00570DC0"/>
    <w:rsid w:val="00570E9B"/>
    <w:rsid w:val="00571603"/>
    <w:rsid w:val="0057201D"/>
    <w:rsid w:val="00574B53"/>
    <w:rsid w:val="00575205"/>
    <w:rsid w:val="00576787"/>
    <w:rsid w:val="0057681E"/>
    <w:rsid w:val="00577751"/>
    <w:rsid w:val="00583076"/>
    <w:rsid w:val="005856DD"/>
    <w:rsid w:val="00585E96"/>
    <w:rsid w:val="0058664D"/>
    <w:rsid w:val="00586B24"/>
    <w:rsid w:val="00586BCC"/>
    <w:rsid w:val="00586CEB"/>
    <w:rsid w:val="00586ED5"/>
    <w:rsid w:val="005905FA"/>
    <w:rsid w:val="00590ABB"/>
    <w:rsid w:val="00590EE1"/>
    <w:rsid w:val="00591037"/>
    <w:rsid w:val="0059349A"/>
    <w:rsid w:val="00593508"/>
    <w:rsid w:val="00594106"/>
    <w:rsid w:val="00594998"/>
    <w:rsid w:val="00595F9D"/>
    <w:rsid w:val="005978B2"/>
    <w:rsid w:val="005A0648"/>
    <w:rsid w:val="005A0ECB"/>
    <w:rsid w:val="005A378F"/>
    <w:rsid w:val="005A474D"/>
    <w:rsid w:val="005A4D26"/>
    <w:rsid w:val="005A5A52"/>
    <w:rsid w:val="005A64F9"/>
    <w:rsid w:val="005B088D"/>
    <w:rsid w:val="005B0B9D"/>
    <w:rsid w:val="005B53F4"/>
    <w:rsid w:val="005B6C26"/>
    <w:rsid w:val="005B7395"/>
    <w:rsid w:val="005C3857"/>
    <w:rsid w:val="005C4657"/>
    <w:rsid w:val="005C5866"/>
    <w:rsid w:val="005C748B"/>
    <w:rsid w:val="005D066F"/>
    <w:rsid w:val="005D08F2"/>
    <w:rsid w:val="005D13BB"/>
    <w:rsid w:val="005D313A"/>
    <w:rsid w:val="005D5AC0"/>
    <w:rsid w:val="005D5E52"/>
    <w:rsid w:val="005D6E3A"/>
    <w:rsid w:val="005D75A5"/>
    <w:rsid w:val="005D7CFF"/>
    <w:rsid w:val="005E018E"/>
    <w:rsid w:val="005E0D49"/>
    <w:rsid w:val="005E1146"/>
    <w:rsid w:val="005E16E4"/>
    <w:rsid w:val="005E26EC"/>
    <w:rsid w:val="005E3069"/>
    <w:rsid w:val="005E3104"/>
    <w:rsid w:val="005E397E"/>
    <w:rsid w:val="005E3A0E"/>
    <w:rsid w:val="005E55CE"/>
    <w:rsid w:val="005E5AEF"/>
    <w:rsid w:val="005E65ED"/>
    <w:rsid w:val="005E6B88"/>
    <w:rsid w:val="005E7CBE"/>
    <w:rsid w:val="005F13A6"/>
    <w:rsid w:val="005F1CF0"/>
    <w:rsid w:val="005F6E29"/>
    <w:rsid w:val="005F7941"/>
    <w:rsid w:val="00600857"/>
    <w:rsid w:val="00600B99"/>
    <w:rsid w:val="00601181"/>
    <w:rsid w:val="00601E03"/>
    <w:rsid w:val="00604A62"/>
    <w:rsid w:val="00606459"/>
    <w:rsid w:val="00606BDF"/>
    <w:rsid w:val="0061082E"/>
    <w:rsid w:val="00610B6F"/>
    <w:rsid w:val="00611E06"/>
    <w:rsid w:val="0061448F"/>
    <w:rsid w:val="006159A9"/>
    <w:rsid w:val="00615F6C"/>
    <w:rsid w:val="0061697D"/>
    <w:rsid w:val="006172EA"/>
    <w:rsid w:val="006179BB"/>
    <w:rsid w:val="00617A4C"/>
    <w:rsid w:val="00617EE3"/>
    <w:rsid w:val="006206A3"/>
    <w:rsid w:val="006213A3"/>
    <w:rsid w:val="00623238"/>
    <w:rsid w:val="00623BF0"/>
    <w:rsid w:val="0062422C"/>
    <w:rsid w:val="00624C9B"/>
    <w:rsid w:val="00626D55"/>
    <w:rsid w:val="00630F2C"/>
    <w:rsid w:val="0063188A"/>
    <w:rsid w:val="00632416"/>
    <w:rsid w:val="006329A2"/>
    <w:rsid w:val="006331E7"/>
    <w:rsid w:val="00633AE6"/>
    <w:rsid w:val="00634D6D"/>
    <w:rsid w:val="0063592A"/>
    <w:rsid w:val="00635F1B"/>
    <w:rsid w:val="006360E8"/>
    <w:rsid w:val="00637B28"/>
    <w:rsid w:val="006416D5"/>
    <w:rsid w:val="00641CF7"/>
    <w:rsid w:val="006433C9"/>
    <w:rsid w:val="00646F79"/>
    <w:rsid w:val="00647168"/>
    <w:rsid w:val="00650717"/>
    <w:rsid w:val="0065158D"/>
    <w:rsid w:val="00651FB3"/>
    <w:rsid w:val="00652F69"/>
    <w:rsid w:val="00654114"/>
    <w:rsid w:val="00654228"/>
    <w:rsid w:val="0065524C"/>
    <w:rsid w:val="00655A05"/>
    <w:rsid w:val="006569A2"/>
    <w:rsid w:val="00656EB9"/>
    <w:rsid w:val="00657A86"/>
    <w:rsid w:val="0066004B"/>
    <w:rsid w:val="00661CC5"/>
    <w:rsid w:val="00661F8F"/>
    <w:rsid w:val="006624CA"/>
    <w:rsid w:val="00664CD4"/>
    <w:rsid w:val="00664F95"/>
    <w:rsid w:val="00665C65"/>
    <w:rsid w:val="00666108"/>
    <w:rsid w:val="00666D88"/>
    <w:rsid w:val="00667411"/>
    <w:rsid w:val="00667C93"/>
    <w:rsid w:val="00672EA9"/>
    <w:rsid w:val="006735A9"/>
    <w:rsid w:val="006749ED"/>
    <w:rsid w:val="00675812"/>
    <w:rsid w:val="00676D1B"/>
    <w:rsid w:val="00677DD4"/>
    <w:rsid w:val="006809F6"/>
    <w:rsid w:val="00680C89"/>
    <w:rsid w:val="00682B37"/>
    <w:rsid w:val="00683D03"/>
    <w:rsid w:val="00684340"/>
    <w:rsid w:val="00685187"/>
    <w:rsid w:val="006868C2"/>
    <w:rsid w:val="0068702C"/>
    <w:rsid w:val="00687157"/>
    <w:rsid w:val="00694045"/>
    <w:rsid w:val="006949BD"/>
    <w:rsid w:val="00696671"/>
    <w:rsid w:val="00697C76"/>
    <w:rsid w:val="006A0329"/>
    <w:rsid w:val="006A0B6D"/>
    <w:rsid w:val="006A303F"/>
    <w:rsid w:val="006A644E"/>
    <w:rsid w:val="006A71B0"/>
    <w:rsid w:val="006B38D2"/>
    <w:rsid w:val="006B5764"/>
    <w:rsid w:val="006B70AD"/>
    <w:rsid w:val="006B7A2D"/>
    <w:rsid w:val="006C2CF5"/>
    <w:rsid w:val="006C345B"/>
    <w:rsid w:val="006C4A5E"/>
    <w:rsid w:val="006C61CB"/>
    <w:rsid w:val="006C6590"/>
    <w:rsid w:val="006C737F"/>
    <w:rsid w:val="006C7398"/>
    <w:rsid w:val="006C77E3"/>
    <w:rsid w:val="006D074D"/>
    <w:rsid w:val="006D081A"/>
    <w:rsid w:val="006D0A7F"/>
    <w:rsid w:val="006D1907"/>
    <w:rsid w:val="006D2B42"/>
    <w:rsid w:val="006D2F6A"/>
    <w:rsid w:val="006D3D9A"/>
    <w:rsid w:val="006D4525"/>
    <w:rsid w:val="006D5555"/>
    <w:rsid w:val="006D587E"/>
    <w:rsid w:val="006D6925"/>
    <w:rsid w:val="006D71B8"/>
    <w:rsid w:val="006D7F53"/>
    <w:rsid w:val="006E23AD"/>
    <w:rsid w:val="006E2D02"/>
    <w:rsid w:val="006E2ECB"/>
    <w:rsid w:val="006E309B"/>
    <w:rsid w:val="006E34CB"/>
    <w:rsid w:val="006E4419"/>
    <w:rsid w:val="006E46AC"/>
    <w:rsid w:val="006E7C23"/>
    <w:rsid w:val="006E7CE6"/>
    <w:rsid w:val="006F0A71"/>
    <w:rsid w:val="006F1303"/>
    <w:rsid w:val="006F15C5"/>
    <w:rsid w:val="006F4C01"/>
    <w:rsid w:val="006F7270"/>
    <w:rsid w:val="006F7F43"/>
    <w:rsid w:val="00703947"/>
    <w:rsid w:val="00705DF7"/>
    <w:rsid w:val="00706443"/>
    <w:rsid w:val="00706764"/>
    <w:rsid w:val="00710056"/>
    <w:rsid w:val="00710326"/>
    <w:rsid w:val="00710CFC"/>
    <w:rsid w:val="00712200"/>
    <w:rsid w:val="00712247"/>
    <w:rsid w:val="00712D6E"/>
    <w:rsid w:val="00712DC9"/>
    <w:rsid w:val="007140CD"/>
    <w:rsid w:val="00714423"/>
    <w:rsid w:val="00714E29"/>
    <w:rsid w:val="00715B53"/>
    <w:rsid w:val="007164A9"/>
    <w:rsid w:val="00716CB2"/>
    <w:rsid w:val="00716CF2"/>
    <w:rsid w:val="00720356"/>
    <w:rsid w:val="0072058D"/>
    <w:rsid w:val="007213B6"/>
    <w:rsid w:val="0072245C"/>
    <w:rsid w:val="00723EDB"/>
    <w:rsid w:val="00724D71"/>
    <w:rsid w:val="0072620A"/>
    <w:rsid w:val="00726B35"/>
    <w:rsid w:val="007270D3"/>
    <w:rsid w:val="00731614"/>
    <w:rsid w:val="0073168A"/>
    <w:rsid w:val="00731B53"/>
    <w:rsid w:val="00732EE7"/>
    <w:rsid w:val="0073379B"/>
    <w:rsid w:val="0073413F"/>
    <w:rsid w:val="00734673"/>
    <w:rsid w:val="007368AD"/>
    <w:rsid w:val="00736AD6"/>
    <w:rsid w:val="007379DF"/>
    <w:rsid w:val="00737DBE"/>
    <w:rsid w:val="007432D4"/>
    <w:rsid w:val="00743E73"/>
    <w:rsid w:val="00744CF1"/>
    <w:rsid w:val="007458E1"/>
    <w:rsid w:val="0074627B"/>
    <w:rsid w:val="00746B9D"/>
    <w:rsid w:val="00750158"/>
    <w:rsid w:val="00752D42"/>
    <w:rsid w:val="00754FC1"/>
    <w:rsid w:val="0075590C"/>
    <w:rsid w:val="00756E02"/>
    <w:rsid w:val="00757CA6"/>
    <w:rsid w:val="00760EA2"/>
    <w:rsid w:val="0076117C"/>
    <w:rsid w:val="00762E36"/>
    <w:rsid w:val="00762F70"/>
    <w:rsid w:val="00764355"/>
    <w:rsid w:val="007644D5"/>
    <w:rsid w:val="00764D74"/>
    <w:rsid w:val="00765A48"/>
    <w:rsid w:val="007663C8"/>
    <w:rsid w:val="00766551"/>
    <w:rsid w:val="00766E15"/>
    <w:rsid w:val="007673FA"/>
    <w:rsid w:val="00770A54"/>
    <w:rsid w:val="00770CF8"/>
    <w:rsid w:val="00773201"/>
    <w:rsid w:val="00773C52"/>
    <w:rsid w:val="00773CE4"/>
    <w:rsid w:val="00774F0F"/>
    <w:rsid w:val="007756CC"/>
    <w:rsid w:val="00776316"/>
    <w:rsid w:val="007763DF"/>
    <w:rsid w:val="00776FB1"/>
    <w:rsid w:val="007771A0"/>
    <w:rsid w:val="00777B43"/>
    <w:rsid w:val="0078040C"/>
    <w:rsid w:val="00781B5F"/>
    <w:rsid w:val="00781E81"/>
    <w:rsid w:val="00784F5B"/>
    <w:rsid w:val="007853A1"/>
    <w:rsid w:val="00786FC2"/>
    <w:rsid w:val="0078704C"/>
    <w:rsid w:val="007874C1"/>
    <w:rsid w:val="00790901"/>
    <w:rsid w:val="00790919"/>
    <w:rsid w:val="00790A5F"/>
    <w:rsid w:val="00791B2A"/>
    <w:rsid w:val="00792A94"/>
    <w:rsid w:val="007A2836"/>
    <w:rsid w:val="007A478B"/>
    <w:rsid w:val="007A4872"/>
    <w:rsid w:val="007B1146"/>
    <w:rsid w:val="007B2506"/>
    <w:rsid w:val="007B3433"/>
    <w:rsid w:val="007C17CB"/>
    <w:rsid w:val="007C2396"/>
    <w:rsid w:val="007C2FFC"/>
    <w:rsid w:val="007C4B4E"/>
    <w:rsid w:val="007C5618"/>
    <w:rsid w:val="007C6E4A"/>
    <w:rsid w:val="007C7940"/>
    <w:rsid w:val="007D03B5"/>
    <w:rsid w:val="007D1B3F"/>
    <w:rsid w:val="007D2967"/>
    <w:rsid w:val="007D2999"/>
    <w:rsid w:val="007D6F01"/>
    <w:rsid w:val="007D7B22"/>
    <w:rsid w:val="007D7E00"/>
    <w:rsid w:val="007E305A"/>
    <w:rsid w:val="007E5854"/>
    <w:rsid w:val="007E61A2"/>
    <w:rsid w:val="007E6E8B"/>
    <w:rsid w:val="007F0BF0"/>
    <w:rsid w:val="007F3E46"/>
    <w:rsid w:val="007F5900"/>
    <w:rsid w:val="007F598A"/>
    <w:rsid w:val="007F6BC7"/>
    <w:rsid w:val="007F6D0B"/>
    <w:rsid w:val="00800DF0"/>
    <w:rsid w:val="008016BE"/>
    <w:rsid w:val="00801886"/>
    <w:rsid w:val="00801BA7"/>
    <w:rsid w:val="008024E1"/>
    <w:rsid w:val="008025FA"/>
    <w:rsid w:val="008026EA"/>
    <w:rsid w:val="00802DBD"/>
    <w:rsid w:val="00803966"/>
    <w:rsid w:val="0080412C"/>
    <w:rsid w:val="0080469C"/>
    <w:rsid w:val="00806025"/>
    <w:rsid w:val="00806AF0"/>
    <w:rsid w:val="00811096"/>
    <w:rsid w:val="00812C2D"/>
    <w:rsid w:val="00814810"/>
    <w:rsid w:val="00814C26"/>
    <w:rsid w:val="008213B4"/>
    <w:rsid w:val="008214E6"/>
    <w:rsid w:val="00821BFF"/>
    <w:rsid w:val="00821E8F"/>
    <w:rsid w:val="0082337C"/>
    <w:rsid w:val="00826547"/>
    <w:rsid w:val="008272D9"/>
    <w:rsid w:val="00827C10"/>
    <w:rsid w:val="00830573"/>
    <w:rsid w:val="00830AD6"/>
    <w:rsid w:val="00832856"/>
    <w:rsid w:val="00833DCB"/>
    <w:rsid w:val="00833EA1"/>
    <w:rsid w:val="008368D3"/>
    <w:rsid w:val="00837322"/>
    <w:rsid w:val="00841795"/>
    <w:rsid w:val="008417E6"/>
    <w:rsid w:val="00842D31"/>
    <w:rsid w:val="008438A6"/>
    <w:rsid w:val="00843E83"/>
    <w:rsid w:val="008441EF"/>
    <w:rsid w:val="00844F3A"/>
    <w:rsid w:val="00846817"/>
    <w:rsid w:val="0084791A"/>
    <w:rsid w:val="00847E68"/>
    <w:rsid w:val="0085085D"/>
    <w:rsid w:val="00851092"/>
    <w:rsid w:val="00851AE6"/>
    <w:rsid w:val="00852550"/>
    <w:rsid w:val="008532CB"/>
    <w:rsid w:val="0085358E"/>
    <w:rsid w:val="00854B6A"/>
    <w:rsid w:val="0085755E"/>
    <w:rsid w:val="00862945"/>
    <w:rsid w:val="00862C1D"/>
    <w:rsid w:val="00864171"/>
    <w:rsid w:val="0086473F"/>
    <w:rsid w:val="00865937"/>
    <w:rsid w:val="00866789"/>
    <w:rsid w:val="00866889"/>
    <w:rsid w:val="00867140"/>
    <w:rsid w:val="00867940"/>
    <w:rsid w:val="00871023"/>
    <w:rsid w:val="008710B5"/>
    <w:rsid w:val="00871B73"/>
    <w:rsid w:val="00872004"/>
    <w:rsid w:val="00873B7E"/>
    <w:rsid w:val="00874775"/>
    <w:rsid w:val="00874DA8"/>
    <w:rsid w:val="008750A3"/>
    <w:rsid w:val="00875444"/>
    <w:rsid w:val="0087555E"/>
    <w:rsid w:val="0087589D"/>
    <w:rsid w:val="00876E8F"/>
    <w:rsid w:val="00877A96"/>
    <w:rsid w:val="008801BF"/>
    <w:rsid w:val="0088099F"/>
    <w:rsid w:val="00880C46"/>
    <w:rsid w:val="00880C5A"/>
    <w:rsid w:val="0088153E"/>
    <w:rsid w:val="00882375"/>
    <w:rsid w:val="00886173"/>
    <w:rsid w:val="0088737C"/>
    <w:rsid w:val="00887530"/>
    <w:rsid w:val="0089091A"/>
    <w:rsid w:val="00890A47"/>
    <w:rsid w:val="00890C5E"/>
    <w:rsid w:val="008911C4"/>
    <w:rsid w:val="00892121"/>
    <w:rsid w:val="00893B87"/>
    <w:rsid w:val="00893BBE"/>
    <w:rsid w:val="00893F14"/>
    <w:rsid w:val="00894667"/>
    <w:rsid w:val="00894B7C"/>
    <w:rsid w:val="00894C5C"/>
    <w:rsid w:val="00894E2F"/>
    <w:rsid w:val="00895B04"/>
    <w:rsid w:val="0089651A"/>
    <w:rsid w:val="00896F5B"/>
    <w:rsid w:val="008A101C"/>
    <w:rsid w:val="008A2D96"/>
    <w:rsid w:val="008A4B56"/>
    <w:rsid w:val="008A4C35"/>
    <w:rsid w:val="008A58E3"/>
    <w:rsid w:val="008A6138"/>
    <w:rsid w:val="008B08AC"/>
    <w:rsid w:val="008B1A88"/>
    <w:rsid w:val="008B251D"/>
    <w:rsid w:val="008B5CC9"/>
    <w:rsid w:val="008B5D01"/>
    <w:rsid w:val="008B66C7"/>
    <w:rsid w:val="008B7848"/>
    <w:rsid w:val="008C1AB5"/>
    <w:rsid w:val="008C2637"/>
    <w:rsid w:val="008C4A04"/>
    <w:rsid w:val="008C5AF6"/>
    <w:rsid w:val="008C618D"/>
    <w:rsid w:val="008C7FCC"/>
    <w:rsid w:val="008D17EF"/>
    <w:rsid w:val="008D1E44"/>
    <w:rsid w:val="008D345A"/>
    <w:rsid w:val="008D3C40"/>
    <w:rsid w:val="008D59F2"/>
    <w:rsid w:val="008D5EA2"/>
    <w:rsid w:val="008D613F"/>
    <w:rsid w:val="008D6858"/>
    <w:rsid w:val="008D6861"/>
    <w:rsid w:val="008D7648"/>
    <w:rsid w:val="008D764C"/>
    <w:rsid w:val="008E0446"/>
    <w:rsid w:val="008E112A"/>
    <w:rsid w:val="008E1507"/>
    <w:rsid w:val="008E3606"/>
    <w:rsid w:val="008E6B29"/>
    <w:rsid w:val="008E6E89"/>
    <w:rsid w:val="008E72E7"/>
    <w:rsid w:val="008F0054"/>
    <w:rsid w:val="008F04C7"/>
    <w:rsid w:val="008F0E02"/>
    <w:rsid w:val="008F16C7"/>
    <w:rsid w:val="008F1C34"/>
    <w:rsid w:val="008F3FCD"/>
    <w:rsid w:val="008F49F5"/>
    <w:rsid w:val="008F592E"/>
    <w:rsid w:val="00900E4E"/>
    <w:rsid w:val="009018CF"/>
    <w:rsid w:val="00903ECC"/>
    <w:rsid w:val="00906039"/>
    <w:rsid w:val="009065E5"/>
    <w:rsid w:val="00907ACB"/>
    <w:rsid w:val="00910C5B"/>
    <w:rsid w:val="009119B3"/>
    <w:rsid w:val="009124D2"/>
    <w:rsid w:val="009132BA"/>
    <w:rsid w:val="0091336F"/>
    <w:rsid w:val="00913509"/>
    <w:rsid w:val="00913B1F"/>
    <w:rsid w:val="00914B4E"/>
    <w:rsid w:val="0091549F"/>
    <w:rsid w:val="00915ADD"/>
    <w:rsid w:val="00922077"/>
    <w:rsid w:val="0092418F"/>
    <w:rsid w:val="00924DC6"/>
    <w:rsid w:val="00925215"/>
    <w:rsid w:val="00925E40"/>
    <w:rsid w:val="00926F0A"/>
    <w:rsid w:val="0092751E"/>
    <w:rsid w:val="00927DC9"/>
    <w:rsid w:val="00932B20"/>
    <w:rsid w:val="009337AA"/>
    <w:rsid w:val="00934A45"/>
    <w:rsid w:val="00935222"/>
    <w:rsid w:val="00935244"/>
    <w:rsid w:val="0093557A"/>
    <w:rsid w:val="00937F5D"/>
    <w:rsid w:val="0094207E"/>
    <w:rsid w:val="0094355D"/>
    <w:rsid w:val="009439F9"/>
    <w:rsid w:val="00944901"/>
    <w:rsid w:val="00945878"/>
    <w:rsid w:val="00945D3C"/>
    <w:rsid w:val="0094699A"/>
    <w:rsid w:val="00947B9E"/>
    <w:rsid w:val="009525A9"/>
    <w:rsid w:val="00952967"/>
    <w:rsid w:val="009547F4"/>
    <w:rsid w:val="00954F0F"/>
    <w:rsid w:val="00955453"/>
    <w:rsid w:val="00961B02"/>
    <w:rsid w:val="009627B3"/>
    <w:rsid w:val="00962DE8"/>
    <w:rsid w:val="0096301D"/>
    <w:rsid w:val="00963204"/>
    <w:rsid w:val="00965986"/>
    <w:rsid w:val="009669FA"/>
    <w:rsid w:val="00966F31"/>
    <w:rsid w:val="00967DBE"/>
    <w:rsid w:val="00973618"/>
    <w:rsid w:val="00973C9B"/>
    <w:rsid w:val="00974F37"/>
    <w:rsid w:val="009760C5"/>
    <w:rsid w:val="0097632F"/>
    <w:rsid w:val="00977C19"/>
    <w:rsid w:val="0098097B"/>
    <w:rsid w:val="00980E67"/>
    <w:rsid w:val="00981CB5"/>
    <w:rsid w:val="00982113"/>
    <w:rsid w:val="0098214F"/>
    <w:rsid w:val="00982A3C"/>
    <w:rsid w:val="00984E9A"/>
    <w:rsid w:val="009867EB"/>
    <w:rsid w:val="00986F37"/>
    <w:rsid w:val="009875EB"/>
    <w:rsid w:val="009879CA"/>
    <w:rsid w:val="009924C9"/>
    <w:rsid w:val="00992F6E"/>
    <w:rsid w:val="009943B7"/>
    <w:rsid w:val="009966F5"/>
    <w:rsid w:val="00996B80"/>
    <w:rsid w:val="009979A3"/>
    <w:rsid w:val="009A043C"/>
    <w:rsid w:val="009A0973"/>
    <w:rsid w:val="009A162F"/>
    <w:rsid w:val="009A241B"/>
    <w:rsid w:val="009A40B4"/>
    <w:rsid w:val="009A55C1"/>
    <w:rsid w:val="009A592C"/>
    <w:rsid w:val="009A5EA0"/>
    <w:rsid w:val="009A67E2"/>
    <w:rsid w:val="009A7420"/>
    <w:rsid w:val="009A7ABE"/>
    <w:rsid w:val="009B0118"/>
    <w:rsid w:val="009B2490"/>
    <w:rsid w:val="009B3D5B"/>
    <w:rsid w:val="009B3EB2"/>
    <w:rsid w:val="009B3FBA"/>
    <w:rsid w:val="009B565C"/>
    <w:rsid w:val="009B6818"/>
    <w:rsid w:val="009B708B"/>
    <w:rsid w:val="009B7CFC"/>
    <w:rsid w:val="009C354F"/>
    <w:rsid w:val="009C3B22"/>
    <w:rsid w:val="009C41AF"/>
    <w:rsid w:val="009C5179"/>
    <w:rsid w:val="009C5438"/>
    <w:rsid w:val="009C57DB"/>
    <w:rsid w:val="009C6D5C"/>
    <w:rsid w:val="009C7353"/>
    <w:rsid w:val="009C7F29"/>
    <w:rsid w:val="009D0812"/>
    <w:rsid w:val="009D780F"/>
    <w:rsid w:val="009D7DE8"/>
    <w:rsid w:val="009E0083"/>
    <w:rsid w:val="009E06A5"/>
    <w:rsid w:val="009E0930"/>
    <w:rsid w:val="009E1C03"/>
    <w:rsid w:val="009E6C93"/>
    <w:rsid w:val="009E6E25"/>
    <w:rsid w:val="009E74EB"/>
    <w:rsid w:val="009F1FF8"/>
    <w:rsid w:val="009F42DF"/>
    <w:rsid w:val="009F5974"/>
    <w:rsid w:val="009F6D8A"/>
    <w:rsid w:val="00A034BF"/>
    <w:rsid w:val="00A03FB6"/>
    <w:rsid w:val="00A04959"/>
    <w:rsid w:val="00A0582C"/>
    <w:rsid w:val="00A06B67"/>
    <w:rsid w:val="00A07CCD"/>
    <w:rsid w:val="00A1278E"/>
    <w:rsid w:val="00A12C9B"/>
    <w:rsid w:val="00A1543B"/>
    <w:rsid w:val="00A15657"/>
    <w:rsid w:val="00A17AF0"/>
    <w:rsid w:val="00A209D4"/>
    <w:rsid w:val="00A20D8A"/>
    <w:rsid w:val="00A22A66"/>
    <w:rsid w:val="00A24FA5"/>
    <w:rsid w:val="00A267D7"/>
    <w:rsid w:val="00A26D96"/>
    <w:rsid w:val="00A3142E"/>
    <w:rsid w:val="00A3170F"/>
    <w:rsid w:val="00A333C8"/>
    <w:rsid w:val="00A347DD"/>
    <w:rsid w:val="00A3609D"/>
    <w:rsid w:val="00A362BC"/>
    <w:rsid w:val="00A376C5"/>
    <w:rsid w:val="00A4067F"/>
    <w:rsid w:val="00A41290"/>
    <w:rsid w:val="00A41308"/>
    <w:rsid w:val="00A42A38"/>
    <w:rsid w:val="00A42C54"/>
    <w:rsid w:val="00A45213"/>
    <w:rsid w:val="00A46168"/>
    <w:rsid w:val="00A4769A"/>
    <w:rsid w:val="00A478E8"/>
    <w:rsid w:val="00A50E2A"/>
    <w:rsid w:val="00A50F6C"/>
    <w:rsid w:val="00A51575"/>
    <w:rsid w:val="00A51AF5"/>
    <w:rsid w:val="00A52B16"/>
    <w:rsid w:val="00A52F65"/>
    <w:rsid w:val="00A556EF"/>
    <w:rsid w:val="00A55975"/>
    <w:rsid w:val="00A57F91"/>
    <w:rsid w:val="00A602BC"/>
    <w:rsid w:val="00A60D20"/>
    <w:rsid w:val="00A62544"/>
    <w:rsid w:val="00A63416"/>
    <w:rsid w:val="00A676DB"/>
    <w:rsid w:val="00A67E14"/>
    <w:rsid w:val="00A700AD"/>
    <w:rsid w:val="00A70F63"/>
    <w:rsid w:val="00A7111E"/>
    <w:rsid w:val="00A72A01"/>
    <w:rsid w:val="00A75BAF"/>
    <w:rsid w:val="00A75DA9"/>
    <w:rsid w:val="00A763D6"/>
    <w:rsid w:val="00A7753B"/>
    <w:rsid w:val="00A8058A"/>
    <w:rsid w:val="00A80B40"/>
    <w:rsid w:val="00A80EA2"/>
    <w:rsid w:val="00A8153A"/>
    <w:rsid w:val="00A8174A"/>
    <w:rsid w:val="00A826B7"/>
    <w:rsid w:val="00A82C89"/>
    <w:rsid w:val="00A83708"/>
    <w:rsid w:val="00A84AD7"/>
    <w:rsid w:val="00A85480"/>
    <w:rsid w:val="00A8665D"/>
    <w:rsid w:val="00A907E3"/>
    <w:rsid w:val="00A9142E"/>
    <w:rsid w:val="00A95BB4"/>
    <w:rsid w:val="00A95F73"/>
    <w:rsid w:val="00A966E9"/>
    <w:rsid w:val="00AA048B"/>
    <w:rsid w:val="00AA0891"/>
    <w:rsid w:val="00AA0B83"/>
    <w:rsid w:val="00AA1455"/>
    <w:rsid w:val="00AA3A25"/>
    <w:rsid w:val="00AA5EE7"/>
    <w:rsid w:val="00AA65EB"/>
    <w:rsid w:val="00AA6D15"/>
    <w:rsid w:val="00AB29D6"/>
    <w:rsid w:val="00AB63D1"/>
    <w:rsid w:val="00AB63F5"/>
    <w:rsid w:val="00AB7A1A"/>
    <w:rsid w:val="00AC000C"/>
    <w:rsid w:val="00AC000D"/>
    <w:rsid w:val="00AC0458"/>
    <w:rsid w:val="00AC112C"/>
    <w:rsid w:val="00AC33D0"/>
    <w:rsid w:val="00AC3976"/>
    <w:rsid w:val="00AC458E"/>
    <w:rsid w:val="00AC5EED"/>
    <w:rsid w:val="00AC62F1"/>
    <w:rsid w:val="00AC7795"/>
    <w:rsid w:val="00AD0055"/>
    <w:rsid w:val="00AD2A1C"/>
    <w:rsid w:val="00AD3164"/>
    <w:rsid w:val="00AD59AD"/>
    <w:rsid w:val="00AD59EF"/>
    <w:rsid w:val="00AD7656"/>
    <w:rsid w:val="00AE051B"/>
    <w:rsid w:val="00AE10D6"/>
    <w:rsid w:val="00AE349C"/>
    <w:rsid w:val="00AE49E0"/>
    <w:rsid w:val="00AE4E8C"/>
    <w:rsid w:val="00AE59BA"/>
    <w:rsid w:val="00AE7040"/>
    <w:rsid w:val="00AE7B06"/>
    <w:rsid w:val="00AE7B8C"/>
    <w:rsid w:val="00AF06C0"/>
    <w:rsid w:val="00AF132C"/>
    <w:rsid w:val="00AF2749"/>
    <w:rsid w:val="00AF2AD8"/>
    <w:rsid w:val="00AF3986"/>
    <w:rsid w:val="00AF4578"/>
    <w:rsid w:val="00AF554A"/>
    <w:rsid w:val="00AF5739"/>
    <w:rsid w:val="00AF6EAA"/>
    <w:rsid w:val="00AF78D8"/>
    <w:rsid w:val="00B01513"/>
    <w:rsid w:val="00B023CC"/>
    <w:rsid w:val="00B02594"/>
    <w:rsid w:val="00B028C7"/>
    <w:rsid w:val="00B03225"/>
    <w:rsid w:val="00B03BE8"/>
    <w:rsid w:val="00B05188"/>
    <w:rsid w:val="00B05A54"/>
    <w:rsid w:val="00B06241"/>
    <w:rsid w:val="00B06BB8"/>
    <w:rsid w:val="00B07153"/>
    <w:rsid w:val="00B10ED9"/>
    <w:rsid w:val="00B11B84"/>
    <w:rsid w:val="00B127C7"/>
    <w:rsid w:val="00B12CAF"/>
    <w:rsid w:val="00B12CBF"/>
    <w:rsid w:val="00B12DEA"/>
    <w:rsid w:val="00B13CED"/>
    <w:rsid w:val="00B15276"/>
    <w:rsid w:val="00B17DA9"/>
    <w:rsid w:val="00B20087"/>
    <w:rsid w:val="00B20723"/>
    <w:rsid w:val="00B20799"/>
    <w:rsid w:val="00B21365"/>
    <w:rsid w:val="00B22144"/>
    <w:rsid w:val="00B2401C"/>
    <w:rsid w:val="00B248DC"/>
    <w:rsid w:val="00B24FCF"/>
    <w:rsid w:val="00B25433"/>
    <w:rsid w:val="00B266DD"/>
    <w:rsid w:val="00B27800"/>
    <w:rsid w:val="00B302D2"/>
    <w:rsid w:val="00B31741"/>
    <w:rsid w:val="00B31B4A"/>
    <w:rsid w:val="00B32568"/>
    <w:rsid w:val="00B32667"/>
    <w:rsid w:val="00B35CB9"/>
    <w:rsid w:val="00B3674A"/>
    <w:rsid w:val="00B379D1"/>
    <w:rsid w:val="00B41583"/>
    <w:rsid w:val="00B42280"/>
    <w:rsid w:val="00B42D36"/>
    <w:rsid w:val="00B44279"/>
    <w:rsid w:val="00B46105"/>
    <w:rsid w:val="00B51B13"/>
    <w:rsid w:val="00B51D0E"/>
    <w:rsid w:val="00B51F96"/>
    <w:rsid w:val="00B52082"/>
    <w:rsid w:val="00B52410"/>
    <w:rsid w:val="00B54861"/>
    <w:rsid w:val="00B549C4"/>
    <w:rsid w:val="00B549C8"/>
    <w:rsid w:val="00B62B29"/>
    <w:rsid w:val="00B638AC"/>
    <w:rsid w:val="00B63A11"/>
    <w:rsid w:val="00B657F0"/>
    <w:rsid w:val="00B673A4"/>
    <w:rsid w:val="00B676B6"/>
    <w:rsid w:val="00B711B8"/>
    <w:rsid w:val="00B7456B"/>
    <w:rsid w:val="00B76494"/>
    <w:rsid w:val="00B76596"/>
    <w:rsid w:val="00B7712F"/>
    <w:rsid w:val="00B81A3B"/>
    <w:rsid w:val="00B81A68"/>
    <w:rsid w:val="00B82F95"/>
    <w:rsid w:val="00B840BF"/>
    <w:rsid w:val="00B847D9"/>
    <w:rsid w:val="00B8583E"/>
    <w:rsid w:val="00B86213"/>
    <w:rsid w:val="00B87F96"/>
    <w:rsid w:val="00B91402"/>
    <w:rsid w:val="00B92B44"/>
    <w:rsid w:val="00B92DA3"/>
    <w:rsid w:val="00B931B4"/>
    <w:rsid w:val="00B9368A"/>
    <w:rsid w:val="00B93F8C"/>
    <w:rsid w:val="00B94878"/>
    <w:rsid w:val="00B949FF"/>
    <w:rsid w:val="00B94B1E"/>
    <w:rsid w:val="00B95611"/>
    <w:rsid w:val="00BA07B6"/>
    <w:rsid w:val="00BA0E0B"/>
    <w:rsid w:val="00BA4198"/>
    <w:rsid w:val="00BA4804"/>
    <w:rsid w:val="00BA537B"/>
    <w:rsid w:val="00BA60F3"/>
    <w:rsid w:val="00BA6A15"/>
    <w:rsid w:val="00BA6AE8"/>
    <w:rsid w:val="00BA7AE1"/>
    <w:rsid w:val="00BB05D6"/>
    <w:rsid w:val="00BB0B41"/>
    <w:rsid w:val="00BB0CCF"/>
    <w:rsid w:val="00BB0CE2"/>
    <w:rsid w:val="00BB1215"/>
    <w:rsid w:val="00BB16A5"/>
    <w:rsid w:val="00BB1887"/>
    <w:rsid w:val="00BB2BAE"/>
    <w:rsid w:val="00BB2BFF"/>
    <w:rsid w:val="00BB2FB1"/>
    <w:rsid w:val="00BB36A9"/>
    <w:rsid w:val="00BB4711"/>
    <w:rsid w:val="00BB49D1"/>
    <w:rsid w:val="00BB588D"/>
    <w:rsid w:val="00BB5A44"/>
    <w:rsid w:val="00BB729C"/>
    <w:rsid w:val="00BB781E"/>
    <w:rsid w:val="00BC3A78"/>
    <w:rsid w:val="00BC50FC"/>
    <w:rsid w:val="00BC7118"/>
    <w:rsid w:val="00BC7FA6"/>
    <w:rsid w:val="00BD1A5E"/>
    <w:rsid w:val="00BD1E60"/>
    <w:rsid w:val="00BD293A"/>
    <w:rsid w:val="00BD2B52"/>
    <w:rsid w:val="00BD320D"/>
    <w:rsid w:val="00BD3C08"/>
    <w:rsid w:val="00BD3C2F"/>
    <w:rsid w:val="00BD418F"/>
    <w:rsid w:val="00BD6DBB"/>
    <w:rsid w:val="00BD7CF7"/>
    <w:rsid w:val="00BE0AC1"/>
    <w:rsid w:val="00BE1470"/>
    <w:rsid w:val="00BE23BF"/>
    <w:rsid w:val="00BE2BFC"/>
    <w:rsid w:val="00BE3C5A"/>
    <w:rsid w:val="00BE4305"/>
    <w:rsid w:val="00BE45CA"/>
    <w:rsid w:val="00BE4B1F"/>
    <w:rsid w:val="00BE4FE0"/>
    <w:rsid w:val="00BE6014"/>
    <w:rsid w:val="00BE6135"/>
    <w:rsid w:val="00BE6B72"/>
    <w:rsid w:val="00BF2B7F"/>
    <w:rsid w:val="00BF32D6"/>
    <w:rsid w:val="00BF3AF4"/>
    <w:rsid w:val="00BF5F71"/>
    <w:rsid w:val="00BF7050"/>
    <w:rsid w:val="00BF7FAC"/>
    <w:rsid w:val="00C009B7"/>
    <w:rsid w:val="00C013E0"/>
    <w:rsid w:val="00C05274"/>
    <w:rsid w:val="00C10933"/>
    <w:rsid w:val="00C1109F"/>
    <w:rsid w:val="00C110D0"/>
    <w:rsid w:val="00C143C2"/>
    <w:rsid w:val="00C14B77"/>
    <w:rsid w:val="00C154D2"/>
    <w:rsid w:val="00C15803"/>
    <w:rsid w:val="00C16C4F"/>
    <w:rsid w:val="00C17771"/>
    <w:rsid w:val="00C21BB9"/>
    <w:rsid w:val="00C21CE9"/>
    <w:rsid w:val="00C22AA5"/>
    <w:rsid w:val="00C23D9E"/>
    <w:rsid w:val="00C240B9"/>
    <w:rsid w:val="00C240D2"/>
    <w:rsid w:val="00C2474D"/>
    <w:rsid w:val="00C24C48"/>
    <w:rsid w:val="00C27803"/>
    <w:rsid w:val="00C278CF"/>
    <w:rsid w:val="00C30919"/>
    <w:rsid w:val="00C30E25"/>
    <w:rsid w:val="00C32CAF"/>
    <w:rsid w:val="00C330AE"/>
    <w:rsid w:val="00C339B1"/>
    <w:rsid w:val="00C33AC7"/>
    <w:rsid w:val="00C34786"/>
    <w:rsid w:val="00C37309"/>
    <w:rsid w:val="00C37FDF"/>
    <w:rsid w:val="00C40137"/>
    <w:rsid w:val="00C42B14"/>
    <w:rsid w:val="00C432C3"/>
    <w:rsid w:val="00C4483B"/>
    <w:rsid w:val="00C448D7"/>
    <w:rsid w:val="00C44CB6"/>
    <w:rsid w:val="00C46E78"/>
    <w:rsid w:val="00C502AB"/>
    <w:rsid w:val="00C5090A"/>
    <w:rsid w:val="00C50CCD"/>
    <w:rsid w:val="00C5153F"/>
    <w:rsid w:val="00C545A5"/>
    <w:rsid w:val="00C54F6E"/>
    <w:rsid w:val="00C55E08"/>
    <w:rsid w:val="00C55ED8"/>
    <w:rsid w:val="00C56748"/>
    <w:rsid w:val="00C56876"/>
    <w:rsid w:val="00C57763"/>
    <w:rsid w:val="00C64874"/>
    <w:rsid w:val="00C66C50"/>
    <w:rsid w:val="00C67C6E"/>
    <w:rsid w:val="00C71947"/>
    <w:rsid w:val="00C74972"/>
    <w:rsid w:val="00C7545C"/>
    <w:rsid w:val="00C76EED"/>
    <w:rsid w:val="00C82A7C"/>
    <w:rsid w:val="00C8354F"/>
    <w:rsid w:val="00C83DEF"/>
    <w:rsid w:val="00C8433E"/>
    <w:rsid w:val="00C851E0"/>
    <w:rsid w:val="00C87F42"/>
    <w:rsid w:val="00C9116C"/>
    <w:rsid w:val="00C94DA8"/>
    <w:rsid w:val="00C951FC"/>
    <w:rsid w:val="00C952F3"/>
    <w:rsid w:val="00C95BD7"/>
    <w:rsid w:val="00C96C83"/>
    <w:rsid w:val="00C97F02"/>
    <w:rsid w:val="00CA1785"/>
    <w:rsid w:val="00CA1BC5"/>
    <w:rsid w:val="00CA47C8"/>
    <w:rsid w:val="00CA4A11"/>
    <w:rsid w:val="00CA5897"/>
    <w:rsid w:val="00CA5F07"/>
    <w:rsid w:val="00CA6291"/>
    <w:rsid w:val="00CA687C"/>
    <w:rsid w:val="00CA73DE"/>
    <w:rsid w:val="00CA73E4"/>
    <w:rsid w:val="00CA7BEC"/>
    <w:rsid w:val="00CB3168"/>
    <w:rsid w:val="00CB4610"/>
    <w:rsid w:val="00CB6912"/>
    <w:rsid w:val="00CC269F"/>
    <w:rsid w:val="00CC3AAD"/>
    <w:rsid w:val="00CC5511"/>
    <w:rsid w:val="00CC5CB4"/>
    <w:rsid w:val="00CC7CD1"/>
    <w:rsid w:val="00CC7DF6"/>
    <w:rsid w:val="00CD421E"/>
    <w:rsid w:val="00CD6D41"/>
    <w:rsid w:val="00CD72C8"/>
    <w:rsid w:val="00CE0366"/>
    <w:rsid w:val="00CE09C5"/>
    <w:rsid w:val="00CE118D"/>
    <w:rsid w:val="00CE13B3"/>
    <w:rsid w:val="00CE3907"/>
    <w:rsid w:val="00CF01E4"/>
    <w:rsid w:val="00CF0A83"/>
    <w:rsid w:val="00CF14E2"/>
    <w:rsid w:val="00CF2723"/>
    <w:rsid w:val="00CF2975"/>
    <w:rsid w:val="00CF3257"/>
    <w:rsid w:val="00CF3FD8"/>
    <w:rsid w:val="00CF4687"/>
    <w:rsid w:val="00CF6262"/>
    <w:rsid w:val="00CF6F95"/>
    <w:rsid w:val="00CF73EE"/>
    <w:rsid w:val="00D0291E"/>
    <w:rsid w:val="00D033A2"/>
    <w:rsid w:val="00D035AF"/>
    <w:rsid w:val="00D05D71"/>
    <w:rsid w:val="00D07078"/>
    <w:rsid w:val="00D07F2D"/>
    <w:rsid w:val="00D103D6"/>
    <w:rsid w:val="00D10C8B"/>
    <w:rsid w:val="00D12341"/>
    <w:rsid w:val="00D12AF6"/>
    <w:rsid w:val="00D143DF"/>
    <w:rsid w:val="00D14911"/>
    <w:rsid w:val="00D1577F"/>
    <w:rsid w:val="00D172E1"/>
    <w:rsid w:val="00D206C5"/>
    <w:rsid w:val="00D21D9C"/>
    <w:rsid w:val="00D225E4"/>
    <w:rsid w:val="00D23B98"/>
    <w:rsid w:val="00D23CA3"/>
    <w:rsid w:val="00D27C53"/>
    <w:rsid w:val="00D32114"/>
    <w:rsid w:val="00D329A1"/>
    <w:rsid w:val="00D34C76"/>
    <w:rsid w:val="00D3533C"/>
    <w:rsid w:val="00D3569D"/>
    <w:rsid w:val="00D357A6"/>
    <w:rsid w:val="00D372A7"/>
    <w:rsid w:val="00D3794C"/>
    <w:rsid w:val="00D40F41"/>
    <w:rsid w:val="00D417B3"/>
    <w:rsid w:val="00D41B38"/>
    <w:rsid w:val="00D468EA"/>
    <w:rsid w:val="00D468F9"/>
    <w:rsid w:val="00D51047"/>
    <w:rsid w:val="00D5207A"/>
    <w:rsid w:val="00D53DF3"/>
    <w:rsid w:val="00D54C93"/>
    <w:rsid w:val="00D550CC"/>
    <w:rsid w:val="00D57152"/>
    <w:rsid w:val="00D57588"/>
    <w:rsid w:val="00D603AB"/>
    <w:rsid w:val="00D60BDA"/>
    <w:rsid w:val="00D60EA5"/>
    <w:rsid w:val="00D6114C"/>
    <w:rsid w:val="00D61661"/>
    <w:rsid w:val="00D61ADD"/>
    <w:rsid w:val="00D61FD1"/>
    <w:rsid w:val="00D62CCA"/>
    <w:rsid w:val="00D63A00"/>
    <w:rsid w:val="00D64838"/>
    <w:rsid w:val="00D65D9C"/>
    <w:rsid w:val="00D66F20"/>
    <w:rsid w:val="00D67034"/>
    <w:rsid w:val="00D670FE"/>
    <w:rsid w:val="00D71C84"/>
    <w:rsid w:val="00D720BD"/>
    <w:rsid w:val="00D72C63"/>
    <w:rsid w:val="00D732B4"/>
    <w:rsid w:val="00D73741"/>
    <w:rsid w:val="00D749F3"/>
    <w:rsid w:val="00D74FEA"/>
    <w:rsid w:val="00D754EA"/>
    <w:rsid w:val="00D76A72"/>
    <w:rsid w:val="00D76FA8"/>
    <w:rsid w:val="00D7722E"/>
    <w:rsid w:val="00D80B90"/>
    <w:rsid w:val="00D80EFE"/>
    <w:rsid w:val="00D828F5"/>
    <w:rsid w:val="00D82C0A"/>
    <w:rsid w:val="00D82C90"/>
    <w:rsid w:val="00D83268"/>
    <w:rsid w:val="00D84D60"/>
    <w:rsid w:val="00D85791"/>
    <w:rsid w:val="00D85A9F"/>
    <w:rsid w:val="00D86694"/>
    <w:rsid w:val="00D86BBA"/>
    <w:rsid w:val="00D86BCC"/>
    <w:rsid w:val="00D903B6"/>
    <w:rsid w:val="00D91571"/>
    <w:rsid w:val="00D921E1"/>
    <w:rsid w:val="00D9718A"/>
    <w:rsid w:val="00D973FE"/>
    <w:rsid w:val="00DA0A86"/>
    <w:rsid w:val="00DA12F5"/>
    <w:rsid w:val="00DA1904"/>
    <w:rsid w:val="00DA323E"/>
    <w:rsid w:val="00DA3ACF"/>
    <w:rsid w:val="00DA479A"/>
    <w:rsid w:val="00DA5666"/>
    <w:rsid w:val="00DA5C4F"/>
    <w:rsid w:val="00DA631F"/>
    <w:rsid w:val="00DA63FF"/>
    <w:rsid w:val="00DA6703"/>
    <w:rsid w:val="00DA6C95"/>
    <w:rsid w:val="00DA6E12"/>
    <w:rsid w:val="00DA7E32"/>
    <w:rsid w:val="00DB19DE"/>
    <w:rsid w:val="00DB2ADD"/>
    <w:rsid w:val="00DC024D"/>
    <w:rsid w:val="00DC186F"/>
    <w:rsid w:val="00DC1CDA"/>
    <w:rsid w:val="00DC2D16"/>
    <w:rsid w:val="00DC37FF"/>
    <w:rsid w:val="00DC381C"/>
    <w:rsid w:val="00DC3BED"/>
    <w:rsid w:val="00DC50DF"/>
    <w:rsid w:val="00DC7A26"/>
    <w:rsid w:val="00DC7B5E"/>
    <w:rsid w:val="00DD0F3C"/>
    <w:rsid w:val="00DD22DB"/>
    <w:rsid w:val="00DD3244"/>
    <w:rsid w:val="00DD3C63"/>
    <w:rsid w:val="00DD4201"/>
    <w:rsid w:val="00DE37A3"/>
    <w:rsid w:val="00DE430A"/>
    <w:rsid w:val="00DE48F4"/>
    <w:rsid w:val="00DE4A94"/>
    <w:rsid w:val="00DE6A3D"/>
    <w:rsid w:val="00DE70C5"/>
    <w:rsid w:val="00DF42A7"/>
    <w:rsid w:val="00DF555A"/>
    <w:rsid w:val="00DF5F6E"/>
    <w:rsid w:val="00DF7FE5"/>
    <w:rsid w:val="00E007C5"/>
    <w:rsid w:val="00E021BF"/>
    <w:rsid w:val="00E022BD"/>
    <w:rsid w:val="00E02854"/>
    <w:rsid w:val="00E031B7"/>
    <w:rsid w:val="00E031EB"/>
    <w:rsid w:val="00E065D2"/>
    <w:rsid w:val="00E067F2"/>
    <w:rsid w:val="00E06C22"/>
    <w:rsid w:val="00E06D7C"/>
    <w:rsid w:val="00E101BD"/>
    <w:rsid w:val="00E10462"/>
    <w:rsid w:val="00E106CD"/>
    <w:rsid w:val="00E11805"/>
    <w:rsid w:val="00E11E9C"/>
    <w:rsid w:val="00E11FA5"/>
    <w:rsid w:val="00E1488A"/>
    <w:rsid w:val="00E162A2"/>
    <w:rsid w:val="00E17874"/>
    <w:rsid w:val="00E20CBB"/>
    <w:rsid w:val="00E24B99"/>
    <w:rsid w:val="00E2646C"/>
    <w:rsid w:val="00E2704A"/>
    <w:rsid w:val="00E30618"/>
    <w:rsid w:val="00E3130D"/>
    <w:rsid w:val="00E31EE7"/>
    <w:rsid w:val="00E32026"/>
    <w:rsid w:val="00E3615A"/>
    <w:rsid w:val="00E363E4"/>
    <w:rsid w:val="00E36654"/>
    <w:rsid w:val="00E3770A"/>
    <w:rsid w:val="00E40FCC"/>
    <w:rsid w:val="00E42151"/>
    <w:rsid w:val="00E4247A"/>
    <w:rsid w:val="00E425E7"/>
    <w:rsid w:val="00E42C00"/>
    <w:rsid w:val="00E44627"/>
    <w:rsid w:val="00E456A9"/>
    <w:rsid w:val="00E47836"/>
    <w:rsid w:val="00E47AB5"/>
    <w:rsid w:val="00E5206D"/>
    <w:rsid w:val="00E548EE"/>
    <w:rsid w:val="00E54984"/>
    <w:rsid w:val="00E54EAE"/>
    <w:rsid w:val="00E55ADB"/>
    <w:rsid w:val="00E56045"/>
    <w:rsid w:val="00E576D0"/>
    <w:rsid w:val="00E57F7B"/>
    <w:rsid w:val="00E610A5"/>
    <w:rsid w:val="00E6208A"/>
    <w:rsid w:val="00E62CFF"/>
    <w:rsid w:val="00E639E9"/>
    <w:rsid w:val="00E64338"/>
    <w:rsid w:val="00E70370"/>
    <w:rsid w:val="00E73C4C"/>
    <w:rsid w:val="00E747D3"/>
    <w:rsid w:val="00E76236"/>
    <w:rsid w:val="00E76CCC"/>
    <w:rsid w:val="00E77ABA"/>
    <w:rsid w:val="00E77D7D"/>
    <w:rsid w:val="00E8352D"/>
    <w:rsid w:val="00E877F9"/>
    <w:rsid w:val="00E87A08"/>
    <w:rsid w:val="00E909CB"/>
    <w:rsid w:val="00E92798"/>
    <w:rsid w:val="00E93302"/>
    <w:rsid w:val="00E9343D"/>
    <w:rsid w:val="00E935C0"/>
    <w:rsid w:val="00E93C69"/>
    <w:rsid w:val="00E952ED"/>
    <w:rsid w:val="00E96E07"/>
    <w:rsid w:val="00EA0BC4"/>
    <w:rsid w:val="00EA104E"/>
    <w:rsid w:val="00EA1BD2"/>
    <w:rsid w:val="00EA1DCE"/>
    <w:rsid w:val="00EA2738"/>
    <w:rsid w:val="00EA2BCE"/>
    <w:rsid w:val="00EA5EC2"/>
    <w:rsid w:val="00EA614E"/>
    <w:rsid w:val="00EB0B84"/>
    <w:rsid w:val="00EB2029"/>
    <w:rsid w:val="00EB22CA"/>
    <w:rsid w:val="00EB3766"/>
    <w:rsid w:val="00EB39A2"/>
    <w:rsid w:val="00EB4ABE"/>
    <w:rsid w:val="00EB5BBB"/>
    <w:rsid w:val="00EB5C9C"/>
    <w:rsid w:val="00EB5EB9"/>
    <w:rsid w:val="00EC00DB"/>
    <w:rsid w:val="00EC0608"/>
    <w:rsid w:val="00EC094E"/>
    <w:rsid w:val="00EC27F5"/>
    <w:rsid w:val="00EC2A1E"/>
    <w:rsid w:val="00EC3463"/>
    <w:rsid w:val="00EC347C"/>
    <w:rsid w:val="00EC526B"/>
    <w:rsid w:val="00EC673B"/>
    <w:rsid w:val="00EC6C84"/>
    <w:rsid w:val="00EC790D"/>
    <w:rsid w:val="00EC7C6A"/>
    <w:rsid w:val="00ED22E7"/>
    <w:rsid w:val="00ED2E61"/>
    <w:rsid w:val="00ED2FD9"/>
    <w:rsid w:val="00ED3F01"/>
    <w:rsid w:val="00ED45B5"/>
    <w:rsid w:val="00ED4647"/>
    <w:rsid w:val="00ED7BA2"/>
    <w:rsid w:val="00EE0B6B"/>
    <w:rsid w:val="00EE18E8"/>
    <w:rsid w:val="00EE1C7D"/>
    <w:rsid w:val="00EE2496"/>
    <w:rsid w:val="00EE2A56"/>
    <w:rsid w:val="00EE2E94"/>
    <w:rsid w:val="00EE4AD4"/>
    <w:rsid w:val="00EE5E9B"/>
    <w:rsid w:val="00EE6302"/>
    <w:rsid w:val="00EF0064"/>
    <w:rsid w:val="00EF03EE"/>
    <w:rsid w:val="00EF1688"/>
    <w:rsid w:val="00EF1E61"/>
    <w:rsid w:val="00EF29FD"/>
    <w:rsid w:val="00EF3344"/>
    <w:rsid w:val="00EF4A7C"/>
    <w:rsid w:val="00EF517A"/>
    <w:rsid w:val="00EF5198"/>
    <w:rsid w:val="00F00345"/>
    <w:rsid w:val="00F004B6"/>
    <w:rsid w:val="00F0255B"/>
    <w:rsid w:val="00F03EC1"/>
    <w:rsid w:val="00F04F1B"/>
    <w:rsid w:val="00F04F8D"/>
    <w:rsid w:val="00F05F6C"/>
    <w:rsid w:val="00F07447"/>
    <w:rsid w:val="00F07945"/>
    <w:rsid w:val="00F114B9"/>
    <w:rsid w:val="00F1291D"/>
    <w:rsid w:val="00F12A52"/>
    <w:rsid w:val="00F131E2"/>
    <w:rsid w:val="00F14C44"/>
    <w:rsid w:val="00F14C6E"/>
    <w:rsid w:val="00F15ECA"/>
    <w:rsid w:val="00F22405"/>
    <w:rsid w:val="00F23E6A"/>
    <w:rsid w:val="00F255E8"/>
    <w:rsid w:val="00F26D3D"/>
    <w:rsid w:val="00F27EFF"/>
    <w:rsid w:val="00F31C96"/>
    <w:rsid w:val="00F32855"/>
    <w:rsid w:val="00F3309E"/>
    <w:rsid w:val="00F33260"/>
    <w:rsid w:val="00F34505"/>
    <w:rsid w:val="00F36D3B"/>
    <w:rsid w:val="00F37055"/>
    <w:rsid w:val="00F37A13"/>
    <w:rsid w:val="00F40B32"/>
    <w:rsid w:val="00F41143"/>
    <w:rsid w:val="00F4180B"/>
    <w:rsid w:val="00F453F4"/>
    <w:rsid w:val="00F455F0"/>
    <w:rsid w:val="00F4563E"/>
    <w:rsid w:val="00F51457"/>
    <w:rsid w:val="00F520E7"/>
    <w:rsid w:val="00F52840"/>
    <w:rsid w:val="00F5315A"/>
    <w:rsid w:val="00F555E5"/>
    <w:rsid w:val="00F5743D"/>
    <w:rsid w:val="00F60983"/>
    <w:rsid w:val="00F6152F"/>
    <w:rsid w:val="00F63B8B"/>
    <w:rsid w:val="00F641B2"/>
    <w:rsid w:val="00F662A3"/>
    <w:rsid w:val="00F667B9"/>
    <w:rsid w:val="00F67373"/>
    <w:rsid w:val="00F707E7"/>
    <w:rsid w:val="00F71C74"/>
    <w:rsid w:val="00F72F0D"/>
    <w:rsid w:val="00F76AD8"/>
    <w:rsid w:val="00F77060"/>
    <w:rsid w:val="00F77894"/>
    <w:rsid w:val="00F82140"/>
    <w:rsid w:val="00F821D2"/>
    <w:rsid w:val="00F82201"/>
    <w:rsid w:val="00F84BBD"/>
    <w:rsid w:val="00F8565C"/>
    <w:rsid w:val="00F86DEC"/>
    <w:rsid w:val="00F87844"/>
    <w:rsid w:val="00F9083C"/>
    <w:rsid w:val="00F90F46"/>
    <w:rsid w:val="00F91110"/>
    <w:rsid w:val="00F91C8E"/>
    <w:rsid w:val="00F927F2"/>
    <w:rsid w:val="00F92D55"/>
    <w:rsid w:val="00F93BA0"/>
    <w:rsid w:val="00F947A1"/>
    <w:rsid w:val="00F9678A"/>
    <w:rsid w:val="00F96B3E"/>
    <w:rsid w:val="00F97525"/>
    <w:rsid w:val="00FA2470"/>
    <w:rsid w:val="00FA271C"/>
    <w:rsid w:val="00FA2CBD"/>
    <w:rsid w:val="00FA4821"/>
    <w:rsid w:val="00FA7187"/>
    <w:rsid w:val="00FB01D0"/>
    <w:rsid w:val="00FB04FB"/>
    <w:rsid w:val="00FB21AA"/>
    <w:rsid w:val="00FB2BEE"/>
    <w:rsid w:val="00FB2F09"/>
    <w:rsid w:val="00FB3355"/>
    <w:rsid w:val="00FB450E"/>
    <w:rsid w:val="00FB4574"/>
    <w:rsid w:val="00FB5A78"/>
    <w:rsid w:val="00FB7013"/>
    <w:rsid w:val="00FC3A98"/>
    <w:rsid w:val="00FC3C92"/>
    <w:rsid w:val="00FC4641"/>
    <w:rsid w:val="00FC59DD"/>
    <w:rsid w:val="00FD0FEE"/>
    <w:rsid w:val="00FD163A"/>
    <w:rsid w:val="00FD20D2"/>
    <w:rsid w:val="00FD2FF8"/>
    <w:rsid w:val="00FD395C"/>
    <w:rsid w:val="00FD3A39"/>
    <w:rsid w:val="00FD41D0"/>
    <w:rsid w:val="00FD568B"/>
    <w:rsid w:val="00FD786B"/>
    <w:rsid w:val="00FE101E"/>
    <w:rsid w:val="00FE181C"/>
    <w:rsid w:val="00FE3040"/>
    <w:rsid w:val="00FE38CB"/>
    <w:rsid w:val="00FE3CC9"/>
    <w:rsid w:val="00FE4291"/>
    <w:rsid w:val="00FE6FFC"/>
    <w:rsid w:val="00FE728E"/>
    <w:rsid w:val="00FE7C80"/>
    <w:rsid w:val="00FE7D86"/>
    <w:rsid w:val="00FF17F7"/>
    <w:rsid w:val="00FF3235"/>
    <w:rsid w:val="00FF3CB5"/>
    <w:rsid w:val="00FF51EB"/>
    <w:rsid w:val="00FF52C7"/>
    <w:rsid w:val="00FF5792"/>
    <w:rsid w:val="00FF6639"/>
    <w:rsid w:val="00FF69A5"/>
    <w:rsid w:val="00FF69C5"/>
    <w:rsid w:val="00FF7616"/>
    <w:rsid w:val="26972D63"/>
    <w:rsid w:val="7FBAB598"/>
  </w:rsids>
  <m:mathPr>
    <m:mathFont m:val="Cambria Math"/>
    <m:brkBin m:val="before"/>
    <m:brkBinSub m:val="--"/>
    <m:smallFrac/>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085541"/>
  <w15:docId w15:val="{3FFE3956-89C8-4861-9E49-7B6F262D27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1C48"/>
    <w:rPr>
      <w:rFonts w:ascii="Calibri" w:hAnsi="Calibri"/>
      <w:lang w:val="en-GB"/>
    </w:rPr>
  </w:style>
  <w:style w:type="paragraph" w:styleId="Heading1">
    <w:name w:val="heading 1"/>
    <w:basedOn w:val="Normal"/>
    <w:next w:val="Normal"/>
    <w:link w:val="Heading1Char"/>
    <w:uiPriority w:val="9"/>
    <w:qFormat/>
    <w:rsid w:val="004D7B3D"/>
    <w:pPr>
      <w:keepNext/>
      <w:keepLines/>
      <w:pageBreakBefore/>
      <w:numPr>
        <w:numId w:val="1"/>
      </w:numPr>
      <w:spacing w:before="360"/>
      <w:jc w:val="right"/>
      <w:outlineLvl w:val="0"/>
    </w:pPr>
    <w:rPr>
      <w:rFonts w:eastAsiaTheme="majorEastAsia" w:cstheme="majorBidi"/>
      <w:b/>
      <w:bCs/>
      <w:smallCaps/>
      <w:color w:val="000000" w:themeColor="text1"/>
      <w:sz w:val="48"/>
      <w:szCs w:val="36"/>
    </w:rPr>
  </w:style>
  <w:style w:type="paragraph" w:styleId="Heading2">
    <w:name w:val="heading 2"/>
    <w:basedOn w:val="Normal"/>
    <w:next w:val="Normal"/>
    <w:link w:val="Heading2Char"/>
    <w:uiPriority w:val="9"/>
    <w:unhideWhenUsed/>
    <w:qFormat/>
    <w:rsid w:val="009525A9"/>
    <w:pPr>
      <w:keepNext/>
      <w:keepLines/>
      <w:numPr>
        <w:ilvl w:val="1"/>
        <w:numId w:val="1"/>
      </w:numPr>
      <w:pBdr>
        <w:bottom w:val="single" w:sz="12" w:space="1" w:color="auto"/>
      </w:pBdr>
      <w:spacing w:before="360" w:after="200"/>
      <w:outlineLvl w:val="1"/>
    </w:pPr>
    <w:rPr>
      <w:rFonts w:eastAsiaTheme="majorEastAsia" w:cstheme="majorBidi"/>
      <w:b/>
      <w:bCs/>
      <w:smallCaps/>
      <w:color w:val="000000" w:themeColor="text1"/>
      <w:sz w:val="30"/>
      <w:szCs w:val="28"/>
    </w:rPr>
  </w:style>
  <w:style w:type="paragraph" w:styleId="Heading3">
    <w:name w:val="heading 3"/>
    <w:basedOn w:val="Normal"/>
    <w:next w:val="Normal"/>
    <w:link w:val="Heading3Char"/>
    <w:uiPriority w:val="9"/>
    <w:unhideWhenUsed/>
    <w:qFormat/>
    <w:rsid w:val="00404615"/>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404615"/>
    <w:pPr>
      <w:keepNext/>
      <w:keepLines/>
      <w:numPr>
        <w:ilvl w:val="3"/>
        <w:numId w:val="1"/>
      </w:numPr>
      <w:tabs>
        <w:tab w:val="num" w:pos="2880"/>
      </w:tabs>
      <w:spacing w:before="200" w:after="0"/>
      <w:ind w:left="2880" w:hanging="36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04615"/>
    <w:pPr>
      <w:keepNext/>
      <w:keepLines/>
      <w:numPr>
        <w:ilvl w:val="4"/>
        <w:numId w:val="1"/>
      </w:numPr>
      <w:tabs>
        <w:tab w:val="num" w:pos="3600"/>
      </w:tabs>
      <w:spacing w:before="200" w:after="0"/>
      <w:ind w:left="3600" w:hanging="360"/>
      <w:outlineLvl w:val="4"/>
    </w:pPr>
    <w:rPr>
      <w:rFonts w:asciiTheme="majorHAnsi" w:eastAsiaTheme="majorEastAsia" w:hAnsiTheme="majorHAnsi" w:cstheme="majorBidi"/>
      <w:color w:val="252525" w:themeColor="text2" w:themeShade="BF"/>
    </w:rPr>
  </w:style>
  <w:style w:type="paragraph" w:styleId="Heading6">
    <w:name w:val="heading 6"/>
    <w:basedOn w:val="Normal"/>
    <w:next w:val="Normal"/>
    <w:link w:val="Heading6Char"/>
    <w:uiPriority w:val="9"/>
    <w:semiHidden/>
    <w:unhideWhenUsed/>
    <w:qFormat/>
    <w:rsid w:val="00404615"/>
    <w:pPr>
      <w:keepNext/>
      <w:keepLines/>
      <w:numPr>
        <w:ilvl w:val="5"/>
        <w:numId w:val="1"/>
      </w:numPr>
      <w:tabs>
        <w:tab w:val="num" w:pos="4320"/>
      </w:tabs>
      <w:spacing w:before="200" w:after="0"/>
      <w:ind w:left="4320" w:hanging="360"/>
      <w:outlineLvl w:val="5"/>
    </w:pPr>
    <w:rPr>
      <w:rFonts w:asciiTheme="majorHAnsi" w:eastAsiaTheme="majorEastAsia" w:hAnsiTheme="majorHAnsi" w:cstheme="majorBidi"/>
      <w:i/>
      <w:iCs/>
      <w:color w:val="252525" w:themeColor="text2" w:themeShade="BF"/>
    </w:rPr>
  </w:style>
  <w:style w:type="paragraph" w:styleId="Heading7">
    <w:name w:val="heading 7"/>
    <w:basedOn w:val="Normal"/>
    <w:next w:val="Normal"/>
    <w:link w:val="Heading7Char"/>
    <w:uiPriority w:val="9"/>
    <w:semiHidden/>
    <w:unhideWhenUsed/>
    <w:qFormat/>
    <w:rsid w:val="00404615"/>
    <w:pPr>
      <w:keepNext/>
      <w:keepLines/>
      <w:numPr>
        <w:ilvl w:val="6"/>
        <w:numId w:val="1"/>
      </w:numPr>
      <w:tabs>
        <w:tab w:val="num" w:pos="360"/>
      </w:tabs>
      <w:spacing w:before="200" w:after="0"/>
      <w:ind w:left="0" w:firstLine="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04615"/>
    <w:pPr>
      <w:keepNext/>
      <w:keepLines/>
      <w:numPr>
        <w:ilvl w:val="7"/>
        <w:numId w:val="1"/>
      </w:numPr>
      <w:tabs>
        <w:tab w:val="num" w:pos="360"/>
      </w:tabs>
      <w:spacing w:before="200" w:after="0"/>
      <w:ind w:left="0" w:firstLine="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04615"/>
    <w:pPr>
      <w:keepNext/>
      <w:keepLines/>
      <w:numPr>
        <w:ilvl w:val="8"/>
        <w:numId w:val="1"/>
      </w:numPr>
      <w:tabs>
        <w:tab w:val="num" w:pos="360"/>
      </w:tabs>
      <w:spacing w:before="200" w:after="0"/>
      <w:ind w:left="0" w:firstLine="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363BE"/>
    <w:pPr>
      <w:spacing w:after="0" w:line="240" w:lineRule="auto"/>
      <w:contextualSpacing/>
      <w:jc w:val="center"/>
    </w:pPr>
    <w:rPr>
      <w:rFonts w:eastAsiaTheme="majorEastAsia" w:cstheme="majorBidi"/>
      <w:b/>
      <w:color w:val="000000" w:themeColor="text1"/>
      <w:sz w:val="56"/>
      <w:szCs w:val="56"/>
    </w:rPr>
  </w:style>
  <w:style w:type="character" w:customStyle="1" w:styleId="TitleChar">
    <w:name w:val="Title Char"/>
    <w:basedOn w:val="DefaultParagraphFont"/>
    <w:link w:val="Title"/>
    <w:uiPriority w:val="10"/>
    <w:rsid w:val="003363BE"/>
    <w:rPr>
      <w:rFonts w:eastAsiaTheme="majorEastAsia" w:cstheme="majorBidi"/>
      <w:b/>
      <w:color w:val="000000" w:themeColor="text1"/>
      <w:sz w:val="56"/>
      <w:szCs w:val="56"/>
    </w:rPr>
  </w:style>
  <w:style w:type="paragraph" w:styleId="Subtitle">
    <w:name w:val="Subtitle"/>
    <w:basedOn w:val="Normal"/>
    <w:next w:val="Normal"/>
    <w:link w:val="SubtitleChar"/>
    <w:uiPriority w:val="11"/>
    <w:qFormat/>
    <w:rsid w:val="00404615"/>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404615"/>
    <w:rPr>
      <w:color w:val="5A5A5A" w:themeColor="text1" w:themeTint="A5"/>
      <w:spacing w:val="10"/>
    </w:rPr>
  </w:style>
  <w:style w:type="character" w:customStyle="1" w:styleId="Heading1Char">
    <w:name w:val="Heading 1 Char"/>
    <w:basedOn w:val="DefaultParagraphFont"/>
    <w:link w:val="Heading1"/>
    <w:uiPriority w:val="9"/>
    <w:rsid w:val="004D7B3D"/>
    <w:rPr>
      <w:rFonts w:ascii="Calibri" w:eastAsiaTheme="majorEastAsia" w:hAnsi="Calibri" w:cstheme="majorBidi"/>
      <w:b/>
      <w:bCs/>
      <w:smallCaps/>
      <w:color w:val="000000" w:themeColor="text1"/>
      <w:sz w:val="48"/>
      <w:szCs w:val="36"/>
      <w:lang w:val="en-GB"/>
    </w:rPr>
  </w:style>
  <w:style w:type="character" w:customStyle="1" w:styleId="Heading2Char">
    <w:name w:val="Heading 2 Char"/>
    <w:basedOn w:val="DefaultParagraphFont"/>
    <w:link w:val="Heading2"/>
    <w:uiPriority w:val="9"/>
    <w:rsid w:val="009525A9"/>
    <w:rPr>
      <w:rFonts w:ascii="Calibri" w:eastAsiaTheme="majorEastAsia" w:hAnsi="Calibri" w:cstheme="majorBidi"/>
      <w:b/>
      <w:bCs/>
      <w:smallCaps/>
      <w:color w:val="000000" w:themeColor="text1"/>
      <w:sz w:val="30"/>
      <w:szCs w:val="28"/>
      <w:lang w:val="en-GB"/>
    </w:rPr>
  </w:style>
  <w:style w:type="character" w:customStyle="1" w:styleId="Heading3Char">
    <w:name w:val="Heading 3 Char"/>
    <w:basedOn w:val="DefaultParagraphFont"/>
    <w:link w:val="Heading3"/>
    <w:uiPriority w:val="9"/>
    <w:rsid w:val="00404615"/>
    <w:rPr>
      <w:rFonts w:asciiTheme="majorHAnsi" w:eastAsiaTheme="majorEastAsia" w:hAnsiTheme="majorHAnsi" w:cstheme="majorBidi"/>
      <w:b/>
      <w:bCs/>
      <w:color w:val="000000" w:themeColor="text1"/>
      <w:lang w:val="en-GB"/>
    </w:rPr>
  </w:style>
  <w:style w:type="character" w:customStyle="1" w:styleId="Heading4Char">
    <w:name w:val="Heading 4 Char"/>
    <w:basedOn w:val="DefaultParagraphFont"/>
    <w:link w:val="Heading4"/>
    <w:uiPriority w:val="9"/>
    <w:rsid w:val="00404615"/>
    <w:rPr>
      <w:rFonts w:asciiTheme="majorHAnsi" w:eastAsiaTheme="majorEastAsia" w:hAnsiTheme="majorHAnsi" w:cstheme="majorBidi"/>
      <w:b/>
      <w:bCs/>
      <w:i/>
      <w:iCs/>
      <w:color w:val="000000" w:themeColor="text1"/>
      <w:lang w:val="en-GB"/>
    </w:rPr>
  </w:style>
  <w:style w:type="character" w:customStyle="1" w:styleId="Heading5Char">
    <w:name w:val="Heading 5 Char"/>
    <w:basedOn w:val="DefaultParagraphFont"/>
    <w:link w:val="Heading5"/>
    <w:uiPriority w:val="9"/>
    <w:rsid w:val="00404615"/>
    <w:rPr>
      <w:rFonts w:asciiTheme="majorHAnsi" w:eastAsiaTheme="majorEastAsia" w:hAnsiTheme="majorHAnsi" w:cstheme="majorBidi"/>
      <w:color w:val="252525" w:themeColor="text2" w:themeShade="BF"/>
      <w:lang w:val="en-GB"/>
    </w:rPr>
  </w:style>
  <w:style w:type="character" w:customStyle="1" w:styleId="Heading6Char">
    <w:name w:val="Heading 6 Char"/>
    <w:basedOn w:val="DefaultParagraphFont"/>
    <w:link w:val="Heading6"/>
    <w:uiPriority w:val="9"/>
    <w:semiHidden/>
    <w:rsid w:val="00404615"/>
    <w:rPr>
      <w:rFonts w:asciiTheme="majorHAnsi" w:eastAsiaTheme="majorEastAsia" w:hAnsiTheme="majorHAnsi" w:cstheme="majorBidi"/>
      <w:i/>
      <w:iCs/>
      <w:color w:val="252525" w:themeColor="text2" w:themeShade="BF"/>
      <w:lang w:val="en-GB"/>
    </w:rPr>
  </w:style>
  <w:style w:type="character" w:customStyle="1" w:styleId="Heading7Char">
    <w:name w:val="Heading 7 Char"/>
    <w:basedOn w:val="DefaultParagraphFont"/>
    <w:link w:val="Heading7"/>
    <w:uiPriority w:val="9"/>
    <w:semiHidden/>
    <w:rsid w:val="00404615"/>
    <w:rPr>
      <w:rFonts w:asciiTheme="majorHAnsi" w:eastAsiaTheme="majorEastAsia" w:hAnsiTheme="majorHAnsi" w:cstheme="majorBidi"/>
      <w:i/>
      <w:iCs/>
      <w:color w:val="404040" w:themeColor="text1" w:themeTint="BF"/>
      <w:lang w:val="en-GB"/>
    </w:rPr>
  </w:style>
  <w:style w:type="character" w:customStyle="1" w:styleId="Heading8Char">
    <w:name w:val="Heading 8 Char"/>
    <w:basedOn w:val="DefaultParagraphFont"/>
    <w:link w:val="Heading8"/>
    <w:uiPriority w:val="9"/>
    <w:semiHidden/>
    <w:rsid w:val="00404615"/>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404615"/>
    <w:rPr>
      <w:rFonts w:asciiTheme="majorHAnsi" w:eastAsiaTheme="majorEastAsia" w:hAnsiTheme="majorHAnsi" w:cstheme="majorBidi"/>
      <w:i/>
      <w:iCs/>
      <w:color w:val="404040" w:themeColor="text1" w:themeTint="BF"/>
      <w:sz w:val="20"/>
      <w:szCs w:val="20"/>
      <w:lang w:val="en-GB"/>
    </w:rPr>
  </w:style>
  <w:style w:type="character" w:styleId="SubtleEmphasis">
    <w:name w:val="Subtle Emphasis"/>
    <w:basedOn w:val="DefaultParagraphFont"/>
    <w:uiPriority w:val="19"/>
    <w:qFormat/>
    <w:rsid w:val="00404615"/>
    <w:rPr>
      <w:i/>
      <w:iCs/>
      <w:color w:val="404040" w:themeColor="text1" w:themeTint="BF"/>
    </w:rPr>
  </w:style>
  <w:style w:type="character" w:styleId="Emphasis">
    <w:name w:val="Emphasis"/>
    <w:basedOn w:val="DefaultParagraphFont"/>
    <w:uiPriority w:val="20"/>
    <w:qFormat/>
    <w:rsid w:val="00404615"/>
    <w:rPr>
      <w:i/>
      <w:iCs/>
      <w:color w:val="auto"/>
    </w:rPr>
  </w:style>
  <w:style w:type="character" w:styleId="IntenseEmphasis">
    <w:name w:val="Intense Emphasis"/>
    <w:basedOn w:val="DefaultParagraphFont"/>
    <w:uiPriority w:val="21"/>
    <w:qFormat/>
    <w:rsid w:val="00404615"/>
    <w:rPr>
      <w:b/>
      <w:bCs/>
      <w:i/>
      <w:iCs/>
      <w:caps/>
    </w:rPr>
  </w:style>
  <w:style w:type="character" w:styleId="Strong">
    <w:name w:val="Strong"/>
    <w:basedOn w:val="DefaultParagraphFont"/>
    <w:uiPriority w:val="22"/>
    <w:qFormat/>
    <w:rsid w:val="00404615"/>
    <w:rPr>
      <w:b/>
      <w:bCs/>
      <w:color w:val="000000" w:themeColor="text1"/>
    </w:rPr>
  </w:style>
  <w:style w:type="paragraph" w:styleId="Quote">
    <w:name w:val="Quote"/>
    <w:basedOn w:val="Normal"/>
    <w:next w:val="Normal"/>
    <w:link w:val="QuoteChar"/>
    <w:uiPriority w:val="29"/>
    <w:qFormat/>
    <w:rsid w:val="00404615"/>
    <w:pPr>
      <w:spacing w:before="160"/>
      <w:ind w:left="720" w:right="720"/>
    </w:pPr>
    <w:rPr>
      <w:i/>
      <w:iCs/>
      <w:color w:val="000000" w:themeColor="text1"/>
    </w:rPr>
  </w:style>
  <w:style w:type="character" w:customStyle="1" w:styleId="QuoteChar">
    <w:name w:val="Quote Char"/>
    <w:basedOn w:val="DefaultParagraphFont"/>
    <w:link w:val="Quote"/>
    <w:uiPriority w:val="29"/>
    <w:rsid w:val="00404615"/>
    <w:rPr>
      <w:i/>
      <w:iCs/>
      <w:color w:val="000000" w:themeColor="text1"/>
    </w:rPr>
  </w:style>
  <w:style w:type="paragraph" w:styleId="IntenseQuote">
    <w:name w:val="Intense Quote"/>
    <w:basedOn w:val="Normal"/>
    <w:next w:val="Normal"/>
    <w:link w:val="IntenseQuoteChar"/>
    <w:uiPriority w:val="30"/>
    <w:qFormat/>
    <w:rsid w:val="00404615"/>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404615"/>
    <w:rPr>
      <w:color w:val="000000" w:themeColor="text1"/>
      <w:shd w:val="clear" w:color="auto" w:fill="F2F2F2" w:themeFill="background1" w:themeFillShade="F2"/>
    </w:rPr>
  </w:style>
  <w:style w:type="character" w:styleId="SubtleReference">
    <w:name w:val="Subtle Reference"/>
    <w:basedOn w:val="DefaultParagraphFont"/>
    <w:uiPriority w:val="31"/>
    <w:qFormat/>
    <w:rsid w:val="00404615"/>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404615"/>
    <w:rPr>
      <w:b/>
      <w:bCs/>
      <w:smallCaps/>
      <w:u w:val="single"/>
    </w:rPr>
  </w:style>
  <w:style w:type="character" w:styleId="BookTitle">
    <w:name w:val="Book Title"/>
    <w:basedOn w:val="DefaultParagraphFont"/>
    <w:uiPriority w:val="33"/>
    <w:qFormat/>
    <w:rsid w:val="00404615"/>
    <w:rPr>
      <w:b w:val="0"/>
      <w:bCs w:val="0"/>
      <w:smallCaps/>
      <w:spacing w:val="5"/>
    </w:rPr>
  </w:style>
  <w:style w:type="paragraph" w:styleId="Caption">
    <w:name w:val="caption"/>
    <w:basedOn w:val="Normal"/>
    <w:next w:val="Normal"/>
    <w:uiPriority w:val="35"/>
    <w:unhideWhenUsed/>
    <w:qFormat/>
    <w:rsid w:val="00404615"/>
    <w:pPr>
      <w:spacing w:after="200" w:line="240" w:lineRule="auto"/>
    </w:pPr>
    <w:rPr>
      <w:i/>
      <w:iCs/>
      <w:color w:val="323232" w:themeColor="text2"/>
      <w:sz w:val="18"/>
      <w:szCs w:val="18"/>
    </w:rPr>
  </w:style>
  <w:style w:type="paragraph" w:styleId="TOCHeading">
    <w:name w:val="TOC Heading"/>
    <w:basedOn w:val="Heading1"/>
    <w:next w:val="Normal"/>
    <w:uiPriority w:val="39"/>
    <w:unhideWhenUsed/>
    <w:qFormat/>
    <w:rsid w:val="00404615"/>
    <w:pPr>
      <w:outlineLvl w:val="9"/>
    </w:pPr>
  </w:style>
  <w:style w:type="paragraph" w:styleId="NoSpacing">
    <w:name w:val="No Spacing"/>
    <w:link w:val="NoSpacingChar"/>
    <w:uiPriority w:val="1"/>
    <w:qFormat/>
    <w:rsid w:val="00404615"/>
    <w:pPr>
      <w:spacing w:after="0" w:line="240" w:lineRule="auto"/>
    </w:pPr>
  </w:style>
  <w:style w:type="paragraph" w:styleId="ListParagraph">
    <w:name w:val="List Paragraph"/>
    <w:basedOn w:val="Normal"/>
    <w:uiPriority w:val="34"/>
    <w:qFormat/>
    <w:rsid w:val="00404615"/>
    <w:pPr>
      <w:ind w:left="720"/>
      <w:contextualSpacing/>
    </w:pPr>
  </w:style>
  <w:style w:type="table" w:styleId="TableGrid">
    <w:name w:val="Table Grid"/>
    <w:basedOn w:val="TableNormal"/>
    <w:uiPriority w:val="39"/>
    <w:rsid w:val="003C77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27573"/>
    <w:rPr>
      <w:color w:val="6B9F25" w:themeColor="hyperlink"/>
      <w:u w:val="single"/>
    </w:rPr>
  </w:style>
  <w:style w:type="table" w:customStyle="1" w:styleId="PlainTable11">
    <w:name w:val="Plain Table 11"/>
    <w:basedOn w:val="TableNormal"/>
    <w:uiPriority w:val="41"/>
    <w:rsid w:val="006B38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NoSpacingChar">
    <w:name w:val="No Spacing Char"/>
    <w:basedOn w:val="DefaultParagraphFont"/>
    <w:link w:val="NoSpacing"/>
    <w:uiPriority w:val="1"/>
    <w:rsid w:val="00046389"/>
  </w:style>
  <w:style w:type="paragraph" w:customStyle="1" w:styleId="code">
    <w:name w:val="code"/>
    <w:basedOn w:val="NoSpacing"/>
    <w:link w:val="codeChar"/>
    <w:qFormat/>
    <w:rsid w:val="00DD22DB"/>
    <w:rPr>
      <w:rFonts w:asciiTheme="majorHAnsi" w:hAnsiTheme="majorHAnsi"/>
    </w:rPr>
  </w:style>
  <w:style w:type="paragraph" w:styleId="TOC1">
    <w:name w:val="toc 1"/>
    <w:basedOn w:val="Normal"/>
    <w:next w:val="Normal"/>
    <w:autoRedefine/>
    <w:uiPriority w:val="39"/>
    <w:unhideWhenUsed/>
    <w:rsid w:val="00712DC9"/>
    <w:pPr>
      <w:spacing w:after="100"/>
    </w:pPr>
  </w:style>
  <w:style w:type="character" w:customStyle="1" w:styleId="codeChar">
    <w:name w:val="code Char"/>
    <w:basedOn w:val="NoSpacingChar"/>
    <w:link w:val="code"/>
    <w:rsid w:val="00DD22DB"/>
    <w:rPr>
      <w:rFonts w:asciiTheme="majorHAnsi" w:hAnsiTheme="majorHAnsi"/>
    </w:rPr>
  </w:style>
  <w:style w:type="paragraph" w:styleId="TOC2">
    <w:name w:val="toc 2"/>
    <w:basedOn w:val="Normal"/>
    <w:next w:val="Normal"/>
    <w:autoRedefine/>
    <w:uiPriority w:val="39"/>
    <w:unhideWhenUsed/>
    <w:rsid w:val="00712DC9"/>
    <w:pPr>
      <w:spacing w:after="100"/>
      <w:ind w:left="220"/>
    </w:pPr>
  </w:style>
  <w:style w:type="paragraph" w:styleId="TOC3">
    <w:name w:val="toc 3"/>
    <w:basedOn w:val="Normal"/>
    <w:next w:val="Normal"/>
    <w:autoRedefine/>
    <w:uiPriority w:val="39"/>
    <w:unhideWhenUsed/>
    <w:rsid w:val="00712DC9"/>
    <w:pPr>
      <w:spacing w:after="100"/>
      <w:ind w:left="440"/>
    </w:pPr>
  </w:style>
  <w:style w:type="paragraph" w:styleId="Header">
    <w:name w:val="header"/>
    <w:basedOn w:val="Normal"/>
    <w:link w:val="HeaderChar"/>
    <w:uiPriority w:val="99"/>
    <w:unhideWhenUsed/>
    <w:rsid w:val="004E73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733D"/>
  </w:style>
  <w:style w:type="paragraph" w:styleId="Footer">
    <w:name w:val="footer"/>
    <w:basedOn w:val="Normal"/>
    <w:link w:val="FooterChar"/>
    <w:uiPriority w:val="99"/>
    <w:unhideWhenUsed/>
    <w:rsid w:val="004E73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733D"/>
  </w:style>
  <w:style w:type="paragraph" w:styleId="BalloonText">
    <w:name w:val="Balloon Text"/>
    <w:basedOn w:val="Normal"/>
    <w:link w:val="BalloonTextChar"/>
    <w:uiPriority w:val="99"/>
    <w:semiHidden/>
    <w:unhideWhenUsed/>
    <w:rsid w:val="00BE6B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E6B72"/>
    <w:rPr>
      <w:rFonts w:ascii="Tahoma" w:hAnsi="Tahoma" w:cs="Tahoma"/>
      <w:sz w:val="16"/>
      <w:szCs w:val="16"/>
    </w:rPr>
  </w:style>
  <w:style w:type="paragraph" w:customStyle="1" w:styleId="Abtracttitle">
    <w:name w:val="Abtracttitle"/>
    <w:basedOn w:val="Normal"/>
    <w:link w:val="AbtracttitleChar"/>
    <w:qFormat/>
    <w:rsid w:val="009525A9"/>
    <w:pPr>
      <w:pBdr>
        <w:bottom w:val="single" w:sz="4" w:space="1" w:color="auto"/>
      </w:pBdr>
      <w:tabs>
        <w:tab w:val="left" w:pos="2390"/>
      </w:tabs>
    </w:pPr>
    <w:rPr>
      <w:b/>
      <w:sz w:val="40"/>
      <w:szCs w:val="36"/>
    </w:rPr>
  </w:style>
  <w:style w:type="character" w:customStyle="1" w:styleId="AbtracttitleChar">
    <w:name w:val="Abtracttitle Char"/>
    <w:basedOn w:val="DefaultParagraphFont"/>
    <w:link w:val="Abtracttitle"/>
    <w:rsid w:val="009525A9"/>
    <w:rPr>
      <w:rFonts w:ascii="Calibri" w:hAnsi="Calibri"/>
      <w:b/>
      <w:sz w:val="40"/>
      <w:szCs w:val="36"/>
    </w:rPr>
  </w:style>
  <w:style w:type="table" w:customStyle="1" w:styleId="TableGrid0">
    <w:name w:val="TableGrid"/>
    <w:rsid w:val="009525A9"/>
    <w:pPr>
      <w:spacing w:after="0" w:line="240" w:lineRule="auto"/>
    </w:pPr>
    <w:rPr>
      <w:lang w:eastAsia="en-US"/>
    </w:rPr>
    <w:tblPr>
      <w:tblCellMar>
        <w:top w:w="0" w:type="dxa"/>
        <w:left w:w="0" w:type="dxa"/>
        <w:bottom w:w="0" w:type="dxa"/>
        <w:right w:w="0" w:type="dxa"/>
      </w:tblCellMar>
    </w:tblPr>
  </w:style>
  <w:style w:type="paragraph" w:styleId="Revision">
    <w:name w:val="Revision"/>
    <w:hidden/>
    <w:uiPriority w:val="99"/>
    <w:semiHidden/>
    <w:rsid w:val="00BA7AE1"/>
    <w:pPr>
      <w:spacing w:after="0" w:line="240" w:lineRule="auto"/>
    </w:pPr>
    <w:rPr>
      <w:rFonts w:ascii="Calibri" w:hAnsi="Calibri"/>
    </w:rPr>
  </w:style>
  <w:style w:type="paragraph" w:styleId="FootnoteText">
    <w:name w:val="footnote text"/>
    <w:basedOn w:val="Normal"/>
    <w:link w:val="FootnoteTextChar"/>
    <w:uiPriority w:val="99"/>
    <w:semiHidden/>
    <w:unhideWhenUsed/>
    <w:rsid w:val="00CA5897"/>
    <w:pPr>
      <w:spacing w:after="0" w:line="240" w:lineRule="auto"/>
    </w:pPr>
    <w:rPr>
      <w:rFonts w:asciiTheme="minorHAnsi" w:eastAsiaTheme="minorHAnsi" w:hAnsiTheme="minorHAnsi"/>
      <w:sz w:val="20"/>
      <w:szCs w:val="20"/>
      <w:lang w:eastAsia="en-US"/>
    </w:rPr>
  </w:style>
  <w:style w:type="character" w:customStyle="1" w:styleId="FootnoteTextChar">
    <w:name w:val="Footnote Text Char"/>
    <w:basedOn w:val="DefaultParagraphFont"/>
    <w:link w:val="FootnoteText"/>
    <w:uiPriority w:val="99"/>
    <w:semiHidden/>
    <w:rsid w:val="00CA5897"/>
    <w:rPr>
      <w:rFonts w:eastAsiaTheme="minorHAnsi"/>
      <w:sz w:val="20"/>
      <w:szCs w:val="20"/>
      <w:lang w:val="en-GB" w:eastAsia="en-US"/>
    </w:rPr>
  </w:style>
  <w:style w:type="character" w:styleId="FootnoteReference">
    <w:name w:val="footnote reference"/>
    <w:basedOn w:val="DefaultParagraphFont"/>
    <w:uiPriority w:val="99"/>
    <w:semiHidden/>
    <w:unhideWhenUsed/>
    <w:rsid w:val="00CA5897"/>
    <w:rPr>
      <w:vertAlign w:val="superscript"/>
    </w:rPr>
  </w:style>
  <w:style w:type="character" w:styleId="FollowedHyperlink">
    <w:name w:val="FollowedHyperlink"/>
    <w:basedOn w:val="DefaultParagraphFont"/>
    <w:uiPriority w:val="99"/>
    <w:semiHidden/>
    <w:unhideWhenUsed/>
    <w:rsid w:val="00154C09"/>
    <w:rPr>
      <w:color w:val="B26B02" w:themeColor="followedHyperlink"/>
      <w:u w:val="single"/>
    </w:rPr>
  </w:style>
  <w:style w:type="paragraph" w:styleId="NormalWeb">
    <w:name w:val="Normal (Web)"/>
    <w:basedOn w:val="Normal"/>
    <w:uiPriority w:val="99"/>
    <w:rsid w:val="00381A6C"/>
    <w:pPr>
      <w:spacing w:before="100" w:beforeAutospacing="1" w:after="100" w:afterAutospacing="1" w:line="240" w:lineRule="auto"/>
    </w:pPr>
    <w:rPr>
      <w:rFonts w:ascii="Arial" w:eastAsia="Times New Roman" w:hAnsi="Arial" w:cs="Arial"/>
      <w:sz w:val="20"/>
      <w:szCs w:val="20"/>
      <w:lang w:eastAsia="en-US"/>
    </w:rPr>
  </w:style>
  <w:style w:type="character" w:styleId="PageNumber">
    <w:name w:val="page number"/>
    <w:basedOn w:val="DefaultParagraphFont"/>
    <w:rsid w:val="00381A6C"/>
  </w:style>
  <w:style w:type="character" w:styleId="UnresolvedMention">
    <w:name w:val="Unresolved Mention"/>
    <w:basedOn w:val="DefaultParagraphFont"/>
    <w:uiPriority w:val="99"/>
    <w:semiHidden/>
    <w:unhideWhenUsed/>
    <w:rsid w:val="008024E1"/>
    <w:rPr>
      <w:color w:val="605E5C"/>
      <w:shd w:val="clear" w:color="auto" w:fill="E1DFDD"/>
    </w:rPr>
  </w:style>
  <w:style w:type="paragraph" w:styleId="TOC4">
    <w:name w:val="toc 4"/>
    <w:basedOn w:val="Normal"/>
    <w:next w:val="Normal"/>
    <w:autoRedefine/>
    <w:uiPriority w:val="39"/>
    <w:unhideWhenUsed/>
    <w:rsid w:val="00476526"/>
    <w:pPr>
      <w:spacing w:after="100" w:line="278" w:lineRule="auto"/>
      <w:ind w:left="720"/>
    </w:pPr>
    <w:rPr>
      <w:rFonts w:asciiTheme="minorHAnsi" w:hAnsiTheme="minorHAnsi"/>
      <w:kern w:val="2"/>
      <w:sz w:val="24"/>
      <w:szCs w:val="24"/>
      <w:lang w:eastAsia="en-GB"/>
      <w14:ligatures w14:val="standardContextual"/>
    </w:rPr>
  </w:style>
  <w:style w:type="paragraph" w:styleId="TOC5">
    <w:name w:val="toc 5"/>
    <w:basedOn w:val="Normal"/>
    <w:next w:val="Normal"/>
    <w:autoRedefine/>
    <w:uiPriority w:val="39"/>
    <w:unhideWhenUsed/>
    <w:rsid w:val="00476526"/>
    <w:pPr>
      <w:spacing w:after="100" w:line="278" w:lineRule="auto"/>
      <w:ind w:left="960"/>
    </w:pPr>
    <w:rPr>
      <w:rFonts w:asciiTheme="minorHAnsi" w:hAnsiTheme="minorHAnsi"/>
      <w:kern w:val="2"/>
      <w:sz w:val="24"/>
      <w:szCs w:val="24"/>
      <w:lang w:eastAsia="en-GB"/>
      <w14:ligatures w14:val="standardContextual"/>
    </w:rPr>
  </w:style>
  <w:style w:type="paragraph" w:styleId="TOC6">
    <w:name w:val="toc 6"/>
    <w:basedOn w:val="Normal"/>
    <w:next w:val="Normal"/>
    <w:autoRedefine/>
    <w:uiPriority w:val="39"/>
    <w:unhideWhenUsed/>
    <w:rsid w:val="00476526"/>
    <w:pPr>
      <w:spacing w:after="100" w:line="278" w:lineRule="auto"/>
      <w:ind w:left="1200"/>
    </w:pPr>
    <w:rPr>
      <w:rFonts w:asciiTheme="minorHAnsi" w:hAnsiTheme="minorHAnsi"/>
      <w:kern w:val="2"/>
      <w:sz w:val="24"/>
      <w:szCs w:val="24"/>
      <w:lang w:eastAsia="en-GB"/>
      <w14:ligatures w14:val="standardContextual"/>
    </w:rPr>
  </w:style>
  <w:style w:type="paragraph" w:styleId="TOC7">
    <w:name w:val="toc 7"/>
    <w:basedOn w:val="Normal"/>
    <w:next w:val="Normal"/>
    <w:autoRedefine/>
    <w:uiPriority w:val="39"/>
    <w:unhideWhenUsed/>
    <w:rsid w:val="00476526"/>
    <w:pPr>
      <w:spacing w:after="100" w:line="278" w:lineRule="auto"/>
      <w:ind w:left="1440"/>
    </w:pPr>
    <w:rPr>
      <w:rFonts w:asciiTheme="minorHAnsi" w:hAnsiTheme="minorHAnsi"/>
      <w:kern w:val="2"/>
      <w:sz w:val="24"/>
      <w:szCs w:val="24"/>
      <w:lang w:eastAsia="en-GB"/>
      <w14:ligatures w14:val="standardContextual"/>
    </w:rPr>
  </w:style>
  <w:style w:type="paragraph" w:styleId="TOC8">
    <w:name w:val="toc 8"/>
    <w:basedOn w:val="Normal"/>
    <w:next w:val="Normal"/>
    <w:autoRedefine/>
    <w:uiPriority w:val="39"/>
    <w:unhideWhenUsed/>
    <w:rsid w:val="00476526"/>
    <w:pPr>
      <w:spacing w:after="100" w:line="278" w:lineRule="auto"/>
      <w:ind w:left="1680"/>
    </w:pPr>
    <w:rPr>
      <w:rFonts w:asciiTheme="minorHAnsi" w:hAnsiTheme="minorHAnsi"/>
      <w:kern w:val="2"/>
      <w:sz w:val="24"/>
      <w:szCs w:val="24"/>
      <w:lang w:eastAsia="en-GB"/>
      <w14:ligatures w14:val="standardContextual"/>
    </w:rPr>
  </w:style>
  <w:style w:type="paragraph" w:styleId="TOC9">
    <w:name w:val="toc 9"/>
    <w:basedOn w:val="Normal"/>
    <w:next w:val="Normal"/>
    <w:autoRedefine/>
    <w:uiPriority w:val="39"/>
    <w:unhideWhenUsed/>
    <w:rsid w:val="00476526"/>
    <w:pPr>
      <w:spacing w:after="100" w:line="278" w:lineRule="auto"/>
      <w:ind w:left="1920"/>
    </w:pPr>
    <w:rPr>
      <w:rFonts w:asciiTheme="minorHAnsi" w:hAnsiTheme="minorHAnsi"/>
      <w:kern w:val="2"/>
      <w:sz w:val="24"/>
      <w:szCs w:val="24"/>
      <w:lang w:eastAsia="en-GB"/>
      <w14:ligatures w14:val="standardContextual"/>
    </w:rPr>
  </w:style>
  <w:style w:type="paragraph" w:styleId="ListBullet">
    <w:name w:val="List Bullet"/>
    <w:basedOn w:val="Normal"/>
    <w:uiPriority w:val="99"/>
    <w:unhideWhenUsed/>
    <w:rsid w:val="004929F5"/>
    <w:pPr>
      <w:numPr>
        <w:numId w:val="3"/>
      </w:numPr>
      <w:ind w:left="0" w:firstLine="0"/>
      <w:contextualSpacing/>
    </w:pPr>
  </w:style>
  <w:style w:type="paragraph" w:customStyle="1" w:styleId="Heading">
    <w:name w:val="Heading"/>
    <w:basedOn w:val="Heading3"/>
    <w:next w:val="Heading1"/>
    <w:link w:val="HeadingChar"/>
    <w:autoRedefine/>
    <w:qFormat/>
    <w:rsid w:val="004929F5"/>
    <w:pPr>
      <w:numPr>
        <w:ilvl w:val="0"/>
        <w:numId w:val="0"/>
      </w:numPr>
    </w:pPr>
    <w:rPr>
      <w:rFonts w:cstheme="minorHAnsi"/>
      <w:sz w:val="28"/>
    </w:rPr>
  </w:style>
  <w:style w:type="character" w:customStyle="1" w:styleId="HeadingChar">
    <w:name w:val="Heading Char"/>
    <w:basedOn w:val="Heading3Char"/>
    <w:link w:val="Heading"/>
    <w:rsid w:val="004929F5"/>
    <w:rPr>
      <w:rFonts w:asciiTheme="majorHAnsi" w:eastAsiaTheme="majorEastAsia" w:hAnsiTheme="majorHAnsi" w:cstheme="minorHAnsi"/>
      <w:b/>
      <w:bCs/>
      <w:color w:val="000000" w:themeColor="text1"/>
      <w:sz w:val="28"/>
      <w:lang w:val="en-GB"/>
    </w:rPr>
  </w:style>
  <w:style w:type="character" w:styleId="CommentReference">
    <w:name w:val="annotation reference"/>
    <w:basedOn w:val="DefaultParagraphFont"/>
    <w:uiPriority w:val="99"/>
    <w:semiHidden/>
    <w:unhideWhenUsed/>
    <w:rsid w:val="004929F5"/>
    <w:rPr>
      <w:sz w:val="16"/>
      <w:szCs w:val="16"/>
    </w:rPr>
  </w:style>
  <w:style w:type="paragraph" w:styleId="CommentText">
    <w:name w:val="annotation text"/>
    <w:basedOn w:val="Normal"/>
    <w:link w:val="CommentTextChar"/>
    <w:uiPriority w:val="99"/>
    <w:unhideWhenUsed/>
    <w:rsid w:val="004929F5"/>
    <w:pPr>
      <w:spacing w:line="240" w:lineRule="auto"/>
    </w:pPr>
    <w:rPr>
      <w:sz w:val="20"/>
      <w:szCs w:val="20"/>
    </w:rPr>
  </w:style>
  <w:style w:type="character" w:customStyle="1" w:styleId="CommentTextChar">
    <w:name w:val="Comment Text Char"/>
    <w:basedOn w:val="DefaultParagraphFont"/>
    <w:link w:val="CommentText"/>
    <w:uiPriority w:val="99"/>
    <w:rsid w:val="004929F5"/>
    <w:rPr>
      <w:rFonts w:ascii="Calibri" w:hAnsi="Calibri"/>
      <w:sz w:val="20"/>
      <w:szCs w:val="20"/>
      <w:lang w:val="en-GB"/>
    </w:rPr>
  </w:style>
  <w:style w:type="paragraph" w:styleId="CommentSubject">
    <w:name w:val="annotation subject"/>
    <w:basedOn w:val="CommentText"/>
    <w:next w:val="CommentText"/>
    <w:link w:val="CommentSubjectChar"/>
    <w:uiPriority w:val="99"/>
    <w:semiHidden/>
    <w:unhideWhenUsed/>
    <w:rsid w:val="004929F5"/>
    <w:rPr>
      <w:b/>
      <w:bCs/>
    </w:rPr>
  </w:style>
  <w:style w:type="character" w:customStyle="1" w:styleId="CommentSubjectChar">
    <w:name w:val="Comment Subject Char"/>
    <w:basedOn w:val="CommentTextChar"/>
    <w:link w:val="CommentSubject"/>
    <w:uiPriority w:val="99"/>
    <w:semiHidden/>
    <w:rsid w:val="004929F5"/>
    <w:rPr>
      <w:rFonts w:ascii="Calibri" w:hAnsi="Calibri"/>
      <w:b/>
      <w:bCs/>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244100">
      <w:bodyDiv w:val="1"/>
      <w:marLeft w:val="0"/>
      <w:marRight w:val="0"/>
      <w:marTop w:val="0"/>
      <w:marBottom w:val="0"/>
      <w:divBdr>
        <w:top w:val="none" w:sz="0" w:space="0" w:color="auto"/>
        <w:left w:val="none" w:sz="0" w:space="0" w:color="auto"/>
        <w:bottom w:val="none" w:sz="0" w:space="0" w:color="auto"/>
        <w:right w:val="none" w:sz="0" w:space="0" w:color="auto"/>
      </w:divBdr>
    </w:div>
    <w:div w:id="96870849">
      <w:bodyDiv w:val="1"/>
      <w:marLeft w:val="0"/>
      <w:marRight w:val="0"/>
      <w:marTop w:val="0"/>
      <w:marBottom w:val="0"/>
      <w:divBdr>
        <w:top w:val="none" w:sz="0" w:space="0" w:color="auto"/>
        <w:left w:val="none" w:sz="0" w:space="0" w:color="auto"/>
        <w:bottom w:val="none" w:sz="0" w:space="0" w:color="auto"/>
        <w:right w:val="none" w:sz="0" w:space="0" w:color="auto"/>
      </w:divBdr>
    </w:div>
    <w:div w:id="123617809">
      <w:bodyDiv w:val="1"/>
      <w:marLeft w:val="0"/>
      <w:marRight w:val="0"/>
      <w:marTop w:val="0"/>
      <w:marBottom w:val="0"/>
      <w:divBdr>
        <w:top w:val="none" w:sz="0" w:space="0" w:color="auto"/>
        <w:left w:val="none" w:sz="0" w:space="0" w:color="auto"/>
        <w:bottom w:val="none" w:sz="0" w:space="0" w:color="auto"/>
        <w:right w:val="none" w:sz="0" w:space="0" w:color="auto"/>
      </w:divBdr>
    </w:div>
    <w:div w:id="128019164">
      <w:bodyDiv w:val="1"/>
      <w:marLeft w:val="0"/>
      <w:marRight w:val="0"/>
      <w:marTop w:val="0"/>
      <w:marBottom w:val="0"/>
      <w:divBdr>
        <w:top w:val="none" w:sz="0" w:space="0" w:color="auto"/>
        <w:left w:val="none" w:sz="0" w:space="0" w:color="auto"/>
        <w:bottom w:val="none" w:sz="0" w:space="0" w:color="auto"/>
        <w:right w:val="none" w:sz="0" w:space="0" w:color="auto"/>
      </w:divBdr>
    </w:div>
    <w:div w:id="198788122">
      <w:bodyDiv w:val="1"/>
      <w:marLeft w:val="0"/>
      <w:marRight w:val="0"/>
      <w:marTop w:val="0"/>
      <w:marBottom w:val="0"/>
      <w:divBdr>
        <w:top w:val="none" w:sz="0" w:space="0" w:color="auto"/>
        <w:left w:val="none" w:sz="0" w:space="0" w:color="auto"/>
        <w:bottom w:val="none" w:sz="0" w:space="0" w:color="auto"/>
        <w:right w:val="none" w:sz="0" w:space="0" w:color="auto"/>
      </w:divBdr>
    </w:div>
    <w:div w:id="200168563">
      <w:bodyDiv w:val="1"/>
      <w:marLeft w:val="0"/>
      <w:marRight w:val="0"/>
      <w:marTop w:val="0"/>
      <w:marBottom w:val="0"/>
      <w:divBdr>
        <w:top w:val="none" w:sz="0" w:space="0" w:color="auto"/>
        <w:left w:val="none" w:sz="0" w:space="0" w:color="auto"/>
        <w:bottom w:val="none" w:sz="0" w:space="0" w:color="auto"/>
        <w:right w:val="none" w:sz="0" w:space="0" w:color="auto"/>
      </w:divBdr>
      <w:divsChild>
        <w:div w:id="150869544">
          <w:marLeft w:val="360"/>
          <w:marRight w:val="0"/>
          <w:marTop w:val="0"/>
          <w:marBottom w:val="160"/>
          <w:divBdr>
            <w:top w:val="none" w:sz="0" w:space="0" w:color="auto"/>
            <w:left w:val="none" w:sz="0" w:space="0" w:color="auto"/>
            <w:bottom w:val="none" w:sz="0" w:space="0" w:color="auto"/>
            <w:right w:val="none" w:sz="0" w:space="0" w:color="auto"/>
          </w:divBdr>
        </w:div>
        <w:div w:id="1832716599">
          <w:marLeft w:val="360"/>
          <w:marRight w:val="0"/>
          <w:marTop w:val="0"/>
          <w:marBottom w:val="160"/>
          <w:divBdr>
            <w:top w:val="none" w:sz="0" w:space="0" w:color="auto"/>
            <w:left w:val="none" w:sz="0" w:space="0" w:color="auto"/>
            <w:bottom w:val="none" w:sz="0" w:space="0" w:color="auto"/>
            <w:right w:val="none" w:sz="0" w:space="0" w:color="auto"/>
          </w:divBdr>
        </w:div>
      </w:divsChild>
    </w:div>
    <w:div w:id="309602906">
      <w:bodyDiv w:val="1"/>
      <w:marLeft w:val="0"/>
      <w:marRight w:val="0"/>
      <w:marTop w:val="0"/>
      <w:marBottom w:val="0"/>
      <w:divBdr>
        <w:top w:val="none" w:sz="0" w:space="0" w:color="auto"/>
        <w:left w:val="none" w:sz="0" w:space="0" w:color="auto"/>
        <w:bottom w:val="none" w:sz="0" w:space="0" w:color="auto"/>
        <w:right w:val="none" w:sz="0" w:space="0" w:color="auto"/>
      </w:divBdr>
    </w:div>
    <w:div w:id="413355550">
      <w:bodyDiv w:val="1"/>
      <w:marLeft w:val="0"/>
      <w:marRight w:val="0"/>
      <w:marTop w:val="0"/>
      <w:marBottom w:val="0"/>
      <w:divBdr>
        <w:top w:val="none" w:sz="0" w:space="0" w:color="auto"/>
        <w:left w:val="none" w:sz="0" w:space="0" w:color="auto"/>
        <w:bottom w:val="none" w:sz="0" w:space="0" w:color="auto"/>
        <w:right w:val="none" w:sz="0" w:space="0" w:color="auto"/>
      </w:divBdr>
    </w:div>
    <w:div w:id="431821290">
      <w:bodyDiv w:val="1"/>
      <w:marLeft w:val="0"/>
      <w:marRight w:val="0"/>
      <w:marTop w:val="0"/>
      <w:marBottom w:val="0"/>
      <w:divBdr>
        <w:top w:val="none" w:sz="0" w:space="0" w:color="auto"/>
        <w:left w:val="none" w:sz="0" w:space="0" w:color="auto"/>
        <w:bottom w:val="none" w:sz="0" w:space="0" w:color="auto"/>
        <w:right w:val="none" w:sz="0" w:space="0" w:color="auto"/>
      </w:divBdr>
      <w:divsChild>
        <w:div w:id="27268671">
          <w:marLeft w:val="1080"/>
          <w:marRight w:val="0"/>
          <w:marTop w:val="0"/>
          <w:marBottom w:val="160"/>
          <w:divBdr>
            <w:top w:val="none" w:sz="0" w:space="0" w:color="auto"/>
            <w:left w:val="none" w:sz="0" w:space="0" w:color="auto"/>
            <w:bottom w:val="none" w:sz="0" w:space="0" w:color="auto"/>
            <w:right w:val="none" w:sz="0" w:space="0" w:color="auto"/>
          </w:divBdr>
        </w:div>
        <w:div w:id="34891843">
          <w:marLeft w:val="1080"/>
          <w:marRight w:val="0"/>
          <w:marTop w:val="0"/>
          <w:marBottom w:val="160"/>
          <w:divBdr>
            <w:top w:val="none" w:sz="0" w:space="0" w:color="auto"/>
            <w:left w:val="none" w:sz="0" w:space="0" w:color="auto"/>
            <w:bottom w:val="none" w:sz="0" w:space="0" w:color="auto"/>
            <w:right w:val="none" w:sz="0" w:space="0" w:color="auto"/>
          </w:divBdr>
        </w:div>
        <w:div w:id="68772348">
          <w:marLeft w:val="1080"/>
          <w:marRight w:val="0"/>
          <w:marTop w:val="0"/>
          <w:marBottom w:val="0"/>
          <w:divBdr>
            <w:top w:val="none" w:sz="0" w:space="0" w:color="auto"/>
            <w:left w:val="none" w:sz="0" w:space="0" w:color="auto"/>
            <w:bottom w:val="none" w:sz="0" w:space="0" w:color="auto"/>
            <w:right w:val="none" w:sz="0" w:space="0" w:color="auto"/>
          </w:divBdr>
        </w:div>
        <w:div w:id="897205858">
          <w:marLeft w:val="360"/>
          <w:marRight w:val="0"/>
          <w:marTop w:val="0"/>
          <w:marBottom w:val="160"/>
          <w:divBdr>
            <w:top w:val="none" w:sz="0" w:space="0" w:color="auto"/>
            <w:left w:val="none" w:sz="0" w:space="0" w:color="auto"/>
            <w:bottom w:val="none" w:sz="0" w:space="0" w:color="auto"/>
            <w:right w:val="none" w:sz="0" w:space="0" w:color="auto"/>
          </w:divBdr>
        </w:div>
        <w:div w:id="1027945622">
          <w:marLeft w:val="360"/>
          <w:marRight w:val="0"/>
          <w:marTop w:val="0"/>
          <w:marBottom w:val="160"/>
          <w:divBdr>
            <w:top w:val="none" w:sz="0" w:space="0" w:color="auto"/>
            <w:left w:val="none" w:sz="0" w:space="0" w:color="auto"/>
            <w:bottom w:val="none" w:sz="0" w:space="0" w:color="auto"/>
            <w:right w:val="none" w:sz="0" w:space="0" w:color="auto"/>
          </w:divBdr>
        </w:div>
        <w:div w:id="1598323848">
          <w:marLeft w:val="1080"/>
          <w:marRight w:val="0"/>
          <w:marTop w:val="0"/>
          <w:marBottom w:val="0"/>
          <w:divBdr>
            <w:top w:val="none" w:sz="0" w:space="0" w:color="auto"/>
            <w:left w:val="none" w:sz="0" w:space="0" w:color="auto"/>
            <w:bottom w:val="none" w:sz="0" w:space="0" w:color="auto"/>
            <w:right w:val="none" w:sz="0" w:space="0" w:color="auto"/>
          </w:divBdr>
        </w:div>
        <w:div w:id="1859191865">
          <w:marLeft w:val="720"/>
          <w:marRight w:val="0"/>
          <w:marTop w:val="0"/>
          <w:marBottom w:val="160"/>
          <w:divBdr>
            <w:top w:val="none" w:sz="0" w:space="0" w:color="auto"/>
            <w:left w:val="none" w:sz="0" w:space="0" w:color="auto"/>
            <w:bottom w:val="none" w:sz="0" w:space="0" w:color="auto"/>
            <w:right w:val="none" w:sz="0" w:space="0" w:color="auto"/>
          </w:divBdr>
        </w:div>
        <w:div w:id="2012249877">
          <w:marLeft w:val="1080"/>
          <w:marRight w:val="0"/>
          <w:marTop w:val="0"/>
          <w:marBottom w:val="160"/>
          <w:divBdr>
            <w:top w:val="none" w:sz="0" w:space="0" w:color="auto"/>
            <w:left w:val="none" w:sz="0" w:space="0" w:color="auto"/>
            <w:bottom w:val="none" w:sz="0" w:space="0" w:color="auto"/>
            <w:right w:val="none" w:sz="0" w:space="0" w:color="auto"/>
          </w:divBdr>
        </w:div>
        <w:div w:id="2136750392">
          <w:marLeft w:val="1080"/>
          <w:marRight w:val="0"/>
          <w:marTop w:val="0"/>
          <w:marBottom w:val="160"/>
          <w:divBdr>
            <w:top w:val="none" w:sz="0" w:space="0" w:color="auto"/>
            <w:left w:val="none" w:sz="0" w:space="0" w:color="auto"/>
            <w:bottom w:val="none" w:sz="0" w:space="0" w:color="auto"/>
            <w:right w:val="none" w:sz="0" w:space="0" w:color="auto"/>
          </w:divBdr>
        </w:div>
      </w:divsChild>
    </w:div>
    <w:div w:id="527959984">
      <w:bodyDiv w:val="1"/>
      <w:marLeft w:val="0"/>
      <w:marRight w:val="0"/>
      <w:marTop w:val="0"/>
      <w:marBottom w:val="0"/>
      <w:divBdr>
        <w:top w:val="none" w:sz="0" w:space="0" w:color="auto"/>
        <w:left w:val="none" w:sz="0" w:space="0" w:color="auto"/>
        <w:bottom w:val="none" w:sz="0" w:space="0" w:color="auto"/>
        <w:right w:val="none" w:sz="0" w:space="0" w:color="auto"/>
      </w:divBdr>
    </w:div>
    <w:div w:id="534122127">
      <w:bodyDiv w:val="1"/>
      <w:marLeft w:val="0"/>
      <w:marRight w:val="0"/>
      <w:marTop w:val="0"/>
      <w:marBottom w:val="0"/>
      <w:divBdr>
        <w:top w:val="none" w:sz="0" w:space="0" w:color="auto"/>
        <w:left w:val="none" w:sz="0" w:space="0" w:color="auto"/>
        <w:bottom w:val="none" w:sz="0" w:space="0" w:color="auto"/>
        <w:right w:val="none" w:sz="0" w:space="0" w:color="auto"/>
      </w:divBdr>
    </w:div>
    <w:div w:id="712996418">
      <w:bodyDiv w:val="1"/>
      <w:marLeft w:val="0"/>
      <w:marRight w:val="0"/>
      <w:marTop w:val="0"/>
      <w:marBottom w:val="0"/>
      <w:divBdr>
        <w:top w:val="none" w:sz="0" w:space="0" w:color="auto"/>
        <w:left w:val="none" w:sz="0" w:space="0" w:color="auto"/>
        <w:bottom w:val="none" w:sz="0" w:space="0" w:color="auto"/>
        <w:right w:val="none" w:sz="0" w:space="0" w:color="auto"/>
      </w:divBdr>
    </w:div>
    <w:div w:id="724990304">
      <w:bodyDiv w:val="1"/>
      <w:marLeft w:val="0"/>
      <w:marRight w:val="0"/>
      <w:marTop w:val="0"/>
      <w:marBottom w:val="0"/>
      <w:divBdr>
        <w:top w:val="none" w:sz="0" w:space="0" w:color="auto"/>
        <w:left w:val="none" w:sz="0" w:space="0" w:color="auto"/>
        <w:bottom w:val="none" w:sz="0" w:space="0" w:color="auto"/>
        <w:right w:val="none" w:sz="0" w:space="0" w:color="auto"/>
      </w:divBdr>
    </w:div>
    <w:div w:id="780684206">
      <w:bodyDiv w:val="1"/>
      <w:marLeft w:val="0"/>
      <w:marRight w:val="0"/>
      <w:marTop w:val="0"/>
      <w:marBottom w:val="0"/>
      <w:divBdr>
        <w:top w:val="none" w:sz="0" w:space="0" w:color="auto"/>
        <w:left w:val="none" w:sz="0" w:space="0" w:color="auto"/>
        <w:bottom w:val="none" w:sz="0" w:space="0" w:color="auto"/>
        <w:right w:val="none" w:sz="0" w:space="0" w:color="auto"/>
      </w:divBdr>
    </w:div>
    <w:div w:id="832642758">
      <w:bodyDiv w:val="1"/>
      <w:marLeft w:val="0"/>
      <w:marRight w:val="0"/>
      <w:marTop w:val="0"/>
      <w:marBottom w:val="0"/>
      <w:divBdr>
        <w:top w:val="none" w:sz="0" w:space="0" w:color="auto"/>
        <w:left w:val="none" w:sz="0" w:space="0" w:color="auto"/>
        <w:bottom w:val="none" w:sz="0" w:space="0" w:color="auto"/>
        <w:right w:val="none" w:sz="0" w:space="0" w:color="auto"/>
      </w:divBdr>
    </w:div>
    <w:div w:id="866598738">
      <w:bodyDiv w:val="1"/>
      <w:marLeft w:val="0"/>
      <w:marRight w:val="0"/>
      <w:marTop w:val="0"/>
      <w:marBottom w:val="0"/>
      <w:divBdr>
        <w:top w:val="none" w:sz="0" w:space="0" w:color="auto"/>
        <w:left w:val="none" w:sz="0" w:space="0" w:color="auto"/>
        <w:bottom w:val="none" w:sz="0" w:space="0" w:color="auto"/>
        <w:right w:val="none" w:sz="0" w:space="0" w:color="auto"/>
      </w:divBdr>
    </w:div>
    <w:div w:id="922690663">
      <w:bodyDiv w:val="1"/>
      <w:marLeft w:val="0"/>
      <w:marRight w:val="0"/>
      <w:marTop w:val="0"/>
      <w:marBottom w:val="0"/>
      <w:divBdr>
        <w:top w:val="none" w:sz="0" w:space="0" w:color="auto"/>
        <w:left w:val="none" w:sz="0" w:space="0" w:color="auto"/>
        <w:bottom w:val="none" w:sz="0" w:space="0" w:color="auto"/>
        <w:right w:val="none" w:sz="0" w:space="0" w:color="auto"/>
      </w:divBdr>
    </w:div>
    <w:div w:id="931398198">
      <w:bodyDiv w:val="1"/>
      <w:marLeft w:val="0"/>
      <w:marRight w:val="0"/>
      <w:marTop w:val="0"/>
      <w:marBottom w:val="0"/>
      <w:divBdr>
        <w:top w:val="none" w:sz="0" w:space="0" w:color="auto"/>
        <w:left w:val="none" w:sz="0" w:space="0" w:color="auto"/>
        <w:bottom w:val="none" w:sz="0" w:space="0" w:color="auto"/>
        <w:right w:val="none" w:sz="0" w:space="0" w:color="auto"/>
      </w:divBdr>
    </w:div>
    <w:div w:id="945574615">
      <w:bodyDiv w:val="1"/>
      <w:marLeft w:val="0"/>
      <w:marRight w:val="0"/>
      <w:marTop w:val="0"/>
      <w:marBottom w:val="0"/>
      <w:divBdr>
        <w:top w:val="none" w:sz="0" w:space="0" w:color="auto"/>
        <w:left w:val="none" w:sz="0" w:space="0" w:color="auto"/>
        <w:bottom w:val="none" w:sz="0" w:space="0" w:color="auto"/>
        <w:right w:val="none" w:sz="0" w:space="0" w:color="auto"/>
      </w:divBdr>
    </w:div>
    <w:div w:id="969559138">
      <w:bodyDiv w:val="1"/>
      <w:marLeft w:val="0"/>
      <w:marRight w:val="0"/>
      <w:marTop w:val="0"/>
      <w:marBottom w:val="0"/>
      <w:divBdr>
        <w:top w:val="none" w:sz="0" w:space="0" w:color="auto"/>
        <w:left w:val="none" w:sz="0" w:space="0" w:color="auto"/>
        <w:bottom w:val="none" w:sz="0" w:space="0" w:color="auto"/>
        <w:right w:val="none" w:sz="0" w:space="0" w:color="auto"/>
      </w:divBdr>
    </w:div>
    <w:div w:id="970208279">
      <w:bodyDiv w:val="1"/>
      <w:marLeft w:val="0"/>
      <w:marRight w:val="0"/>
      <w:marTop w:val="0"/>
      <w:marBottom w:val="0"/>
      <w:divBdr>
        <w:top w:val="none" w:sz="0" w:space="0" w:color="auto"/>
        <w:left w:val="none" w:sz="0" w:space="0" w:color="auto"/>
        <w:bottom w:val="none" w:sz="0" w:space="0" w:color="auto"/>
        <w:right w:val="none" w:sz="0" w:space="0" w:color="auto"/>
      </w:divBdr>
    </w:div>
    <w:div w:id="1009990340">
      <w:bodyDiv w:val="1"/>
      <w:marLeft w:val="0"/>
      <w:marRight w:val="0"/>
      <w:marTop w:val="0"/>
      <w:marBottom w:val="0"/>
      <w:divBdr>
        <w:top w:val="none" w:sz="0" w:space="0" w:color="auto"/>
        <w:left w:val="none" w:sz="0" w:space="0" w:color="auto"/>
        <w:bottom w:val="none" w:sz="0" w:space="0" w:color="auto"/>
        <w:right w:val="none" w:sz="0" w:space="0" w:color="auto"/>
      </w:divBdr>
    </w:div>
    <w:div w:id="1011879964">
      <w:bodyDiv w:val="1"/>
      <w:marLeft w:val="0"/>
      <w:marRight w:val="0"/>
      <w:marTop w:val="0"/>
      <w:marBottom w:val="0"/>
      <w:divBdr>
        <w:top w:val="none" w:sz="0" w:space="0" w:color="auto"/>
        <w:left w:val="none" w:sz="0" w:space="0" w:color="auto"/>
        <w:bottom w:val="none" w:sz="0" w:space="0" w:color="auto"/>
        <w:right w:val="none" w:sz="0" w:space="0" w:color="auto"/>
      </w:divBdr>
    </w:div>
    <w:div w:id="1135873291">
      <w:bodyDiv w:val="1"/>
      <w:marLeft w:val="0"/>
      <w:marRight w:val="0"/>
      <w:marTop w:val="0"/>
      <w:marBottom w:val="0"/>
      <w:divBdr>
        <w:top w:val="none" w:sz="0" w:space="0" w:color="auto"/>
        <w:left w:val="none" w:sz="0" w:space="0" w:color="auto"/>
        <w:bottom w:val="none" w:sz="0" w:space="0" w:color="auto"/>
        <w:right w:val="none" w:sz="0" w:space="0" w:color="auto"/>
      </w:divBdr>
    </w:div>
    <w:div w:id="1162962120">
      <w:bodyDiv w:val="1"/>
      <w:marLeft w:val="0"/>
      <w:marRight w:val="0"/>
      <w:marTop w:val="0"/>
      <w:marBottom w:val="0"/>
      <w:divBdr>
        <w:top w:val="none" w:sz="0" w:space="0" w:color="auto"/>
        <w:left w:val="none" w:sz="0" w:space="0" w:color="auto"/>
        <w:bottom w:val="none" w:sz="0" w:space="0" w:color="auto"/>
        <w:right w:val="none" w:sz="0" w:space="0" w:color="auto"/>
      </w:divBdr>
    </w:div>
    <w:div w:id="1167207231">
      <w:bodyDiv w:val="1"/>
      <w:marLeft w:val="0"/>
      <w:marRight w:val="0"/>
      <w:marTop w:val="0"/>
      <w:marBottom w:val="0"/>
      <w:divBdr>
        <w:top w:val="none" w:sz="0" w:space="0" w:color="auto"/>
        <w:left w:val="none" w:sz="0" w:space="0" w:color="auto"/>
        <w:bottom w:val="none" w:sz="0" w:space="0" w:color="auto"/>
        <w:right w:val="none" w:sz="0" w:space="0" w:color="auto"/>
      </w:divBdr>
    </w:div>
    <w:div w:id="1284966017">
      <w:bodyDiv w:val="1"/>
      <w:marLeft w:val="0"/>
      <w:marRight w:val="0"/>
      <w:marTop w:val="0"/>
      <w:marBottom w:val="0"/>
      <w:divBdr>
        <w:top w:val="none" w:sz="0" w:space="0" w:color="auto"/>
        <w:left w:val="none" w:sz="0" w:space="0" w:color="auto"/>
        <w:bottom w:val="none" w:sz="0" w:space="0" w:color="auto"/>
        <w:right w:val="none" w:sz="0" w:space="0" w:color="auto"/>
      </w:divBdr>
    </w:div>
    <w:div w:id="1316841263">
      <w:bodyDiv w:val="1"/>
      <w:marLeft w:val="0"/>
      <w:marRight w:val="0"/>
      <w:marTop w:val="0"/>
      <w:marBottom w:val="0"/>
      <w:divBdr>
        <w:top w:val="none" w:sz="0" w:space="0" w:color="auto"/>
        <w:left w:val="none" w:sz="0" w:space="0" w:color="auto"/>
        <w:bottom w:val="none" w:sz="0" w:space="0" w:color="auto"/>
        <w:right w:val="none" w:sz="0" w:space="0" w:color="auto"/>
      </w:divBdr>
    </w:div>
    <w:div w:id="1328436609">
      <w:bodyDiv w:val="1"/>
      <w:marLeft w:val="0"/>
      <w:marRight w:val="0"/>
      <w:marTop w:val="0"/>
      <w:marBottom w:val="0"/>
      <w:divBdr>
        <w:top w:val="none" w:sz="0" w:space="0" w:color="auto"/>
        <w:left w:val="none" w:sz="0" w:space="0" w:color="auto"/>
        <w:bottom w:val="none" w:sz="0" w:space="0" w:color="auto"/>
        <w:right w:val="none" w:sz="0" w:space="0" w:color="auto"/>
      </w:divBdr>
    </w:div>
    <w:div w:id="1362170317">
      <w:bodyDiv w:val="1"/>
      <w:marLeft w:val="0"/>
      <w:marRight w:val="0"/>
      <w:marTop w:val="0"/>
      <w:marBottom w:val="0"/>
      <w:divBdr>
        <w:top w:val="none" w:sz="0" w:space="0" w:color="auto"/>
        <w:left w:val="none" w:sz="0" w:space="0" w:color="auto"/>
        <w:bottom w:val="none" w:sz="0" w:space="0" w:color="auto"/>
        <w:right w:val="none" w:sz="0" w:space="0" w:color="auto"/>
      </w:divBdr>
      <w:divsChild>
        <w:div w:id="86540196">
          <w:marLeft w:val="1080"/>
          <w:marRight w:val="0"/>
          <w:marTop w:val="0"/>
          <w:marBottom w:val="160"/>
          <w:divBdr>
            <w:top w:val="none" w:sz="0" w:space="0" w:color="auto"/>
            <w:left w:val="none" w:sz="0" w:space="0" w:color="auto"/>
            <w:bottom w:val="none" w:sz="0" w:space="0" w:color="auto"/>
            <w:right w:val="none" w:sz="0" w:space="0" w:color="auto"/>
          </w:divBdr>
        </w:div>
        <w:div w:id="92435880">
          <w:marLeft w:val="1080"/>
          <w:marRight w:val="0"/>
          <w:marTop w:val="0"/>
          <w:marBottom w:val="160"/>
          <w:divBdr>
            <w:top w:val="none" w:sz="0" w:space="0" w:color="auto"/>
            <w:left w:val="none" w:sz="0" w:space="0" w:color="auto"/>
            <w:bottom w:val="none" w:sz="0" w:space="0" w:color="auto"/>
            <w:right w:val="none" w:sz="0" w:space="0" w:color="auto"/>
          </w:divBdr>
        </w:div>
        <w:div w:id="1248612288">
          <w:marLeft w:val="1080"/>
          <w:marRight w:val="0"/>
          <w:marTop w:val="0"/>
          <w:marBottom w:val="160"/>
          <w:divBdr>
            <w:top w:val="none" w:sz="0" w:space="0" w:color="auto"/>
            <w:left w:val="none" w:sz="0" w:space="0" w:color="auto"/>
            <w:bottom w:val="none" w:sz="0" w:space="0" w:color="auto"/>
            <w:right w:val="none" w:sz="0" w:space="0" w:color="auto"/>
          </w:divBdr>
        </w:div>
        <w:div w:id="1343821874">
          <w:marLeft w:val="1080"/>
          <w:marRight w:val="0"/>
          <w:marTop w:val="0"/>
          <w:marBottom w:val="0"/>
          <w:divBdr>
            <w:top w:val="none" w:sz="0" w:space="0" w:color="auto"/>
            <w:left w:val="none" w:sz="0" w:space="0" w:color="auto"/>
            <w:bottom w:val="none" w:sz="0" w:space="0" w:color="auto"/>
            <w:right w:val="none" w:sz="0" w:space="0" w:color="auto"/>
          </w:divBdr>
        </w:div>
        <w:div w:id="1428775051">
          <w:marLeft w:val="1080"/>
          <w:marRight w:val="0"/>
          <w:marTop w:val="0"/>
          <w:marBottom w:val="0"/>
          <w:divBdr>
            <w:top w:val="none" w:sz="0" w:space="0" w:color="auto"/>
            <w:left w:val="none" w:sz="0" w:space="0" w:color="auto"/>
            <w:bottom w:val="none" w:sz="0" w:space="0" w:color="auto"/>
            <w:right w:val="none" w:sz="0" w:space="0" w:color="auto"/>
          </w:divBdr>
        </w:div>
        <w:div w:id="1487622918">
          <w:marLeft w:val="720"/>
          <w:marRight w:val="0"/>
          <w:marTop w:val="0"/>
          <w:marBottom w:val="160"/>
          <w:divBdr>
            <w:top w:val="none" w:sz="0" w:space="0" w:color="auto"/>
            <w:left w:val="none" w:sz="0" w:space="0" w:color="auto"/>
            <w:bottom w:val="none" w:sz="0" w:space="0" w:color="auto"/>
            <w:right w:val="none" w:sz="0" w:space="0" w:color="auto"/>
          </w:divBdr>
        </w:div>
        <w:div w:id="1557816776">
          <w:marLeft w:val="1080"/>
          <w:marRight w:val="0"/>
          <w:marTop w:val="0"/>
          <w:marBottom w:val="160"/>
          <w:divBdr>
            <w:top w:val="none" w:sz="0" w:space="0" w:color="auto"/>
            <w:left w:val="none" w:sz="0" w:space="0" w:color="auto"/>
            <w:bottom w:val="none" w:sz="0" w:space="0" w:color="auto"/>
            <w:right w:val="none" w:sz="0" w:space="0" w:color="auto"/>
          </w:divBdr>
        </w:div>
        <w:div w:id="1600869431">
          <w:marLeft w:val="360"/>
          <w:marRight w:val="0"/>
          <w:marTop w:val="0"/>
          <w:marBottom w:val="160"/>
          <w:divBdr>
            <w:top w:val="none" w:sz="0" w:space="0" w:color="auto"/>
            <w:left w:val="none" w:sz="0" w:space="0" w:color="auto"/>
            <w:bottom w:val="none" w:sz="0" w:space="0" w:color="auto"/>
            <w:right w:val="none" w:sz="0" w:space="0" w:color="auto"/>
          </w:divBdr>
        </w:div>
        <w:div w:id="1747023002">
          <w:marLeft w:val="360"/>
          <w:marRight w:val="0"/>
          <w:marTop w:val="0"/>
          <w:marBottom w:val="160"/>
          <w:divBdr>
            <w:top w:val="none" w:sz="0" w:space="0" w:color="auto"/>
            <w:left w:val="none" w:sz="0" w:space="0" w:color="auto"/>
            <w:bottom w:val="none" w:sz="0" w:space="0" w:color="auto"/>
            <w:right w:val="none" w:sz="0" w:space="0" w:color="auto"/>
          </w:divBdr>
        </w:div>
      </w:divsChild>
    </w:div>
    <w:div w:id="1390837061">
      <w:bodyDiv w:val="1"/>
      <w:marLeft w:val="0"/>
      <w:marRight w:val="0"/>
      <w:marTop w:val="0"/>
      <w:marBottom w:val="0"/>
      <w:divBdr>
        <w:top w:val="none" w:sz="0" w:space="0" w:color="auto"/>
        <w:left w:val="none" w:sz="0" w:space="0" w:color="auto"/>
        <w:bottom w:val="none" w:sz="0" w:space="0" w:color="auto"/>
        <w:right w:val="none" w:sz="0" w:space="0" w:color="auto"/>
      </w:divBdr>
      <w:divsChild>
        <w:div w:id="224728481">
          <w:marLeft w:val="360"/>
          <w:marRight w:val="0"/>
          <w:marTop w:val="0"/>
          <w:marBottom w:val="160"/>
          <w:divBdr>
            <w:top w:val="none" w:sz="0" w:space="0" w:color="auto"/>
            <w:left w:val="none" w:sz="0" w:space="0" w:color="auto"/>
            <w:bottom w:val="none" w:sz="0" w:space="0" w:color="auto"/>
            <w:right w:val="none" w:sz="0" w:space="0" w:color="auto"/>
          </w:divBdr>
        </w:div>
        <w:div w:id="302930297">
          <w:marLeft w:val="360"/>
          <w:marRight w:val="0"/>
          <w:marTop w:val="0"/>
          <w:marBottom w:val="160"/>
          <w:divBdr>
            <w:top w:val="none" w:sz="0" w:space="0" w:color="auto"/>
            <w:left w:val="none" w:sz="0" w:space="0" w:color="auto"/>
            <w:bottom w:val="none" w:sz="0" w:space="0" w:color="auto"/>
            <w:right w:val="none" w:sz="0" w:space="0" w:color="auto"/>
          </w:divBdr>
        </w:div>
      </w:divsChild>
    </w:div>
    <w:div w:id="1391419963">
      <w:bodyDiv w:val="1"/>
      <w:marLeft w:val="0"/>
      <w:marRight w:val="0"/>
      <w:marTop w:val="0"/>
      <w:marBottom w:val="0"/>
      <w:divBdr>
        <w:top w:val="none" w:sz="0" w:space="0" w:color="auto"/>
        <w:left w:val="none" w:sz="0" w:space="0" w:color="auto"/>
        <w:bottom w:val="none" w:sz="0" w:space="0" w:color="auto"/>
        <w:right w:val="none" w:sz="0" w:space="0" w:color="auto"/>
      </w:divBdr>
    </w:div>
    <w:div w:id="1413576224">
      <w:bodyDiv w:val="1"/>
      <w:marLeft w:val="0"/>
      <w:marRight w:val="0"/>
      <w:marTop w:val="0"/>
      <w:marBottom w:val="0"/>
      <w:divBdr>
        <w:top w:val="none" w:sz="0" w:space="0" w:color="auto"/>
        <w:left w:val="none" w:sz="0" w:space="0" w:color="auto"/>
        <w:bottom w:val="none" w:sz="0" w:space="0" w:color="auto"/>
        <w:right w:val="none" w:sz="0" w:space="0" w:color="auto"/>
      </w:divBdr>
    </w:div>
    <w:div w:id="1418281772">
      <w:bodyDiv w:val="1"/>
      <w:marLeft w:val="0"/>
      <w:marRight w:val="0"/>
      <w:marTop w:val="0"/>
      <w:marBottom w:val="0"/>
      <w:divBdr>
        <w:top w:val="none" w:sz="0" w:space="0" w:color="auto"/>
        <w:left w:val="none" w:sz="0" w:space="0" w:color="auto"/>
        <w:bottom w:val="none" w:sz="0" w:space="0" w:color="auto"/>
        <w:right w:val="none" w:sz="0" w:space="0" w:color="auto"/>
      </w:divBdr>
      <w:divsChild>
        <w:div w:id="242569850">
          <w:marLeft w:val="720"/>
          <w:marRight w:val="0"/>
          <w:marTop w:val="0"/>
          <w:marBottom w:val="160"/>
          <w:divBdr>
            <w:top w:val="none" w:sz="0" w:space="0" w:color="auto"/>
            <w:left w:val="none" w:sz="0" w:space="0" w:color="auto"/>
            <w:bottom w:val="none" w:sz="0" w:space="0" w:color="auto"/>
            <w:right w:val="none" w:sz="0" w:space="0" w:color="auto"/>
          </w:divBdr>
        </w:div>
        <w:div w:id="300040595">
          <w:marLeft w:val="360"/>
          <w:marRight w:val="0"/>
          <w:marTop w:val="0"/>
          <w:marBottom w:val="160"/>
          <w:divBdr>
            <w:top w:val="none" w:sz="0" w:space="0" w:color="auto"/>
            <w:left w:val="none" w:sz="0" w:space="0" w:color="auto"/>
            <w:bottom w:val="none" w:sz="0" w:space="0" w:color="auto"/>
            <w:right w:val="none" w:sz="0" w:space="0" w:color="auto"/>
          </w:divBdr>
        </w:div>
        <w:div w:id="1305504252">
          <w:marLeft w:val="360"/>
          <w:marRight w:val="0"/>
          <w:marTop w:val="0"/>
          <w:marBottom w:val="160"/>
          <w:divBdr>
            <w:top w:val="none" w:sz="0" w:space="0" w:color="auto"/>
            <w:left w:val="none" w:sz="0" w:space="0" w:color="auto"/>
            <w:bottom w:val="none" w:sz="0" w:space="0" w:color="auto"/>
            <w:right w:val="none" w:sz="0" w:space="0" w:color="auto"/>
          </w:divBdr>
        </w:div>
        <w:div w:id="1325627134">
          <w:marLeft w:val="1080"/>
          <w:marRight w:val="0"/>
          <w:marTop w:val="0"/>
          <w:marBottom w:val="0"/>
          <w:divBdr>
            <w:top w:val="none" w:sz="0" w:space="0" w:color="auto"/>
            <w:left w:val="none" w:sz="0" w:space="0" w:color="auto"/>
            <w:bottom w:val="none" w:sz="0" w:space="0" w:color="auto"/>
            <w:right w:val="none" w:sz="0" w:space="0" w:color="auto"/>
          </w:divBdr>
        </w:div>
        <w:div w:id="1337537972">
          <w:marLeft w:val="1080"/>
          <w:marRight w:val="0"/>
          <w:marTop w:val="0"/>
          <w:marBottom w:val="0"/>
          <w:divBdr>
            <w:top w:val="none" w:sz="0" w:space="0" w:color="auto"/>
            <w:left w:val="none" w:sz="0" w:space="0" w:color="auto"/>
            <w:bottom w:val="none" w:sz="0" w:space="0" w:color="auto"/>
            <w:right w:val="none" w:sz="0" w:space="0" w:color="auto"/>
          </w:divBdr>
        </w:div>
        <w:div w:id="1774011631">
          <w:marLeft w:val="1080"/>
          <w:marRight w:val="0"/>
          <w:marTop w:val="0"/>
          <w:marBottom w:val="160"/>
          <w:divBdr>
            <w:top w:val="none" w:sz="0" w:space="0" w:color="auto"/>
            <w:left w:val="none" w:sz="0" w:space="0" w:color="auto"/>
            <w:bottom w:val="none" w:sz="0" w:space="0" w:color="auto"/>
            <w:right w:val="none" w:sz="0" w:space="0" w:color="auto"/>
          </w:divBdr>
        </w:div>
        <w:div w:id="1835873630">
          <w:marLeft w:val="1080"/>
          <w:marRight w:val="0"/>
          <w:marTop w:val="0"/>
          <w:marBottom w:val="160"/>
          <w:divBdr>
            <w:top w:val="none" w:sz="0" w:space="0" w:color="auto"/>
            <w:left w:val="none" w:sz="0" w:space="0" w:color="auto"/>
            <w:bottom w:val="none" w:sz="0" w:space="0" w:color="auto"/>
            <w:right w:val="none" w:sz="0" w:space="0" w:color="auto"/>
          </w:divBdr>
        </w:div>
        <w:div w:id="1993368332">
          <w:marLeft w:val="1080"/>
          <w:marRight w:val="0"/>
          <w:marTop w:val="0"/>
          <w:marBottom w:val="160"/>
          <w:divBdr>
            <w:top w:val="none" w:sz="0" w:space="0" w:color="auto"/>
            <w:left w:val="none" w:sz="0" w:space="0" w:color="auto"/>
            <w:bottom w:val="none" w:sz="0" w:space="0" w:color="auto"/>
            <w:right w:val="none" w:sz="0" w:space="0" w:color="auto"/>
          </w:divBdr>
        </w:div>
        <w:div w:id="1994941967">
          <w:marLeft w:val="1080"/>
          <w:marRight w:val="0"/>
          <w:marTop w:val="0"/>
          <w:marBottom w:val="160"/>
          <w:divBdr>
            <w:top w:val="none" w:sz="0" w:space="0" w:color="auto"/>
            <w:left w:val="none" w:sz="0" w:space="0" w:color="auto"/>
            <w:bottom w:val="none" w:sz="0" w:space="0" w:color="auto"/>
            <w:right w:val="none" w:sz="0" w:space="0" w:color="auto"/>
          </w:divBdr>
        </w:div>
      </w:divsChild>
    </w:div>
    <w:div w:id="1430392933">
      <w:bodyDiv w:val="1"/>
      <w:marLeft w:val="0"/>
      <w:marRight w:val="0"/>
      <w:marTop w:val="0"/>
      <w:marBottom w:val="0"/>
      <w:divBdr>
        <w:top w:val="none" w:sz="0" w:space="0" w:color="auto"/>
        <w:left w:val="none" w:sz="0" w:space="0" w:color="auto"/>
        <w:bottom w:val="none" w:sz="0" w:space="0" w:color="auto"/>
        <w:right w:val="none" w:sz="0" w:space="0" w:color="auto"/>
      </w:divBdr>
      <w:divsChild>
        <w:div w:id="174226041">
          <w:marLeft w:val="360"/>
          <w:marRight w:val="0"/>
          <w:marTop w:val="0"/>
          <w:marBottom w:val="160"/>
          <w:divBdr>
            <w:top w:val="none" w:sz="0" w:space="0" w:color="auto"/>
            <w:left w:val="none" w:sz="0" w:space="0" w:color="auto"/>
            <w:bottom w:val="none" w:sz="0" w:space="0" w:color="auto"/>
            <w:right w:val="none" w:sz="0" w:space="0" w:color="auto"/>
          </w:divBdr>
        </w:div>
        <w:div w:id="465509223">
          <w:marLeft w:val="360"/>
          <w:marRight w:val="0"/>
          <w:marTop w:val="0"/>
          <w:marBottom w:val="160"/>
          <w:divBdr>
            <w:top w:val="none" w:sz="0" w:space="0" w:color="auto"/>
            <w:left w:val="none" w:sz="0" w:space="0" w:color="auto"/>
            <w:bottom w:val="none" w:sz="0" w:space="0" w:color="auto"/>
            <w:right w:val="none" w:sz="0" w:space="0" w:color="auto"/>
          </w:divBdr>
        </w:div>
        <w:div w:id="1097210217">
          <w:marLeft w:val="360"/>
          <w:marRight w:val="0"/>
          <w:marTop w:val="0"/>
          <w:marBottom w:val="160"/>
          <w:divBdr>
            <w:top w:val="none" w:sz="0" w:space="0" w:color="auto"/>
            <w:left w:val="none" w:sz="0" w:space="0" w:color="auto"/>
            <w:bottom w:val="none" w:sz="0" w:space="0" w:color="auto"/>
            <w:right w:val="none" w:sz="0" w:space="0" w:color="auto"/>
          </w:divBdr>
        </w:div>
        <w:div w:id="1280919646">
          <w:marLeft w:val="360"/>
          <w:marRight w:val="0"/>
          <w:marTop w:val="0"/>
          <w:marBottom w:val="160"/>
          <w:divBdr>
            <w:top w:val="none" w:sz="0" w:space="0" w:color="auto"/>
            <w:left w:val="none" w:sz="0" w:space="0" w:color="auto"/>
            <w:bottom w:val="none" w:sz="0" w:space="0" w:color="auto"/>
            <w:right w:val="none" w:sz="0" w:space="0" w:color="auto"/>
          </w:divBdr>
        </w:div>
        <w:div w:id="1474909115">
          <w:marLeft w:val="360"/>
          <w:marRight w:val="0"/>
          <w:marTop w:val="0"/>
          <w:marBottom w:val="160"/>
          <w:divBdr>
            <w:top w:val="none" w:sz="0" w:space="0" w:color="auto"/>
            <w:left w:val="none" w:sz="0" w:space="0" w:color="auto"/>
            <w:bottom w:val="none" w:sz="0" w:space="0" w:color="auto"/>
            <w:right w:val="none" w:sz="0" w:space="0" w:color="auto"/>
          </w:divBdr>
        </w:div>
        <w:div w:id="1805806560">
          <w:marLeft w:val="360"/>
          <w:marRight w:val="0"/>
          <w:marTop w:val="0"/>
          <w:marBottom w:val="160"/>
          <w:divBdr>
            <w:top w:val="none" w:sz="0" w:space="0" w:color="auto"/>
            <w:left w:val="none" w:sz="0" w:space="0" w:color="auto"/>
            <w:bottom w:val="none" w:sz="0" w:space="0" w:color="auto"/>
            <w:right w:val="none" w:sz="0" w:space="0" w:color="auto"/>
          </w:divBdr>
        </w:div>
      </w:divsChild>
    </w:div>
    <w:div w:id="1462191167">
      <w:bodyDiv w:val="1"/>
      <w:marLeft w:val="0"/>
      <w:marRight w:val="0"/>
      <w:marTop w:val="0"/>
      <w:marBottom w:val="0"/>
      <w:divBdr>
        <w:top w:val="none" w:sz="0" w:space="0" w:color="auto"/>
        <w:left w:val="none" w:sz="0" w:space="0" w:color="auto"/>
        <w:bottom w:val="none" w:sz="0" w:space="0" w:color="auto"/>
        <w:right w:val="none" w:sz="0" w:space="0" w:color="auto"/>
      </w:divBdr>
      <w:divsChild>
        <w:div w:id="54547234">
          <w:marLeft w:val="1080"/>
          <w:marRight w:val="0"/>
          <w:marTop w:val="0"/>
          <w:marBottom w:val="160"/>
          <w:divBdr>
            <w:top w:val="none" w:sz="0" w:space="0" w:color="auto"/>
            <w:left w:val="none" w:sz="0" w:space="0" w:color="auto"/>
            <w:bottom w:val="none" w:sz="0" w:space="0" w:color="auto"/>
            <w:right w:val="none" w:sz="0" w:space="0" w:color="auto"/>
          </w:divBdr>
        </w:div>
        <w:div w:id="473179542">
          <w:marLeft w:val="1080"/>
          <w:marRight w:val="0"/>
          <w:marTop w:val="0"/>
          <w:marBottom w:val="160"/>
          <w:divBdr>
            <w:top w:val="none" w:sz="0" w:space="0" w:color="auto"/>
            <w:left w:val="none" w:sz="0" w:space="0" w:color="auto"/>
            <w:bottom w:val="none" w:sz="0" w:space="0" w:color="auto"/>
            <w:right w:val="none" w:sz="0" w:space="0" w:color="auto"/>
          </w:divBdr>
        </w:div>
        <w:div w:id="498279264">
          <w:marLeft w:val="1080"/>
          <w:marRight w:val="0"/>
          <w:marTop w:val="0"/>
          <w:marBottom w:val="0"/>
          <w:divBdr>
            <w:top w:val="none" w:sz="0" w:space="0" w:color="auto"/>
            <w:left w:val="none" w:sz="0" w:space="0" w:color="auto"/>
            <w:bottom w:val="none" w:sz="0" w:space="0" w:color="auto"/>
            <w:right w:val="none" w:sz="0" w:space="0" w:color="auto"/>
          </w:divBdr>
        </w:div>
        <w:div w:id="1048603094">
          <w:marLeft w:val="1080"/>
          <w:marRight w:val="0"/>
          <w:marTop w:val="0"/>
          <w:marBottom w:val="160"/>
          <w:divBdr>
            <w:top w:val="none" w:sz="0" w:space="0" w:color="auto"/>
            <w:left w:val="none" w:sz="0" w:space="0" w:color="auto"/>
            <w:bottom w:val="none" w:sz="0" w:space="0" w:color="auto"/>
            <w:right w:val="none" w:sz="0" w:space="0" w:color="auto"/>
          </w:divBdr>
        </w:div>
        <w:div w:id="1176917380">
          <w:marLeft w:val="360"/>
          <w:marRight w:val="0"/>
          <w:marTop w:val="0"/>
          <w:marBottom w:val="160"/>
          <w:divBdr>
            <w:top w:val="none" w:sz="0" w:space="0" w:color="auto"/>
            <w:left w:val="none" w:sz="0" w:space="0" w:color="auto"/>
            <w:bottom w:val="none" w:sz="0" w:space="0" w:color="auto"/>
            <w:right w:val="none" w:sz="0" w:space="0" w:color="auto"/>
          </w:divBdr>
        </w:div>
        <w:div w:id="1300843618">
          <w:marLeft w:val="360"/>
          <w:marRight w:val="0"/>
          <w:marTop w:val="0"/>
          <w:marBottom w:val="160"/>
          <w:divBdr>
            <w:top w:val="none" w:sz="0" w:space="0" w:color="auto"/>
            <w:left w:val="none" w:sz="0" w:space="0" w:color="auto"/>
            <w:bottom w:val="none" w:sz="0" w:space="0" w:color="auto"/>
            <w:right w:val="none" w:sz="0" w:space="0" w:color="auto"/>
          </w:divBdr>
        </w:div>
        <w:div w:id="1803958585">
          <w:marLeft w:val="720"/>
          <w:marRight w:val="0"/>
          <w:marTop w:val="0"/>
          <w:marBottom w:val="160"/>
          <w:divBdr>
            <w:top w:val="none" w:sz="0" w:space="0" w:color="auto"/>
            <w:left w:val="none" w:sz="0" w:space="0" w:color="auto"/>
            <w:bottom w:val="none" w:sz="0" w:space="0" w:color="auto"/>
            <w:right w:val="none" w:sz="0" w:space="0" w:color="auto"/>
          </w:divBdr>
        </w:div>
        <w:div w:id="1830946050">
          <w:marLeft w:val="1080"/>
          <w:marRight w:val="0"/>
          <w:marTop w:val="0"/>
          <w:marBottom w:val="160"/>
          <w:divBdr>
            <w:top w:val="none" w:sz="0" w:space="0" w:color="auto"/>
            <w:left w:val="none" w:sz="0" w:space="0" w:color="auto"/>
            <w:bottom w:val="none" w:sz="0" w:space="0" w:color="auto"/>
            <w:right w:val="none" w:sz="0" w:space="0" w:color="auto"/>
          </w:divBdr>
        </w:div>
        <w:div w:id="1841965465">
          <w:marLeft w:val="1080"/>
          <w:marRight w:val="0"/>
          <w:marTop w:val="0"/>
          <w:marBottom w:val="0"/>
          <w:divBdr>
            <w:top w:val="none" w:sz="0" w:space="0" w:color="auto"/>
            <w:left w:val="none" w:sz="0" w:space="0" w:color="auto"/>
            <w:bottom w:val="none" w:sz="0" w:space="0" w:color="auto"/>
            <w:right w:val="none" w:sz="0" w:space="0" w:color="auto"/>
          </w:divBdr>
        </w:div>
      </w:divsChild>
    </w:div>
    <w:div w:id="1545286630">
      <w:bodyDiv w:val="1"/>
      <w:marLeft w:val="0"/>
      <w:marRight w:val="0"/>
      <w:marTop w:val="0"/>
      <w:marBottom w:val="0"/>
      <w:divBdr>
        <w:top w:val="none" w:sz="0" w:space="0" w:color="auto"/>
        <w:left w:val="none" w:sz="0" w:space="0" w:color="auto"/>
        <w:bottom w:val="none" w:sz="0" w:space="0" w:color="auto"/>
        <w:right w:val="none" w:sz="0" w:space="0" w:color="auto"/>
      </w:divBdr>
      <w:divsChild>
        <w:div w:id="212808846">
          <w:marLeft w:val="360"/>
          <w:marRight w:val="0"/>
          <w:marTop w:val="0"/>
          <w:marBottom w:val="160"/>
          <w:divBdr>
            <w:top w:val="none" w:sz="0" w:space="0" w:color="auto"/>
            <w:left w:val="none" w:sz="0" w:space="0" w:color="auto"/>
            <w:bottom w:val="none" w:sz="0" w:space="0" w:color="auto"/>
            <w:right w:val="none" w:sz="0" w:space="0" w:color="auto"/>
          </w:divBdr>
        </w:div>
        <w:div w:id="642463771">
          <w:marLeft w:val="360"/>
          <w:marRight w:val="0"/>
          <w:marTop w:val="0"/>
          <w:marBottom w:val="160"/>
          <w:divBdr>
            <w:top w:val="none" w:sz="0" w:space="0" w:color="auto"/>
            <w:left w:val="none" w:sz="0" w:space="0" w:color="auto"/>
            <w:bottom w:val="none" w:sz="0" w:space="0" w:color="auto"/>
            <w:right w:val="none" w:sz="0" w:space="0" w:color="auto"/>
          </w:divBdr>
        </w:div>
        <w:div w:id="1246188682">
          <w:marLeft w:val="360"/>
          <w:marRight w:val="0"/>
          <w:marTop w:val="0"/>
          <w:marBottom w:val="160"/>
          <w:divBdr>
            <w:top w:val="none" w:sz="0" w:space="0" w:color="auto"/>
            <w:left w:val="none" w:sz="0" w:space="0" w:color="auto"/>
            <w:bottom w:val="none" w:sz="0" w:space="0" w:color="auto"/>
            <w:right w:val="none" w:sz="0" w:space="0" w:color="auto"/>
          </w:divBdr>
        </w:div>
        <w:div w:id="1532575922">
          <w:marLeft w:val="360"/>
          <w:marRight w:val="0"/>
          <w:marTop w:val="0"/>
          <w:marBottom w:val="160"/>
          <w:divBdr>
            <w:top w:val="none" w:sz="0" w:space="0" w:color="auto"/>
            <w:left w:val="none" w:sz="0" w:space="0" w:color="auto"/>
            <w:bottom w:val="none" w:sz="0" w:space="0" w:color="auto"/>
            <w:right w:val="none" w:sz="0" w:space="0" w:color="auto"/>
          </w:divBdr>
        </w:div>
        <w:div w:id="1638796438">
          <w:marLeft w:val="360"/>
          <w:marRight w:val="0"/>
          <w:marTop w:val="0"/>
          <w:marBottom w:val="160"/>
          <w:divBdr>
            <w:top w:val="none" w:sz="0" w:space="0" w:color="auto"/>
            <w:left w:val="none" w:sz="0" w:space="0" w:color="auto"/>
            <w:bottom w:val="none" w:sz="0" w:space="0" w:color="auto"/>
            <w:right w:val="none" w:sz="0" w:space="0" w:color="auto"/>
          </w:divBdr>
        </w:div>
        <w:div w:id="1777410149">
          <w:marLeft w:val="360"/>
          <w:marRight w:val="0"/>
          <w:marTop w:val="0"/>
          <w:marBottom w:val="160"/>
          <w:divBdr>
            <w:top w:val="none" w:sz="0" w:space="0" w:color="auto"/>
            <w:left w:val="none" w:sz="0" w:space="0" w:color="auto"/>
            <w:bottom w:val="none" w:sz="0" w:space="0" w:color="auto"/>
            <w:right w:val="none" w:sz="0" w:space="0" w:color="auto"/>
          </w:divBdr>
        </w:div>
      </w:divsChild>
    </w:div>
    <w:div w:id="1546990605">
      <w:bodyDiv w:val="1"/>
      <w:marLeft w:val="0"/>
      <w:marRight w:val="0"/>
      <w:marTop w:val="0"/>
      <w:marBottom w:val="0"/>
      <w:divBdr>
        <w:top w:val="none" w:sz="0" w:space="0" w:color="auto"/>
        <w:left w:val="none" w:sz="0" w:space="0" w:color="auto"/>
        <w:bottom w:val="none" w:sz="0" w:space="0" w:color="auto"/>
        <w:right w:val="none" w:sz="0" w:space="0" w:color="auto"/>
      </w:divBdr>
    </w:div>
    <w:div w:id="1663504409">
      <w:bodyDiv w:val="1"/>
      <w:marLeft w:val="0"/>
      <w:marRight w:val="0"/>
      <w:marTop w:val="0"/>
      <w:marBottom w:val="0"/>
      <w:divBdr>
        <w:top w:val="none" w:sz="0" w:space="0" w:color="auto"/>
        <w:left w:val="none" w:sz="0" w:space="0" w:color="auto"/>
        <w:bottom w:val="none" w:sz="0" w:space="0" w:color="auto"/>
        <w:right w:val="none" w:sz="0" w:space="0" w:color="auto"/>
      </w:divBdr>
    </w:div>
    <w:div w:id="1722440821">
      <w:bodyDiv w:val="1"/>
      <w:marLeft w:val="0"/>
      <w:marRight w:val="0"/>
      <w:marTop w:val="0"/>
      <w:marBottom w:val="0"/>
      <w:divBdr>
        <w:top w:val="none" w:sz="0" w:space="0" w:color="auto"/>
        <w:left w:val="none" w:sz="0" w:space="0" w:color="auto"/>
        <w:bottom w:val="none" w:sz="0" w:space="0" w:color="auto"/>
        <w:right w:val="none" w:sz="0" w:space="0" w:color="auto"/>
      </w:divBdr>
    </w:div>
    <w:div w:id="1724212435">
      <w:bodyDiv w:val="1"/>
      <w:marLeft w:val="0"/>
      <w:marRight w:val="0"/>
      <w:marTop w:val="0"/>
      <w:marBottom w:val="0"/>
      <w:divBdr>
        <w:top w:val="none" w:sz="0" w:space="0" w:color="auto"/>
        <w:left w:val="none" w:sz="0" w:space="0" w:color="auto"/>
        <w:bottom w:val="none" w:sz="0" w:space="0" w:color="auto"/>
        <w:right w:val="none" w:sz="0" w:space="0" w:color="auto"/>
      </w:divBdr>
    </w:div>
    <w:div w:id="1818525351">
      <w:bodyDiv w:val="1"/>
      <w:marLeft w:val="0"/>
      <w:marRight w:val="0"/>
      <w:marTop w:val="0"/>
      <w:marBottom w:val="0"/>
      <w:divBdr>
        <w:top w:val="none" w:sz="0" w:space="0" w:color="auto"/>
        <w:left w:val="none" w:sz="0" w:space="0" w:color="auto"/>
        <w:bottom w:val="none" w:sz="0" w:space="0" w:color="auto"/>
        <w:right w:val="none" w:sz="0" w:space="0" w:color="auto"/>
      </w:divBdr>
    </w:div>
    <w:div w:id="1854300106">
      <w:bodyDiv w:val="1"/>
      <w:marLeft w:val="0"/>
      <w:marRight w:val="0"/>
      <w:marTop w:val="0"/>
      <w:marBottom w:val="0"/>
      <w:divBdr>
        <w:top w:val="none" w:sz="0" w:space="0" w:color="auto"/>
        <w:left w:val="none" w:sz="0" w:space="0" w:color="auto"/>
        <w:bottom w:val="none" w:sz="0" w:space="0" w:color="auto"/>
        <w:right w:val="none" w:sz="0" w:space="0" w:color="auto"/>
      </w:divBdr>
    </w:div>
    <w:div w:id="2051148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footer" Target="footer1.xml"/><Relationship Id="rId42" Type="http://schemas.openxmlformats.org/officeDocument/2006/relationships/image" Target="media/image25.jpeg"/><Relationship Id="rId47" Type="http://schemas.openxmlformats.org/officeDocument/2006/relationships/image" Target="media/image30.jpe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footer" Target="footer4.xml"/><Relationship Id="rId16" Type="http://schemas.openxmlformats.org/officeDocument/2006/relationships/hyperlink" Target="https://www.bitlyft.com/hs-fs/hubfs/True%20Costs%20of%20a%20Security%20Breach.png" TargetMode="External"/><Relationship Id="rId11" Type="http://schemas.openxmlformats.org/officeDocument/2006/relationships/image" Target="media/image1.emf"/><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jp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numbering" Target="numbering.xml"/><Relationship Id="rId19" Type="http://schemas.openxmlformats.org/officeDocument/2006/relationships/image" Target="media/image5.png"/><Relationship Id="rId14" Type="http://schemas.openxmlformats.org/officeDocument/2006/relationships/hyperlink" Target="https://iot-analytics.com/wp-content/uploads/2017/11/TotalMarket-min.png" TargetMode="External"/><Relationship Id="rId22" Type="http://schemas.openxmlformats.org/officeDocument/2006/relationships/footer" Target="footer2.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jpeg"/><Relationship Id="rId48" Type="http://schemas.openxmlformats.org/officeDocument/2006/relationships/image" Target="media/image31.jpe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https://jumpcloud.com/blog/iot-security-risks-stats-and-trends-to-know-in-2025"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jpe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hyperlink" Target="https://www.researchgate.net/figure/Proposed-generic-tree-topology-compared-with-the-conventional-star-network-of-LoRa_fig3_321170201"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jpe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hyperlink" Target="https://owasp.org/owasp-istg/img/Component_Overview.png"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settings" Target="settings.xml"/><Relationship Id="rId71"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jpeg"/><Relationship Id="rId66" Type="http://schemas.openxmlformats.org/officeDocument/2006/relationships/image" Target="media/image49.png"/><Relationship Id="rId61" Type="http://schemas.openxmlformats.org/officeDocument/2006/relationships/image" Target="media/image44.png"/><Relationship Id="rId82" Type="http://schemas.openxmlformats.org/officeDocument/2006/relationships/image" Target="media/image6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d_m\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002090d6-132e-4ca4-868a-cf7305863580"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Sixth Edition" Version="6">
  <b:Source>
    <b:Tag>Kar24</b:Tag>
    <b:SourceType>InternetSite</b:SourceType>
    <b:Guid>{8C854431-A7F7-4315-9CA5-1599965CA1D8}</b:Guid>
    <b:Author>
      <b:Author>
        <b:NameList>
          <b:Person>
            <b:Last>Karmakstylez</b:Last>
          </b:Person>
        </b:NameList>
      </b:Author>
    </b:Author>
    <b:Title>GitHub - Karmakstylez/CVE-2024-6387: Remote Unauthenticated Code Execution Vulnerability in OpenSSH server (CVE-2024-6387)</b:Title>
    <b:Year>2024</b:Year>
    <b:YearAccessed>2025</b:YearAccessed>
    <b:MonthAccessed>March</b:MonthAccessed>
    <b:DayAccessed>12</b:DayAccessed>
    <b:URL>https://github.com/Karmakstylez/CVE-2024-6387</b:URL>
    <b:RefOrder>1</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06FB74D693B77B4180B3DDA2D6B92B0A" ma:contentTypeVersion="14" ma:contentTypeDescription="Create a new document." ma:contentTypeScope="" ma:versionID="9fbb364fb538e5d531b4145687b65ee8">
  <xsd:schema xmlns:xsd="http://www.w3.org/2001/XMLSchema" xmlns:xs="http://www.w3.org/2001/XMLSchema" xmlns:p="http://schemas.microsoft.com/office/2006/metadata/properties" xmlns:ns3="002090d6-132e-4ca4-868a-cf7305863580" xmlns:ns4="c5f9a8ab-2f4f-4906-83f5-3cacca434d3b" targetNamespace="http://schemas.microsoft.com/office/2006/metadata/properties" ma:root="true" ma:fieldsID="93c6d55923149fe1631450dd2be51ff4" ns3:_="" ns4:_="">
    <xsd:import namespace="002090d6-132e-4ca4-868a-cf7305863580"/>
    <xsd:import namespace="c5f9a8ab-2f4f-4906-83f5-3cacca434d3b"/>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ObjectDetectorVersions" minOccurs="0"/>
                <xsd:element ref="ns3:MediaServiceSearchProperties" minOccurs="0"/>
                <xsd:element ref="ns3:MediaServiceDateTaken" minOccurs="0"/>
                <xsd:element ref="ns3:MediaServiceSystemTags" minOccurs="0"/>
                <xsd:element ref="ns3:MediaServiceGenerationTime" minOccurs="0"/>
                <xsd:element ref="ns3:MediaServiceEventHashCode" minOccurs="0"/>
                <xsd:element ref="ns3:MediaServiceOCR"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02090d6-132e-4ca4-868a-cf730586358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OCR" ma:index="20" nillable="true" ma:displayName="Extracted Text" ma:internalName="MediaServiceOCR" ma:readOnly="true">
      <xsd:simpleType>
        <xsd:restriction base="dms:Note">
          <xsd:maxLength value="255"/>
        </xsd:restriction>
      </xsd:simple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c5f9a8ab-2f4f-4906-83f5-3cacca434d3b"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ED21C80-7219-413A-806B-2605A1AC0FAB}">
  <ds:schemaRefs>
    <ds:schemaRef ds:uri="http://schemas.microsoft.com/office/2006/metadata/properties"/>
    <ds:schemaRef ds:uri="http://schemas.microsoft.com/office/infopath/2007/PartnerControls"/>
    <ds:schemaRef ds:uri="002090d6-132e-4ca4-868a-cf7305863580"/>
  </ds:schemaRefs>
</ds:datastoreItem>
</file>

<file path=customXml/itemProps2.xml><?xml version="1.0" encoding="utf-8"?>
<ds:datastoreItem xmlns:ds="http://schemas.openxmlformats.org/officeDocument/2006/customXml" ds:itemID="{E67AC012-36CE-4B28-A0C9-C21593982A28}">
  <ds:schemaRefs>
    <ds:schemaRef ds:uri="http://schemas.microsoft.com/sharepoint/v3/contenttype/forms"/>
  </ds:schemaRefs>
</ds:datastoreItem>
</file>

<file path=customXml/itemProps3.xml><?xml version="1.0" encoding="utf-8"?>
<ds:datastoreItem xmlns:ds="http://schemas.openxmlformats.org/officeDocument/2006/customXml" ds:itemID="{59D92DD0-F846-43D2-A1F2-9CDAE30EB51E}">
  <ds:schemaRefs>
    <ds:schemaRef ds:uri="http://schemas.openxmlformats.org/officeDocument/2006/bibliography"/>
  </ds:schemaRefs>
</ds:datastoreItem>
</file>

<file path=customXml/itemProps4.xml><?xml version="1.0" encoding="utf-8"?>
<ds:datastoreItem xmlns:ds="http://schemas.openxmlformats.org/officeDocument/2006/customXml" ds:itemID="{3E0B1A4E-35AC-4A41-A7A5-B969B665D8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02090d6-132e-4ca4-868a-cf7305863580"/>
    <ds:schemaRef ds:uri="c5f9a8ab-2f4f-4906-83f5-3cacca434d3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Report design (blank).dotx</Template>
  <TotalTime>1</TotalTime>
  <Pages>48</Pages>
  <Words>7942</Words>
  <Characters>45274</Characters>
  <Application>Microsoft Office Word</Application>
  <DocSecurity>0</DocSecurity>
  <Lines>377</Lines>
  <Paragraphs>106</Paragraphs>
  <ScaleCrop>false</ScaleCrop>
  <Company>UAD</Company>
  <LinksUpToDate>false</LinksUpToDate>
  <CharactersWithSpaces>53110</CharactersWithSpaces>
  <SharedDoc>false</SharedDoc>
  <HLinks>
    <vt:vector size="390" baseType="variant">
      <vt:variant>
        <vt:i4>7667787</vt:i4>
      </vt:variant>
      <vt:variant>
        <vt:i4>381</vt:i4>
      </vt:variant>
      <vt:variant>
        <vt:i4>0</vt:i4>
      </vt:variant>
      <vt:variant>
        <vt:i4>5</vt:i4>
      </vt:variant>
      <vt:variant>
        <vt:lpwstr/>
      </vt:variant>
      <vt:variant>
        <vt:lpwstr>_HackRF_Radio_Wave</vt:lpwstr>
      </vt:variant>
      <vt:variant>
        <vt:i4>2097166</vt:i4>
      </vt:variant>
      <vt:variant>
        <vt:i4>372</vt:i4>
      </vt:variant>
      <vt:variant>
        <vt:i4>0</vt:i4>
      </vt:variant>
      <vt:variant>
        <vt:i4>5</vt:i4>
      </vt:variant>
      <vt:variant>
        <vt:lpwstr/>
      </vt:variant>
      <vt:variant>
        <vt:lpwstr>_Insecure_File_Upload</vt:lpwstr>
      </vt:variant>
      <vt:variant>
        <vt:i4>3080206</vt:i4>
      </vt:variant>
      <vt:variant>
        <vt:i4>366</vt:i4>
      </vt:variant>
      <vt:variant>
        <vt:i4>0</vt:i4>
      </vt:variant>
      <vt:variant>
        <vt:i4>5</vt:i4>
      </vt:variant>
      <vt:variant>
        <vt:lpwstr/>
      </vt:variant>
      <vt:variant>
        <vt:lpwstr>_CVE-2024-6387</vt:lpwstr>
      </vt:variant>
      <vt:variant>
        <vt:i4>458805</vt:i4>
      </vt:variant>
      <vt:variant>
        <vt:i4>360</vt:i4>
      </vt:variant>
      <vt:variant>
        <vt:i4>0</vt:i4>
      </vt:variant>
      <vt:variant>
        <vt:i4>5</vt:i4>
      </vt:variant>
      <vt:variant>
        <vt:lpwstr/>
      </vt:variant>
      <vt:variant>
        <vt:lpwstr>_Appendix_D_Other</vt:lpwstr>
      </vt:variant>
      <vt:variant>
        <vt:i4>4456558</vt:i4>
      </vt:variant>
      <vt:variant>
        <vt:i4>357</vt:i4>
      </vt:variant>
      <vt:variant>
        <vt:i4>0</vt:i4>
      </vt:variant>
      <vt:variant>
        <vt:i4>5</vt:i4>
      </vt:variant>
      <vt:variant>
        <vt:lpwstr/>
      </vt:variant>
      <vt:variant>
        <vt:lpwstr>_Weak_cryptography_through</vt:lpwstr>
      </vt:variant>
      <vt:variant>
        <vt:i4>458805</vt:i4>
      </vt:variant>
      <vt:variant>
        <vt:i4>342</vt:i4>
      </vt:variant>
      <vt:variant>
        <vt:i4>0</vt:i4>
      </vt:variant>
      <vt:variant>
        <vt:i4>5</vt:i4>
      </vt:variant>
      <vt:variant>
        <vt:lpwstr/>
      </vt:variant>
      <vt:variant>
        <vt:lpwstr>_Appendix_D_Other</vt:lpwstr>
      </vt:variant>
      <vt:variant>
        <vt:i4>524347</vt:i4>
      </vt:variant>
      <vt:variant>
        <vt:i4>339</vt:i4>
      </vt:variant>
      <vt:variant>
        <vt:i4>0</vt:i4>
      </vt:variant>
      <vt:variant>
        <vt:i4>5</vt:i4>
      </vt:variant>
      <vt:variant>
        <vt:lpwstr/>
      </vt:variant>
      <vt:variant>
        <vt:lpwstr>_Publicly_available_admin</vt:lpwstr>
      </vt:variant>
      <vt:variant>
        <vt:i4>1835059</vt:i4>
      </vt:variant>
      <vt:variant>
        <vt:i4>329</vt:i4>
      </vt:variant>
      <vt:variant>
        <vt:i4>0</vt:i4>
      </vt:variant>
      <vt:variant>
        <vt:i4>5</vt:i4>
      </vt:variant>
      <vt:variant>
        <vt:lpwstr/>
      </vt:variant>
      <vt:variant>
        <vt:lpwstr>_Toc197264340</vt:lpwstr>
      </vt:variant>
      <vt:variant>
        <vt:i4>1769523</vt:i4>
      </vt:variant>
      <vt:variant>
        <vt:i4>323</vt:i4>
      </vt:variant>
      <vt:variant>
        <vt:i4>0</vt:i4>
      </vt:variant>
      <vt:variant>
        <vt:i4>5</vt:i4>
      </vt:variant>
      <vt:variant>
        <vt:lpwstr/>
      </vt:variant>
      <vt:variant>
        <vt:lpwstr>_Toc197264339</vt:lpwstr>
      </vt:variant>
      <vt:variant>
        <vt:i4>1769523</vt:i4>
      </vt:variant>
      <vt:variant>
        <vt:i4>317</vt:i4>
      </vt:variant>
      <vt:variant>
        <vt:i4>0</vt:i4>
      </vt:variant>
      <vt:variant>
        <vt:i4>5</vt:i4>
      </vt:variant>
      <vt:variant>
        <vt:lpwstr/>
      </vt:variant>
      <vt:variant>
        <vt:lpwstr>_Toc197264338</vt:lpwstr>
      </vt:variant>
      <vt:variant>
        <vt:i4>1769523</vt:i4>
      </vt:variant>
      <vt:variant>
        <vt:i4>311</vt:i4>
      </vt:variant>
      <vt:variant>
        <vt:i4>0</vt:i4>
      </vt:variant>
      <vt:variant>
        <vt:i4>5</vt:i4>
      </vt:variant>
      <vt:variant>
        <vt:lpwstr/>
      </vt:variant>
      <vt:variant>
        <vt:lpwstr>_Toc197264337</vt:lpwstr>
      </vt:variant>
      <vt:variant>
        <vt:i4>1769523</vt:i4>
      </vt:variant>
      <vt:variant>
        <vt:i4>305</vt:i4>
      </vt:variant>
      <vt:variant>
        <vt:i4>0</vt:i4>
      </vt:variant>
      <vt:variant>
        <vt:i4>5</vt:i4>
      </vt:variant>
      <vt:variant>
        <vt:lpwstr/>
      </vt:variant>
      <vt:variant>
        <vt:lpwstr>_Toc197264336</vt:lpwstr>
      </vt:variant>
      <vt:variant>
        <vt:i4>1769523</vt:i4>
      </vt:variant>
      <vt:variant>
        <vt:i4>299</vt:i4>
      </vt:variant>
      <vt:variant>
        <vt:i4>0</vt:i4>
      </vt:variant>
      <vt:variant>
        <vt:i4>5</vt:i4>
      </vt:variant>
      <vt:variant>
        <vt:lpwstr/>
      </vt:variant>
      <vt:variant>
        <vt:lpwstr>_Toc197264335</vt:lpwstr>
      </vt:variant>
      <vt:variant>
        <vt:i4>1769523</vt:i4>
      </vt:variant>
      <vt:variant>
        <vt:i4>293</vt:i4>
      </vt:variant>
      <vt:variant>
        <vt:i4>0</vt:i4>
      </vt:variant>
      <vt:variant>
        <vt:i4>5</vt:i4>
      </vt:variant>
      <vt:variant>
        <vt:lpwstr/>
      </vt:variant>
      <vt:variant>
        <vt:lpwstr>_Toc197264334</vt:lpwstr>
      </vt:variant>
      <vt:variant>
        <vt:i4>1769523</vt:i4>
      </vt:variant>
      <vt:variant>
        <vt:i4>287</vt:i4>
      </vt:variant>
      <vt:variant>
        <vt:i4>0</vt:i4>
      </vt:variant>
      <vt:variant>
        <vt:i4>5</vt:i4>
      </vt:variant>
      <vt:variant>
        <vt:lpwstr/>
      </vt:variant>
      <vt:variant>
        <vt:lpwstr>_Toc197264333</vt:lpwstr>
      </vt:variant>
      <vt:variant>
        <vt:i4>1769523</vt:i4>
      </vt:variant>
      <vt:variant>
        <vt:i4>281</vt:i4>
      </vt:variant>
      <vt:variant>
        <vt:i4>0</vt:i4>
      </vt:variant>
      <vt:variant>
        <vt:i4>5</vt:i4>
      </vt:variant>
      <vt:variant>
        <vt:lpwstr/>
      </vt:variant>
      <vt:variant>
        <vt:lpwstr>_Toc197264332</vt:lpwstr>
      </vt:variant>
      <vt:variant>
        <vt:i4>1769523</vt:i4>
      </vt:variant>
      <vt:variant>
        <vt:i4>275</vt:i4>
      </vt:variant>
      <vt:variant>
        <vt:i4>0</vt:i4>
      </vt:variant>
      <vt:variant>
        <vt:i4>5</vt:i4>
      </vt:variant>
      <vt:variant>
        <vt:lpwstr/>
      </vt:variant>
      <vt:variant>
        <vt:lpwstr>_Toc197264331</vt:lpwstr>
      </vt:variant>
      <vt:variant>
        <vt:i4>1769523</vt:i4>
      </vt:variant>
      <vt:variant>
        <vt:i4>269</vt:i4>
      </vt:variant>
      <vt:variant>
        <vt:i4>0</vt:i4>
      </vt:variant>
      <vt:variant>
        <vt:i4>5</vt:i4>
      </vt:variant>
      <vt:variant>
        <vt:lpwstr/>
      </vt:variant>
      <vt:variant>
        <vt:lpwstr>_Toc197264330</vt:lpwstr>
      </vt:variant>
      <vt:variant>
        <vt:i4>1703987</vt:i4>
      </vt:variant>
      <vt:variant>
        <vt:i4>263</vt:i4>
      </vt:variant>
      <vt:variant>
        <vt:i4>0</vt:i4>
      </vt:variant>
      <vt:variant>
        <vt:i4>5</vt:i4>
      </vt:variant>
      <vt:variant>
        <vt:lpwstr/>
      </vt:variant>
      <vt:variant>
        <vt:lpwstr>_Toc197264329</vt:lpwstr>
      </vt:variant>
      <vt:variant>
        <vt:i4>1703987</vt:i4>
      </vt:variant>
      <vt:variant>
        <vt:i4>257</vt:i4>
      </vt:variant>
      <vt:variant>
        <vt:i4>0</vt:i4>
      </vt:variant>
      <vt:variant>
        <vt:i4>5</vt:i4>
      </vt:variant>
      <vt:variant>
        <vt:lpwstr/>
      </vt:variant>
      <vt:variant>
        <vt:lpwstr>_Toc197264328</vt:lpwstr>
      </vt:variant>
      <vt:variant>
        <vt:i4>1703987</vt:i4>
      </vt:variant>
      <vt:variant>
        <vt:i4>251</vt:i4>
      </vt:variant>
      <vt:variant>
        <vt:i4>0</vt:i4>
      </vt:variant>
      <vt:variant>
        <vt:i4>5</vt:i4>
      </vt:variant>
      <vt:variant>
        <vt:lpwstr/>
      </vt:variant>
      <vt:variant>
        <vt:lpwstr>_Toc197264327</vt:lpwstr>
      </vt:variant>
      <vt:variant>
        <vt:i4>1703987</vt:i4>
      </vt:variant>
      <vt:variant>
        <vt:i4>245</vt:i4>
      </vt:variant>
      <vt:variant>
        <vt:i4>0</vt:i4>
      </vt:variant>
      <vt:variant>
        <vt:i4>5</vt:i4>
      </vt:variant>
      <vt:variant>
        <vt:lpwstr/>
      </vt:variant>
      <vt:variant>
        <vt:lpwstr>_Toc197264326</vt:lpwstr>
      </vt:variant>
      <vt:variant>
        <vt:i4>1703987</vt:i4>
      </vt:variant>
      <vt:variant>
        <vt:i4>239</vt:i4>
      </vt:variant>
      <vt:variant>
        <vt:i4>0</vt:i4>
      </vt:variant>
      <vt:variant>
        <vt:i4>5</vt:i4>
      </vt:variant>
      <vt:variant>
        <vt:lpwstr/>
      </vt:variant>
      <vt:variant>
        <vt:lpwstr>_Toc197264325</vt:lpwstr>
      </vt:variant>
      <vt:variant>
        <vt:i4>1703987</vt:i4>
      </vt:variant>
      <vt:variant>
        <vt:i4>233</vt:i4>
      </vt:variant>
      <vt:variant>
        <vt:i4>0</vt:i4>
      </vt:variant>
      <vt:variant>
        <vt:i4>5</vt:i4>
      </vt:variant>
      <vt:variant>
        <vt:lpwstr/>
      </vt:variant>
      <vt:variant>
        <vt:lpwstr>_Toc197264324</vt:lpwstr>
      </vt:variant>
      <vt:variant>
        <vt:i4>1703987</vt:i4>
      </vt:variant>
      <vt:variant>
        <vt:i4>227</vt:i4>
      </vt:variant>
      <vt:variant>
        <vt:i4>0</vt:i4>
      </vt:variant>
      <vt:variant>
        <vt:i4>5</vt:i4>
      </vt:variant>
      <vt:variant>
        <vt:lpwstr/>
      </vt:variant>
      <vt:variant>
        <vt:lpwstr>_Toc197264323</vt:lpwstr>
      </vt:variant>
      <vt:variant>
        <vt:i4>1703987</vt:i4>
      </vt:variant>
      <vt:variant>
        <vt:i4>221</vt:i4>
      </vt:variant>
      <vt:variant>
        <vt:i4>0</vt:i4>
      </vt:variant>
      <vt:variant>
        <vt:i4>5</vt:i4>
      </vt:variant>
      <vt:variant>
        <vt:lpwstr/>
      </vt:variant>
      <vt:variant>
        <vt:lpwstr>_Toc197264322</vt:lpwstr>
      </vt:variant>
      <vt:variant>
        <vt:i4>1703987</vt:i4>
      </vt:variant>
      <vt:variant>
        <vt:i4>215</vt:i4>
      </vt:variant>
      <vt:variant>
        <vt:i4>0</vt:i4>
      </vt:variant>
      <vt:variant>
        <vt:i4>5</vt:i4>
      </vt:variant>
      <vt:variant>
        <vt:lpwstr/>
      </vt:variant>
      <vt:variant>
        <vt:lpwstr>_Toc197264321</vt:lpwstr>
      </vt:variant>
      <vt:variant>
        <vt:i4>1703987</vt:i4>
      </vt:variant>
      <vt:variant>
        <vt:i4>209</vt:i4>
      </vt:variant>
      <vt:variant>
        <vt:i4>0</vt:i4>
      </vt:variant>
      <vt:variant>
        <vt:i4>5</vt:i4>
      </vt:variant>
      <vt:variant>
        <vt:lpwstr/>
      </vt:variant>
      <vt:variant>
        <vt:lpwstr>_Toc197264320</vt:lpwstr>
      </vt:variant>
      <vt:variant>
        <vt:i4>1638451</vt:i4>
      </vt:variant>
      <vt:variant>
        <vt:i4>203</vt:i4>
      </vt:variant>
      <vt:variant>
        <vt:i4>0</vt:i4>
      </vt:variant>
      <vt:variant>
        <vt:i4>5</vt:i4>
      </vt:variant>
      <vt:variant>
        <vt:lpwstr/>
      </vt:variant>
      <vt:variant>
        <vt:lpwstr>_Toc197264319</vt:lpwstr>
      </vt:variant>
      <vt:variant>
        <vt:i4>1638451</vt:i4>
      </vt:variant>
      <vt:variant>
        <vt:i4>197</vt:i4>
      </vt:variant>
      <vt:variant>
        <vt:i4>0</vt:i4>
      </vt:variant>
      <vt:variant>
        <vt:i4>5</vt:i4>
      </vt:variant>
      <vt:variant>
        <vt:lpwstr/>
      </vt:variant>
      <vt:variant>
        <vt:lpwstr>_Toc197264318</vt:lpwstr>
      </vt:variant>
      <vt:variant>
        <vt:i4>1638451</vt:i4>
      </vt:variant>
      <vt:variant>
        <vt:i4>191</vt:i4>
      </vt:variant>
      <vt:variant>
        <vt:i4>0</vt:i4>
      </vt:variant>
      <vt:variant>
        <vt:i4>5</vt:i4>
      </vt:variant>
      <vt:variant>
        <vt:lpwstr/>
      </vt:variant>
      <vt:variant>
        <vt:lpwstr>_Toc197264317</vt:lpwstr>
      </vt:variant>
      <vt:variant>
        <vt:i4>1638451</vt:i4>
      </vt:variant>
      <vt:variant>
        <vt:i4>185</vt:i4>
      </vt:variant>
      <vt:variant>
        <vt:i4>0</vt:i4>
      </vt:variant>
      <vt:variant>
        <vt:i4>5</vt:i4>
      </vt:variant>
      <vt:variant>
        <vt:lpwstr/>
      </vt:variant>
      <vt:variant>
        <vt:lpwstr>_Toc197264316</vt:lpwstr>
      </vt:variant>
      <vt:variant>
        <vt:i4>1638451</vt:i4>
      </vt:variant>
      <vt:variant>
        <vt:i4>179</vt:i4>
      </vt:variant>
      <vt:variant>
        <vt:i4>0</vt:i4>
      </vt:variant>
      <vt:variant>
        <vt:i4>5</vt:i4>
      </vt:variant>
      <vt:variant>
        <vt:lpwstr/>
      </vt:variant>
      <vt:variant>
        <vt:lpwstr>_Toc197264315</vt:lpwstr>
      </vt:variant>
      <vt:variant>
        <vt:i4>1638451</vt:i4>
      </vt:variant>
      <vt:variant>
        <vt:i4>173</vt:i4>
      </vt:variant>
      <vt:variant>
        <vt:i4>0</vt:i4>
      </vt:variant>
      <vt:variant>
        <vt:i4>5</vt:i4>
      </vt:variant>
      <vt:variant>
        <vt:lpwstr/>
      </vt:variant>
      <vt:variant>
        <vt:lpwstr>_Toc197264314</vt:lpwstr>
      </vt:variant>
      <vt:variant>
        <vt:i4>1638451</vt:i4>
      </vt:variant>
      <vt:variant>
        <vt:i4>167</vt:i4>
      </vt:variant>
      <vt:variant>
        <vt:i4>0</vt:i4>
      </vt:variant>
      <vt:variant>
        <vt:i4>5</vt:i4>
      </vt:variant>
      <vt:variant>
        <vt:lpwstr/>
      </vt:variant>
      <vt:variant>
        <vt:lpwstr>_Toc197264313</vt:lpwstr>
      </vt:variant>
      <vt:variant>
        <vt:i4>1638451</vt:i4>
      </vt:variant>
      <vt:variant>
        <vt:i4>161</vt:i4>
      </vt:variant>
      <vt:variant>
        <vt:i4>0</vt:i4>
      </vt:variant>
      <vt:variant>
        <vt:i4>5</vt:i4>
      </vt:variant>
      <vt:variant>
        <vt:lpwstr/>
      </vt:variant>
      <vt:variant>
        <vt:lpwstr>_Toc197264312</vt:lpwstr>
      </vt:variant>
      <vt:variant>
        <vt:i4>1638451</vt:i4>
      </vt:variant>
      <vt:variant>
        <vt:i4>155</vt:i4>
      </vt:variant>
      <vt:variant>
        <vt:i4>0</vt:i4>
      </vt:variant>
      <vt:variant>
        <vt:i4>5</vt:i4>
      </vt:variant>
      <vt:variant>
        <vt:lpwstr/>
      </vt:variant>
      <vt:variant>
        <vt:lpwstr>_Toc197264311</vt:lpwstr>
      </vt:variant>
      <vt:variant>
        <vt:i4>1638451</vt:i4>
      </vt:variant>
      <vt:variant>
        <vt:i4>149</vt:i4>
      </vt:variant>
      <vt:variant>
        <vt:i4>0</vt:i4>
      </vt:variant>
      <vt:variant>
        <vt:i4>5</vt:i4>
      </vt:variant>
      <vt:variant>
        <vt:lpwstr/>
      </vt:variant>
      <vt:variant>
        <vt:lpwstr>_Toc197264310</vt:lpwstr>
      </vt:variant>
      <vt:variant>
        <vt:i4>1572915</vt:i4>
      </vt:variant>
      <vt:variant>
        <vt:i4>143</vt:i4>
      </vt:variant>
      <vt:variant>
        <vt:i4>0</vt:i4>
      </vt:variant>
      <vt:variant>
        <vt:i4>5</vt:i4>
      </vt:variant>
      <vt:variant>
        <vt:lpwstr/>
      </vt:variant>
      <vt:variant>
        <vt:lpwstr>_Toc197264309</vt:lpwstr>
      </vt:variant>
      <vt:variant>
        <vt:i4>1572915</vt:i4>
      </vt:variant>
      <vt:variant>
        <vt:i4>137</vt:i4>
      </vt:variant>
      <vt:variant>
        <vt:i4>0</vt:i4>
      </vt:variant>
      <vt:variant>
        <vt:i4>5</vt:i4>
      </vt:variant>
      <vt:variant>
        <vt:lpwstr/>
      </vt:variant>
      <vt:variant>
        <vt:lpwstr>_Toc197264308</vt:lpwstr>
      </vt:variant>
      <vt:variant>
        <vt:i4>1572915</vt:i4>
      </vt:variant>
      <vt:variant>
        <vt:i4>131</vt:i4>
      </vt:variant>
      <vt:variant>
        <vt:i4>0</vt:i4>
      </vt:variant>
      <vt:variant>
        <vt:i4>5</vt:i4>
      </vt:variant>
      <vt:variant>
        <vt:lpwstr/>
      </vt:variant>
      <vt:variant>
        <vt:lpwstr>_Toc197264307</vt:lpwstr>
      </vt:variant>
      <vt:variant>
        <vt:i4>1572915</vt:i4>
      </vt:variant>
      <vt:variant>
        <vt:i4>125</vt:i4>
      </vt:variant>
      <vt:variant>
        <vt:i4>0</vt:i4>
      </vt:variant>
      <vt:variant>
        <vt:i4>5</vt:i4>
      </vt:variant>
      <vt:variant>
        <vt:lpwstr/>
      </vt:variant>
      <vt:variant>
        <vt:lpwstr>_Toc197264306</vt:lpwstr>
      </vt:variant>
      <vt:variant>
        <vt:i4>1572915</vt:i4>
      </vt:variant>
      <vt:variant>
        <vt:i4>119</vt:i4>
      </vt:variant>
      <vt:variant>
        <vt:i4>0</vt:i4>
      </vt:variant>
      <vt:variant>
        <vt:i4>5</vt:i4>
      </vt:variant>
      <vt:variant>
        <vt:lpwstr/>
      </vt:variant>
      <vt:variant>
        <vt:lpwstr>_Toc197264305</vt:lpwstr>
      </vt:variant>
      <vt:variant>
        <vt:i4>1572915</vt:i4>
      </vt:variant>
      <vt:variant>
        <vt:i4>113</vt:i4>
      </vt:variant>
      <vt:variant>
        <vt:i4>0</vt:i4>
      </vt:variant>
      <vt:variant>
        <vt:i4>5</vt:i4>
      </vt:variant>
      <vt:variant>
        <vt:lpwstr/>
      </vt:variant>
      <vt:variant>
        <vt:lpwstr>_Toc197264304</vt:lpwstr>
      </vt:variant>
      <vt:variant>
        <vt:i4>1572915</vt:i4>
      </vt:variant>
      <vt:variant>
        <vt:i4>107</vt:i4>
      </vt:variant>
      <vt:variant>
        <vt:i4>0</vt:i4>
      </vt:variant>
      <vt:variant>
        <vt:i4>5</vt:i4>
      </vt:variant>
      <vt:variant>
        <vt:lpwstr/>
      </vt:variant>
      <vt:variant>
        <vt:lpwstr>_Toc197264303</vt:lpwstr>
      </vt:variant>
      <vt:variant>
        <vt:i4>1572915</vt:i4>
      </vt:variant>
      <vt:variant>
        <vt:i4>101</vt:i4>
      </vt:variant>
      <vt:variant>
        <vt:i4>0</vt:i4>
      </vt:variant>
      <vt:variant>
        <vt:i4>5</vt:i4>
      </vt:variant>
      <vt:variant>
        <vt:lpwstr/>
      </vt:variant>
      <vt:variant>
        <vt:lpwstr>_Toc197264302</vt:lpwstr>
      </vt:variant>
      <vt:variant>
        <vt:i4>1572915</vt:i4>
      </vt:variant>
      <vt:variant>
        <vt:i4>95</vt:i4>
      </vt:variant>
      <vt:variant>
        <vt:i4>0</vt:i4>
      </vt:variant>
      <vt:variant>
        <vt:i4>5</vt:i4>
      </vt:variant>
      <vt:variant>
        <vt:lpwstr/>
      </vt:variant>
      <vt:variant>
        <vt:lpwstr>_Toc197264301</vt:lpwstr>
      </vt:variant>
      <vt:variant>
        <vt:i4>1572915</vt:i4>
      </vt:variant>
      <vt:variant>
        <vt:i4>89</vt:i4>
      </vt:variant>
      <vt:variant>
        <vt:i4>0</vt:i4>
      </vt:variant>
      <vt:variant>
        <vt:i4>5</vt:i4>
      </vt:variant>
      <vt:variant>
        <vt:lpwstr/>
      </vt:variant>
      <vt:variant>
        <vt:lpwstr>_Toc197264300</vt:lpwstr>
      </vt:variant>
      <vt:variant>
        <vt:i4>1114162</vt:i4>
      </vt:variant>
      <vt:variant>
        <vt:i4>83</vt:i4>
      </vt:variant>
      <vt:variant>
        <vt:i4>0</vt:i4>
      </vt:variant>
      <vt:variant>
        <vt:i4>5</vt:i4>
      </vt:variant>
      <vt:variant>
        <vt:lpwstr/>
      </vt:variant>
      <vt:variant>
        <vt:lpwstr>_Toc197264299</vt:lpwstr>
      </vt:variant>
      <vt:variant>
        <vt:i4>1114162</vt:i4>
      </vt:variant>
      <vt:variant>
        <vt:i4>77</vt:i4>
      </vt:variant>
      <vt:variant>
        <vt:i4>0</vt:i4>
      </vt:variant>
      <vt:variant>
        <vt:i4>5</vt:i4>
      </vt:variant>
      <vt:variant>
        <vt:lpwstr/>
      </vt:variant>
      <vt:variant>
        <vt:lpwstr>_Toc197264298</vt:lpwstr>
      </vt:variant>
      <vt:variant>
        <vt:i4>1114162</vt:i4>
      </vt:variant>
      <vt:variant>
        <vt:i4>71</vt:i4>
      </vt:variant>
      <vt:variant>
        <vt:i4>0</vt:i4>
      </vt:variant>
      <vt:variant>
        <vt:i4>5</vt:i4>
      </vt:variant>
      <vt:variant>
        <vt:lpwstr/>
      </vt:variant>
      <vt:variant>
        <vt:lpwstr>_Toc197264297</vt:lpwstr>
      </vt:variant>
      <vt:variant>
        <vt:i4>1114162</vt:i4>
      </vt:variant>
      <vt:variant>
        <vt:i4>65</vt:i4>
      </vt:variant>
      <vt:variant>
        <vt:i4>0</vt:i4>
      </vt:variant>
      <vt:variant>
        <vt:i4>5</vt:i4>
      </vt:variant>
      <vt:variant>
        <vt:lpwstr/>
      </vt:variant>
      <vt:variant>
        <vt:lpwstr>_Toc197264296</vt:lpwstr>
      </vt:variant>
      <vt:variant>
        <vt:i4>1114162</vt:i4>
      </vt:variant>
      <vt:variant>
        <vt:i4>59</vt:i4>
      </vt:variant>
      <vt:variant>
        <vt:i4>0</vt:i4>
      </vt:variant>
      <vt:variant>
        <vt:i4>5</vt:i4>
      </vt:variant>
      <vt:variant>
        <vt:lpwstr/>
      </vt:variant>
      <vt:variant>
        <vt:lpwstr>_Toc197264295</vt:lpwstr>
      </vt:variant>
      <vt:variant>
        <vt:i4>1114162</vt:i4>
      </vt:variant>
      <vt:variant>
        <vt:i4>53</vt:i4>
      </vt:variant>
      <vt:variant>
        <vt:i4>0</vt:i4>
      </vt:variant>
      <vt:variant>
        <vt:i4>5</vt:i4>
      </vt:variant>
      <vt:variant>
        <vt:lpwstr/>
      </vt:variant>
      <vt:variant>
        <vt:lpwstr>_Toc197264294</vt:lpwstr>
      </vt:variant>
      <vt:variant>
        <vt:i4>1114162</vt:i4>
      </vt:variant>
      <vt:variant>
        <vt:i4>47</vt:i4>
      </vt:variant>
      <vt:variant>
        <vt:i4>0</vt:i4>
      </vt:variant>
      <vt:variant>
        <vt:i4>5</vt:i4>
      </vt:variant>
      <vt:variant>
        <vt:lpwstr/>
      </vt:variant>
      <vt:variant>
        <vt:lpwstr>_Toc197264293</vt:lpwstr>
      </vt:variant>
      <vt:variant>
        <vt:i4>1114162</vt:i4>
      </vt:variant>
      <vt:variant>
        <vt:i4>41</vt:i4>
      </vt:variant>
      <vt:variant>
        <vt:i4>0</vt:i4>
      </vt:variant>
      <vt:variant>
        <vt:i4>5</vt:i4>
      </vt:variant>
      <vt:variant>
        <vt:lpwstr/>
      </vt:variant>
      <vt:variant>
        <vt:lpwstr>_Toc197264292</vt:lpwstr>
      </vt:variant>
      <vt:variant>
        <vt:i4>1114162</vt:i4>
      </vt:variant>
      <vt:variant>
        <vt:i4>35</vt:i4>
      </vt:variant>
      <vt:variant>
        <vt:i4>0</vt:i4>
      </vt:variant>
      <vt:variant>
        <vt:i4>5</vt:i4>
      </vt:variant>
      <vt:variant>
        <vt:lpwstr/>
      </vt:variant>
      <vt:variant>
        <vt:lpwstr>_Toc197264291</vt:lpwstr>
      </vt:variant>
      <vt:variant>
        <vt:i4>1114162</vt:i4>
      </vt:variant>
      <vt:variant>
        <vt:i4>29</vt:i4>
      </vt:variant>
      <vt:variant>
        <vt:i4>0</vt:i4>
      </vt:variant>
      <vt:variant>
        <vt:i4>5</vt:i4>
      </vt:variant>
      <vt:variant>
        <vt:lpwstr/>
      </vt:variant>
      <vt:variant>
        <vt:lpwstr>_Toc197264290</vt:lpwstr>
      </vt:variant>
      <vt:variant>
        <vt:i4>1048626</vt:i4>
      </vt:variant>
      <vt:variant>
        <vt:i4>23</vt:i4>
      </vt:variant>
      <vt:variant>
        <vt:i4>0</vt:i4>
      </vt:variant>
      <vt:variant>
        <vt:i4>5</vt:i4>
      </vt:variant>
      <vt:variant>
        <vt:lpwstr/>
      </vt:variant>
      <vt:variant>
        <vt:lpwstr>_Toc197264289</vt:lpwstr>
      </vt:variant>
      <vt:variant>
        <vt:i4>1048626</vt:i4>
      </vt:variant>
      <vt:variant>
        <vt:i4>17</vt:i4>
      </vt:variant>
      <vt:variant>
        <vt:i4>0</vt:i4>
      </vt:variant>
      <vt:variant>
        <vt:i4>5</vt:i4>
      </vt:variant>
      <vt:variant>
        <vt:lpwstr/>
      </vt:variant>
      <vt:variant>
        <vt:lpwstr>_Toc197264288</vt:lpwstr>
      </vt:variant>
      <vt:variant>
        <vt:i4>3539058</vt:i4>
      </vt:variant>
      <vt:variant>
        <vt:i4>12</vt:i4>
      </vt:variant>
      <vt:variant>
        <vt:i4>0</vt:i4>
      </vt:variant>
      <vt:variant>
        <vt:i4>5</vt:i4>
      </vt:variant>
      <vt:variant>
        <vt:lpwstr>https://www.researchgate.net/figure/Proposed-generic-tree-topology-compared-with-the-conventional-star-network-of-LoRa_fig3_321170201</vt:lpwstr>
      </vt:variant>
      <vt:variant>
        <vt:lpwstr/>
      </vt:variant>
      <vt:variant>
        <vt:i4>8126482</vt:i4>
      </vt:variant>
      <vt:variant>
        <vt:i4>9</vt:i4>
      </vt:variant>
      <vt:variant>
        <vt:i4>0</vt:i4>
      </vt:variant>
      <vt:variant>
        <vt:i4>5</vt:i4>
      </vt:variant>
      <vt:variant>
        <vt:lpwstr>https://owasp.org/owasp-istg/img/Component_Overview.png</vt:lpwstr>
      </vt:variant>
      <vt:variant>
        <vt:lpwstr/>
      </vt:variant>
      <vt:variant>
        <vt:i4>8126522</vt:i4>
      </vt:variant>
      <vt:variant>
        <vt:i4>6</vt:i4>
      </vt:variant>
      <vt:variant>
        <vt:i4>0</vt:i4>
      </vt:variant>
      <vt:variant>
        <vt:i4>5</vt:i4>
      </vt:variant>
      <vt:variant>
        <vt:lpwstr>https://www.bitlyft.com/hs-fs/hubfs/True Costs of a Security Breach.png</vt:lpwstr>
      </vt:variant>
      <vt:variant>
        <vt:lpwstr/>
      </vt:variant>
      <vt:variant>
        <vt:i4>5505037</vt:i4>
      </vt:variant>
      <vt:variant>
        <vt:i4>3</vt:i4>
      </vt:variant>
      <vt:variant>
        <vt:i4>0</vt:i4>
      </vt:variant>
      <vt:variant>
        <vt:i4>5</vt:i4>
      </vt:variant>
      <vt:variant>
        <vt:lpwstr>https://iot-analytics.com/wp-content/uploads/2017/11/TotalMarket-min.png</vt:lpwstr>
      </vt:variant>
      <vt:variant>
        <vt:lpwstr/>
      </vt:variant>
      <vt:variant>
        <vt:i4>6357031</vt:i4>
      </vt:variant>
      <vt:variant>
        <vt:i4>0</vt:i4>
      </vt:variant>
      <vt:variant>
        <vt:i4>0</vt:i4>
      </vt:variant>
      <vt:variant>
        <vt:i4>5</vt:i4>
      </vt:variant>
      <vt:variant>
        <vt:lpwstr>https://jumpcloud.com/blog/iot-security-risks-stats-and-trends-to-know-in-2025</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Colin M</dc:creator>
  <cp:keywords/>
  <cp:lastModifiedBy>BRYCE PLACE</cp:lastModifiedBy>
  <cp:revision>2</cp:revision>
  <dcterms:created xsi:type="dcterms:W3CDTF">2025-05-06T21:11:00Z</dcterms:created>
  <dcterms:modified xsi:type="dcterms:W3CDTF">2025-05-06T21:11:00Z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y fmtid="{D5CDD505-2E9C-101B-9397-08002B2CF9AE}" pid="3" name="ContentTypeId">
    <vt:lpwstr>0x01010006FB74D693B77B4180B3DDA2D6B92B0A</vt:lpwstr>
  </property>
</Properties>
</file>